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112589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54ED6FD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EBE708" wp14:editId="1359CE9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CE45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/8QAAv/aAAwDAQACAAMAAAAh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8QAAv/aAAwDAQACAAMAAAAQ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" strokecolor="black [3213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C9A835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82CDA0B" w14:textId="3F5260BC" w:rsidR="00394018" w:rsidRDefault="00394018" w:rsidP="00394018">
            <w:pPr>
              <w:pStyle w:val="Title"/>
            </w:pPr>
            <w:r>
              <w:t>agola harshil l.</w:t>
            </w:r>
          </w:p>
          <w:p w14:paraId="35E99B3A" w14:textId="77777777" w:rsidR="00394018" w:rsidRDefault="00394018" w:rsidP="00394018"/>
          <w:p w14:paraId="15053512" w14:textId="77777777" w:rsidR="00394018" w:rsidRDefault="00394018" w:rsidP="00394018"/>
          <w:p w14:paraId="1D996F46" w14:textId="77777777" w:rsidR="00394018" w:rsidRPr="00394018" w:rsidRDefault="00394018" w:rsidP="00394018"/>
          <w:p w14:paraId="26F5DC54" w14:textId="67C4B479" w:rsidR="001B2ABD" w:rsidRDefault="00394018" w:rsidP="001B2ABD">
            <w:pPr>
              <w:pStyle w:val="Subtitle"/>
            </w:pPr>
            <w:r>
              <w:rPr>
                <w:spacing w:val="0"/>
                <w:w w:val="33"/>
              </w:rPr>
              <w:t>Front-End Developer</w:t>
            </w:r>
            <w:r w:rsidR="00F323E5">
              <w:rPr>
                <w:spacing w:val="0"/>
                <w:w w:val="33"/>
              </w:rPr>
              <w:t xml:space="preserve"> </w:t>
            </w:r>
            <w:proofErr w:type="gramStart"/>
            <w:r w:rsidR="00F323E5">
              <w:rPr>
                <w:spacing w:val="0"/>
                <w:w w:val="33"/>
              </w:rPr>
              <w:t>And</w:t>
            </w:r>
            <w:proofErr w:type="gramEnd"/>
            <w:r w:rsidR="00F323E5">
              <w:rPr>
                <w:spacing w:val="0"/>
                <w:w w:val="33"/>
              </w:rPr>
              <w:t xml:space="preserve"> Web Developer</w:t>
            </w:r>
            <w:r>
              <w:rPr>
                <w:spacing w:val="12"/>
                <w:w w:val="33"/>
              </w:rPr>
              <w:t xml:space="preserve"> </w:t>
            </w:r>
          </w:p>
        </w:tc>
      </w:tr>
      <w:tr w:rsidR="001B2ABD" w14:paraId="5A0AC2C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DDF3F5E639540378AFD10D487636866"/>
              </w:placeholder>
              <w:temporary/>
              <w:showingPlcHdr/>
              <w15:appearance w15:val="hidden"/>
            </w:sdtPr>
            <w:sdtContent>
              <w:p w14:paraId="77DE27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255A1D2" w14:textId="6F2C2145" w:rsidR="00036450" w:rsidRPr="00F323E5" w:rsidRDefault="00F323E5" w:rsidP="00036450">
            <w:pPr>
              <w:rPr>
                <w:rFonts w:ascii="Verdana" w:hAnsi="Verdana"/>
              </w:rPr>
            </w:pPr>
            <w:r w:rsidRPr="00F323E5">
              <w:rPr>
                <w:rFonts w:ascii="Arial Nova Cond" w:hAnsi="Arial Nova Cond"/>
              </w:rPr>
              <w:t>My name is Harshil, and I am currently pursuing my post-graduation in BSc CS IT at Silver Oak University. I have a strong passion for web design and development. As a skilled web designer and developer, I have honed my expertise in creating visually appealing and user-friendly websites. I am dedicated to delivering high-quality work and continually expanding my knowledge in the field. I am seeking to add this experience and proficiency to my professional profile, making me an asset to any team or organization</w:t>
            </w:r>
            <w:r w:rsidRPr="00F323E5">
              <w:rPr>
                <w:rFonts w:ascii="Verdana" w:hAnsi="Verdana"/>
              </w:rPr>
              <w:t>.</w:t>
            </w:r>
          </w:p>
          <w:sdt>
            <w:sdtPr>
              <w:id w:val="-1954003311"/>
              <w:placeholder>
                <w:docPart w:val="BEE7D49E66E54E81A052007B77A8156F"/>
              </w:placeholder>
              <w:temporary/>
              <w:showingPlcHdr/>
              <w15:appearance w15:val="hidden"/>
            </w:sdtPr>
            <w:sdtContent>
              <w:p w14:paraId="6A2DC59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8D8EC30E56C42BEADD3C142427D2709"/>
              </w:placeholder>
              <w:temporary/>
              <w:showingPlcHdr/>
              <w15:appearance w15:val="hidden"/>
            </w:sdtPr>
            <w:sdtContent>
              <w:p w14:paraId="7902E71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9237516" w14:textId="78686850" w:rsidR="004D3011" w:rsidRDefault="00394018" w:rsidP="004D3011">
            <w:r>
              <w:t>+918780933904</w:t>
            </w:r>
          </w:p>
          <w:p w14:paraId="104FC927" w14:textId="77777777" w:rsidR="004D3011" w:rsidRDefault="004D3011" w:rsidP="004D3011"/>
          <w:sdt>
            <w:sdtPr>
              <w:id w:val="-240260293"/>
              <w:placeholder>
                <w:docPart w:val="8BCAB81309484B8A9F4287DCE1AA1EC3"/>
              </w:placeholder>
              <w:temporary/>
              <w:showingPlcHdr/>
              <w15:appearance w15:val="hidden"/>
            </w:sdtPr>
            <w:sdtContent>
              <w:p w14:paraId="5FE49B48" w14:textId="29558AB7" w:rsidR="004D3011" w:rsidRDefault="004D3011" w:rsidP="004D3011">
                <w:r w:rsidRPr="004D3011">
                  <w:t>EMAIL:</w:t>
                </w:r>
              </w:p>
            </w:sdtContent>
          </w:sdt>
          <w:p w14:paraId="6026093F" w14:textId="51317531" w:rsidR="00036450" w:rsidRPr="00E4381A" w:rsidRDefault="00394018" w:rsidP="004D3011">
            <w:pPr>
              <w:rPr>
                <w:rStyle w:val="Hyperlink"/>
              </w:rPr>
            </w:pPr>
            <w:r>
              <w:t>Agolaharshil95@gmail.com</w:t>
            </w:r>
          </w:p>
          <w:sdt>
            <w:sdtPr>
              <w:id w:val="-1444214663"/>
              <w:placeholder>
                <w:docPart w:val="2C636CFD5E2848C991739EC1B98B2023"/>
              </w:placeholder>
              <w:temporary/>
              <w:showingPlcHdr/>
              <w15:appearance w15:val="hidden"/>
            </w:sdtPr>
            <w:sdtContent>
              <w:p w14:paraId="2E3DABE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EF8739E" w14:textId="13193010" w:rsidR="004D3011" w:rsidRDefault="00394018" w:rsidP="00F323E5">
            <w:pPr>
              <w:pStyle w:val="ListParagraph"/>
              <w:numPr>
                <w:ilvl w:val="0"/>
                <w:numId w:val="1"/>
              </w:numPr>
            </w:pPr>
            <w:r>
              <w:t>Communication.</w:t>
            </w:r>
          </w:p>
          <w:p w14:paraId="6C783ECD" w14:textId="040654BC" w:rsidR="004D3011" w:rsidRDefault="00394018" w:rsidP="00F323E5">
            <w:pPr>
              <w:pStyle w:val="ListParagraph"/>
              <w:numPr>
                <w:ilvl w:val="0"/>
                <w:numId w:val="1"/>
              </w:numPr>
            </w:pPr>
            <w:r>
              <w:t>Always try to Learn something new.</w:t>
            </w:r>
          </w:p>
          <w:p w14:paraId="5C0E2679" w14:textId="74F68EE4" w:rsidR="004D3011" w:rsidRDefault="00394018" w:rsidP="00F323E5">
            <w:pPr>
              <w:pStyle w:val="ListParagraph"/>
              <w:numPr>
                <w:ilvl w:val="0"/>
                <w:numId w:val="1"/>
              </w:numPr>
            </w:pPr>
            <w:r>
              <w:t>Travelling.</w:t>
            </w:r>
          </w:p>
          <w:p w14:paraId="25E6CE4B" w14:textId="3B79074C" w:rsidR="004D3011" w:rsidRPr="004D3011" w:rsidRDefault="00394018" w:rsidP="00F323E5">
            <w:pPr>
              <w:pStyle w:val="ListParagraph"/>
              <w:numPr>
                <w:ilvl w:val="0"/>
                <w:numId w:val="1"/>
              </w:numPr>
            </w:pPr>
            <w:r>
              <w:t>Play online games.</w:t>
            </w:r>
          </w:p>
        </w:tc>
        <w:tc>
          <w:tcPr>
            <w:tcW w:w="720" w:type="dxa"/>
          </w:tcPr>
          <w:p w14:paraId="2284E10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8583FC3CD9542BA805E1AC9F615276C"/>
              </w:placeholder>
              <w:temporary/>
              <w:showingPlcHdr/>
              <w15:appearance w15:val="hidden"/>
            </w:sdtPr>
            <w:sdtContent>
              <w:p w14:paraId="0A5D58C1" w14:textId="55C1A9CB" w:rsidR="00036450" w:rsidRPr="00036450" w:rsidRDefault="00E25A26" w:rsidP="001E36E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3B9D571" w14:textId="77777777" w:rsidR="001E36E0" w:rsidRDefault="001E36E0" w:rsidP="00B359E4">
            <w:pPr>
              <w:pStyle w:val="Heading4"/>
            </w:pPr>
          </w:p>
          <w:p w14:paraId="57D13686" w14:textId="4A9BBD4B" w:rsidR="00036450" w:rsidRPr="00B359E4" w:rsidRDefault="00E94939" w:rsidP="00B359E4">
            <w:pPr>
              <w:pStyle w:val="Heading4"/>
            </w:pPr>
            <w:r>
              <w:t>Silver oak University</w:t>
            </w:r>
          </w:p>
          <w:p w14:paraId="1025A998" w14:textId="05B745D0" w:rsidR="00036450" w:rsidRPr="00B359E4" w:rsidRDefault="00E94939" w:rsidP="00B359E4">
            <w:pPr>
              <w:pStyle w:val="Date"/>
            </w:pPr>
            <w:r>
              <w:t>2022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Currently Running</w:t>
            </w:r>
          </w:p>
          <w:p w14:paraId="0FE7E9D0" w14:textId="00916A8F" w:rsidR="00036450" w:rsidRDefault="00E94939" w:rsidP="00036450">
            <w:r>
              <w:t>I am doing my Post Graduation in BSc CS IT in this College.</w:t>
            </w:r>
          </w:p>
          <w:p w14:paraId="1C606E74" w14:textId="019BA1D3" w:rsidR="004D3011" w:rsidRDefault="00036450" w:rsidP="00036450">
            <w:r w:rsidRPr="004D3011">
              <w:t xml:space="preserve"> </w:t>
            </w:r>
          </w:p>
          <w:sdt>
            <w:sdtPr>
              <w:id w:val="1669594239"/>
              <w:placeholder>
                <w:docPart w:val="78D9070764184B7FA0B14E909FDE4D56"/>
              </w:placeholder>
              <w:temporary/>
              <w:showingPlcHdr/>
              <w15:appearance w15:val="hidden"/>
            </w:sdtPr>
            <w:sdtContent>
              <w:p w14:paraId="3A7A0F2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7A397FD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513D1F0" wp14:editId="5DA74B19">
                  <wp:extent cx="44729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9DF9F37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4637" w14:textId="77777777" w:rsidR="003018A9" w:rsidRDefault="003018A9" w:rsidP="000C45FF">
      <w:r>
        <w:separator/>
      </w:r>
    </w:p>
  </w:endnote>
  <w:endnote w:type="continuationSeparator" w:id="0">
    <w:p w14:paraId="252EC688" w14:textId="77777777" w:rsidR="003018A9" w:rsidRDefault="003018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DD28" w14:textId="77777777" w:rsidR="003018A9" w:rsidRDefault="003018A9" w:rsidP="000C45FF">
      <w:r>
        <w:separator/>
      </w:r>
    </w:p>
  </w:footnote>
  <w:footnote w:type="continuationSeparator" w:id="0">
    <w:p w14:paraId="1618C3AF" w14:textId="77777777" w:rsidR="003018A9" w:rsidRDefault="003018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34F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A6417C" wp14:editId="582B1D9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263"/>
    <w:multiLevelType w:val="hybridMultilevel"/>
    <w:tmpl w:val="7FA4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24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8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36E0"/>
    <w:rsid w:val="001F1ECC"/>
    <w:rsid w:val="002400EB"/>
    <w:rsid w:val="00256CF7"/>
    <w:rsid w:val="00281FD5"/>
    <w:rsid w:val="003018A9"/>
    <w:rsid w:val="0030481B"/>
    <w:rsid w:val="003156FC"/>
    <w:rsid w:val="003254B5"/>
    <w:rsid w:val="0037121F"/>
    <w:rsid w:val="003910D8"/>
    <w:rsid w:val="0039401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2F73"/>
    <w:rsid w:val="00E25A26"/>
    <w:rsid w:val="00E4381A"/>
    <w:rsid w:val="00E55D74"/>
    <w:rsid w:val="00E94939"/>
    <w:rsid w:val="00F323E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0F72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3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ul\AppData\Local\Microsoft\Office\16.0\DTS\en-IN%7bC1E4CFBF-63CD-44AC-A5BA-CEBA9D7BA9E3%7d\%7b1141AADB-373B-4163-A229-45C5EDFA690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411577172955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2">
                  <c:v>Java 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DF3F5E639540378AFD10D487636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A504-68AC-4BEA-8114-CBBEE6064CB4}"/>
      </w:docPartPr>
      <w:docPartBody>
        <w:p w:rsidR="00F00E3A" w:rsidRDefault="00000000">
          <w:pPr>
            <w:pStyle w:val="6DDF3F5E639540378AFD10D487636866"/>
          </w:pPr>
          <w:r w:rsidRPr="00D5459D">
            <w:t>Profile</w:t>
          </w:r>
        </w:p>
      </w:docPartBody>
    </w:docPart>
    <w:docPart>
      <w:docPartPr>
        <w:name w:val="BEE7D49E66E54E81A052007B77A8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FF21-CF0A-4B52-9515-D78426403BDF}"/>
      </w:docPartPr>
      <w:docPartBody>
        <w:p w:rsidR="00F00E3A" w:rsidRDefault="00000000">
          <w:pPr>
            <w:pStyle w:val="BEE7D49E66E54E81A052007B77A8156F"/>
          </w:pPr>
          <w:r w:rsidRPr="00CB0055">
            <w:t>Contact</w:t>
          </w:r>
        </w:p>
      </w:docPartBody>
    </w:docPart>
    <w:docPart>
      <w:docPartPr>
        <w:name w:val="88D8EC30E56C42BEADD3C142427D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A38C-0776-41F5-B61D-7790FA4E9225}"/>
      </w:docPartPr>
      <w:docPartBody>
        <w:p w:rsidR="00F00E3A" w:rsidRDefault="00000000">
          <w:pPr>
            <w:pStyle w:val="88D8EC30E56C42BEADD3C142427D2709"/>
          </w:pPr>
          <w:r w:rsidRPr="004D3011">
            <w:t>PHONE:</w:t>
          </w:r>
        </w:p>
      </w:docPartBody>
    </w:docPart>
    <w:docPart>
      <w:docPartPr>
        <w:name w:val="8BCAB81309484B8A9F4287DCE1AA1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ED4D-4A4C-498D-B551-D14FA8C5662E}"/>
      </w:docPartPr>
      <w:docPartBody>
        <w:p w:rsidR="00F00E3A" w:rsidRDefault="00000000">
          <w:pPr>
            <w:pStyle w:val="8BCAB81309484B8A9F4287DCE1AA1EC3"/>
          </w:pPr>
          <w:r w:rsidRPr="004D3011">
            <w:t>EMAIL:</w:t>
          </w:r>
        </w:p>
      </w:docPartBody>
    </w:docPart>
    <w:docPart>
      <w:docPartPr>
        <w:name w:val="2C636CFD5E2848C991739EC1B98B2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9A03D-A904-4F3D-8FEF-264B61DCE046}"/>
      </w:docPartPr>
      <w:docPartBody>
        <w:p w:rsidR="00F00E3A" w:rsidRDefault="00000000">
          <w:pPr>
            <w:pStyle w:val="2C636CFD5E2848C991739EC1B98B2023"/>
          </w:pPr>
          <w:r w:rsidRPr="00CB0055">
            <w:t>Hobbies</w:t>
          </w:r>
        </w:p>
      </w:docPartBody>
    </w:docPart>
    <w:docPart>
      <w:docPartPr>
        <w:name w:val="18583FC3CD9542BA805E1AC9F6152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C6119-6EC0-4C54-B486-DC6C562611BE}"/>
      </w:docPartPr>
      <w:docPartBody>
        <w:p w:rsidR="00F00E3A" w:rsidRDefault="00000000">
          <w:pPr>
            <w:pStyle w:val="18583FC3CD9542BA805E1AC9F615276C"/>
          </w:pPr>
          <w:r w:rsidRPr="00036450">
            <w:t>EDUCATION</w:t>
          </w:r>
        </w:p>
      </w:docPartBody>
    </w:docPart>
    <w:docPart>
      <w:docPartPr>
        <w:name w:val="78D9070764184B7FA0B14E909FDE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A28BD-B6BA-4648-9A14-E49C61C5CE76}"/>
      </w:docPartPr>
      <w:docPartBody>
        <w:p w:rsidR="00F00E3A" w:rsidRDefault="00000000">
          <w:pPr>
            <w:pStyle w:val="78D9070764184B7FA0B14E909FDE4D5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0D"/>
    <w:rsid w:val="00507A2A"/>
    <w:rsid w:val="007A410D"/>
    <w:rsid w:val="00825328"/>
    <w:rsid w:val="00F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F3F5E639540378AFD10D487636866">
    <w:name w:val="6DDF3F5E639540378AFD10D487636866"/>
    <w:rPr>
      <w:rFonts w:cs="Mangal"/>
    </w:rPr>
  </w:style>
  <w:style w:type="paragraph" w:customStyle="1" w:styleId="BEE7D49E66E54E81A052007B77A8156F">
    <w:name w:val="BEE7D49E66E54E81A052007B77A8156F"/>
    <w:rPr>
      <w:rFonts w:cs="Mangal"/>
    </w:rPr>
  </w:style>
  <w:style w:type="paragraph" w:customStyle="1" w:styleId="88D8EC30E56C42BEADD3C142427D2709">
    <w:name w:val="88D8EC30E56C42BEADD3C142427D2709"/>
    <w:rPr>
      <w:rFonts w:cs="Mangal"/>
    </w:rPr>
  </w:style>
  <w:style w:type="paragraph" w:customStyle="1" w:styleId="8BCAB81309484B8A9F4287DCE1AA1EC3">
    <w:name w:val="8BCAB81309484B8A9F4287DCE1AA1EC3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C636CFD5E2848C991739EC1B98B2023">
    <w:name w:val="2C636CFD5E2848C991739EC1B98B2023"/>
    <w:rPr>
      <w:rFonts w:cs="Mangal"/>
    </w:rPr>
  </w:style>
  <w:style w:type="paragraph" w:customStyle="1" w:styleId="18583FC3CD9542BA805E1AC9F615276C">
    <w:name w:val="18583FC3CD9542BA805E1AC9F615276C"/>
    <w:rPr>
      <w:rFonts w:cs="Mangal"/>
    </w:rPr>
  </w:style>
  <w:style w:type="paragraph" w:customStyle="1" w:styleId="68191B0E464C4FBD94A235EDD4440A74">
    <w:name w:val="68191B0E464C4FBD94A235EDD4440A74"/>
    <w:rPr>
      <w:rFonts w:cs="Mangal"/>
    </w:rPr>
  </w:style>
  <w:style w:type="paragraph" w:customStyle="1" w:styleId="DC13A7FC1B2B4F37A078C9DEF8133195">
    <w:name w:val="DC13A7FC1B2B4F37A078C9DEF8133195"/>
    <w:rPr>
      <w:rFonts w:cs="Mangal"/>
    </w:rPr>
  </w:style>
  <w:style w:type="paragraph" w:customStyle="1" w:styleId="61C024866D9B443B860A8395D80D4AF7">
    <w:name w:val="61C024866D9B443B860A8395D80D4AF7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paragraph" w:customStyle="1" w:styleId="78D9070764184B7FA0B14E909FDE4D56">
    <w:name w:val="78D9070764184B7FA0B14E909FDE4D5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{1141AADB-373B-4163-A229-45C5EDFA690C}tf00546271_win32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2023-06-12T09:16:00Z</dcterms:created>
  <dcterms:modified xsi:type="dcterms:W3CDTF">2023-06-12T11:03:00Z</dcterms:modified>
</cp:coreProperties>
</file>