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ABB37" w14:textId="77777777" w:rsidR="00673A93" w:rsidRPr="00686446" w:rsidRDefault="00673A93">
      <w:pPr>
        <w:ind w:left="3600" w:firstLine="720"/>
        <w:rPr>
          <w:b/>
          <w:sz w:val="40"/>
          <w:szCs w:val="40"/>
          <w:lang w:val="de-DE"/>
        </w:rPr>
      </w:pPr>
      <w:r w:rsidRPr="00686446">
        <w:rPr>
          <w:b/>
          <w:sz w:val="40"/>
          <w:szCs w:val="40"/>
          <w:lang w:val="de-DE"/>
        </w:rPr>
        <w:t>RESUME</w:t>
      </w:r>
      <w:bookmarkStart w:id="0" w:name="_GoBack"/>
      <w:bookmarkEnd w:id="0"/>
    </w:p>
    <w:p w14:paraId="7DA659B6" w14:textId="77777777" w:rsidR="00686446" w:rsidRPr="00686446" w:rsidRDefault="00265895" w:rsidP="00686446">
      <w:pPr>
        <w:rPr>
          <w:b/>
          <w:lang w:val="es-ES"/>
        </w:rPr>
      </w:pPr>
      <w:r w:rsidRPr="00686446">
        <w:rPr>
          <w:b/>
          <w:sz w:val="32"/>
          <w:lang w:val="es-ES"/>
        </w:rPr>
        <w:t>SHIV KUMAR</w:t>
      </w:r>
    </w:p>
    <w:p w14:paraId="43B951C5" w14:textId="18C45EB8" w:rsidR="00686446" w:rsidRPr="00686446" w:rsidRDefault="00686446" w:rsidP="00686446">
      <w:pPr>
        <w:rPr>
          <w:b/>
          <w:lang w:val="es-ES"/>
        </w:rPr>
      </w:pPr>
      <w:r w:rsidRPr="00686446">
        <w:rPr>
          <w:b/>
          <w:sz w:val="22"/>
          <w:lang w:val="de-DE"/>
        </w:rPr>
        <w:t xml:space="preserve">Email Id:- </w:t>
      </w:r>
      <w:r w:rsidRPr="00686446">
        <w:rPr>
          <w:b/>
          <w:sz w:val="22"/>
          <w:lang w:val="de-DE"/>
        </w:rPr>
        <w:fldChar w:fldCharType="begin"/>
      </w:r>
      <w:r w:rsidRPr="00686446">
        <w:rPr>
          <w:b/>
          <w:sz w:val="22"/>
          <w:lang w:val="de-DE"/>
        </w:rPr>
        <w:instrText xml:space="preserve"> HYPERLINK "mailto:shivyadav0500@gmail.com" </w:instrText>
      </w:r>
      <w:r w:rsidRPr="00686446">
        <w:rPr>
          <w:b/>
          <w:sz w:val="22"/>
          <w:lang w:val="de-DE"/>
        </w:rPr>
        <w:fldChar w:fldCharType="separate"/>
      </w:r>
      <w:r w:rsidRPr="00686446">
        <w:rPr>
          <w:rStyle w:val="Hyperlink"/>
          <w:b/>
          <w:sz w:val="22"/>
          <w:lang w:val="de-DE"/>
        </w:rPr>
        <w:t>shivyadav0500@gmail.com</w:t>
      </w:r>
      <w:r w:rsidRPr="00686446">
        <w:rPr>
          <w:b/>
          <w:sz w:val="22"/>
          <w:lang w:val="de-DE"/>
        </w:rPr>
        <w:fldChar w:fldCharType="end"/>
      </w:r>
    </w:p>
    <w:p w14:paraId="1CE8D58E" w14:textId="188441E8" w:rsidR="00686446" w:rsidRPr="00686446" w:rsidRDefault="00686446" w:rsidP="00686446">
      <w:pPr>
        <w:rPr>
          <w:b/>
          <w:lang w:val="es-ES"/>
        </w:rPr>
      </w:pPr>
      <w:r w:rsidRPr="00686446">
        <w:rPr>
          <w:b/>
          <w:lang w:val="de-DE"/>
        </w:rPr>
        <w:t>Mo.No. :- +917801958858</w:t>
      </w:r>
    </w:p>
    <w:p w14:paraId="7B0CC7F8" w14:textId="77777777" w:rsidR="00333740" w:rsidRPr="00686446" w:rsidRDefault="00673A93" w:rsidP="0078629F">
      <w:pPr>
        <w:rPr>
          <w:lang w:val="de-DE"/>
        </w:rPr>
      </w:pPr>
      <w:r w:rsidRPr="00686446">
        <w:rPr>
          <w:lang w:val="de-DE"/>
        </w:rPr>
        <w:tab/>
      </w:r>
      <w:r w:rsidRPr="00686446">
        <w:rPr>
          <w:lang w:val="de-DE"/>
        </w:rPr>
        <w:tab/>
      </w:r>
      <w:r w:rsidRPr="00686446">
        <w:rPr>
          <w:lang w:val="de-DE"/>
        </w:rPr>
        <w:tab/>
      </w:r>
      <w:r w:rsidRPr="00686446">
        <w:rPr>
          <w:lang w:val="de-DE"/>
        </w:rPr>
        <w:tab/>
      </w:r>
      <w:r w:rsidRPr="00686446">
        <w:rPr>
          <w:lang w:val="de-DE"/>
        </w:rPr>
        <w:tab/>
      </w:r>
      <w:r w:rsidRPr="00686446">
        <w:rPr>
          <w:lang w:val="de-DE"/>
        </w:rPr>
        <w:tab/>
      </w:r>
      <w:r w:rsidRPr="00686446">
        <w:rPr>
          <w:lang w:val="de-DE"/>
        </w:rPr>
        <w:tab/>
        <w:t xml:space="preserve">     </w:t>
      </w:r>
      <w:r w:rsidR="001B3D2F" w:rsidRPr="00686446">
        <w:rPr>
          <w:lang w:val="de-DE"/>
        </w:rPr>
        <w:t xml:space="preserve">                    </w:t>
      </w:r>
    </w:p>
    <w:p w14:paraId="34606915" w14:textId="77777777" w:rsidR="00673A93" w:rsidRPr="00686446" w:rsidRDefault="00484CDB">
      <w:pPr>
        <w:tabs>
          <w:tab w:val="left" w:pos="1040"/>
        </w:tabs>
        <w:rPr>
          <w:i/>
          <w:color w:val="0000FF"/>
          <w:u w:val="single"/>
        </w:rPr>
      </w:pPr>
      <w:r w:rsidRPr="00686446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993E05" wp14:editId="4BECE80F">
                <wp:simplePos x="0" y="0"/>
                <wp:positionH relativeFrom="column">
                  <wp:posOffset>-114300</wp:posOffset>
                </wp:positionH>
                <wp:positionV relativeFrom="paragraph">
                  <wp:posOffset>77470</wp:posOffset>
                </wp:positionV>
                <wp:extent cx="7115175" cy="0"/>
                <wp:effectExtent l="0" t="19050" r="28575" b="19050"/>
                <wp:wrapNone/>
                <wp:docPr id="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C480E1" id="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1pt" to="551.25pt,6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" strokeweight="4.5pt">
                <v:stroke linestyle="thickThin"/>
                <o:lock v:ext="edit" shapetype="f"/>
              </v:line>
            </w:pict>
          </mc:Fallback>
        </mc:AlternateContent>
      </w:r>
    </w:p>
    <w:p w14:paraId="6962446A" w14:textId="77777777" w:rsidR="00673A93" w:rsidRPr="00686446" w:rsidRDefault="004E13FA">
      <w:pPr>
        <w:tabs>
          <w:tab w:val="left" w:pos="567"/>
        </w:tabs>
        <w:autoSpaceDE w:val="0"/>
        <w:autoSpaceDN w:val="0"/>
        <w:adjustRightInd w:val="0"/>
        <w:spacing w:line="320" w:lineRule="atLeast"/>
        <w:rPr>
          <w:b/>
          <w:i/>
          <w:u w:val="single"/>
        </w:rPr>
      </w:pPr>
      <w:r w:rsidRPr="00686446">
        <w:rPr>
          <w:b/>
          <w:i/>
          <w:sz w:val="28"/>
          <w:szCs w:val="28"/>
          <w:u w:val="single"/>
        </w:rPr>
        <w:t>CAREER OBJECTIVES</w:t>
      </w:r>
      <w:r w:rsidR="00673A93" w:rsidRPr="00686446">
        <w:rPr>
          <w:i/>
          <w:u w:val="single"/>
        </w:rPr>
        <w:t>:</w:t>
      </w:r>
    </w:p>
    <w:p w14:paraId="3FB0EDCA" w14:textId="77777777" w:rsidR="00D4637C" w:rsidRPr="00686446" w:rsidRDefault="00D4637C" w:rsidP="00593C77"/>
    <w:p w14:paraId="019F2532" w14:textId="717DE2C6" w:rsidR="00673A93" w:rsidRPr="00686446" w:rsidRDefault="00673A93">
      <w:pPr>
        <w:ind w:firstLine="720"/>
      </w:pPr>
      <w:r w:rsidRPr="00686446">
        <w:rPr>
          <w:rFonts w:eastAsia="SimSun"/>
        </w:rPr>
        <w:t xml:space="preserve">To become a successful professional in any engineering/automobile industry by exploiting fruitful, </w:t>
      </w:r>
      <w:r w:rsidR="0040219F">
        <w:rPr>
          <w:rFonts w:eastAsia="SimSun"/>
        </w:rPr>
        <w:t>intensive experience gained in Maintenance</w:t>
      </w:r>
      <w:r w:rsidRPr="00686446">
        <w:rPr>
          <w:rFonts w:eastAsia="SimSun"/>
        </w:rPr>
        <w:t xml:space="preserve">. </w:t>
      </w:r>
      <w:proofErr w:type="gramStart"/>
      <w:r w:rsidRPr="00686446">
        <w:rPr>
          <w:rFonts w:eastAsia="SimSun"/>
        </w:rPr>
        <w:t>Seeking middle management position in a manufactur</w:t>
      </w:r>
      <w:r w:rsidR="0040219F">
        <w:rPr>
          <w:rFonts w:eastAsia="SimSun"/>
        </w:rPr>
        <w:t>ing organization.</w:t>
      </w:r>
      <w:proofErr w:type="gramEnd"/>
    </w:p>
    <w:p w14:paraId="5162953A" w14:textId="77777777" w:rsidR="00D4637C" w:rsidRPr="00686446" w:rsidRDefault="00D4637C" w:rsidP="00D4637C"/>
    <w:p w14:paraId="65FDDECD" w14:textId="77777777" w:rsidR="00686446" w:rsidRDefault="004E13FA" w:rsidP="00686446">
      <w:pPr>
        <w:tabs>
          <w:tab w:val="left" w:pos="567"/>
        </w:tabs>
        <w:autoSpaceDE w:val="0"/>
        <w:autoSpaceDN w:val="0"/>
        <w:adjustRightInd w:val="0"/>
        <w:spacing w:line="320" w:lineRule="atLeast"/>
        <w:rPr>
          <w:b/>
          <w:i/>
          <w:szCs w:val="28"/>
          <w:u w:val="single"/>
        </w:rPr>
      </w:pPr>
      <w:r w:rsidRPr="00686446">
        <w:rPr>
          <w:b/>
          <w:i/>
          <w:sz w:val="28"/>
          <w:szCs w:val="28"/>
          <w:u w:val="single"/>
        </w:rPr>
        <w:t>EDUCATIONAL QUALIFICATION</w:t>
      </w:r>
      <w:r w:rsidR="00673A93" w:rsidRPr="00686446">
        <w:rPr>
          <w:i/>
          <w:szCs w:val="28"/>
          <w:u w:val="single"/>
        </w:rPr>
        <w:t>:</w:t>
      </w:r>
    </w:p>
    <w:p w14:paraId="1E2161C3" w14:textId="6A7D8D0B" w:rsidR="00686446" w:rsidRPr="00686446" w:rsidRDefault="00686446" w:rsidP="00686446">
      <w:pPr>
        <w:tabs>
          <w:tab w:val="left" w:pos="567"/>
        </w:tabs>
        <w:autoSpaceDE w:val="0"/>
        <w:autoSpaceDN w:val="0"/>
        <w:adjustRightInd w:val="0"/>
        <w:spacing w:line="320" w:lineRule="atLeast"/>
        <w:rPr>
          <w:b/>
          <w:i/>
          <w:szCs w:val="28"/>
          <w:u w:val="single"/>
        </w:rPr>
      </w:pPr>
      <w:r>
        <w:rPr>
          <w:b/>
          <w:bCs/>
        </w:rPr>
        <w:t xml:space="preserve">1. </w:t>
      </w:r>
      <w:r w:rsidR="00E96A50" w:rsidRPr="00686446">
        <w:rPr>
          <w:b/>
          <w:bCs/>
        </w:rPr>
        <w:t xml:space="preserve">Diploma in </w:t>
      </w:r>
      <w:r w:rsidR="00265895" w:rsidRPr="00686446">
        <w:rPr>
          <w:b/>
          <w:bCs/>
        </w:rPr>
        <w:t>Electronics</w:t>
      </w:r>
      <w:r w:rsidR="00E96A50" w:rsidRPr="00686446">
        <w:rPr>
          <w:b/>
          <w:bCs/>
        </w:rPr>
        <w:t xml:space="preserve"> Engineering</w:t>
      </w:r>
      <w:r w:rsidR="001F7B49" w:rsidRPr="00686446">
        <w:t xml:space="preserve"> in the year of may</w:t>
      </w:r>
      <w:r w:rsidR="00CC2E82" w:rsidRPr="00686446">
        <w:t xml:space="preserve"> 2014</w:t>
      </w:r>
      <w:r w:rsidR="00B54591" w:rsidRPr="00686446">
        <w:t xml:space="preserve"> from</w:t>
      </w:r>
      <w:r w:rsidR="004C7431" w:rsidRPr="00686446">
        <w:t xml:space="preserve"> </w:t>
      </w:r>
      <w:r w:rsidR="00265895" w:rsidRPr="00686446">
        <w:t>GOVT.</w:t>
      </w:r>
      <w:r>
        <w:t xml:space="preserve"> </w:t>
      </w:r>
      <w:r w:rsidR="00265895" w:rsidRPr="00686446">
        <w:t>POLYTECHNIC JHANSI</w:t>
      </w:r>
      <w:r w:rsidR="00CC2E82" w:rsidRPr="00686446">
        <w:t>(U.P.)</w:t>
      </w:r>
      <w:r w:rsidR="00B54591" w:rsidRPr="00686446">
        <w:t>,</w:t>
      </w:r>
      <w:r w:rsidR="003F010A" w:rsidRPr="00686446">
        <w:rPr>
          <w:sz w:val="18"/>
        </w:rPr>
        <w:t xml:space="preserve"> </w:t>
      </w:r>
      <w:r w:rsidR="00E5573C" w:rsidRPr="00686446">
        <w:rPr>
          <w:sz w:val="18"/>
        </w:rPr>
        <w:t>WITH</w:t>
      </w:r>
      <w:r w:rsidR="00E96A50" w:rsidRPr="00686446">
        <w:rPr>
          <w:sz w:val="18"/>
        </w:rPr>
        <w:t xml:space="preserve"> </w:t>
      </w:r>
      <w:r w:rsidR="004C7431" w:rsidRPr="00686446">
        <w:rPr>
          <w:sz w:val="28"/>
          <w:szCs w:val="28"/>
        </w:rPr>
        <w:t>70.00%</w:t>
      </w:r>
      <w:r>
        <w:rPr>
          <w:sz w:val="28"/>
          <w:szCs w:val="28"/>
        </w:rPr>
        <w:t>.</w:t>
      </w:r>
    </w:p>
    <w:p w14:paraId="1FDD7AE4" w14:textId="61D19967" w:rsidR="00686446" w:rsidRDefault="00686446" w:rsidP="003F010A">
      <w:pPr>
        <w:tabs>
          <w:tab w:val="left" w:pos="7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4C7431" w:rsidRPr="00686446">
        <w:rPr>
          <w:sz w:val="28"/>
          <w:szCs w:val="28"/>
        </w:rPr>
        <w:t xml:space="preserve"> H.S.C.  in the year 2010 from U.P. board with 62.0</w:t>
      </w:r>
      <w:r w:rsidR="00CC2E82" w:rsidRPr="00686446">
        <w:rPr>
          <w:sz w:val="28"/>
          <w:szCs w:val="28"/>
        </w:rPr>
        <w:t>0</w:t>
      </w:r>
      <w:r w:rsidR="001F7B49" w:rsidRPr="00686446">
        <w:rPr>
          <w:sz w:val="28"/>
          <w:szCs w:val="28"/>
        </w:rPr>
        <w:t>%</w:t>
      </w:r>
    </w:p>
    <w:p w14:paraId="0D69C4F7" w14:textId="48792497" w:rsidR="00E96A50" w:rsidRPr="00686446" w:rsidRDefault="00686446" w:rsidP="003F010A">
      <w:pPr>
        <w:tabs>
          <w:tab w:val="left" w:pos="7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D5A3E" w:rsidRPr="00686446">
        <w:rPr>
          <w:sz w:val="28"/>
          <w:szCs w:val="28"/>
        </w:rPr>
        <w:t>S.S.C.  in the year 2008</w:t>
      </w:r>
      <w:r w:rsidR="00CC2E82" w:rsidRPr="00686446">
        <w:rPr>
          <w:sz w:val="28"/>
          <w:szCs w:val="28"/>
        </w:rPr>
        <w:t xml:space="preserve"> from U.P. </w:t>
      </w:r>
      <w:r w:rsidR="001F7B49" w:rsidRPr="00686446">
        <w:rPr>
          <w:sz w:val="28"/>
          <w:szCs w:val="28"/>
        </w:rPr>
        <w:t xml:space="preserve"> </w:t>
      </w:r>
      <w:r w:rsidR="004C7431" w:rsidRPr="00686446">
        <w:rPr>
          <w:sz w:val="28"/>
          <w:szCs w:val="28"/>
        </w:rPr>
        <w:t>board with 57.14</w:t>
      </w:r>
      <w:r w:rsidR="00CC2E82" w:rsidRPr="00686446">
        <w:rPr>
          <w:sz w:val="28"/>
          <w:szCs w:val="28"/>
        </w:rPr>
        <w:t>%.</w:t>
      </w:r>
    </w:p>
    <w:p w14:paraId="2DB5DD6C" w14:textId="77777777" w:rsidR="005A3258" w:rsidRPr="00686446" w:rsidRDefault="005A3258" w:rsidP="00E96A50">
      <w:pPr>
        <w:rPr>
          <w:b/>
          <w:sz w:val="28"/>
          <w:szCs w:val="28"/>
        </w:rPr>
      </w:pPr>
    </w:p>
    <w:p w14:paraId="1B83E70A" w14:textId="5A0CB3C3" w:rsidR="00686446" w:rsidRDefault="00686446" w:rsidP="00686446">
      <w:pPr>
        <w:pStyle w:val="Heading1"/>
        <w:tabs>
          <w:tab w:val="left" w:pos="3135"/>
        </w:tabs>
        <w:rPr>
          <w:rFonts w:ascii="Times New Roman" w:hAnsi="Times New Roman" w:cs="Times New Roman"/>
          <w:bCs w:val="0"/>
          <w:i/>
          <w:smallCaps/>
          <w:sz w:val="32"/>
          <w:szCs w:val="32"/>
          <w:u w:val="single"/>
        </w:rPr>
      </w:pPr>
      <w:r w:rsidRPr="00686446">
        <w:rPr>
          <w:rFonts w:ascii="Times New Roman" w:hAnsi="Times New Roman" w:cs="Times New Roman"/>
          <w:bCs w:val="0"/>
          <w:i/>
          <w:smallCaps/>
          <w:sz w:val="32"/>
          <w:szCs w:val="32"/>
          <w:u w:val="single"/>
        </w:rPr>
        <w:t>TRAINING AND CERTIFICATES</w:t>
      </w:r>
      <w:r>
        <w:rPr>
          <w:rFonts w:ascii="Times New Roman" w:hAnsi="Times New Roman" w:cs="Times New Roman"/>
          <w:bCs w:val="0"/>
          <w:i/>
          <w:smallCaps/>
          <w:sz w:val="32"/>
          <w:szCs w:val="32"/>
          <w:u w:val="single"/>
        </w:rPr>
        <w:t>:</w:t>
      </w:r>
    </w:p>
    <w:p w14:paraId="3459151C" w14:textId="0F785C81" w:rsidR="00686446" w:rsidRDefault="0040219F" w:rsidP="00686446">
      <w:pPr>
        <w:pStyle w:val="ListParagraph"/>
        <w:numPr>
          <w:ilvl w:val="0"/>
          <w:numId w:val="18"/>
        </w:numPr>
      </w:pPr>
      <w:r>
        <w:t>STOE (</w:t>
      </w:r>
      <w:r w:rsidR="00686446">
        <w:t>Maintenance) from F</w:t>
      </w:r>
      <w:r>
        <w:t xml:space="preserve">oremen </w:t>
      </w:r>
      <w:r w:rsidR="00686446">
        <w:t>T</w:t>
      </w:r>
      <w:r>
        <w:t xml:space="preserve">raining </w:t>
      </w:r>
      <w:proofErr w:type="spellStart"/>
      <w:r>
        <w:t>Institute</w:t>
      </w:r>
      <w:r w:rsidR="00686446">
        <w:t>I</w:t>
      </w:r>
      <w:proofErr w:type="spellEnd"/>
      <w:r w:rsidR="00686446">
        <w:t xml:space="preserve"> Bangalore.</w:t>
      </w:r>
    </w:p>
    <w:p w14:paraId="5993DEC5" w14:textId="4A8FA530" w:rsidR="00686446" w:rsidRDefault="00B37B8E" w:rsidP="00686446">
      <w:pPr>
        <w:pStyle w:val="ListParagraph"/>
        <w:numPr>
          <w:ilvl w:val="0"/>
          <w:numId w:val="18"/>
        </w:numPr>
      </w:pPr>
      <w:r>
        <w:t>PLC Programing, MS-Office</w:t>
      </w:r>
    </w:p>
    <w:p w14:paraId="03C0FB4E" w14:textId="4044D2D2" w:rsidR="003025AB" w:rsidRDefault="003025AB" w:rsidP="00686446">
      <w:pPr>
        <w:pStyle w:val="ListParagraph"/>
        <w:numPr>
          <w:ilvl w:val="0"/>
          <w:numId w:val="18"/>
        </w:numPr>
      </w:pPr>
      <w:r>
        <w:t>TPM (Total Productive Maintenance) Autonomous Maintenance, Planned Maintenance</w:t>
      </w:r>
    </w:p>
    <w:p w14:paraId="1DBCAC5C" w14:textId="5CBFAF1C" w:rsidR="003025AB" w:rsidRDefault="003025AB" w:rsidP="00686446">
      <w:pPr>
        <w:pStyle w:val="ListParagraph"/>
        <w:numPr>
          <w:ilvl w:val="0"/>
          <w:numId w:val="18"/>
        </w:numPr>
      </w:pPr>
      <w:r>
        <w:t>CST (Creative Skill Training)</w:t>
      </w:r>
    </w:p>
    <w:p w14:paraId="40ADB4E4" w14:textId="634EA482" w:rsidR="003025AB" w:rsidRDefault="003025AB" w:rsidP="00686446">
      <w:pPr>
        <w:pStyle w:val="ListParagraph"/>
        <w:numPr>
          <w:ilvl w:val="0"/>
          <w:numId w:val="18"/>
        </w:numPr>
      </w:pPr>
      <w:r>
        <w:t>Fire&amp; Safety, 5S, Kaizen, IATF 16949</w:t>
      </w:r>
    </w:p>
    <w:p w14:paraId="05BEABEB" w14:textId="014BAB2B" w:rsidR="00B37B8E" w:rsidRDefault="00686446" w:rsidP="003025AB">
      <w:pPr>
        <w:pStyle w:val="ListParagraph"/>
        <w:numPr>
          <w:ilvl w:val="0"/>
          <w:numId w:val="18"/>
        </w:numPr>
      </w:pPr>
      <w:r>
        <w:t>At Gabriel Ind Ltd.</w:t>
      </w:r>
      <w:r w:rsidR="00B37B8E">
        <w:t xml:space="preserve"> Pune</w:t>
      </w:r>
      <w:r>
        <w:t xml:space="preserve"> </w:t>
      </w:r>
      <w:r w:rsidR="00B37B8E">
        <w:t>Won Silver Award for Best QC Story.</w:t>
      </w:r>
    </w:p>
    <w:p w14:paraId="1AE4154E" w14:textId="1BDA7066" w:rsidR="00B37B8E" w:rsidRDefault="0040219F" w:rsidP="0040219F">
      <w:pPr>
        <w:pStyle w:val="ListParagraph"/>
        <w:numPr>
          <w:ilvl w:val="0"/>
          <w:numId w:val="18"/>
        </w:numPr>
      </w:pPr>
      <w:r>
        <w:t>New plant set up of Electrical, Transmission and Installation of M/C.</w:t>
      </w:r>
    </w:p>
    <w:p w14:paraId="179725F0" w14:textId="1C973092" w:rsidR="00D179A8" w:rsidRPr="00B37B8E" w:rsidRDefault="00B37B8E" w:rsidP="00B37B8E">
      <w:pPr>
        <w:rPr>
          <w:b/>
          <w:i/>
          <w:sz w:val="32"/>
          <w:szCs w:val="32"/>
          <w:u w:val="single"/>
        </w:rPr>
      </w:pPr>
      <w:r w:rsidRPr="00B37B8E">
        <w:rPr>
          <w:b/>
          <w:i/>
          <w:sz w:val="32"/>
          <w:szCs w:val="32"/>
          <w:u w:val="single"/>
        </w:rPr>
        <w:t>ACHIEVEMENT</w:t>
      </w:r>
      <w:r>
        <w:rPr>
          <w:b/>
          <w:i/>
          <w:sz w:val="32"/>
          <w:szCs w:val="32"/>
          <w:u w:val="single"/>
        </w:rPr>
        <w:t>:</w:t>
      </w:r>
    </w:p>
    <w:p w14:paraId="7AC6F676" w14:textId="2C933428" w:rsidR="00CC2E82" w:rsidRDefault="00B37B8E" w:rsidP="00B37B8E">
      <w:pPr>
        <w:pStyle w:val="ListParagraph"/>
        <w:numPr>
          <w:ilvl w:val="0"/>
          <w:numId w:val="22"/>
        </w:numPr>
        <w:shd w:val="clear" w:color="auto" w:fill="FFFFFF"/>
        <w:spacing w:line="312" w:lineRule="atLeast"/>
      </w:pPr>
      <w:r>
        <w:t>1</w:t>
      </w:r>
      <w:r w:rsidRPr="00B37B8E">
        <w:rPr>
          <w:vertAlign w:val="superscript"/>
        </w:rPr>
        <w:t>st</w:t>
      </w:r>
      <w:r>
        <w:t xml:space="preserve"> prize for Best Quality Circle In GIL, Nashi</w:t>
      </w:r>
      <w:r w:rsidR="00D179A8">
        <w:t>k</w:t>
      </w:r>
    </w:p>
    <w:p w14:paraId="2644B0D5" w14:textId="512A0DEA" w:rsidR="00D179A8" w:rsidRDefault="00D179A8" w:rsidP="00B37B8E">
      <w:pPr>
        <w:pStyle w:val="ListParagraph"/>
        <w:numPr>
          <w:ilvl w:val="0"/>
          <w:numId w:val="22"/>
        </w:numPr>
        <w:shd w:val="clear" w:color="auto" w:fill="FFFFFF"/>
        <w:spacing w:line="312" w:lineRule="atLeast"/>
      </w:pPr>
      <w:r>
        <w:t>2</w:t>
      </w:r>
      <w:r w:rsidRPr="00D179A8">
        <w:rPr>
          <w:vertAlign w:val="superscript"/>
        </w:rPr>
        <w:t>nd</w:t>
      </w:r>
      <w:r>
        <w:t xml:space="preserve"> prize in STOE Maintenance Training</w:t>
      </w:r>
    </w:p>
    <w:p w14:paraId="3C9E7FD0" w14:textId="279A1260" w:rsidR="003025AB" w:rsidRDefault="003025AB" w:rsidP="00B37B8E">
      <w:pPr>
        <w:pStyle w:val="ListParagraph"/>
        <w:numPr>
          <w:ilvl w:val="0"/>
          <w:numId w:val="22"/>
        </w:numPr>
        <w:shd w:val="clear" w:color="auto" w:fill="FFFFFF"/>
        <w:spacing w:line="312" w:lineRule="atLeast"/>
      </w:pPr>
      <w:r>
        <w:t>Won Gold Award for Best QC story in GIL, Nashik.</w:t>
      </w:r>
    </w:p>
    <w:p w14:paraId="64145CB0" w14:textId="14BBA730" w:rsidR="00B37B8E" w:rsidRDefault="00B37B8E" w:rsidP="00B37B8E">
      <w:pPr>
        <w:pStyle w:val="ListParagraph"/>
        <w:numPr>
          <w:ilvl w:val="0"/>
          <w:numId w:val="22"/>
        </w:numPr>
        <w:shd w:val="clear" w:color="auto" w:fill="FFFFFF"/>
        <w:spacing w:line="312" w:lineRule="atLeast"/>
      </w:pPr>
      <w:r>
        <w:t>Best Kaizen of the Year 2017 in GIL, Sanand</w:t>
      </w:r>
    </w:p>
    <w:p w14:paraId="7E09A5A4" w14:textId="77777777" w:rsidR="00B37B8E" w:rsidRPr="00686446" w:rsidRDefault="00B37B8E" w:rsidP="00B37B8E">
      <w:pPr>
        <w:shd w:val="clear" w:color="auto" w:fill="FFFFFF"/>
        <w:spacing w:line="312" w:lineRule="atLeast"/>
      </w:pPr>
    </w:p>
    <w:p w14:paraId="3DEA18C2" w14:textId="28F2EC43" w:rsidR="000B64EA" w:rsidRDefault="00B37B8E">
      <w:pPr>
        <w:pStyle w:val="Heading1"/>
        <w:tabs>
          <w:tab w:val="left" w:pos="3135"/>
        </w:tabs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PROFESSIONAL EXPERIENCE</w:t>
      </w:r>
      <w:r w:rsidR="000B64EA" w:rsidRPr="00686446"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14:paraId="0A5E97DE" w14:textId="69F4C4BC" w:rsidR="00B37B8E" w:rsidRDefault="00B37B8E" w:rsidP="00B37B8E"/>
    <w:p w14:paraId="6E2C5D20" w14:textId="6380C902" w:rsidR="00B37B8E" w:rsidRDefault="00F2678D" w:rsidP="00F2678D">
      <w:pPr>
        <w:pStyle w:val="ListParagraph"/>
        <w:numPr>
          <w:ilvl w:val="0"/>
          <w:numId w:val="24"/>
        </w:numPr>
      </w:pPr>
      <w:r w:rsidRPr="003025AB">
        <w:rPr>
          <w:b/>
        </w:rPr>
        <w:t>GABRIEL India Ltd</w:t>
      </w:r>
      <w:r>
        <w:t xml:space="preserve">, Nashik Working As </w:t>
      </w:r>
      <w:proofErr w:type="spellStart"/>
      <w:r>
        <w:t>a</w:t>
      </w:r>
      <w:proofErr w:type="spellEnd"/>
      <w:r>
        <w:t xml:space="preserve"> Operating Engineer from March 2015 to Jan 2016</w:t>
      </w:r>
    </w:p>
    <w:p w14:paraId="6F381DD3" w14:textId="77777777" w:rsidR="003025AB" w:rsidRPr="003025AB" w:rsidRDefault="00F2678D" w:rsidP="003025AB">
      <w:pPr>
        <w:rPr>
          <w:b/>
        </w:rPr>
      </w:pPr>
      <w:r w:rsidRPr="003025AB">
        <w:rPr>
          <w:b/>
        </w:rPr>
        <w:t>Roles and Responsibilities:</w:t>
      </w:r>
    </w:p>
    <w:p w14:paraId="6B541FBB" w14:textId="7C332B05" w:rsidR="00F2678D" w:rsidRDefault="00F2678D" w:rsidP="003025AB">
      <w:pPr>
        <w:pStyle w:val="ListParagraph"/>
        <w:numPr>
          <w:ilvl w:val="0"/>
          <w:numId w:val="26"/>
        </w:numPr>
      </w:pPr>
      <w:r>
        <w:t xml:space="preserve">In Production Department </w:t>
      </w:r>
      <w:r w:rsidR="003025AB">
        <w:t>allotment of work and troubleshooting of problems.</w:t>
      </w:r>
    </w:p>
    <w:p w14:paraId="52064E16" w14:textId="7A1B572C" w:rsidR="003025AB" w:rsidRDefault="003025AB" w:rsidP="003025AB">
      <w:pPr>
        <w:pStyle w:val="ListParagraph"/>
        <w:numPr>
          <w:ilvl w:val="0"/>
          <w:numId w:val="26"/>
        </w:numPr>
      </w:pPr>
      <w:r>
        <w:t>Good knowledge about product and the Process of Front Fork and Shock absorber</w:t>
      </w:r>
    </w:p>
    <w:p w14:paraId="05EC3AD6" w14:textId="121B6CF1" w:rsidR="003025AB" w:rsidRDefault="003025AB" w:rsidP="003025AB">
      <w:pPr>
        <w:pStyle w:val="ListParagraph"/>
        <w:numPr>
          <w:ilvl w:val="0"/>
          <w:numId w:val="26"/>
        </w:numPr>
      </w:pPr>
      <w:r>
        <w:t>Worked on processes like Grinding, Machining, Assembly lines</w:t>
      </w:r>
    </w:p>
    <w:p w14:paraId="0857BD70" w14:textId="6745CB96" w:rsidR="00F2678D" w:rsidRDefault="003025AB" w:rsidP="00D179A8">
      <w:pPr>
        <w:pStyle w:val="ListParagraph"/>
        <w:numPr>
          <w:ilvl w:val="0"/>
          <w:numId w:val="26"/>
        </w:numPr>
      </w:pPr>
      <w:r>
        <w:t xml:space="preserve">Produce the product with Quality Standards and good knowledge about 7 QC </w:t>
      </w:r>
      <w:proofErr w:type="gramStart"/>
      <w:r>
        <w:t>Tools ,Analysis</w:t>
      </w:r>
      <w:proofErr w:type="gramEnd"/>
      <w:r>
        <w:t xml:space="preserve"> of parts, Quality Instruments like Profile Projector, Roughness Tester, Linear Height Gauge</w:t>
      </w:r>
      <w:r w:rsidR="00D179A8">
        <w:t>, Vernier Caliper, Micrometer, Lux meter etc.</w:t>
      </w:r>
    </w:p>
    <w:p w14:paraId="7BA03139" w14:textId="4094A37C" w:rsidR="00D179A8" w:rsidRDefault="00D179A8" w:rsidP="00D179A8">
      <w:pPr>
        <w:pStyle w:val="ListParagraph"/>
      </w:pPr>
    </w:p>
    <w:p w14:paraId="2150A956" w14:textId="2E7D0130" w:rsidR="00757926" w:rsidRDefault="00757926" w:rsidP="00D179A8">
      <w:pPr>
        <w:pStyle w:val="ListParagraph"/>
      </w:pPr>
    </w:p>
    <w:p w14:paraId="0CA36A14" w14:textId="74293A5C" w:rsidR="00757926" w:rsidRDefault="00757926" w:rsidP="00D179A8">
      <w:pPr>
        <w:pStyle w:val="ListParagraph"/>
      </w:pPr>
    </w:p>
    <w:p w14:paraId="6CB0C4FE" w14:textId="548241ED" w:rsidR="00757926" w:rsidRDefault="00757926" w:rsidP="00D179A8">
      <w:pPr>
        <w:pStyle w:val="ListParagraph"/>
      </w:pPr>
    </w:p>
    <w:p w14:paraId="24281277" w14:textId="7F3595D0" w:rsidR="00757926" w:rsidRDefault="00757926" w:rsidP="00D179A8">
      <w:pPr>
        <w:pStyle w:val="ListParagraph"/>
      </w:pPr>
    </w:p>
    <w:p w14:paraId="45C13A2F" w14:textId="77777777" w:rsidR="00757926" w:rsidRDefault="00757926" w:rsidP="00D179A8">
      <w:pPr>
        <w:pStyle w:val="ListParagraph"/>
      </w:pPr>
    </w:p>
    <w:p w14:paraId="68E9A4FA" w14:textId="77777777" w:rsidR="00757926" w:rsidRDefault="00757926" w:rsidP="00D179A8">
      <w:pPr>
        <w:pStyle w:val="ListParagraph"/>
      </w:pPr>
    </w:p>
    <w:p w14:paraId="4D4D063E" w14:textId="28731F34" w:rsidR="00F2678D" w:rsidRPr="00B37B8E" w:rsidRDefault="00F2678D" w:rsidP="00F2678D">
      <w:pPr>
        <w:pStyle w:val="ListParagraph"/>
        <w:numPr>
          <w:ilvl w:val="0"/>
          <w:numId w:val="24"/>
        </w:numPr>
      </w:pPr>
      <w:r w:rsidRPr="003025AB">
        <w:rPr>
          <w:b/>
        </w:rPr>
        <w:lastRenderedPageBreak/>
        <w:t>GABRIEL India Ltd</w:t>
      </w:r>
      <w:r>
        <w:t xml:space="preserve">, Sanand Working As a Asst. Engineer Maintenance from Jan 2016 to Till Now </w:t>
      </w:r>
    </w:p>
    <w:p w14:paraId="2D37EE32" w14:textId="5ED28179" w:rsidR="00F2678D" w:rsidRPr="00F2678D" w:rsidRDefault="00F2678D" w:rsidP="00F2678D">
      <w:pPr>
        <w:rPr>
          <w:b/>
        </w:rPr>
      </w:pPr>
      <w:r w:rsidRPr="00F2678D">
        <w:rPr>
          <w:b/>
        </w:rPr>
        <w:t xml:space="preserve">Roles and Responsibilities: </w:t>
      </w:r>
    </w:p>
    <w:p w14:paraId="5C048887" w14:textId="1E731707" w:rsidR="00F2678D" w:rsidRPr="00D179A8" w:rsidRDefault="00F2678D" w:rsidP="00D179A8">
      <w:pPr>
        <w:numPr>
          <w:ilvl w:val="0"/>
          <w:numId w:val="6"/>
        </w:numPr>
        <w:rPr>
          <w:sz w:val="22"/>
        </w:rPr>
      </w:pPr>
      <w:r w:rsidRPr="00F2678D">
        <w:rPr>
          <w:szCs w:val="28"/>
        </w:rPr>
        <w:t>Ensure for zero breakdown of machine</w:t>
      </w:r>
    </w:p>
    <w:p w14:paraId="6EE55E7D" w14:textId="6EEF355B" w:rsidR="00F2678D" w:rsidRPr="00D179A8" w:rsidRDefault="00F2678D" w:rsidP="00D179A8">
      <w:pPr>
        <w:numPr>
          <w:ilvl w:val="0"/>
          <w:numId w:val="6"/>
        </w:numPr>
        <w:rPr>
          <w:sz w:val="22"/>
        </w:rPr>
      </w:pPr>
      <w:r w:rsidRPr="00F2678D">
        <w:rPr>
          <w:szCs w:val="28"/>
        </w:rPr>
        <w:t>Aim to achieve less MTTR&amp; highly MTBF</w:t>
      </w:r>
    </w:p>
    <w:p w14:paraId="3191A7C2" w14:textId="2C49AD70" w:rsidR="00F2678D" w:rsidRPr="00686446" w:rsidRDefault="00F2678D" w:rsidP="00D179A8">
      <w:pPr>
        <w:numPr>
          <w:ilvl w:val="0"/>
          <w:numId w:val="6"/>
        </w:numPr>
      </w:pPr>
      <w:r w:rsidRPr="00686446">
        <w:t>Maintain preventive maintenance plan vs actual.</w:t>
      </w:r>
    </w:p>
    <w:p w14:paraId="3BDD8688" w14:textId="4B9660A7" w:rsidR="00F2678D" w:rsidRPr="00686446" w:rsidRDefault="00F2678D" w:rsidP="00D179A8">
      <w:pPr>
        <w:numPr>
          <w:ilvl w:val="0"/>
          <w:numId w:val="6"/>
        </w:numPr>
        <w:ind w:right="540"/>
      </w:pPr>
      <w:r w:rsidRPr="00686446">
        <w:t xml:space="preserve">Weekly </w:t>
      </w:r>
      <w:r>
        <w:t>meeting</w:t>
      </w:r>
      <w:r w:rsidRPr="00686446">
        <w:rPr>
          <w:b/>
          <w:i/>
        </w:rPr>
        <w:t xml:space="preserve"> </w:t>
      </w:r>
      <w:r w:rsidRPr="00686446">
        <w:t xml:space="preserve">for machine concern B/D, special precautions, any customer </w:t>
      </w:r>
    </w:p>
    <w:p w14:paraId="40B54AC3" w14:textId="218F7396" w:rsidR="00F2678D" w:rsidRPr="00686446" w:rsidRDefault="00F2678D" w:rsidP="00D179A8">
      <w:pPr>
        <w:ind w:left="720" w:right="540"/>
      </w:pPr>
      <w:r w:rsidRPr="00686446">
        <w:t>complaints, visits/Audits.</w:t>
      </w:r>
    </w:p>
    <w:p w14:paraId="1533FBF4" w14:textId="51BF380E" w:rsidR="00F2678D" w:rsidRPr="00686446" w:rsidRDefault="00F2678D" w:rsidP="00D179A8">
      <w:pPr>
        <w:numPr>
          <w:ilvl w:val="0"/>
          <w:numId w:val="6"/>
        </w:numPr>
      </w:pPr>
      <w:r w:rsidRPr="00686446">
        <w:t>Responsible for spare parts parts management.</w:t>
      </w:r>
    </w:p>
    <w:p w14:paraId="18984747" w14:textId="00ECFAC2" w:rsidR="00F2678D" w:rsidRPr="00686446" w:rsidRDefault="00F2678D" w:rsidP="00D179A8">
      <w:pPr>
        <w:numPr>
          <w:ilvl w:val="0"/>
          <w:numId w:val="6"/>
        </w:numPr>
      </w:pPr>
      <w:r w:rsidRPr="00686446">
        <w:t>Responsibility to maintain shockproof shop floor.</w:t>
      </w:r>
    </w:p>
    <w:p w14:paraId="211164BD" w14:textId="2402084E" w:rsidR="00F2678D" w:rsidRPr="00686446" w:rsidRDefault="00F2678D" w:rsidP="00D179A8">
      <w:pPr>
        <w:numPr>
          <w:ilvl w:val="0"/>
          <w:numId w:val="6"/>
        </w:numPr>
      </w:pPr>
      <w:r w:rsidRPr="00686446">
        <w:t>Responsible to maintain all type of documents related to maintenance.</w:t>
      </w:r>
    </w:p>
    <w:p w14:paraId="79BA7DFD" w14:textId="2AC4CB78" w:rsidR="00F2678D" w:rsidRPr="00686446" w:rsidRDefault="00F2678D" w:rsidP="00D179A8">
      <w:pPr>
        <w:numPr>
          <w:ilvl w:val="0"/>
          <w:numId w:val="6"/>
        </w:numPr>
      </w:pPr>
      <w:r w:rsidRPr="00686446">
        <w:t xml:space="preserve">Monitoring of overall equipment efficiency </w:t>
      </w:r>
      <w:r w:rsidRPr="00686446">
        <w:rPr>
          <w:b/>
          <w:i/>
        </w:rPr>
        <w:t>(</w:t>
      </w:r>
      <w:r w:rsidRPr="00F2678D">
        <w:rPr>
          <w:b/>
        </w:rPr>
        <w:t>OEE</w:t>
      </w:r>
      <w:r w:rsidRPr="00686446">
        <w:rPr>
          <w:b/>
          <w:i/>
        </w:rPr>
        <w:t>)</w:t>
      </w:r>
      <w:r w:rsidRPr="00686446">
        <w:t xml:space="preserve"> Calculation for related cell, machine wise. </w:t>
      </w:r>
    </w:p>
    <w:p w14:paraId="0C2FFD42" w14:textId="16A1719D" w:rsidR="00F2678D" w:rsidRPr="00686446" w:rsidRDefault="00F2678D" w:rsidP="00D179A8">
      <w:pPr>
        <w:numPr>
          <w:ilvl w:val="0"/>
          <w:numId w:val="6"/>
        </w:numPr>
      </w:pPr>
      <w:r w:rsidRPr="00686446">
        <w:t>To ensure day to day maximum availability of machine.</w:t>
      </w:r>
    </w:p>
    <w:p w14:paraId="0D707F1D" w14:textId="37B045B2" w:rsidR="00F2678D" w:rsidRPr="00686446" w:rsidRDefault="00F2678D" w:rsidP="00D179A8">
      <w:pPr>
        <w:numPr>
          <w:ilvl w:val="0"/>
          <w:numId w:val="6"/>
        </w:numPr>
      </w:pPr>
      <w:r w:rsidRPr="00686446">
        <w:t>Ensure for daily working of all Poka Yoke of all the machines.</w:t>
      </w:r>
    </w:p>
    <w:p w14:paraId="0641848B" w14:textId="77777777" w:rsidR="00D179A8" w:rsidRDefault="00F2678D" w:rsidP="00D179A8">
      <w:pPr>
        <w:numPr>
          <w:ilvl w:val="0"/>
          <w:numId w:val="6"/>
        </w:numPr>
      </w:pPr>
      <w:r w:rsidRPr="00686446">
        <w:t>Ensure for daily taking running hours and electricity consumption of all the machine.</w:t>
      </w:r>
    </w:p>
    <w:p w14:paraId="70F6E5C6" w14:textId="075FFE8A" w:rsidR="00026C65" w:rsidRPr="00D179A8" w:rsidRDefault="00D179A8" w:rsidP="00D179A8">
      <w:r w:rsidRPr="00D179A8">
        <w:rPr>
          <w:szCs w:val="28"/>
        </w:rPr>
        <w:t>ACHIEVEMENTS</w:t>
      </w:r>
      <w:r w:rsidR="00673A93" w:rsidRPr="00D179A8">
        <w:rPr>
          <w:szCs w:val="28"/>
        </w:rPr>
        <w:t>:</w:t>
      </w:r>
    </w:p>
    <w:p w14:paraId="4AD9DBEF" w14:textId="77777777" w:rsidR="00E8244A" w:rsidRPr="00D179A8" w:rsidRDefault="00EC3096" w:rsidP="00D179A8">
      <w:pPr>
        <w:pStyle w:val="ListParagraph"/>
        <w:numPr>
          <w:ilvl w:val="0"/>
          <w:numId w:val="6"/>
        </w:numPr>
      </w:pPr>
      <w:r w:rsidRPr="00D179A8">
        <w:t>Zero breakdown in the cell.</w:t>
      </w:r>
    </w:p>
    <w:p w14:paraId="22D7352B" w14:textId="77777777" w:rsidR="00673A93" w:rsidRPr="00D179A8" w:rsidRDefault="00E8244A" w:rsidP="00D179A8">
      <w:pPr>
        <w:pStyle w:val="ListParagraph"/>
        <w:numPr>
          <w:ilvl w:val="0"/>
          <w:numId w:val="6"/>
        </w:numPr>
      </w:pPr>
      <w:r w:rsidRPr="00D179A8">
        <w:t>Less MTTR &amp; highly MTBF</w:t>
      </w:r>
      <w:r w:rsidR="00EC3096" w:rsidRPr="00D179A8">
        <w:t>.</w:t>
      </w:r>
    </w:p>
    <w:p w14:paraId="4ACD90D1" w14:textId="77777777" w:rsidR="00851E37" w:rsidRPr="00686446" w:rsidRDefault="00851E37" w:rsidP="00D179A8"/>
    <w:p w14:paraId="4B3990AB" w14:textId="77777777" w:rsidR="00673A93" w:rsidRPr="00686446" w:rsidRDefault="002A3D72" w:rsidP="00A319B2">
      <w:pPr>
        <w:tabs>
          <w:tab w:val="left" w:pos="567"/>
        </w:tabs>
        <w:autoSpaceDE w:val="0"/>
        <w:autoSpaceDN w:val="0"/>
        <w:adjustRightInd w:val="0"/>
        <w:spacing w:line="320" w:lineRule="atLeast"/>
        <w:ind w:left="360"/>
        <w:rPr>
          <w:b/>
          <w:i/>
          <w:sz w:val="32"/>
          <w:szCs w:val="28"/>
        </w:rPr>
      </w:pPr>
      <w:r w:rsidRPr="00686446">
        <w:rPr>
          <w:b/>
          <w:i/>
          <w:sz w:val="32"/>
          <w:szCs w:val="28"/>
          <w:u w:val="single"/>
        </w:rPr>
        <w:t>STRENGTH</w:t>
      </w:r>
      <w:r w:rsidR="00673A93" w:rsidRPr="00686446">
        <w:rPr>
          <w:b/>
          <w:i/>
          <w:sz w:val="32"/>
          <w:szCs w:val="28"/>
          <w:u w:val="single"/>
        </w:rPr>
        <w:t>S</w:t>
      </w:r>
      <w:r w:rsidR="00725DA5" w:rsidRPr="00686446">
        <w:rPr>
          <w:b/>
          <w:i/>
          <w:sz w:val="32"/>
          <w:szCs w:val="28"/>
          <w:u w:val="single"/>
        </w:rPr>
        <w:t>:</w:t>
      </w:r>
    </w:p>
    <w:p w14:paraId="304FD543" w14:textId="77777777" w:rsidR="00026C65" w:rsidRPr="00D179A8" w:rsidRDefault="00673A93" w:rsidP="00D179A8">
      <w:pPr>
        <w:pStyle w:val="ListParagraph"/>
        <w:numPr>
          <w:ilvl w:val="0"/>
          <w:numId w:val="30"/>
        </w:numPr>
        <w:ind w:right="-360"/>
        <w:rPr>
          <w:color w:val="000000"/>
        </w:rPr>
      </w:pPr>
      <w:r w:rsidRPr="00D179A8">
        <w:rPr>
          <w:color w:val="000000"/>
        </w:rPr>
        <w:t>Good communication &amp; interpersonal skills</w:t>
      </w:r>
    </w:p>
    <w:p w14:paraId="01B52F01" w14:textId="77777777" w:rsidR="00026C65" w:rsidRPr="00D179A8" w:rsidRDefault="00673A93" w:rsidP="00D179A8">
      <w:pPr>
        <w:pStyle w:val="ListParagraph"/>
        <w:numPr>
          <w:ilvl w:val="0"/>
          <w:numId w:val="29"/>
        </w:numPr>
        <w:ind w:right="-360"/>
        <w:rPr>
          <w:color w:val="000000"/>
        </w:rPr>
      </w:pPr>
      <w:r w:rsidRPr="00D179A8">
        <w:rPr>
          <w:color w:val="000000"/>
        </w:rPr>
        <w:t>Basically excellent quick learner.</w:t>
      </w:r>
    </w:p>
    <w:p w14:paraId="1ED8EDAA" w14:textId="77777777" w:rsidR="00026C65" w:rsidRPr="00D179A8" w:rsidRDefault="00673A93" w:rsidP="00D179A8">
      <w:pPr>
        <w:pStyle w:val="ListParagraph"/>
        <w:numPr>
          <w:ilvl w:val="0"/>
          <w:numId w:val="28"/>
        </w:numPr>
        <w:ind w:right="-360"/>
        <w:rPr>
          <w:color w:val="000000"/>
        </w:rPr>
      </w:pPr>
      <w:r w:rsidRPr="00D179A8">
        <w:rPr>
          <w:color w:val="000000"/>
        </w:rPr>
        <w:t>Self-sta</w:t>
      </w:r>
      <w:r w:rsidR="001B3828" w:rsidRPr="00D179A8">
        <w:rPr>
          <w:color w:val="000000"/>
        </w:rPr>
        <w:t xml:space="preserve">rter and strong believer of </w:t>
      </w:r>
      <w:r w:rsidR="00EC3096" w:rsidRPr="00D179A8">
        <w:rPr>
          <w:color w:val="000000"/>
        </w:rPr>
        <w:t>smart work</w:t>
      </w:r>
      <w:r w:rsidRPr="00D179A8">
        <w:rPr>
          <w:color w:val="000000"/>
        </w:rPr>
        <w:t>.</w:t>
      </w:r>
    </w:p>
    <w:p w14:paraId="19F8F98B" w14:textId="77777777" w:rsidR="00D179A8" w:rsidRDefault="00D179A8" w:rsidP="00D179A8">
      <w:pPr>
        <w:pStyle w:val="Heading3"/>
        <w:rPr>
          <w:rFonts w:ascii="Times New Roman" w:hAnsi="Times New Roman" w:cs="Times New Roman"/>
          <w:b w:val="0"/>
          <w:bCs w:val="0"/>
          <w:sz w:val="24"/>
        </w:rPr>
      </w:pPr>
    </w:p>
    <w:p w14:paraId="2E24CCBA" w14:textId="7F8A12B3" w:rsidR="00673A93" w:rsidRPr="00686446" w:rsidRDefault="00026C65" w:rsidP="00D179A8">
      <w:pPr>
        <w:pStyle w:val="Heading3"/>
        <w:rPr>
          <w:rFonts w:ascii="Times New Roman" w:hAnsi="Times New Roman" w:cs="Times New Roman"/>
          <w:i/>
          <w:u w:val="single"/>
        </w:rPr>
      </w:pPr>
      <w:r w:rsidRPr="00686446">
        <w:rPr>
          <w:rFonts w:ascii="Times New Roman" w:hAnsi="Times New Roman" w:cs="Times New Roman"/>
          <w:i/>
          <w:u w:val="single"/>
        </w:rPr>
        <w:t>PERSONAL  DETAILS</w:t>
      </w:r>
      <w:r w:rsidR="00D179A8">
        <w:rPr>
          <w:rFonts w:ascii="Times New Roman" w:hAnsi="Times New Roman" w:cs="Times New Roman"/>
          <w:i/>
          <w:u w:val="single"/>
        </w:rPr>
        <w:t>:</w:t>
      </w:r>
    </w:p>
    <w:p w14:paraId="62ED6E0A" w14:textId="77777777" w:rsidR="00D179A8" w:rsidRDefault="00D179A8" w:rsidP="00BB2873"/>
    <w:p w14:paraId="3D935A71" w14:textId="19505B82" w:rsidR="00882FB1" w:rsidRPr="00686446" w:rsidRDefault="00882FB1" w:rsidP="00BB2873">
      <w:pPr>
        <w:rPr>
          <w:lang w:val="es-ES"/>
        </w:rPr>
      </w:pPr>
      <w:r w:rsidRPr="00686446">
        <w:t>Father’s name:</w:t>
      </w:r>
      <w:r w:rsidR="00601D99" w:rsidRPr="00686446">
        <w:rPr>
          <w:lang w:val="es-ES"/>
        </w:rPr>
        <w:t xml:space="preserve">   </w:t>
      </w:r>
      <w:proofErr w:type="spellStart"/>
      <w:r w:rsidR="004C7431" w:rsidRPr="00686446">
        <w:rPr>
          <w:lang w:val="es-ES"/>
        </w:rPr>
        <w:t>Siyaram</w:t>
      </w:r>
      <w:proofErr w:type="spellEnd"/>
      <w:r w:rsidR="004C7431" w:rsidRPr="00686446">
        <w:rPr>
          <w:lang w:val="es-ES"/>
        </w:rPr>
        <w:t xml:space="preserve"> </w:t>
      </w:r>
      <w:proofErr w:type="spellStart"/>
      <w:r w:rsidR="004C7431" w:rsidRPr="00686446">
        <w:rPr>
          <w:lang w:val="es-ES"/>
        </w:rPr>
        <w:t>Yadav</w:t>
      </w:r>
      <w:proofErr w:type="spellEnd"/>
    </w:p>
    <w:p w14:paraId="59016742" w14:textId="21096BF7" w:rsidR="00882FB1" w:rsidRPr="00686446" w:rsidRDefault="001B03A9" w:rsidP="00BB2873">
      <w:r w:rsidRPr="00686446">
        <w:t xml:space="preserve">Date of </w:t>
      </w:r>
      <w:r w:rsidR="006532FA" w:rsidRPr="00686446">
        <w:t>Birth:</w:t>
      </w:r>
      <w:r w:rsidR="00601D99" w:rsidRPr="00686446">
        <w:tab/>
      </w:r>
      <w:r w:rsidR="00D179A8">
        <w:t xml:space="preserve">   </w:t>
      </w:r>
      <w:r w:rsidR="004C7431" w:rsidRPr="00686446">
        <w:t>10/07/1992</w:t>
      </w:r>
      <w:r w:rsidR="009B2B68" w:rsidRPr="00686446">
        <w:t>.</w:t>
      </w:r>
    </w:p>
    <w:p w14:paraId="17C3FE8A" w14:textId="4655BFDE" w:rsidR="00882FB1" w:rsidRPr="00686446" w:rsidRDefault="00882FB1" w:rsidP="00BB2873">
      <w:r w:rsidRPr="00686446">
        <w:t>Marital Status:</w:t>
      </w:r>
      <w:r w:rsidR="00D179A8">
        <w:t xml:space="preserve">    U</w:t>
      </w:r>
      <w:r w:rsidRPr="00686446">
        <w:t>nmarried</w:t>
      </w:r>
    </w:p>
    <w:p w14:paraId="5508ACED" w14:textId="07D13230" w:rsidR="00882FB1" w:rsidRPr="00686446" w:rsidRDefault="006532FA" w:rsidP="00BB2873">
      <w:r w:rsidRPr="00686446">
        <w:t>Nationality</w:t>
      </w:r>
      <w:r>
        <w:t>:</w:t>
      </w:r>
      <w:r w:rsidR="00D179A8">
        <w:t xml:space="preserve">     </w:t>
      </w:r>
      <w:r w:rsidR="00882FB1" w:rsidRPr="00686446">
        <w:t>Indian</w:t>
      </w:r>
      <w:r w:rsidR="009B2B68" w:rsidRPr="00686446">
        <w:rPr>
          <w:lang w:val="es-ES"/>
        </w:rPr>
        <w:t xml:space="preserve"> </w:t>
      </w:r>
    </w:p>
    <w:p w14:paraId="48DEF429" w14:textId="3D466787" w:rsidR="00882FB1" w:rsidRPr="00686446" w:rsidRDefault="00C816F5" w:rsidP="00BB2873">
      <w:r w:rsidRPr="00686446">
        <w:t xml:space="preserve">Languages </w:t>
      </w:r>
      <w:r w:rsidR="006532FA" w:rsidRPr="00686446">
        <w:t>Known</w:t>
      </w:r>
      <w:r w:rsidR="006532FA">
        <w:t>:</w:t>
      </w:r>
      <w:r w:rsidR="00882FB1" w:rsidRPr="00686446">
        <w:t xml:space="preserve"> English</w:t>
      </w:r>
      <w:r w:rsidR="00601D99" w:rsidRPr="00686446">
        <w:t xml:space="preserve"> &amp; Hindi.</w:t>
      </w:r>
    </w:p>
    <w:p w14:paraId="2C49B099" w14:textId="211AEBBA" w:rsidR="00601D99" w:rsidRPr="00686446" w:rsidRDefault="001B3828" w:rsidP="00BB2873">
      <w:r w:rsidRPr="00686446">
        <w:t xml:space="preserve">Present </w:t>
      </w:r>
      <w:r w:rsidR="006532FA" w:rsidRPr="00686446">
        <w:t>Location</w:t>
      </w:r>
      <w:r w:rsidR="006532FA">
        <w:t>:</w:t>
      </w:r>
      <w:r w:rsidR="00D179A8">
        <w:t xml:space="preserve">    </w:t>
      </w:r>
      <w:r w:rsidR="00EC3096" w:rsidRPr="00686446">
        <w:t>Sanand, Ahmedabad</w:t>
      </w:r>
    </w:p>
    <w:p w14:paraId="2208A00C" w14:textId="422FA043" w:rsidR="00D96D7C" w:rsidRPr="00D179A8" w:rsidRDefault="00D96D7C" w:rsidP="00BB2873">
      <w:r w:rsidRPr="00D179A8">
        <w:t>Notice Period</w:t>
      </w:r>
      <w:r w:rsidR="00E8244A" w:rsidRPr="00D179A8">
        <w:t xml:space="preserve">  </w:t>
      </w:r>
      <w:r w:rsidR="006532FA" w:rsidRPr="00D179A8">
        <w:t xml:space="preserve"> :</w:t>
      </w:r>
      <w:r w:rsidR="00E8244A" w:rsidRPr="00D179A8">
        <w:t xml:space="preserve">      1</w:t>
      </w:r>
      <w:r w:rsidR="00851E37" w:rsidRPr="00D179A8">
        <w:t xml:space="preserve"> Month</w:t>
      </w:r>
    </w:p>
    <w:p w14:paraId="23F30BD0" w14:textId="77777777" w:rsidR="006532FA" w:rsidRDefault="00BB2873" w:rsidP="00985840">
      <w:pPr>
        <w:spacing w:line="360" w:lineRule="auto"/>
        <w:rPr>
          <w:sz w:val="36"/>
        </w:rPr>
      </w:pPr>
      <w:r w:rsidRPr="00686446">
        <w:t xml:space="preserve">Present </w:t>
      </w:r>
      <w:r w:rsidR="006532FA" w:rsidRPr="00686446">
        <w:t>address:</w:t>
      </w:r>
      <w:r w:rsidR="00601D99" w:rsidRPr="00686446">
        <w:t xml:space="preserve">   </w:t>
      </w:r>
      <w:r w:rsidR="00D179A8">
        <w:t>398 Vibhusha Bungalow, Ghuma Bopal, Ahmedabad 380058</w:t>
      </w:r>
    </w:p>
    <w:p w14:paraId="187ED56D" w14:textId="080CC4CC" w:rsidR="006532FA" w:rsidRDefault="00BB2873" w:rsidP="00985840">
      <w:pPr>
        <w:spacing w:line="360" w:lineRule="auto"/>
      </w:pPr>
      <w:r w:rsidRPr="00686446">
        <w:t>Perman</w:t>
      </w:r>
      <w:r w:rsidR="00BF721B" w:rsidRPr="00686446">
        <w:t xml:space="preserve">ent </w:t>
      </w:r>
      <w:r w:rsidR="006532FA" w:rsidRPr="00686446">
        <w:t>address:</w:t>
      </w:r>
      <w:r w:rsidR="006532FA">
        <w:t xml:space="preserve"> </w:t>
      </w:r>
      <w:r w:rsidR="00BF721B" w:rsidRPr="00686446">
        <w:t xml:space="preserve"> S</w:t>
      </w:r>
      <w:r w:rsidR="00851E37" w:rsidRPr="00686446">
        <w:t>/O-</w:t>
      </w:r>
      <w:r w:rsidR="004C7431" w:rsidRPr="00686446">
        <w:t xml:space="preserve">Siyaram </w:t>
      </w:r>
      <w:r w:rsidR="006532FA" w:rsidRPr="00686446">
        <w:t>Yada</w:t>
      </w:r>
      <w:r w:rsidR="006532FA">
        <w:t>v</w:t>
      </w:r>
    </w:p>
    <w:p w14:paraId="5C557C77" w14:textId="77777777" w:rsidR="00FC48C0" w:rsidRDefault="006532FA" w:rsidP="00FC48C0">
      <w:pPr>
        <w:spacing w:line="360" w:lineRule="auto"/>
        <w:ind w:left="2160"/>
      </w:pPr>
      <w:r w:rsidRPr="00686446">
        <w:t>Vil</w:t>
      </w:r>
      <w:r w:rsidR="00315382" w:rsidRPr="00686446">
        <w:t>-Kashipur</w:t>
      </w:r>
      <w:r w:rsidR="00EC3096" w:rsidRPr="00686446">
        <w:t>, Post</w:t>
      </w:r>
      <w:r w:rsidR="00315382" w:rsidRPr="00686446">
        <w:t>-Purushottampur</w:t>
      </w:r>
      <w:r w:rsidR="004C7431" w:rsidRPr="00686446">
        <w:t xml:space="preserve">                                                                                                                       </w:t>
      </w:r>
      <w:r w:rsidR="00985840" w:rsidRPr="00686446">
        <w:t xml:space="preserve">                    </w:t>
      </w:r>
      <w:r w:rsidR="004C7431" w:rsidRPr="00686446">
        <w:t xml:space="preserve">          </w:t>
      </w:r>
      <w:r>
        <w:t xml:space="preserve">                         </w:t>
      </w:r>
      <w:r w:rsidR="00315382" w:rsidRPr="00686446">
        <w:t>Tal-Chuna</w:t>
      </w:r>
      <w:r>
        <w:t>r</w:t>
      </w:r>
      <w:r w:rsidR="00D179A8">
        <w:t xml:space="preserve">, </w:t>
      </w:r>
      <w:r w:rsidR="00315382" w:rsidRPr="00686446">
        <w:t>Dist-Mirzapur</w:t>
      </w:r>
      <w:proofErr w:type="gramStart"/>
      <w:r w:rsidR="00851E37" w:rsidRPr="00686446">
        <w:t>,U.P</w:t>
      </w:r>
      <w:proofErr w:type="gramEnd"/>
      <w:r w:rsidR="009008AE" w:rsidRPr="00686446">
        <w:t xml:space="preserve"> </w:t>
      </w:r>
      <w:r w:rsidR="00DA2564">
        <w:t>231305</w:t>
      </w:r>
    </w:p>
    <w:p w14:paraId="5CFDECFF" w14:textId="5694B87C" w:rsidR="00882FB1" w:rsidRPr="00FC48C0" w:rsidRDefault="00882FB1" w:rsidP="00FC48C0">
      <w:pPr>
        <w:spacing w:line="360" w:lineRule="auto"/>
        <w:rPr>
          <w:i/>
        </w:rPr>
      </w:pPr>
      <w:r w:rsidRPr="00FC48C0">
        <w:rPr>
          <w:b/>
          <w:i/>
          <w:u w:val="single"/>
        </w:rPr>
        <w:t>DECLARATION</w:t>
      </w:r>
      <w:r w:rsidR="00FC48C0">
        <w:rPr>
          <w:b/>
          <w:i/>
          <w:u w:val="single"/>
        </w:rPr>
        <w:t>:</w:t>
      </w:r>
    </w:p>
    <w:p w14:paraId="2438215C" w14:textId="77777777" w:rsidR="00882FB1" w:rsidRPr="00686446" w:rsidRDefault="00882FB1" w:rsidP="00FC48C0">
      <w:pPr>
        <w:spacing w:line="360" w:lineRule="auto"/>
        <w:ind w:firstLine="720"/>
      </w:pPr>
      <w:r w:rsidRPr="00686446">
        <w:t xml:space="preserve">I </w:t>
      </w:r>
      <w:r w:rsidR="00EC3096" w:rsidRPr="00686446">
        <w:t>hereby declare</w:t>
      </w:r>
      <w:r w:rsidRPr="00686446">
        <w:t xml:space="preserve"> that the above stated facts are true to the best of my knowledge and belief.</w:t>
      </w:r>
    </w:p>
    <w:p w14:paraId="1864842A" w14:textId="7AE65434" w:rsidR="00882FB1" w:rsidRDefault="00882FB1" w:rsidP="00882FB1">
      <w:pPr>
        <w:spacing w:line="360" w:lineRule="auto"/>
      </w:pPr>
    </w:p>
    <w:p w14:paraId="27714C9B" w14:textId="77777777" w:rsidR="00757926" w:rsidRPr="00686446" w:rsidRDefault="00757926" w:rsidP="00882FB1">
      <w:pPr>
        <w:spacing w:line="360" w:lineRule="auto"/>
      </w:pPr>
    </w:p>
    <w:p w14:paraId="632F0C82" w14:textId="77777777" w:rsidR="00783CF9" w:rsidRPr="00686446" w:rsidRDefault="00783CF9" w:rsidP="00783CF9"/>
    <w:p w14:paraId="1EFFBB7C" w14:textId="38240813" w:rsidR="00882FB1" w:rsidRPr="00686446" w:rsidRDefault="007F3BA9" w:rsidP="006532FA">
      <w:pPr>
        <w:ind w:firstLine="720"/>
      </w:pPr>
      <w:r w:rsidRPr="00686446">
        <w:t>Place:</w:t>
      </w:r>
      <w:r w:rsidRPr="00686446">
        <w:tab/>
      </w:r>
      <w:r w:rsidR="001B3828" w:rsidRPr="00686446">
        <w:t>Sanand</w:t>
      </w:r>
      <w:r w:rsidR="00882FB1" w:rsidRPr="00686446">
        <w:tab/>
      </w:r>
      <w:r w:rsidR="00E53F75" w:rsidRPr="00686446">
        <w:tab/>
      </w:r>
      <w:r w:rsidR="00E53F75" w:rsidRPr="00686446">
        <w:tab/>
      </w:r>
      <w:r w:rsidR="00E53F75" w:rsidRPr="00686446">
        <w:tab/>
      </w:r>
      <w:r w:rsidR="00E53F75" w:rsidRPr="00686446">
        <w:tab/>
        <w:t xml:space="preserve">                     </w:t>
      </w:r>
      <w:r w:rsidR="00882FB1" w:rsidRPr="00686446">
        <w:t xml:space="preserve"> </w:t>
      </w:r>
      <w:r w:rsidR="00670AEA" w:rsidRPr="00686446">
        <w:t>Y</w:t>
      </w:r>
      <w:r w:rsidR="00882FB1" w:rsidRPr="00686446">
        <w:t>ours faithfully</w:t>
      </w:r>
    </w:p>
    <w:p w14:paraId="53C838DF" w14:textId="77777777" w:rsidR="00026C65" w:rsidRPr="00686446" w:rsidRDefault="00026C65" w:rsidP="00882FB1">
      <w:r w:rsidRPr="00686446">
        <w:t xml:space="preserve">         </w:t>
      </w:r>
    </w:p>
    <w:p w14:paraId="433A9F06" w14:textId="5956A3A8" w:rsidR="00026C65" w:rsidRPr="00686446" w:rsidRDefault="00026C65" w:rsidP="00882FB1">
      <w:r w:rsidRPr="00686446">
        <w:t xml:space="preserve">           </w:t>
      </w:r>
      <w:r w:rsidR="006532FA">
        <w:t xml:space="preserve"> </w:t>
      </w:r>
      <w:r w:rsidRPr="00686446">
        <w:t>Date:</w:t>
      </w:r>
      <w:r w:rsidR="00851E37" w:rsidRPr="00686446">
        <w:t xml:space="preserve">                      </w:t>
      </w:r>
      <w:r w:rsidR="009008AE" w:rsidRPr="00686446">
        <w:t xml:space="preserve">                                                                 </w:t>
      </w:r>
      <w:r w:rsidR="009008AE" w:rsidRPr="00686446">
        <w:rPr>
          <w:lang w:val="fr-FR"/>
        </w:rPr>
        <w:t xml:space="preserve">   </w:t>
      </w:r>
      <w:r w:rsidR="00315382" w:rsidRPr="00686446">
        <w:rPr>
          <w:b/>
          <w:lang w:val="fr-FR"/>
        </w:rPr>
        <w:t>Shiv Kumar</w:t>
      </w:r>
    </w:p>
    <w:p w14:paraId="3AF3851E" w14:textId="77777777" w:rsidR="009008AE" w:rsidRPr="00686446" w:rsidRDefault="009008AE" w:rsidP="009008AE">
      <w:pPr>
        <w:tabs>
          <w:tab w:val="left" w:pos="4980"/>
          <w:tab w:val="left" w:pos="5010"/>
          <w:tab w:val="left" w:pos="6165"/>
        </w:tabs>
        <w:rPr>
          <w:b/>
          <w:lang w:val="fr-FR"/>
        </w:rPr>
      </w:pPr>
      <w:r w:rsidRPr="00686446">
        <w:rPr>
          <w:b/>
          <w:lang w:val="fr-FR"/>
        </w:rPr>
        <w:t xml:space="preserve">                                                                                                          </w:t>
      </w:r>
      <w:proofErr w:type="gramStart"/>
      <w:r w:rsidRPr="00686446">
        <w:rPr>
          <w:b/>
          <w:lang w:val="fr-FR"/>
        </w:rPr>
        <w:t xml:space="preserve">( </w:t>
      </w:r>
      <w:r w:rsidR="00851E37" w:rsidRPr="00686446">
        <w:rPr>
          <w:b/>
          <w:lang w:val="fr-FR"/>
        </w:rPr>
        <w:t>+</w:t>
      </w:r>
      <w:proofErr w:type="gramEnd"/>
      <w:r w:rsidR="00851E37" w:rsidRPr="00686446">
        <w:rPr>
          <w:b/>
          <w:lang w:val="fr-FR"/>
        </w:rPr>
        <w:t>91</w:t>
      </w:r>
      <w:r w:rsidR="00D15E90" w:rsidRPr="00686446">
        <w:rPr>
          <w:b/>
          <w:lang w:val="fr-FR"/>
        </w:rPr>
        <w:t>7801958858</w:t>
      </w:r>
      <w:r w:rsidRPr="00686446">
        <w:rPr>
          <w:b/>
          <w:lang w:val="fr-FR"/>
        </w:rPr>
        <w:t>)</w:t>
      </w:r>
    </w:p>
    <w:p w14:paraId="2B46A4DE" w14:textId="77777777" w:rsidR="00882FB1" w:rsidRPr="00686446" w:rsidRDefault="00882FB1" w:rsidP="00882FB1"/>
    <w:p w14:paraId="502FB1BD" w14:textId="77777777" w:rsidR="00026C65" w:rsidRPr="00686446" w:rsidRDefault="00026C65" w:rsidP="00882FB1">
      <w:pPr>
        <w:rPr>
          <w:b/>
          <w:lang w:val="fr-FR"/>
        </w:rPr>
      </w:pPr>
      <w:r w:rsidRPr="00686446">
        <w:rPr>
          <w:lang w:val="fr-FR"/>
        </w:rPr>
        <w:t xml:space="preserve">              </w:t>
      </w:r>
      <w:r w:rsidR="00882FB1" w:rsidRPr="00686446">
        <w:rPr>
          <w:lang w:val="fr-FR"/>
        </w:rPr>
        <w:t xml:space="preserve">                   </w:t>
      </w:r>
      <w:r w:rsidR="00882FB1" w:rsidRPr="00686446">
        <w:rPr>
          <w:lang w:val="fr-FR"/>
        </w:rPr>
        <w:tab/>
      </w:r>
      <w:r w:rsidR="00882FB1" w:rsidRPr="00686446">
        <w:rPr>
          <w:lang w:val="fr-FR"/>
        </w:rPr>
        <w:tab/>
      </w:r>
      <w:r w:rsidR="00882FB1" w:rsidRPr="00686446">
        <w:rPr>
          <w:lang w:val="fr-FR"/>
        </w:rPr>
        <w:tab/>
      </w:r>
      <w:r w:rsidR="00882FB1" w:rsidRPr="00686446">
        <w:rPr>
          <w:lang w:val="fr-FR"/>
        </w:rPr>
        <w:tab/>
      </w:r>
      <w:r w:rsidR="00882FB1" w:rsidRPr="00686446">
        <w:rPr>
          <w:lang w:val="fr-FR"/>
        </w:rPr>
        <w:tab/>
      </w:r>
      <w:r w:rsidR="00882FB1" w:rsidRPr="00686446">
        <w:rPr>
          <w:b/>
          <w:lang w:val="fr-FR"/>
        </w:rPr>
        <w:t xml:space="preserve"> </w:t>
      </w:r>
    </w:p>
    <w:p w14:paraId="50C27860" w14:textId="77777777" w:rsidR="00882FB1" w:rsidRPr="00686446" w:rsidRDefault="00882FB1" w:rsidP="00882FB1">
      <w:pPr>
        <w:rPr>
          <w:b/>
          <w:lang w:val="fr-FR"/>
        </w:rPr>
      </w:pPr>
      <w:r w:rsidRPr="00686446">
        <w:rPr>
          <w:b/>
          <w:lang w:val="fr-FR"/>
        </w:rPr>
        <w:t xml:space="preserve"> </w:t>
      </w:r>
      <w:r w:rsidRPr="00686446">
        <w:rPr>
          <w:lang w:val="fr-FR"/>
        </w:rPr>
        <w:t xml:space="preserve">           </w:t>
      </w:r>
    </w:p>
    <w:p w14:paraId="4F90D71C" w14:textId="77777777" w:rsidR="00783CF9" w:rsidRPr="00686446" w:rsidRDefault="00882FB1" w:rsidP="00F8047D">
      <w:pPr>
        <w:tabs>
          <w:tab w:val="left" w:pos="4980"/>
          <w:tab w:val="left" w:pos="5010"/>
          <w:tab w:val="left" w:pos="6165"/>
        </w:tabs>
        <w:rPr>
          <w:b/>
          <w:lang w:val="fr-FR"/>
        </w:rPr>
      </w:pPr>
      <w:r w:rsidRPr="00686446">
        <w:rPr>
          <w:b/>
          <w:lang w:val="fr-FR"/>
        </w:rPr>
        <w:t xml:space="preserve">    </w:t>
      </w:r>
      <w:r w:rsidR="00601D99" w:rsidRPr="00686446">
        <w:rPr>
          <w:b/>
          <w:lang w:val="fr-FR"/>
        </w:rPr>
        <w:tab/>
      </w:r>
      <w:r w:rsidR="00601D99" w:rsidRPr="00686446">
        <w:rPr>
          <w:b/>
          <w:lang w:val="fr-FR"/>
        </w:rPr>
        <w:tab/>
      </w:r>
      <w:r w:rsidR="00601D99" w:rsidRPr="00686446">
        <w:rPr>
          <w:b/>
          <w:lang w:val="fr-FR"/>
        </w:rPr>
        <w:tab/>
      </w:r>
    </w:p>
    <w:sectPr w:rsidR="00783CF9" w:rsidRPr="00686446" w:rsidSect="00DC309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67499" w14:textId="77777777" w:rsidR="0092543F" w:rsidRDefault="0092543F" w:rsidP="000B55F8">
      <w:r>
        <w:separator/>
      </w:r>
    </w:p>
  </w:endnote>
  <w:endnote w:type="continuationSeparator" w:id="0">
    <w:p w14:paraId="2C19DA38" w14:textId="77777777" w:rsidR="0092543F" w:rsidRDefault="0092543F" w:rsidP="000B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D02D7" w14:textId="77777777" w:rsidR="0092543F" w:rsidRDefault="0092543F" w:rsidP="000B55F8">
      <w:r>
        <w:separator/>
      </w:r>
    </w:p>
  </w:footnote>
  <w:footnote w:type="continuationSeparator" w:id="0">
    <w:p w14:paraId="1CA2095A" w14:textId="77777777" w:rsidR="0092543F" w:rsidRDefault="0092543F" w:rsidP="000B5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2638F"/>
    <w:multiLevelType w:val="hybridMultilevel"/>
    <w:tmpl w:val="54628CBC"/>
    <w:lvl w:ilvl="0" w:tplc="636A4F36">
      <w:start w:val="1"/>
      <w:numFmt w:val="bullet"/>
      <w:lvlText w:val=""/>
      <w:lvlJc w:val="left"/>
      <w:pPr>
        <w:tabs>
          <w:tab w:val="num" w:pos="1440"/>
        </w:tabs>
        <w:ind w:left="1440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9E7529"/>
    <w:multiLevelType w:val="hybridMultilevel"/>
    <w:tmpl w:val="F75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D7585"/>
    <w:multiLevelType w:val="hybridMultilevel"/>
    <w:tmpl w:val="78EC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D471E"/>
    <w:multiLevelType w:val="hybridMultilevel"/>
    <w:tmpl w:val="F18E5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85FFA"/>
    <w:multiLevelType w:val="hybridMultilevel"/>
    <w:tmpl w:val="848EC062"/>
    <w:lvl w:ilvl="0" w:tplc="58E6E2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2A8C7D99"/>
    <w:multiLevelType w:val="hybridMultilevel"/>
    <w:tmpl w:val="3A8A2F86"/>
    <w:lvl w:ilvl="0" w:tplc="8F5C28A8">
      <w:start w:val="1"/>
      <w:numFmt w:val="bullet"/>
      <w:lvlText w:val=""/>
      <w:lvlJc w:val="left"/>
      <w:pPr>
        <w:ind w:left="1599" w:hanging="360"/>
      </w:pPr>
      <w:rPr>
        <w:rFonts w:ascii="Wingdings" w:hAnsi="Wingdings" w:hint="default"/>
        <w:color w:val="333399"/>
      </w:rPr>
    </w:lvl>
    <w:lvl w:ilvl="1" w:tplc="40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6">
    <w:nsid w:val="2DDF7F4A"/>
    <w:multiLevelType w:val="hybridMultilevel"/>
    <w:tmpl w:val="1E46D5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2EE837C6"/>
    <w:multiLevelType w:val="hybridMultilevel"/>
    <w:tmpl w:val="6676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B57F47"/>
    <w:multiLevelType w:val="hybridMultilevel"/>
    <w:tmpl w:val="226E3052"/>
    <w:lvl w:ilvl="0" w:tplc="359AC0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263A9"/>
    <w:multiLevelType w:val="hybridMultilevel"/>
    <w:tmpl w:val="35C2C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291F11"/>
    <w:multiLevelType w:val="hybridMultilevel"/>
    <w:tmpl w:val="A34E5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8B6C72"/>
    <w:multiLevelType w:val="hybridMultilevel"/>
    <w:tmpl w:val="3F4809B4"/>
    <w:lvl w:ilvl="0" w:tplc="8F5C28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3399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5F10A9"/>
    <w:multiLevelType w:val="hybridMultilevel"/>
    <w:tmpl w:val="9888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B503E"/>
    <w:multiLevelType w:val="hybridMultilevel"/>
    <w:tmpl w:val="32B0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51C0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99476EE"/>
    <w:multiLevelType w:val="hybridMultilevel"/>
    <w:tmpl w:val="B030B886"/>
    <w:lvl w:ilvl="0" w:tplc="63FE99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4BAB36E6"/>
    <w:multiLevelType w:val="hybridMultilevel"/>
    <w:tmpl w:val="91C8241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3110385"/>
    <w:multiLevelType w:val="hybridMultilevel"/>
    <w:tmpl w:val="52D4214E"/>
    <w:lvl w:ilvl="0" w:tplc="8978319C">
      <w:start w:val="1"/>
      <w:numFmt w:val="bullet"/>
      <w:lvlText w:val=""/>
      <w:lvlJc w:val="center"/>
      <w:pPr>
        <w:ind w:left="3095" w:hanging="360"/>
      </w:pPr>
      <w:rPr>
        <w:rFonts w:ascii="Wingdings" w:hAnsi="Wingdings" w:hint="default"/>
        <w:color w:val="3333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1030B"/>
    <w:multiLevelType w:val="hybridMultilevel"/>
    <w:tmpl w:val="7C2E5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3C2E9D"/>
    <w:multiLevelType w:val="hybridMultilevel"/>
    <w:tmpl w:val="33AE0A5C"/>
    <w:lvl w:ilvl="0" w:tplc="8F5C28A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333399"/>
      </w:rPr>
    </w:lvl>
    <w:lvl w:ilvl="1" w:tplc="040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55F55D5D"/>
    <w:multiLevelType w:val="hybridMultilevel"/>
    <w:tmpl w:val="1B6A3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DC79EC"/>
    <w:multiLevelType w:val="hybridMultilevel"/>
    <w:tmpl w:val="550AD1E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5C04481A"/>
    <w:multiLevelType w:val="hybridMultilevel"/>
    <w:tmpl w:val="B3BA67A4"/>
    <w:lvl w:ilvl="0" w:tplc="8F5C28A8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  <w:color w:val="333399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3">
    <w:nsid w:val="5F3D7559"/>
    <w:multiLevelType w:val="hybridMultilevel"/>
    <w:tmpl w:val="3E8E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DD1A25"/>
    <w:multiLevelType w:val="hybridMultilevel"/>
    <w:tmpl w:val="4D44B00A"/>
    <w:lvl w:ilvl="0" w:tplc="8F5C28A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3399"/>
      </w:rPr>
    </w:lvl>
    <w:lvl w:ilvl="1" w:tplc="040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6E4A6BA6"/>
    <w:multiLevelType w:val="hybridMultilevel"/>
    <w:tmpl w:val="79C60FF8"/>
    <w:lvl w:ilvl="0" w:tplc="666CD12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6">
    <w:nsid w:val="6F5A2E11"/>
    <w:multiLevelType w:val="hybridMultilevel"/>
    <w:tmpl w:val="F252E106"/>
    <w:lvl w:ilvl="0" w:tplc="636A4F36">
      <w:start w:val="1"/>
      <w:numFmt w:val="bullet"/>
      <w:lvlText w:val=""/>
      <w:lvlJc w:val="left"/>
      <w:pPr>
        <w:tabs>
          <w:tab w:val="num" w:pos="1440"/>
        </w:tabs>
        <w:ind w:left="1440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8981FC7"/>
    <w:multiLevelType w:val="hybridMultilevel"/>
    <w:tmpl w:val="A704DC48"/>
    <w:lvl w:ilvl="0" w:tplc="8F5C28A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333399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825CCA"/>
    <w:multiLevelType w:val="hybridMultilevel"/>
    <w:tmpl w:val="18B6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317BFA"/>
    <w:multiLevelType w:val="hybridMultilevel"/>
    <w:tmpl w:val="D89451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8635E0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0"/>
  </w:num>
  <w:num w:numId="4">
    <w:abstractNumId w:val="16"/>
  </w:num>
  <w:num w:numId="5">
    <w:abstractNumId w:val="29"/>
  </w:num>
  <w:num w:numId="6">
    <w:abstractNumId w:val="7"/>
  </w:num>
  <w:num w:numId="7">
    <w:abstractNumId w:val="27"/>
  </w:num>
  <w:num w:numId="8">
    <w:abstractNumId w:val="22"/>
  </w:num>
  <w:num w:numId="9">
    <w:abstractNumId w:val="5"/>
  </w:num>
  <w:num w:numId="10">
    <w:abstractNumId w:val="11"/>
  </w:num>
  <w:num w:numId="11">
    <w:abstractNumId w:val="17"/>
  </w:num>
  <w:num w:numId="12">
    <w:abstractNumId w:val="12"/>
  </w:num>
  <w:num w:numId="13">
    <w:abstractNumId w:val="23"/>
  </w:num>
  <w:num w:numId="14">
    <w:abstractNumId w:val="6"/>
  </w:num>
  <w:num w:numId="15">
    <w:abstractNumId w:val="9"/>
  </w:num>
  <w:num w:numId="16">
    <w:abstractNumId w:val="13"/>
  </w:num>
  <w:num w:numId="17">
    <w:abstractNumId w:val="14"/>
  </w:num>
  <w:num w:numId="18">
    <w:abstractNumId w:val="3"/>
  </w:num>
  <w:num w:numId="19">
    <w:abstractNumId w:val="10"/>
  </w:num>
  <w:num w:numId="20">
    <w:abstractNumId w:val="25"/>
  </w:num>
  <w:num w:numId="21">
    <w:abstractNumId w:val="15"/>
  </w:num>
  <w:num w:numId="22">
    <w:abstractNumId w:val="4"/>
  </w:num>
  <w:num w:numId="23">
    <w:abstractNumId w:val="18"/>
  </w:num>
  <w:num w:numId="24">
    <w:abstractNumId w:val="8"/>
  </w:num>
  <w:num w:numId="25">
    <w:abstractNumId w:val="21"/>
  </w:num>
  <w:num w:numId="26">
    <w:abstractNumId w:val="20"/>
  </w:num>
  <w:num w:numId="27">
    <w:abstractNumId w:val="26"/>
  </w:num>
  <w:num w:numId="28">
    <w:abstractNumId w:val="1"/>
  </w:num>
  <w:num w:numId="29">
    <w:abstractNumId w:val="2"/>
  </w:num>
  <w:num w:numId="30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F9"/>
    <w:rsid w:val="00001A21"/>
    <w:rsid w:val="000117BE"/>
    <w:rsid w:val="00012662"/>
    <w:rsid w:val="00026C65"/>
    <w:rsid w:val="00040A06"/>
    <w:rsid w:val="00044B48"/>
    <w:rsid w:val="00052BC9"/>
    <w:rsid w:val="0005438D"/>
    <w:rsid w:val="00057D69"/>
    <w:rsid w:val="000829C9"/>
    <w:rsid w:val="00082DA4"/>
    <w:rsid w:val="000836B8"/>
    <w:rsid w:val="00094ECA"/>
    <w:rsid w:val="00094FF3"/>
    <w:rsid w:val="000B55F8"/>
    <w:rsid w:val="000B64EA"/>
    <w:rsid w:val="000D45D8"/>
    <w:rsid w:val="000D5A3E"/>
    <w:rsid w:val="000E3CF7"/>
    <w:rsid w:val="000F7CE3"/>
    <w:rsid w:val="00103336"/>
    <w:rsid w:val="00156F81"/>
    <w:rsid w:val="0018084F"/>
    <w:rsid w:val="001865D6"/>
    <w:rsid w:val="001A3347"/>
    <w:rsid w:val="001B03A9"/>
    <w:rsid w:val="001B3828"/>
    <w:rsid w:val="001B3D2F"/>
    <w:rsid w:val="001F7B49"/>
    <w:rsid w:val="00234079"/>
    <w:rsid w:val="0024197F"/>
    <w:rsid w:val="00245FE3"/>
    <w:rsid w:val="00265895"/>
    <w:rsid w:val="00267D3B"/>
    <w:rsid w:val="002978BF"/>
    <w:rsid w:val="002A14D5"/>
    <w:rsid w:val="002A3D72"/>
    <w:rsid w:val="002C1343"/>
    <w:rsid w:val="002F7F1B"/>
    <w:rsid w:val="003025AB"/>
    <w:rsid w:val="003053A4"/>
    <w:rsid w:val="00315382"/>
    <w:rsid w:val="00333740"/>
    <w:rsid w:val="00382397"/>
    <w:rsid w:val="00383B09"/>
    <w:rsid w:val="0038467C"/>
    <w:rsid w:val="003973B6"/>
    <w:rsid w:val="003F010A"/>
    <w:rsid w:val="003F1480"/>
    <w:rsid w:val="0040219F"/>
    <w:rsid w:val="00415335"/>
    <w:rsid w:val="00431959"/>
    <w:rsid w:val="00454A78"/>
    <w:rsid w:val="00466ED0"/>
    <w:rsid w:val="00470ECE"/>
    <w:rsid w:val="00480EB9"/>
    <w:rsid w:val="00484CDB"/>
    <w:rsid w:val="00492E92"/>
    <w:rsid w:val="00493704"/>
    <w:rsid w:val="004B1B4B"/>
    <w:rsid w:val="004C7431"/>
    <w:rsid w:val="004E13FA"/>
    <w:rsid w:val="004F3C5E"/>
    <w:rsid w:val="0050010E"/>
    <w:rsid w:val="00513331"/>
    <w:rsid w:val="00514DB3"/>
    <w:rsid w:val="00514F01"/>
    <w:rsid w:val="00593C77"/>
    <w:rsid w:val="005A3258"/>
    <w:rsid w:val="005C2AA9"/>
    <w:rsid w:val="00601D99"/>
    <w:rsid w:val="0060588F"/>
    <w:rsid w:val="00610402"/>
    <w:rsid w:val="00637A3F"/>
    <w:rsid w:val="00640CCE"/>
    <w:rsid w:val="006532FA"/>
    <w:rsid w:val="00656F18"/>
    <w:rsid w:val="00670AEA"/>
    <w:rsid w:val="00673095"/>
    <w:rsid w:val="00673A93"/>
    <w:rsid w:val="00673C26"/>
    <w:rsid w:val="00674914"/>
    <w:rsid w:val="00686446"/>
    <w:rsid w:val="00690238"/>
    <w:rsid w:val="00693581"/>
    <w:rsid w:val="006B43D3"/>
    <w:rsid w:val="006D10A7"/>
    <w:rsid w:val="006D2F8D"/>
    <w:rsid w:val="006D5310"/>
    <w:rsid w:val="006E7D9F"/>
    <w:rsid w:val="006F117E"/>
    <w:rsid w:val="007234B2"/>
    <w:rsid w:val="00724B6D"/>
    <w:rsid w:val="00725DA5"/>
    <w:rsid w:val="00757926"/>
    <w:rsid w:val="00763396"/>
    <w:rsid w:val="00765C11"/>
    <w:rsid w:val="0076689E"/>
    <w:rsid w:val="00772832"/>
    <w:rsid w:val="00783CF9"/>
    <w:rsid w:val="0078629F"/>
    <w:rsid w:val="007A1D9B"/>
    <w:rsid w:val="007B1FA9"/>
    <w:rsid w:val="007C3C74"/>
    <w:rsid w:val="007D3E19"/>
    <w:rsid w:val="007E3E61"/>
    <w:rsid w:val="007E6FEF"/>
    <w:rsid w:val="007F3BA9"/>
    <w:rsid w:val="00812305"/>
    <w:rsid w:val="00851E37"/>
    <w:rsid w:val="00852C4E"/>
    <w:rsid w:val="00882FB1"/>
    <w:rsid w:val="008C5116"/>
    <w:rsid w:val="008E71DD"/>
    <w:rsid w:val="008F2A82"/>
    <w:rsid w:val="009008AE"/>
    <w:rsid w:val="00902BF6"/>
    <w:rsid w:val="009061E0"/>
    <w:rsid w:val="0092543F"/>
    <w:rsid w:val="00931CB6"/>
    <w:rsid w:val="00965281"/>
    <w:rsid w:val="00985840"/>
    <w:rsid w:val="00992345"/>
    <w:rsid w:val="00992391"/>
    <w:rsid w:val="00996C8B"/>
    <w:rsid w:val="009A6B7D"/>
    <w:rsid w:val="009B2B68"/>
    <w:rsid w:val="00A00E22"/>
    <w:rsid w:val="00A26734"/>
    <w:rsid w:val="00A319B2"/>
    <w:rsid w:val="00A4331F"/>
    <w:rsid w:val="00A71E35"/>
    <w:rsid w:val="00A728C8"/>
    <w:rsid w:val="00A91EE3"/>
    <w:rsid w:val="00A956A8"/>
    <w:rsid w:val="00AA77A4"/>
    <w:rsid w:val="00AB3E17"/>
    <w:rsid w:val="00AB5ED9"/>
    <w:rsid w:val="00AC352A"/>
    <w:rsid w:val="00AC6363"/>
    <w:rsid w:val="00AE65C1"/>
    <w:rsid w:val="00AF48DD"/>
    <w:rsid w:val="00B0046C"/>
    <w:rsid w:val="00B17BC2"/>
    <w:rsid w:val="00B33917"/>
    <w:rsid w:val="00B33CC8"/>
    <w:rsid w:val="00B37B8E"/>
    <w:rsid w:val="00B54591"/>
    <w:rsid w:val="00B7344E"/>
    <w:rsid w:val="00B8104F"/>
    <w:rsid w:val="00B830DF"/>
    <w:rsid w:val="00BB2873"/>
    <w:rsid w:val="00BB2D07"/>
    <w:rsid w:val="00BB3819"/>
    <w:rsid w:val="00BC1FD5"/>
    <w:rsid w:val="00BC2065"/>
    <w:rsid w:val="00BC3BB3"/>
    <w:rsid w:val="00BE04C4"/>
    <w:rsid w:val="00BE275F"/>
    <w:rsid w:val="00BE312B"/>
    <w:rsid w:val="00BE42AA"/>
    <w:rsid w:val="00BF0EF7"/>
    <w:rsid w:val="00BF1239"/>
    <w:rsid w:val="00BF721B"/>
    <w:rsid w:val="00C06A1C"/>
    <w:rsid w:val="00C367EF"/>
    <w:rsid w:val="00C449A7"/>
    <w:rsid w:val="00C51AE6"/>
    <w:rsid w:val="00C816F5"/>
    <w:rsid w:val="00C95487"/>
    <w:rsid w:val="00C9602E"/>
    <w:rsid w:val="00CB263D"/>
    <w:rsid w:val="00CB6687"/>
    <w:rsid w:val="00CC2E82"/>
    <w:rsid w:val="00CD08D8"/>
    <w:rsid w:val="00CD1277"/>
    <w:rsid w:val="00CD6A2C"/>
    <w:rsid w:val="00CF470C"/>
    <w:rsid w:val="00D10181"/>
    <w:rsid w:val="00D15E90"/>
    <w:rsid w:val="00D179A8"/>
    <w:rsid w:val="00D20913"/>
    <w:rsid w:val="00D369D4"/>
    <w:rsid w:val="00D4409D"/>
    <w:rsid w:val="00D4637C"/>
    <w:rsid w:val="00D51610"/>
    <w:rsid w:val="00D563EC"/>
    <w:rsid w:val="00D56A3E"/>
    <w:rsid w:val="00D70687"/>
    <w:rsid w:val="00D96D7C"/>
    <w:rsid w:val="00DA2564"/>
    <w:rsid w:val="00DC309F"/>
    <w:rsid w:val="00DD717F"/>
    <w:rsid w:val="00E02F16"/>
    <w:rsid w:val="00E167A5"/>
    <w:rsid w:val="00E45224"/>
    <w:rsid w:val="00E53F75"/>
    <w:rsid w:val="00E5573C"/>
    <w:rsid w:val="00E66F25"/>
    <w:rsid w:val="00E66F43"/>
    <w:rsid w:val="00E755AA"/>
    <w:rsid w:val="00E8244A"/>
    <w:rsid w:val="00E948B0"/>
    <w:rsid w:val="00E95DF9"/>
    <w:rsid w:val="00E96A50"/>
    <w:rsid w:val="00EA3400"/>
    <w:rsid w:val="00EA457A"/>
    <w:rsid w:val="00EC3096"/>
    <w:rsid w:val="00EE2269"/>
    <w:rsid w:val="00EF49CB"/>
    <w:rsid w:val="00F065CB"/>
    <w:rsid w:val="00F12345"/>
    <w:rsid w:val="00F13013"/>
    <w:rsid w:val="00F2678D"/>
    <w:rsid w:val="00F42F3F"/>
    <w:rsid w:val="00F8047D"/>
    <w:rsid w:val="00FA58D4"/>
    <w:rsid w:val="00FC48C0"/>
    <w:rsid w:val="00FD7D45"/>
    <w:rsid w:val="00FD7DD4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263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9F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309F"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DC309F"/>
    <w:pPr>
      <w:keepNext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rsid w:val="00DC309F"/>
    <w:pPr>
      <w:keepNext/>
      <w:tabs>
        <w:tab w:val="left" w:pos="1040"/>
      </w:tabs>
      <w:outlineLvl w:val="2"/>
    </w:pPr>
    <w:rPr>
      <w:rFonts w:ascii="Arial" w:hAnsi="Arial" w:cs="Arial"/>
      <w:b/>
      <w:bCs/>
      <w:sz w:val="36"/>
    </w:rPr>
  </w:style>
  <w:style w:type="paragraph" w:styleId="Heading4">
    <w:name w:val="heading 4"/>
    <w:basedOn w:val="Normal"/>
    <w:next w:val="Normal"/>
    <w:qFormat/>
    <w:rsid w:val="00DC309F"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DC309F"/>
    <w:pPr>
      <w:keepNext/>
      <w:outlineLvl w:val="4"/>
    </w:pPr>
    <w:rPr>
      <w:rFonts w:ascii="Arial" w:hAnsi="Arial" w:cs="Arial"/>
      <w:b/>
      <w:bCs/>
      <w:sz w:val="52"/>
    </w:rPr>
  </w:style>
  <w:style w:type="paragraph" w:styleId="Heading6">
    <w:name w:val="heading 6"/>
    <w:basedOn w:val="Normal"/>
    <w:next w:val="Normal"/>
    <w:qFormat/>
    <w:rsid w:val="00DC309F"/>
    <w:pPr>
      <w:keepNext/>
      <w:tabs>
        <w:tab w:val="left" w:pos="2680"/>
      </w:tabs>
      <w:outlineLvl w:val="5"/>
    </w:pPr>
    <w:rPr>
      <w:rFonts w:ascii="Verdana" w:hAnsi="Verdana"/>
      <w:b/>
      <w:bCs/>
      <w:sz w:val="22"/>
    </w:rPr>
  </w:style>
  <w:style w:type="paragraph" w:styleId="Heading7">
    <w:name w:val="heading 7"/>
    <w:basedOn w:val="Normal"/>
    <w:next w:val="Normal"/>
    <w:qFormat/>
    <w:rsid w:val="00DC309F"/>
    <w:pPr>
      <w:keepNext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rsid w:val="00DC309F"/>
    <w:pPr>
      <w:keepNext/>
      <w:outlineLvl w:val="7"/>
    </w:pPr>
    <w:rPr>
      <w:rFonts w:ascii="Verdana" w:hAnsi="Verdana" w:cs="Arial"/>
      <w:b/>
      <w:bCs/>
      <w:sz w:val="20"/>
      <w:szCs w:val="20"/>
    </w:rPr>
  </w:style>
  <w:style w:type="paragraph" w:styleId="Heading9">
    <w:name w:val="heading 9"/>
    <w:basedOn w:val="Normal"/>
    <w:next w:val="Normal"/>
    <w:qFormat/>
    <w:rsid w:val="00DC309F"/>
    <w:pPr>
      <w:keepNext/>
      <w:outlineLvl w:val="8"/>
    </w:pPr>
    <w:rPr>
      <w:rFonts w:ascii="Verdana" w:hAnsi="Verdana"/>
      <w:b/>
      <w:bCs/>
      <w:color w:val="3366FF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C309F"/>
    <w:rPr>
      <w:b/>
      <w:color w:val="000000"/>
      <w:szCs w:val="20"/>
    </w:rPr>
  </w:style>
  <w:style w:type="paragraph" w:styleId="BodyText2">
    <w:name w:val="Body Text 2"/>
    <w:basedOn w:val="Normal"/>
    <w:semiHidden/>
    <w:rsid w:val="00DC309F"/>
    <w:rPr>
      <w:sz w:val="22"/>
    </w:rPr>
  </w:style>
  <w:style w:type="character" w:styleId="Hyperlink">
    <w:name w:val="Hyperlink"/>
    <w:semiHidden/>
    <w:rsid w:val="00DC309F"/>
    <w:rPr>
      <w:color w:val="0000FF"/>
      <w:u w:val="single"/>
    </w:rPr>
  </w:style>
  <w:style w:type="character" w:styleId="FollowedHyperlink">
    <w:name w:val="FollowedHyperlink"/>
    <w:semiHidden/>
    <w:rsid w:val="00DC309F"/>
    <w:rPr>
      <w:color w:val="800080"/>
      <w:u w:val="single"/>
    </w:rPr>
  </w:style>
  <w:style w:type="paragraph" w:styleId="Title">
    <w:name w:val="Title"/>
    <w:basedOn w:val="Normal"/>
    <w:qFormat/>
    <w:rsid w:val="00DC309F"/>
    <w:pPr>
      <w:ind w:left="3600" w:firstLine="720"/>
      <w:jc w:val="center"/>
    </w:pPr>
    <w:rPr>
      <w:rFonts w:ascii="Verdana" w:hAnsi="Verdana"/>
      <w:b/>
      <w:bCs/>
    </w:rPr>
  </w:style>
  <w:style w:type="paragraph" w:styleId="BalloonText">
    <w:name w:val="Balloon Text"/>
    <w:basedOn w:val="Normal"/>
    <w:semiHidden/>
    <w:rsid w:val="00DC30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DC309F"/>
    <w:pPr>
      <w:spacing w:before="100" w:beforeAutospacing="1" w:after="100" w:afterAutospacing="1"/>
    </w:pPr>
    <w:rPr>
      <w:rFonts w:eastAsia="Batang"/>
      <w:color w:val="000000"/>
      <w:lang w:eastAsia="ko-KR"/>
    </w:rPr>
  </w:style>
  <w:style w:type="paragraph" w:customStyle="1" w:styleId="bodytext0">
    <w:name w:val="bodytext"/>
    <w:basedOn w:val="Normal"/>
    <w:rsid w:val="00DC309F"/>
    <w:pPr>
      <w:spacing w:line="312" w:lineRule="atLeast"/>
    </w:pPr>
    <w:rPr>
      <w:sz w:val="18"/>
      <w:szCs w:val="18"/>
    </w:rPr>
  </w:style>
  <w:style w:type="paragraph" w:styleId="BodyText3">
    <w:name w:val="Body Text 3"/>
    <w:basedOn w:val="Normal"/>
    <w:semiHidden/>
    <w:rsid w:val="00DC309F"/>
    <w:rPr>
      <w:rFonts w:ascii="Verdana" w:hAnsi="Verdana"/>
      <w:sz w:val="20"/>
      <w:szCs w:val="20"/>
    </w:rPr>
  </w:style>
  <w:style w:type="paragraph" w:styleId="BodyTextIndent">
    <w:name w:val="Body Text Indent"/>
    <w:basedOn w:val="Normal"/>
    <w:semiHidden/>
    <w:rsid w:val="00DC309F"/>
    <w:pPr>
      <w:ind w:left="2160" w:hanging="2160"/>
    </w:pPr>
    <w:rPr>
      <w:rFonts w:ascii="Verdana" w:hAnsi="Verdana"/>
      <w:sz w:val="20"/>
      <w:szCs w:val="20"/>
    </w:rPr>
  </w:style>
  <w:style w:type="paragraph" w:styleId="Subtitle">
    <w:name w:val="Subtitle"/>
    <w:basedOn w:val="Normal"/>
    <w:qFormat/>
    <w:rsid w:val="00DC309F"/>
    <w:pPr>
      <w:jc w:val="center"/>
    </w:pPr>
    <w:rPr>
      <w:rFonts w:ascii="Arial" w:hAnsi="Arial"/>
      <w:szCs w:val="20"/>
    </w:rPr>
  </w:style>
  <w:style w:type="paragraph" w:styleId="ListParagraph">
    <w:name w:val="List Paragraph"/>
    <w:basedOn w:val="Normal"/>
    <w:qFormat/>
    <w:rsid w:val="00DC309F"/>
    <w:pPr>
      <w:ind w:left="720"/>
    </w:pPr>
  </w:style>
  <w:style w:type="paragraph" w:styleId="Header">
    <w:name w:val="header"/>
    <w:basedOn w:val="Normal"/>
    <w:semiHidden/>
    <w:rsid w:val="00DC309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ing1Char">
    <w:name w:val="Heading 1 Char"/>
    <w:link w:val="Heading1"/>
    <w:rsid w:val="00267D3B"/>
    <w:rPr>
      <w:rFonts w:ascii="Arial" w:hAnsi="Arial" w:cs="Arial"/>
      <w:b/>
      <w:bCs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B55F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0B55F8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1B3828"/>
  </w:style>
  <w:style w:type="character" w:styleId="Strong">
    <w:name w:val="Strong"/>
    <w:uiPriority w:val="22"/>
    <w:qFormat/>
    <w:rsid w:val="00245FE3"/>
    <w:rPr>
      <w:b/>
      <w:bCs/>
    </w:rPr>
  </w:style>
  <w:style w:type="character" w:customStyle="1" w:styleId="wrapl">
    <w:name w:val="wrapl"/>
    <w:rsid w:val="00245FE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8644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68644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9F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309F"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DC309F"/>
    <w:pPr>
      <w:keepNext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rsid w:val="00DC309F"/>
    <w:pPr>
      <w:keepNext/>
      <w:tabs>
        <w:tab w:val="left" w:pos="1040"/>
      </w:tabs>
      <w:outlineLvl w:val="2"/>
    </w:pPr>
    <w:rPr>
      <w:rFonts w:ascii="Arial" w:hAnsi="Arial" w:cs="Arial"/>
      <w:b/>
      <w:bCs/>
      <w:sz w:val="36"/>
    </w:rPr>
  </w:style>
  <w:style w:type="paragraph" w:styleId="Heading4">
    <w:name w:val="heading 4"/>
    <w:basedOn w:val="Normal"/>
    <w:next w:val="Normal"/>
    <w:qFormat/>
    <w:rsid w:val="00DC309F"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DC309F"/>
    <w:pPr>
      <w:keepNext/>
      <w:outlineLvl w:val="4"/>
    </w:pPr>
    <w:rPr>
      <w:rFonts w:ascii="Arial" w:hAnsi="Arial" w:cs="Arial"/>
      <w:b/>
      <w:bCs/>
      <w:sz w:val="52"/>
    </w:rPr>
  </w:style>
  <w:style w:type="paragraph" w:styleId="Heading6">
    <w:name w:val="heading 6"/>
    <w:basedOn w:val="Normal"/>
    <w:next w:val="Normal"/>
    <w:qFormat/>
    <w:rsid w:val="00DC309F"/>
    <w:pPr>
      <w:keepNext/>
      <w:tabs>
        <w:tab w:val="left" w:pos="2680"/>
      </w:tabs>
      <w:outlineLvl w:val="5"/>
    </w:pPr>
    <w:rPr>
      <w:rFonts w:ascii="Verdana" w:hAnsi="Verdana"/>
      <w:b/>
      <w:bCs/>
      <w:sz w:val="22"/>
    </w:rPr>
  </w:style>
  <w:style w:type="paragraph" w:styleId="Heading7">
    <w:name w:val="heading 7"/>
    <w:basedOn w:val="Normal"/>
    <w:next w:val="Normal"/>
    <w:qFormat/>
    <w:rsid w:val="00DC309F"/>
    <w:pPr>
      <w:keepNext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rsid w:val="00DC309F"/>
    <w:pPr>
      <w:keepNext/>
      <w:outlineLvl w:val="7"/>
    </w:pPr>
    <w:rPr>
      <w:rFonts w:ascii="Verdana" w:hAnsi="Verdana" w:cs="Arial"/>
      <w:b/>
      <w:bCs/>
      <w:sz w:val="20"/>
      <w:szCs w:val="20"/>
    </w:rPr>
  </w:style>
  <w:style w:type="paragraph" w:styleId="Heading9">
    <w:name w:val="heading 9"/>
    <w:basedOn w:val="Normal"/>
    <w:next w:val="Normal"/>
    <w:qFormat/>
    <w:rsid w:val="00DC309F"/>
    <w:pPr>
      <w:keepNext/>
      <w:outlineLvl w:val="8"/>
    </w:pPr>
    <w:rPr>
      <w:rFonts w:ascii="Verdana" w:hAnsi="Verdana"/>
      <w:b/>
      <w:bCs/>
      <w:color w:val="3366FF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C309F"/>
    <w:rPr>
      <w:b/>
      <w:color w:val="000000"/>
      <w:szCs w:val="20"/>
    </w:rPr>
  </w:style>
  <w:style w:type="paragraph" w:styleId="BodyText2">
    <w:name w:val="Body Text 2"/>
    <w:basedOn w:val="Normal"/>
    <w:semiHidden/>
    <w:rsid w:val="00DC309F"/>
    <w:rPr>
      <w:sz w:val="22"/>
    </w:rPr>
  </w:style>
  <w:style w:type="character" w:styleId="Hyperlink">
    <w:name w:val="Hyperlink"/>
    <w:semiHidden/>
    <w:rsid w:val="00DC309F"/>
    <w:rPr>
      <w:color w:val="0000FF"/>
      <w:u w:val="single"/>
    </w:rPr>
  </w:style>
  <w:style w:type="character" w:styleId="FollowedHyperlink">
    <w:name w:val="FollowedHyperlink"/>
    <w:semiHidden/>
    <w:rsid w:val="00DC309F"/>
    <w:rPr>
      <w:color w:val="800080"/>
      <w:u w:val="single"/>
    </w:rPr>
  </w:style>
  <w:style w:type="paragraph" w:styleId="Title">
    <w:name w:val="Title"/>
    <w:basedOn w:val="Normal"/>
    <w:qFormat/>
    <w:rsid w:val="00DC309F"/>
    <w:pPr>
      <w:ind w:left="3600" w:firstLine="720"/>
      <w:jc w:val="center"/>
    </w:pPr>
    <w:rPr>
      <w:rFonts w:ascii="Verdana" w:hAnsi="Verdana"/>
      <w:b/>
      <w:bCs/>
    </w:rPr>
  </w:style>
  <w:style w:type="paragraph" w:styleId="BalloonText">
    <w:name w:val="Balloon Text"/>
    <w:basedOn w:val="Normal"/>
    <w:semiHidden/>
    <w:rsid w:val="00DC30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DC309F"/>
    <w:pPr>
      <w:spacing w:before="100" w:beforeAutospacing="1" w:after="100" w:afterAutospacing="1"/>
    </w:pPr>
    <w:rPr>
      <w:rFonts w:eastAsia="Batang"/>
      <w:color w:val="000000"/>
      <w:lang w:eastAsia="ko-KR"/>
    </w:rPr>
  </w:style>
  <w:style w:type="paragraph" w:customStyle="1" w:styleId="bodytext0">
    <w:name w:val="bodytext"/>
    <w:basedOn w:val="Normal"/>
    <w:rsid w:val="00DC309F"/>
    <w:pPr>
      <w:spacing w:line="312" w:lineRule="atLeast"/>
    </w:pPr>
    <w:rPr>
      <w:sz w:val="18"/>
      <w:szCs w:val="18"/>
    </w:rPr>
  </w:style>
  <w:style w:type="paragraph" w:styleId="BodyText3">
    <w:name w:val="Body Text 3"/>
    <w:basedOn w:val="Normal"/>
    <w:semiHidden/>
    <w:rsid w:val="00DC309F"/>
    <w:rPr>
      <w:rFonts w:ascii="Verdana" w:hAnsi="Verdana"/>
      <w:sz w:val="20"/>
      <w:szCs w:val="20"/>
    </w:rPr>
  </w:style>
  <w:style w:type="paragraph" w:styleId="BodyTextIndent">
    <w:name w:val="Body Text Indent"/>
    <w:basedOn w:val="Normal"/>
    <w:semiHidden/>
    <w:rsid w:val="00DC309F"/>
    <w:pPr>
      <w:ind w:left="2160" w:hanging="2160"/>
    </w:pPr>
    <w:rPr>
      <w:rFonts w:ascii="Verdana" w:hAnsi="Verdana"/>
      <w:sz w:val="20"/>
      <w:szCs w:val="20"/>
    </w:rPr>
  </w:style>
  <w:style w:type="paragraph" w:styleId="Subtitle">
    <w:name w:val="Subtitle"/>
    <w:basedOn w:val="Normal"/>
    <w:qFormat/>
    <w:rsid w:val="00DC309F"/>
    <w:pPr>
      <w:jc w:val="center"/>
    </w:pPr>
    <w:rPr>
      <w:rFonts w:ascii="Arial" w:hAnsi="Arial"/>
      <w:szCs w:val="20"/>
    </w:rPr>
  </w:style>
  <w:style w:type="paragraph" w:styleId="ListParagraph">
    <w:name w:val="List Paragraph"/>
    <w:basedOn w:val="Normal"/>
    <w:qFormat/>
    <w:rsid w:val="00DC309F"/>
    <w:pPr>
      <w:ind w:left="720"/>
    </w:pPr>
  </w:style>
  <w:style w:type="paragraph" w:styleId="Header">
    <w:name w:val="header"/>
    <w:basedOn w:val="Normal"/>
    <w:semiHidden/>
    <w:rsid w:val="00DC309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ing1Char">
    <w:name w:val="Heading 1 Char"/>
    <w:link w:val="Heading1"/>
    <w:rsid w:val="00267D3B"/>
    <w:rPr>
      <w:rFonts w:ascii="Arial" w:hAnsi="Arial" w:cs="Arial"/>
      <w:b/>
      <w:bCs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B55F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0B55F8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1B3828"/>
  </w:style>
  <w:style w:type="character" w:styleId="Strong">
    <w:name w:val="Strong"/>
    <w:uiPriority w:val="22"/>
    <w:qFormat/>
    <w:rsid w:val="00245FE3"/>
    <w:rPr>
      <w:b/>
      <w:bCs/>
    </w:rPr>
  </w:style>
  <w:style w:type="character" w:customStyle="1" w:styleId="wrapl">
    <w:name w:val="wrapl"/>
    <w:rsid w:val="00245FE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8644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68644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resume\New%2520Folder\subhraj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subhrajit</Template>
  <TotalTime>1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tcs</Company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Internet</dc:creator>
  <cp:lastModifiedBy>Dilip Patil</cp:lastModifiedBy>
  <cp:revision>2</cp:revision>
  <cp:lastPrinted>2016-04-23T03:31:00Z</cp:lastPrinted>
  <dcterms:created xsi:type="dcterms:W3CDTF">2019-06-28T15:19:00Z</dcterms:created>
  <dcterms:modified xsi:type="dcterms:W3CDTF">2019-06-28T15:19:00Z</dcterms:modified>
</cp:coreProperties>
</file>