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Default="00693985" w:rsidP="00141A4C">
      <w:pPr>
        <w:pStyle w:val="Title"/>
      </w:pPr>
      <w:r>
        <w:t>RUTAV SHAH</w:t>
      </w:r>
    </w:p>
    <w:p w:rsidR="00141A4C" w:rsidRDefault="00693985" w:rsidP="00141A4C">
      <w:r>
        <w:t xml:space="preserve">G/9 </w:t>
      </w:r>
      <w:proofErr w:type="spellStart"/>
      <w:r>
        <w:t>neelmani</w:t>
      </w:r>
      <w:proofErr w:type="spellEnd"/>
      <w:r>
        <w:t xml:space="preserve"> flat, nr. ST. </w:t>
      </w:r>
      <w:proofErr w:type="spellStart"/>
      <w:r>
        <w:t>ann’s</w:t>
      </w:r>
      <w:proofErr w:type="spellEnd"/>
      <w:r>
        <w:t xml:space="preserve"> school, </w:t>
      </w:r>
      <w:proofErr w:type="spellStart"/>
      <w:r>
        <w:t>gurukul</w:t>
      </w:r>
      <w:proofErr w:type="spellEnd"/>
      <w:r>
        <w:t xml:space="preserve"> </w:t>
      </w:r>
      <w:proofErr w:type="gramStart"/>
      <w:r>
        <w:t>road ,</w:t>
      </w:r>
      <w:proofErr w:type="spellStart"/>
      <w:r>
        <w:t>ahmedabad</w:t>
      </w:r>
      <w:proofErr w:type="spellEnd"/>
      <w:proofErr w:type="gramEnd"/>
      <w:r w:rsidR="00141A4C">
        <w:t> | </w:t>
      </w:r>
      <w:r>
        <w:t>9913837122</w:t>
      </w:r>
      <w:r w:rsidR="00141A4C">
        <w:t> | </w:t>
      </w:r>
      <w:r>
        <w:t>shahrutav13@gmail.com</w:t>
      </w:r>
    </w:p>
    <w:p w:rsidR="006270A9" w:rsidRDefault="006270A9" w:rsidP="00141A4C">
      <w:pPr>
        <w:pStyle w:val="Heading1"/>
      </w:pPr>
    </w:p>
    <w:sdt>
      <w:sdtPr>
        <w:alias w:val="Education:"/>
        <w:tag w:val="Education:"/>
        <w:id w:val="807127995"/>
        <w:placeholder>
          <w:docPart w:val="F02A8A2AA54141D383D0B3498841825C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693985">
      <w:pPr>
        <w:pStyle w:val="Heading2"/>
      </w:pPr>
      <w:r>
        <w:t>H.S.C.</w:t>
      </w:r>
      <w:r w:rsidR="009D5933">
        <w:t> | </w:t>
      </w:r>
      <w:r>
        <w:t>MARCH</w:t>
      </w:r>
      <w:proofErr w:type="gramStart"/>
      <w:r>
        <w:t>,2017</w:t>
      </w:r>
      <w:proofErr w:type="gramEnd"/>
      <w:r w:rsidR="009D5933">
        <w:t> | </w:t>
      </w:r>
      <w:r>
        <w:t>S.V.M.</w:t>
      </w:r>
    </w:p>
    <w:p w:rsidR="006270A9" w:rsidRDefault="009D5933" w:rsidP="00693985">
      <w:pPr>
        <w:pStyle w:val="ListBullet"/>
        <w:numPr>
          <w:ilvl w:val="0"/>
          <w:numId w:val="0"/>
        </w:numPr>
        <w:ind w:left="216"/>
      </w:pPr>
      <w:r>
        <w:t xml:space="preserve">: </w:t>
      </w:r>
      <w:r w:rsidR="00693985">
        <w:t xml:space="preserve">FY B.COM RUNNING </w:t>
      </w:r>
    </w:p>
    <w:sdt>
      <w:sdtPr>
        <w:alias w:val="Skills &amp; Abilities:"/>
        <w:tag w:val="Skills &amp; Abilities:"/>
        <w:id w:val="458624136"/>
        <w:placeholder>
          <w:docPart w:val="78A7D50D15FC4F70918E8A6D8159ECC4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6270A9" w:rsidRDefault="006270A9" w:rsidP="00693985">
      <w:pPr>
        <w:pStyle w:val="ListBullet"/>
        <w:numPr>
          <w:ilvl w:val="0"/>
          <w:numId w:val="0"/>
        </w:numPr>
        <w:ind w:left="216" w:hanging="216"/>
      </w:pPr>
    </w:p>
    <w:sdt>
      <w:sdtPr>
        <w:alias w:val="Communication:"/>
        <w:tag w:val="Communication:"/>
        <w:id w:val="-1153840069"/>
        <w:placeholder>
          <w:docPart w:val="F236937A665B405A8765C4DD42353FE5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2"/>
          </w:pPr>
          <w:r>
            <w:t>Communication</w:t>
          </w:r>
        </w:p>
      </w:sdtContent>
    </w:sdt>
    <w:p w:rsidR="006270A9" w:rsidRDefault="00693985" w:rsidP="00693985">
      <w:pPr>
        <w:pStyle w:val="ListBullet"/>
        <w:numPr>
          <w:ilvl w:val="0"/>
          <w:numId w:val="0"/>
        </w:numPr>
        <w:ind w:left="216"/>
      </w:pPr>
      <w:r>
        <w:t>GOOD COMMUNICATION SKILLS</w:t>
      </w:r>
    </w:p>
    <w:p w:rsidR="00693985" w:rsidRDefault="00693985" w:rsidP="00693985">
      <w:pPr>
        <w:pStyle w:val="ListBullet"/>
        <w:numPr>
          <w:ilvl w:val="0"/>
          <w:numId w:val="0"/>
        </w:numPr>
        <w:ind w:left="216"/>
      </w:pPr>
      <w:r>
        <w:t>GOOD SALES SKILLS</w:t>
      </w:r>
    </w:p>
    <w:p w:rsidR="006270A9" w:rsidRDefault="006270A9">
      <w:pPr>
        <w:pStyle w:val="ListBullet"/>
      </w:pPr>
    </w:p>
    <w:sdt>
      <w:sdtPr>
        <w:alias w:val="Experience:"/>
        <w:tag w:val="Experience:"/>
        <w:id w:val="171684534"/>
        <w:placeholder>
          <w:docPart w:val="75AB1C15018C4B77935FCF5F0B90608B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6270A9" w:rsidRDefault="00693985">
      <w:pPr>
        <w:pStyle w:val="Heading2"/>
      </w:pPr>
      <w:r>
        <w:t>EMPLOYEE</w:t>
      </w:r>
      <w:r w:rsidR="009D5933">
        <w:t> | </w:t>
      </w:r>
      <w:r>
        <w:t>ANDIVIAA ENTERTAINMENTS PVT.LTD.</w:t>
      </w:r>
      <w:r w:rsidR="009D5933">
        <w:t> | </w:t>
      </w:r>
      <w:r>
        <w:t>AUG 2017-JANUARY 2018</w:t>
      </w:r>
    </w:p>
    <w:p w:rsidR="006270A9" w:rsidRDefault="00693985">
      <w:pPr>
        <w:pStyle w:val="ListBullet"/>
      </w:pPr>
      <w:r>
        <w:t>I WAS WORKING IN THIS COMPANY AS A COMPANY EMPLOYEE AND SALES MANAGER</w:t>
      </w:r>
    </w:p>
    <w:p w:rsidR="006270A9" w:rsidRDefault="00693985">
      <w:pPr>
        <w:pStyle w:val="Heading2"/>
      </w:pPr>
      <w:r>
        <w:t>TELECALLER</w:t>
      </w:r>
      <w:r w:rsidR="009D5933">
        <w:t> | </w:t>
      </w:r>
      <w:r>
        <w:t>FOCUS INFOLINE</w:t>
      </w:r>
      <w:r w:rsidR="009D5933">
        <w:t> | </w:t>
      </w:r>
      <w:r>
        <w:t>DECEMBER 2016- JULY 2017</w:t>
      </w:r>
    </w:p>
    <w:p w:rsidR="001B29CF" w:rsidRDefault="00693985" w:rsidP="001B29CF">
      <w:pPr>
        <w:pStyle w:val="ListBullet"/>
      </w:pPr>
      <w:r>
        <w:t xml:space="preserve">I WAS WORKED AS A TELECALLER </w:t>
      </w:r>
    </w:p>
    <w:p w:rsidR="00693985" w:rsidRDefault="00693985" w:rsidP="00693985">
      <w:pPr>
        <w:pStyle w:val="ListBullet"/>
        <w:numPr>
          <w:ilvl w:val="0"/>
          <w:numId w:val="0"/>
        </w:numPr>
        <w:ind w:left="216" w:hanging="216"/>
      </w:pPr>
    </w:p>
    <w:p w:rsidR="00693985" w:rsidRPr="007D68D5" w:rsidRDefault="00693985" w:rsidP="00693985">
      <w:pPr>
        <w:pStyle w:val="ListBullet"/>
        <w:numPr>
          <w:ilvl w:val="0"/>
          <w:numId w:val="0"/>
        </w:numPr>
        <w:ind w:left="216" w:hanging="216"/>
        <w:rPr>
          <w:b/>
        </w:rPr>
      </w:pPr>
      <w:r w:rsidRPr="007D68D5">
        <w:rPr>
          <w:b/>
          <w:color w:val="0D0D0D" w:themeColor="text1" w:themeTint="F2"/>
        </w:rPr>
        <w:t>TELECALLER | INTEIZE PVT. LTD.  |MARCH 2016-</w:t>
      </w:r>
      <w:r w:rsidR="007D68D5" w:rsidRPr="007D68D5">
        <w:rPr>
          <w:b/>
          <w:color w:val="0D0D0D" w:themeColor="text1" w:themeTint="F2"/>
        </w:rPr>
        <w:t>OCT 2016</w:t>
      </w:r>
    </w:p>
    <w:p w:rsidR="007D68D5" w:rsidRDefault="007D68D5" w:rsidP="007D68D5">
      <w:pPr>
        <w:pStyle w:val="ListBullet"/>
        <w:numPr>
          <w:ilvl w:val="0"/>
          <w:numId w:val="0"/>
        </w:numPr>
        <w:ind w:left="216" w:hanging="216"/>
      </w:pPr>
      <w:r>
        <w:t xml:space="preserve">   I WAS WORKED AS A TELECALLER IN US AND CANADA </w:t>
      </w:r>
    </w:p>
    <w:p w:rsidR="007D68D5" w:rsidRDefault="007D68D5" w:rsidP="007D68D5">
      <w:pPr>
        <w:pStyle w:val="ListBullet"/>
        <w:numPr>
          <w:ilvl w:val="0"/>
          <w:numId w:val="0"/>
        </w:numPr>
        <w:ind w:left="216" w:hanging="216"/>
      </w:pPr>
    </w:p>
    <w:p w:rsidR="007D68D5" w:rsidRPr="007D68D5" w:rsidRDefault="007D68D5" w:rsidP="007D68D5">
      <w:pPr>
        <w:pStyle w:val="ListBullet"/>
        <w:numPr>
          <w:ilvl w:val="0"/>
          <w:numId w:val="0"/>
        </w:numPr>
        <w:ind w:left="216" w:hanging="216"/>
        <w:rPr>
          <w:sz w:val="24"/>
          <w:szCs w:val="24"/>
        </w:rPr>
      </w:pPr>
    </w:p>
    <w:p w:rsidR="007D68D5" w:rsidRDefault="007D68D5" w:rsidP="007D68D5">
      <w:pPr>
        <w:pStyle w:val="ListBullet"/>
        <w:numPr>
          <w:ilvl w:val="0"/>
          <w:numId w:val="0"/>
        </w:numPr>
        <w:ind w:left="216" w:hanging="216"/>
        <w:rPr>
          <w:b/>
          <w:color w:val="2A7B88" w:themeColor="accent1" w:themeShade="BF"/>
          <w:sz w:val="24"/>
          <w:szCs w:val="24"/>
        </w:rPr>
      </w:pPr>
      <w:r w:rsidRPr="007D68D5">
        <w:rPr>
          <w:b/>
          <w:color w:val="2A7B88" w:themeColor="accent1" w:themeShade="BF"/>
          <w:sz w:val="24"/>
          <w:szCs w:val="24"/>
        </w:rPr>
        <w:t xml:space="preserve">PERSONAL INFORMATION </w:t>
      </w:r>
    </w:p>
    <w:p w:rsidR="007D68D5" w:rsidRDefault="007D68D5" w:rsidP="007D68D5">
      <w:pPr>
        <w:pStyle w:val="ListBullet"/>
        <w:numPr>
          <w:ilvl w:val="0"/>
          <w:numId w:val="0"/>
        </w:numPr>
        <w:ind w:left="216" w:hanging="216"/>
        <w:rPr>
          <w:b/>
          <w:color w:val="2A7B88" w:themeColor="accent1" w:themeShade="BF"/>
          <w:sz w:val="24"/>
          <w:szCs w:val="24"/>
        </w:rPr>
      </w:pPr>
    </w:p>
    <w:p w:rsidR="007D68D5" w:rsidRPr="00C471FB" w:rsidRDefault="007D68D5" w:rsidP="007D68D5">
      <w:pPr>
        <w:pStyle w:val="ListBullet"/>
        <w:numPr>
          <w:ilvl w:val="0"/>
          <w:numId w:val="29"/>
        </w:numPr>
        <w:rPr>
          <w:b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MOTHER TONGUE                   :- </w:t>
      </w:r>
      <w:r w:rsidR="00C471FB">
        <w:rPr>
          <w:b/>
          <w:color w:val="0D0D0D" w:themeColor="text1" w:themeTint="F2"/>
          <w:sz w:val="24"/>
          <w:szCs w:val="24"/>
        </w:rPr>
        <w:t xml:space="preserve">  </w:t>
      </w:r>
      <w:r>
        <w:rPr>
          <w:b/>
          <w:color w:val="0D0D0D" w:themeColor="text1" w:themeTint="F2"/>
          <w:sz w:val="24"/>
          <w:szCs w:val="24"/>
        </w:rPr>
        <w:t xml:space="preserve"> </w:t>
      </w:r>
      <w:r w:rsidRPr="00C471FB">
        <w:rPr>
          <w:b/>
          <w:sz w:val="24"/>
          <w:szCs w:val="24"/>
        </w:rPr>
        <w:t>GUJRATI</w:t>
      </w:r>
    </w:p>
    <w:p w:rsidR="007D68D5" w:rsidRDefault="007D68D5" w:rsidP="007D68D5">
      <w:pPr>
        <w:pStyle w:val="ListBullet"/>
        <w:numPr>
          <w:ilvl w:val="0"/>
          <w:numId w:val="0"/>
        </w:numPr>
        <w:ind w:left="216" w:hanging="216"/>
        <w:rPr>
          <w:b/>
          <w:color w:val="0D0D0D" w:themeColor="text1" w:themeTint="F2"/>
          <w:sz w:val="24"/>
          <w:szCs w:val="24"/>
        </w:rPr>
      </w:pPr>
    </w:p>
    <w:p w:rsidR="007D68D5" w:rsidRDefault="007D68D5" w:rsidP="007D68D5">
      <w:pPr>
        <w:pStyle w:val="ListBullet"/>
        <w:numPr>
          <w:ilvl w:val="0"/>
          <w:numId w:val="29"/>
        </w:numPr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RELIGION                                    :-    </w:t>
      </w:r>
      <w:r w:rsidR="00C471FB">
        <w:rPr>
          <w:b/>
          <w:color w:val="0D0D0D" w:themeColor="text1" w:themeTint="F2"/>
          <w:sz w:val="24"/>
          <w:szCs w:val="24"/>
        </w:rPr>
        <w:t xml:space="preserve"> </w:t>
      </w:r>
      <w:r w:rsidRPr="00C471FB">
        <w:rPr>
          <w:b/>
          <w:sz w:val="24"/>
          <w:szCs w:val="24"/>
        </w:rPr>
        <w:t>HINDU</w:t>
      </w:r>
    </w:p>
    <w:p w:rsidR="007D68D5" w:rsidRDefault="007D68D5" w:rsidP="007D68D5">
      <w:pPr>
        <w:pStyle w:val="ListBullet"/>
        <w:numPr>
          <w:ilvl w:val="0"/>
          <w:numId w:val="0"/>
        </w:numPr>
        <w:ind w:left="216" w:hanging="216"/>
        <w:rPr>
          <w:b/>
          <w:color w:val="0D0D0D" w:themeColor="text1" w:themeTint="F2"/>
          <w:sz w:val="24"/>
          <w:szCs w:val="24"/>
        </w:rPr>
      </w:pPr>
    </w:p>
    <w:p w:rsidR="007D68D5" w:rsidRDefault="007D68D5" w:rsidP="007D68D5">
      <w:pPr>
        <w:pStyle w:val="ListBullet"/>
        <w:numPr>
          <w:ilvl w:val="0"/>
          <w:numId w:val="29"/>
        </w:numPr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LANGUAGES KNOWN</w:t>
      </w:r>
      <w:r w:rsidR="00C471FB">
        <w:rPr>
          <w:b/>
          <w:color w:val="0D0D0D" w:themeColor="text1" w:themeTint="F2"/>
          <w:sz w:val="24"/>
          <w:szCs w:val="24"/>
        </w:rPr>
        <w:t xml:space="preserve">              :-    </w:t>
      </w:r>
      <w:r w:rsidR="00C471FB" w:rsidRPr="00C471FB">
        <w:rPr>
          <w:b/>
          <w:sz w:val="24"/>
          <w:szCs w:val="24"/>
        </w:rPr>
        <w:t>HINDI, ENGLISH, GUJRATI</w:t>
      </w:r>
    </w:p>
    <w:p w:rsidR="007D68D5" w:rsidRDefault="007D68D5" w:rsidP="007D68D5">
      <w:pPr>
        <w:pStyle w:val="ListBullet"/>
        <w:numPr>
          <w:ilvl w:val="0"/>
          <w:numId w:val="0"/>
        </w:numPr>
        <w:ind w:left="216" w:hanging="216"/>
        <w:rPr>
          <w:b/>
          <w:color w:val="0D0D0D" w:themeColor="text1" w:themeTint="F2"/>
          <w:sz w:val="24"/>
          <w:szCs w:val="24"/>
        </w:rPr>
      </w:pPr>
    </w:p>
    <w:p w:rsidR="007D68D5" w:rsidRPr="00C471FB" w:rsidRDefault="007D68D5" w:rsidP="007D68D5">
      <w:pPr>
        <w:pStyle w:val="ListBullet"/>
        <w:numPr>
          <w:ilvl w:val="0"/>
          <w:numId w:val="29"/>
        </w:numPr>
        <w:rPr>
          <w:b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PERSONALITY</w:t>
      </w:r>
      <w:r w:rsidR="00C471FB">
        <w:rPr>
          <w:b/>
          <w:color w:val="0D0D0D" w:themeColor="text1" w:themeTint="F2"/>
          <w:sz w:val="24"/>
          <w:szCs w:val="24"/>
        </w:rPr>
        <w:t xml:space="preserve">                           :-     </w:t>
      </w:r>
      <w:r w:rsidR="00C471FB" w:rsidRPr="00C471FB">
        <w:rPr>
          <w:b/>
          <w:sz w:val="24"/>
          <w:szCs w:val="24"/>
        </w:rPr>
        <w:t>DYNEMIC</w:t>
      </w:r>
    </w:p>
    <w:p w:rsidR="007D68D5" w:rsidRDefault="007D68D5" w:rsidP="007D68D5">
      <w:pPr>
        <w:pStyle w:val="ListBullet"/>
        <w:numPr>
          <w:ilvl w:val="0"/>
          <w:numId w:val="0"/>
        </w:numPr>
        <w:ind w:left="216" w:hanging="216"/>
        <w:rPr>
          <w:b/>
          <w:color w:val="0D0D0D" w:themeColor="text1" w:themeTint="F2"/>
          <w:sz w:val="24"/>
          <w:szCs w:val="24"/>
        </w:rPr>
      </w:pPr>
      <w:bookmarkStart w:id="0" w:name="_GoBack"/>
      <w:bookmarkEnd w:id="0"/>
    </w:p>
    <w:p w:rsidR="007D68D5" w:rsidRPr="00C471FB" w:rsidRDefault="007D68D5" w:rsidP="007D68D5">
      <w:pPr>
        <w:pStyle w:val="ListBullet"/>
        <w:numPr>
          <w:ilvl w:val="0"/>
          <w:numId w:val="29"/>
        </w:numPr>
        <w:rPr>
          <w:b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MARITAL STATUS</w:t>
      </w:r>
      <w:r w:rsidR="00C471FB">
        <w:rPr>
          <w:b/>
          <w:color w:val="0D0D0D" w:themeColor="text1" w:themeTint="F2"/>
          <w:sz w:val="24"/>
          <w:szCs w:val="24"/>
        </w:rPr>
        <w:t xml:space="preserve">                   :-     </w:t>
      </w:r>
      <w:r w:rsidR="00C471FB" w:rsidRPr="00C471FB">
        <w:rPr>
          <w:b/>
          <w:sz w:val="24"/>
          <w:szCs w:val="24"/>
        </w:rPr>
        <w:t>UNMARRIED</w:t>
      </w:r>
    </w:p>
    <w:p w:rsidR="007D68D5" w:rsidRDefault="007D68D5" w:rsidP="007D68D5">
      <w:pPr>
        <w:pStyle w:val="ListBullet"/>
        <w:numPr>
          <w:ilvl w:val="0"/>
          <w:numId w:val="0"/>
        </w:numPr>
        <w:ind w:left="216" w:hanging="216"/>
        <w:rPr>
          <w:b/>
          <w:color w:val="0D0D0D" w:themeColor="text1" w:themeTint="F2"/>
          <w:sz w:val="24"/>
          <w:szCs w:val="24"/>
        </w:rPr>
      </w:pPr>
    </w:p>
    <w:p w:rsidR="007D68D5" w:rsidRDefault="007D68D5" w:rsidP="007D68D5">
      <w:pPr>
        <w:pStyle w:val="ListBullet"/>
        <w:numPr>
          <w:ilvl w:val="0"/>
          <w:numId w:val="0"/>
        </w:numPr>
        <w:ind w:left="216" w:hanging="216"/>
        <w:rPr>
          <w:b/>
          <w:color w:val="0D0D0D" w:themeColor="text1" w:themeTint="F2"/>
          <w:sz w:val="24"/>
          <w:szCs w:val="24"/>
        </w:rPr>
      </w:pPr>
    </w:p>
    <w:p w:rsidR="007D68D5" w:rsidRDefault="007D68D5" w:rsidP="007D68D5">
      <w:pPr>
        <w:pStyle w:val="ListBullet"/>
        <w:numPr>
          <w:ilvl w:val="0"/>
          <w:numId w:val="0"/>
        </w:numPr>
        <w:ind w:left="216" w:hanging="216"/>
        <w:rPr>
          <w:b/>
          <w:color w:val="0D0D0D" w:themeColor="text1" w:themeTint="F2"/>
          <w:sz w:val="24"/>
          <w:szCs w:val="24"/>
        </w:rPr>
      </w:pPr>
    </w:p>
    <w:p w:rsidR="007D68D5" w:rsidRPr="007D68D5" w:rsidRDefault="007D68D5" w:rsidP="007D68D5">
      <w:pPr>
        <w:pStyle w:val="ListBullet"/>
        <w:numPr>
          <w:ilvl w:val="0"/>
          <w:numId w:val="0"/>
        </w:numPr>
        <w:ind w:left="216" w:hanging="216"/>
        <w:rPr>
          <w:b/>
          <w:color w:val="0D0D0D" w:themeColor="text1" w:themeTint="F2"/>
          <w:sz w:val="24"/>
          <w:szCs w:val="24"/>
        </w:rPr>
      </w:pPr>
    </w:p>
    <w:sectPr w:rsidR="007D68D5" w:rsidRPr="007D68D5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9C3" w:rsidRDefault="000649C3">
      <w:pPr>
        <w:spacing w:after="0"/>
      </w:pPr>
      <w:r>
        <w:separator/>
      </w:r>
    </w:p>
  </w:endnote>
  <w:endnote w:type="continuationSeparator" w:id="0">
    <w:p w:rsidR="000649C3" w:rsidRDefault="000649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471F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9C3" w:rsidRDefault="000649C3">
      <w:pPr>
        <w:spacing w:after="0"/>
      </w:pPr>
      <w:r>
        <w:separator/>
      </w:r>
    </w:p>
  </w:footnote>
  <w:footnote w:type="continuationSeparator" w:id="0">
    <w:p w:rsidR="000649C3" w:rsidRDefault="000649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D86C"/>
      </v:shape>
    </w:pict>
  </w:numPicBullet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141144E"/>
    <w:multiLevelType w:val="hybridMultilevel"/>
    <w:tmpl w:val="3964294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28A16EBE"/>
    <w:multiLevelType w:val="hybridMultilevel"/>
    <w:tmpl w:val="5818FC9A"/>
    <w:lvl w:ilvl="0" w:tplc="18A8555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E7534A"/>
    <w:multiLevelType w:val="hybridMultilevel"/>
    <w:tmpl w:val="C5221CB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28546A"/>
    <w:multiLevelType w:val="hybridMultilevel"/>
    <w:tmpl w:val="6A42EE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504A5E"/>
    <w:multiLevelType w:val="hybridMultilevel"/>
    <w:tmpl w:val="813C67A6"/>
    <w:lvl w:ilvl="0" w:tplc="40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9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E56532"/>
    <w:multiLevelType w:val="hybridMultilevel"/>
    <w:tmpl w:val="DFD69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22"/>
  </w:num>
  <w:num w:numId="16">
    <w:abstractNumId w:val="12"/>
  </w:num>
  <w:num w:numId="17">
    <w:abstractNumId w:val="21"/>
  </w:num>
  <w:num w:numId="18">
    <w:abstractNumId w:val="10"/>
  </w:num>
  <w:num w:numId="19">
    <w:abstractNumId w:val="25"/>
  </w:num>
  <w:num w:numId="20">
    <w:abstractNumId w:val="23"/>
  </w:num>
  <w:num w:numId="21">
    <w:abstractNumId w:val="11"/>
  </w:num>
  <w:num w:numId="22">
    <w:abstractNumId w:val="19"/>
  </w:num>
  <w:num w:numId="23">
    <w:abstractNumId w:val="24"/>
  </w:num>
  <w:num w:numId="24">
    <w:abstractNumId w:val="18"/>
  </w:num>
  <w:num w:numId="25">
    <w:abstractNumId w:val="15"/>
  </w:num>
  <w:num w:numId="26">
    <w:abstractNumId w:val="17"/>
  </w:num>
  <w:num w:numId="27">
    <w:abstractNumId w:val="20"/>
  </w:num>
  <w:num w:numId="28">
    <w:abstractNumId w:val="1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85"/>
    <w:rsid w:val="000649C3"/>
    <w:rsid w:val="000A4F59"/>
    <w:rsid w:val="00141A4C"/>
    <w:rsid w:val="001B29CF"/>
    <w:rsid w:val="0028220F"/>
    <w:rsid w:val="00356C14"/>
    <w:rsid w:val="00617B26"/>
    <w:rsid w:val="006270A9"/>
    <w:rsid w:val="00675956"/>
    <w:rsid w:val="00681034"/>
    <w:rsid w:val="00693985"/>
    <w:rsid w:val="007D68D5"/>
    <w:rsid w:val="00816216"/>
    <w:rsid w:val="0087734B"/>
    <w:rsid w:val="009D5933"/>
    <w:rsid w:val="00BD768D"/>
    <w:rsid w:val="00C471FB"/>
    <w:rsid w:val="00C61F8E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421719-78E1-40F6-9699-E5F41522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pal%201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02A8A2AA54141D383D0B34988418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A6100-ED8C-494C-B1A7-4BF9D95BCA11}"/>
      </w:docPartPr>
      <w:docPartBody>
        <w:p w:rsidR="00000000" w:rsidRDefault="005944C7">
          <w:pPr>
            <w:pStyle w:val="F02A8A2AA54141D383D0B3498841825C"/>
          </w:pPr>
          <w:r>
            <w:t>Education</w:t>
          </w:r>
        </w:p>
      </w:docPartBody>
    </w:docPart>
    <w:docPart>
      <w:docPartPr>
        <w:name w:val="78A7D50D15FC4F70918E8A6D8159E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9B00D-3242-4272-82CE-A63BE3C72CFF}"/>
      </w:docPartPr>
      <w:docPartBody>
        <w:p w:rsidR="00000000" w:rsidRDefault="005944C7">
          <w:pPr>
            <w:pStyle w:val="78A7D50D15FC4F70918E8A6D8159ECC4"/>
          </w:pPr>
          <w:r>
            <w:t xml:space="preserve">Skills &amp; </w:t>
          </w:r>
          <w:r>
            <w:t>Abilities</w:t>
          </w:r>
        </w:p>
      </w:docPartBody>
    </w:docPart>
    <w:docPart>
      <w:docPartPr>
        <w:name w:val="F236937A665B405A8765C4DD42353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EFA57-B258-4B84-A178-774147B0EDB2}"/>
      </w:docPartPr>
      <w:docPartBody>
        <w:p w:rsidR="00000000" w:rsidRDefault="005944C7">
          <w:pPr>
            <w:pStyle w:val="F236937A665B405A8765C4DD42353FE5"/>
          </w:pPr>
          <w:r>
            <w:t>Communication</w:t>
          </w:r>
        </w:p>
      </w:docPartBody>
    </w:docPart>
    <w:docPart>
      <w:docPartPr>
        <w:name w:val="75AB1C15018C4B77935FCF5F0B906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E3D74-75EA-4C3B-A4CB-28B98A91A7FF}"/>
      </w:docPartPr>
      <w:docPartBody>
        <w:p w:rsidR="00000000" w:rsidRDefault="005944C7">
          <w:pPr>
            <w:pStyle w:val="75AB1C15018C4B77935FCF5F0B90608B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C7"/>
    <w:rsid w:val="0059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45C33AF2254075B3519198A6EEDA31">
    <w:name w:val="6145C33AF2254075B3519198A6EEDA31"/>
  </w:style>
  <w:style w:type="paragraph" w:customStyle="1" w:styleId="B5B1962171974919BA8A69FE75D0AB87">
    <w:name w:val="B5B1962171974919BA8A69FE75D0AB87"/>
  </w:style>
  <w:style w:type="paragraph" w:customStyle="1" w:styleId="6C29C1E8A45E43D4B5752282195FBDF8">
    <w:name w:val="6C29C1E8A45E43D4B5752282195FBDF8"/>
  </w:style>
  <w:style w:type="paragraph" w:customStyle="1" w:styleId="D95BF0294DA34DADACA04D4CCA987F93">
    <w:name w:val="D95BF0294DA34DADACA04D4CCA987F93"/>
  </w:style>
  <w:style w:type="paragraph" w:customStyle="1" w:styleId="94DCA088E0EC4CE4BEFFDF2AEAEFE1B7">
    <w:name w:val="94DCA088E0EC4CE4BEFFDF2AEAEFE1B7"/>
  </w:style>
  <w:style w:type="paragraph" w:customStyle="1" w:styleId="EA28AB3F03C742868B197558AD4E4864">
    <w:name w:val="EA28AB3F03C742868B197558AD4E4864"/>
  </w:style>
  <w:style w:type="paragraph" w:customStyle="1" w:styleId="F02A8A2AA54141D383D0B3498841825C">
    <w:name w:val="F02A8A2AA54141D383D0B3498841825C"/>
  </w:style>
  <w:style w:type="paragraph" w:customStyle="1" w:styleId="DCC760970777401A877317E22CD9B43D">
    <w:name w:val="DCC760970777401A877317E22CD9B43D"/>
  </w:style>
  <w:style w:type="paragraph" w:customStyle="1" w:styleId="690CB957E6854E4A9550AB1E11D29BDD">
    <w:name w:val="690CB957E6854E4A9550AB1E11D29BDD"/>
  </w:style>
  <w:style w:type="paragraph" w:customStyle="1" w:styleId="F73CE186D7254F18BBA72DD0EED09808">
    <w:name w:val="F73CE186D7254F18BBA72DD0EED09808"/>
  </w:style>
  <w:style w:type="paragraph" w:customStyle="1" w:styleId="56AA6AEA67C04102B30D4E8FA3500E0C">
    <w:name w:val="56AA6AEA67C04102B30D4E8FA3500E0C"/>
  </w:style>
  <w:style w:type="paragraph" w:customStyle="1" w:styleId="E674E6CBAF6F459088BD6A1FD02951FE">
    <w:name w:val="E674E6CBAF6F459088BD6A1FD02951FE"/>
  </w:style>
  <w:style w:type="paragraph" w:customStyle="1" w:styleId="46B4BAD107F741C18D994DAB12EF3F68">
    <w:name w:val="46B4BAD107F741C18D994DAB12EF3F68"/>
  </w:style>
  <w:style w:type="paragraph" w:customStyle="1" w:styleId="04B35CD05D8F4ADB91D6F4797D00607C">
    <w:name w:val="04B35CD05D8F4ADB91D6F4797D00607C"/>
  </w:style>
  <w:style w:type="paragraph" w:customStyle="1" w:styleId="F0F46AA505164CF19A4266EC8D1FBA11">
    <w:name w:val="F0F46AA505164CF19A4266EC8D1FBA11"/>
  </w:style>
  <w:style w:type="paragraph" w:customStyle="1" w:styleId="78A7D50D15FC4F70918E8A6D8159ECC4">
    <w:name w:val="78A7D50D15FC4F70918E8A6D8159ECC4"/>
  </w:style>
  <w:style w:type="paragraph" w:customStyle="1" w:styleId="88A43F378BC2432E8C5DB589FFA1B51F">
    <w:name w:val="88A43F378BC2432E8C5DB589FFA1B51F"/>
  </w:style>
  <w:style w:type="paragraph" w:customStyle="1" w:styleId="833276C2DCDF407FA30C98AF8BEF2774">
    <w:name w:val="833276C2DCDF407FA30C98AF8BEF2774"/>
  </w:style>
  <w:style w:type="paragraph" w:customStyle="1" w:styleId="AB58FD7677CE40B49660EF67C9D49D2B">
    <w:name w:val="AB58FD7677CE40B49660EF67C9D49D2B"/>
  </w:style>
  <w:style w:type="paragraph" w:customStyle="1" w:styleId="C86DCAE1B90244CD99802A4D1B56B50B">
    <w:name w:val="C86DCAE1B90244CD99802A4D1B56B50B"/>
  </w:style>
  <w:style w:type="paragraph" w:customStyle="1" w:styleId="F236937A665B405A8765C4DD42353FE5">
    <w:name w:val="F236937A665B405A8765C4DD42353FE5"/>
  </w:style>
  <w:style w:type="paragraph" w:customStyle="1" w:styleId="831687486D584EF79853E399CA1001B8">
    <w:name w:val="831687486D584EF79853E399CA1001B8"/>
  </w:style>
  <w:style w:type="paragraph" w:customStyle="1" w:styleId="D7757150C63E44B8B834B99C74EEDB96">
    <w:name w:val="D7757150C63E44B8B834B99C74EEDB96"/>
  </w:style>
  <w:style w:type="paragraph" w:customStyle="1" w:styleId="264E9096B01E44CD8CCACC3C5BD9AC8E">
    <w:name w:val="264E9096B01E44CD8CCACC3C5BD9AC8E"/>
  </w:style>
  <w:style w:type="paragraph" w:customStyle="1" w:styleId="75AB1C15018C4B77935FCF5F0B90608B">
    <w:name w:val="75AB1C15018C4B77935FCF5F0B90608B"/>
  </w:style>
  <w:style w:type="paragraph" w:customStyle="1" w:styleId="A435FB71779F4CC0974E412192A9A98B">
    <w:name w:val="A435FB71779F4CC0974E412192A9A98B"/>
  </w:style>
  <w:style w:type="paragraph" w:customStyle="1" w:styleId="A54C95CEDD2446508215CB221CF938AE">
    <w:name w:val="A54C95CEDD2446508215CB221CF938AE"/>
  </w:style>
  <w:style w:type="paragraph" w:customStyle="1" w:styleId="A0C24C6B49CA4F52B297FD465DAC08DE">
    <w:name w:val="A0C24C6B49CA4F52B297FD465DAC08DE"/>
  </w:style>
  <w:style w:type="paragraph" w:customStyle="1" w:styleId="5B4C023EB8F846BBA1068FD24CC55E99">
    <w:name w:val="5B4C023EB8F846BBA1068FD24CC55E99"/>
  </w:style>
  <w:style w:type="paragraph" w:customStyle="1" w:styleId="1DF155EC60CC40559AFCA571AB65C712">
    <w:name w:val="1DF155EC60CC40559AFCA571AB65C712"/>
  </w:style>
  <w:style w:type="paragraph" w:customStyle="1" w:styleId="A62D72F95B5F429A97EA6DB1D214DEB5">
    <w:name w:val="A62D72F95B5F429A97EA6DB1D214DEB5"/>
  </w:style>
  <w:style w:type="paragraph" w:customStyle="1" w:styleId="2B850D77716F43AA94636948C8013B88">
    <w:name w:val="2B850D77716F43AA94636948C8013B88"/>
  </w:style>
  <w:style w:type="paragraph" w:customStyle="1" w:styleId="1DD7071AC9104E18ADF9C9E69FB50207">
    <w:name w:val="1DD7071AC9104E18ADF9C9E69FB502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E13D8-8926-4518-8E8F-2912F8CE5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24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Dimpal 1</dc:creator>
  <cp:keywords/>
  <cp:lastModifiedBy>Dimpal 1</cp:lastModifiedBy>
  <cp:revision>1</cp:revision>
  <dcterms:created xsi:type="dcterms:W3CDTF">2018-01-10T10:55:00Z</dcterms:created>
  <dcterms:modified xsi:type="dcterms:W3CDTF">2018-01-10T11:19:00Z</dcterms:modified>
  <cp:version/>
</cp:coreProperties>
</file>