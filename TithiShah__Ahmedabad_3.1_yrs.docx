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6B15F5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BA37AAB" w14:textId="5278B9AC" w:rsidR="001B2ABD" w:rsidRDefault="00613CB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C77E9DA" wp14:editId="29045F91">
                  <wp:extent cx="2139950" cy="2374900"/>
                  <wp:effectExtent l="0" t="0" r="0" b="6350"/>
                  <wp:docPr id="1757897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897995" name="Picture 175789799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9A5D4C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223B82B" w14:textId="77777777" w:rsidR="00613CBF" w:rsidRDefault="00613CBF" w:rsidP="001B2ABD">
            <w:pPr>
              <w:pStyle w:val="Title"/>
            </w:pPr>
            <w:r>
              <w:t xml:space="preserve">Tithi </w:t>
            </w:r>
          </w:p>
          <w:p w14:paraId="49E19EC7" w14:textId="1D43EE8F" w:rsidR="001B2ABD" w:rsidRDefault="00613CBF" w:rsidP="001B2ABD">
            <w:pPr>
              <w:pStyle w:val="Title"/>
            </w:pPr>
            <w:r>
              <w:t>Shah</w:t>
            </w:r>
          </w:p>
          <w:p w14:paraId="6F951E1E" w14:textId="4B484156" w:rsidR="001B2ABD" w:rsidRDefault="001B2ABD" w:rsidP="001B2ABD">
            <w:pPr>
              <w:pStyle w:val="Subtitle"/>
            </w:pPr>
          </w:p>
        </w:tc>
      </w:tr>
      <w:tr w:rsidR="001B2ABD" w14:paraId="2D81D4A9" w14:textId="77777777" w:rsidTr="001B2ABD">
        <w:tc>
          <w:tcPr>
            <w:tcW w:w="3600" w:type="dxa"/>
          </w:tcPr>
          <w:p w14:paraId="1DA3123A" w14:textId="69B8106A" w:rsidR="001B2ABD" w:rsidRDefault="00613CBF" w:rsidP="00036450">
            <w:pPr>
              <w:pStyle w:val="Heading3"/>
            </w:pPr>
            <w:r>
              <w:t>Objective</w:t>
            </w:r>
          </w:p>
          <w:p w14:paraId="5F4D27EA" w14:textId="3BE8133C" w:rsidR="00036450" w:rsidRDefault="00613CBF" w:rsidP="00613CBF">
            <w:r w:rsidRPr="00613CBF">
              <w:t>To get an opportunity where I can make the best of my potential and contribute to the organization’s growth.</w:t>
            </w:r>
          </w:p>
          <w:p w14:paraId="2E013505" w14:textId="77777777" w:rsidR="00036450" w:rsidRDefault="00036450" w:rsidP="00036450"/>
          <w:sdt>
            <w:sdtPr>
              <w:id w:val="-1954003311"/>
              <w:placeholder>
                <w:docPart w:val="BF54C4854C0F4D628932A92EE6F72BB7"/>
              </w:placeholder>
              <w:temporary/>
              <w:showingPlcHdr/>
              <w15:appearance w15:val="hidden"/>
            </w:sdtPr>
            <w:sdtEndPr/>
            <w:sdtContent>
              <w:p w14:paraId="7F5BC1B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223DAE3E1FC42A092DB33451271BBC9"/>
              </w:placeholder>
              <w:temporary/>
              <w:showingPlcHdr/>
              <w15:appearance w15:val="hidden"/>
            </w:sdtPr>
            <w:sdtEndPr/>
            <w:sdtContent>
              <w:p w14:paraId="7E22FBC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F218544" w14:textId="670A4F30" w:rsidR="004D3011" w:rsidRDefault="00613CBF" w:rsidP="004D3011">
            <w:r>
              <w:t>91+76000 77250</w:t>
            </w:r>
          </w:p>
          <w:p w14:paraId="26AB16CB" w14:textId="77777777" w:rsidR="004D3011" w:rsidRDefault="004D3011" w:rsidP="004D3011"/>
          <w:sdt>
            <w:sdtPr>
              <w:id w:val="-240260293"/>
              <w:placeholder>
                <w:docPart w:val="C6B2BE0ED0E6447EB89297FAA74AF7E3"/>
              </w:placeholder>
              <w:temporary/>
              <w:showingPlcHdr/>
              <w15:appearance w15:val="hidden"/>
            </w:sdtPr>
            <w:sdtEndPr/>
            <w:sdtContent>
              <w:p w14:paraId="0C96201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6592076" w14:textId="450189A5" w:rsidR="00036450" w:rsidRPr="00E4381A" w:rsidRDefault="00613CBF" w:rsidP="004D3011">
            <w:pPr>
              <w:rPr>
                <w:rStyle w:val="Hyperlink"/>
              </w:rPr>
            </w:pPr>
            <w:r>
              <w:t>Tithishah2001@gmail.com</w:t>
            </w:r>
          </w:p>
          <w:p w14:paraId="543F4B79" w14:textId="49FCC5A6" w:rsidR="004D3011" w:rsidRPr="00CB0055" w:rsidRDefault="00613CBF" w:rsidP="00CB0055">
            <w:pPr>
              <w:pStyle w:val="Heading3"/>
            </w:pPr>
            <w:r>
              <w:t>Languages known</w:t>
            </w:r>
          </w:p>
          <w:p w14:paraId="4B5CB60F" w14:textId="77777777" w:rsidR="004D3011" w:rsidRDefault="00613CBF" w:rsidP="00613CBF">
            <w:r>
              <w:t>English</w:t>
            </w:r>
          </w:p>
          <w:p w14:paraId="13FB0145" w14:textId="77777777" w:rsidR="00613CBF" w:rsidRDefault="00613CBF" w:rsidP="00613CBF">
            <w:r>
              <w:t xml:space="preserve">Hindi </w:t>
            </w:r>
          </w:p>
          <w:p w14:paraId="413808E2" w14:textId="385E065B" w:rsidR="00613CBF" w:rsidRPr="004D3011" w:rsidRDefault="00613CBF" w:rsidP="00613CBF">
            <w:r>
              <w:t>Gujarati</w:t>
            </w:r>
          </w:p>
        </w:tc>
        <w:tc>
          <w:tcPr>
            <w:tcW w:w="720" w:type="dxa"/>
          </w:tcPr>
          <w:p w14:paraId="1DB9AC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3A17A9FC1BB46339C3FC31B9DBD624B"/>
              </w:placeholder>
              <w:temporary/>
              <w:showingPlcHdr/>
              <w15:appearance w15:val="hidden"/>
            </w:sdtPr>
            <w:sdtEndPr/>
            <w:sdtContent>
              <w:p w14:paraId="771C9C7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9794573" w14:textId="005E9410" w:rsidR="00036450" w:rsidRPr="00B359E4" w:rsidRDefault="00613CBF" w:rsidP="00613CBF">
            <w:pPr>
              <w:pStyle w:val="Heading4"/>
            </w:pPr>
            <w:r>
              <w:t>HBK New High School</w:t>
            </w:r>
          </w:p>
          <w:p w14:paraId="0E3452C5" w14:textId="70FD5E32" w:rsidR="00613CBF" w:rsidRDefault="00613CBF" w:rsidP="00036450">
            <w:r>
              <w:t>SSC</w:t>
            </w:r>
            <w:r w:rsidR="00824C70">
              <w:t xml:space="preserve"> </w:t>
            </w:r>
            <w:r>
              <w:t xml:space="preserve">- 75% </w:t>
            </w:r>
            <w:r w:rsidR="00824C70">
              <w:t>(2017)</w:t>
            </w:r>
          </w:p>
          <w:p w14:paraId="7F9A3BFF" w14:textId="2930DDC1" w:rsidR="00824C70" w:rsidRDefault="00613CBF" w:rsidP="00036450">
            <w:r>
              <w:t xml:space="preserve">HSC – 60% </w:t>
            </w:r>
            <w:r w:rsidR="00824C70">
              <w:t>(2019)</w:t>
            </w:r>
          </w:p>
          <w:p w14:paraId="47695841" w14:textId="2A2C4686" w:rsidR="00613CBF" w:rsidRDefault="00613CBF" w:rsidP="00036450">
            <w:r>
              <w:t xml:space="preserve">                                                                                                                                 </w:t>
            </w:r>
          </w:p>
          <w:p w14:paraId="3C282DD3" w14:textId="4BD9DEED" w:rsidR="00036450" w:rsidRDefault="00824C70" w:rsidP="00824C70">
            <w:pPr>
              <w:pStyle w:val="Heading4"/>
            </w:pPr>
            <w:proofErr w:type="spellStart"/>
            <w:r>
              <w:t>Neeldeep</w:t>
            </w:r>
            <w:proofErr w:type="spellEnd"/>
            <w:r>
              <w:t xml:space="preserve"> Commerce College</w:t>
            </w:r>
          </w:p>
          <w:p w14:paraId="31A5A9F3" w14:textId="13187D5C" w:rsidR="00824C70" w:rsidRPr="00824C70" w:rsidRDefault="00824C70" w:rsidP="00824C70">
            <w:r>
              <w:t xml:space="preserve">B.com – </w:t>
            </w:r>
            <w:r w:rsidR="003E16D0">
              <w:t>6.58 CGPA</w:t>
            </w:r>
            <w:r>
              <w:t xml:space="preserve"> (2022)</w:t>
            </w:r>
          </w:p>
          <w:sdt>
            <w:sdtPr>
              <w:id w:val="1001553383"/>
              <w:placeholder>
                <w:docPart w:val="314B1B7AD2D74B538392CA40033CF74E"/>
              </w:placeholder>
              <w:temporary/>
              <w:showingPlcHdr/>
              <w15:appearance w15:val="hidden"/>
            </w:sdtPr>
            <w:sdtEndPr/>
            <w:sdtContent>
              <w:p w14:paraId="6C72C5A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A1574E2" w14:textId="6834B050" w:rsidR="00036450" w:rsidRDefault="00824C70" w:rsidP="00824C70">
            <w:pPr>
              <w:pStyle w:val="Heading4"/>
              <w:tabs>
                <w:tab w:val="center" w:pos="3120"/>
              </w:tabs>
              <w:rPr>
                <w:bCs/>
              </w:rPr>
            </w:pPr>
            <w:proofErr w:type="spellStart"/>
            <w:r>
              <w:t>Milann</w:t>
            </w:r>
            <w:proofErr w:type="spellEnd"/>
            <w:r>
              <w:t xml:space="preserve"> IVF Center – Front Desk Executive</w:t>
            </w:r>
            <w:r>
              <w:tab/>
            </w:r>
          </w:p>
          <w:p w14:paraId="7431B413" w14:textId="31E7BB76" w:rsidR="00036450" w:rsidRPr="00036450" w:rsidRDefault="00824C70" w:rsidP="00B359E4">
            <w:pPr>
              <w:pStyle w:val="Date"/>
            </w:pPr>
            <w:r>
              <w:t xml:space="preserve">[Nov 2019] </w:t>
            </w:r>
            <w:r w:rsidR="00036450" w:rsidRPr="00036450">
              <w:t>–</w:t>
            </w:r>
            <w:r>
              <w:t xml:space="preserve"> [</w:t>
            </w:r>
            <w:r w:rsidR="00113A54">
              <w:t>July 2021]</w:t>
            </w:r>
          </w:p>
          <w:p w14:paraId="03D61C6B" w14:textId="7EA79577" w:rsidR="004D3011" w:rsidRDefault="00824C70" w:rsidP="00036450">
            <w:r>
              <w:t>Working as a Front desk executive and handle patients</w:t>
            </w:r>
          </w:p>
          <w:p w14:paraId="135F1744" w14:textId="77777777" w:rsidR="00824C70" w:rsidRDefault="00824C70" w:rsidP="00036450"/>
          <w:p w14:paraId="6A9FC1E5" w14:textId="2CC2A658" w:rsidR="004D3011" w:rsidRPr="004D3011" w:rsidRDefault="00113A54" w:rsidP="00B359E4">
            <w:pPr>
              <w:pStyle w:val="Heading4"/>
              <w:rPr>
                <w:bCs/>
              </w:rPr>
            </w:pPr>
            <w:proofErr w:type="spellStart"/>
            <w:r>
              <w:t>WorkForce</w:t>
            </w:r>
            <w:proofErr w:type="spellEnd"/>
            <w:r>
              <w:t xml:space="preserve"> Employment Solution India Pvt. Ltd – Compliance Executive </w:t>
            </w:r>
          </w:p>
          <w:p w14:paraId="24C1EE45" w14:textId="0D913219" w:rsidR="00113A54" w:rsidRDefault="00113A54" w:rsidP="004D3011">
            <w:r>
              <w:t>[Sept 2021] – [ Oct 2022]</w:t>
            </w:r>
          </w:p>
          <w:p w14:paraId="088764E6" w14:textId="48A7744A" w:rsidR="00113A54" w:rsidRDefault="00113A54" w:rsidP="004D3011">
            <w:r>
              <w:t>Doing the visa application for the candidates, once they get the visa, I book their flight and accommodation</w:t>
            </w:r>
            <w:r>
              <w:t>, calling foreign clients for feedback</w:t>
            </w:r>
          </w:p>
          <w:p w14:paraId="1D5C21F1" w14:textId="77777777" w:rsidR="00113A54" w:rsidRDefault="00113A54" w:rsidP="004D3011"/>
          <w:p w14:paraId="007C380E" w14:textId="66F0A5B5" w:rsidR="00113A54" w:rsidRPr="004D3011" w:rsidRDefault="00113A54" w:rsidP="00113A54">
            <w:pPr>
              <w:pStyle w:val="Heading4"/>
              <w:rPr>
                <w:bCs/>
              </w:rPr>
            </w:pPr>
            <w:proofErr w:type="spellStart"/>
            <w:r>
              <w:t>Iglobal</w:t>
            </w:r>
            <w:proofErr w:type="spellEnd"/>
            <w:r>
              <w:t xml:space="preserve"> Services – Process Associate</w:t>
            </w:r>
          </w:p>
          <w:p w14:paraId="387F2E27" w14:textId="39159834" w:rsidR="00113A54" w:rsidRDefault="00113A54" w:rsidP="00113A54">
            <w:r>
              <w:t>[</w:t>
            </w:r>
            <w:r>
              <w:t>Nov 2022</w:t>
            </w:r>
            <w:r>
              <w:t>] – [</w:t>
            </w:r>
            <w:r>
              <w:t>May 2023</w:t>
            </w:r>
            <w:r>
              <w:t>]</w:t>
            </w:r>
          </w:p>
          <w:p w14:paraId="6FEF4142" w14:textId="3C1C6F95" w:rsidR="00113A54" w:rsidRDefault="00113A54" w:rsidP="004D3011">
            <w:r>
              <w:t xml:space="preserve">Doing the medical billing, medical coding and payment posting for the Doctors based in USA and also call insurance company if there is any denial </w:t>
            </w:r>
            <w:r w:rsidR="003E16D0">
              <w:t>and work on same</w:t>
            </w:r>
          </w:p>
          <w:p w14:paraId="1F1B0C59" w14:textId="657BCAF5" w:rsidR="00036450" w:rsidRDefault="00036450" w:rsidP="00036450">
            <w:pPr>
              <w:pStyle w:val="Heading2"/>
            </w:pPr>
          </w:p>
          <w:p w14:paraId="6BB5837A" w14:textId="0A269C71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68C81C40" w14:textId="77777777" w:rsidR="0043117B" w:rsidRDefault="003E16D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59DB" w14:textId="77777777" w:rsidR="00613CBF" w:rsidRDefault="00613CBF" w:rsidP="000C45FF">
      <w:r>
        <w:separator/>
      </w:r>
    </w:p>
  </w:endnote>
  <w:endnote w:type="continuationSeparator" w:id="0">
    <w:p w14:paraId="0E6473EF" w14:textId="77777777" w:rsidR="00613CBF" w:rsidRDefault="00613CB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6BBF" w14:textId="77777777" w:rsidR="00613CBF" w:rsidRDefault="00613CBF" w:rsidP="000C45FF">
      <w:r>
        <w:separator/>
      </w:r>
    </w:p>
  </w:footnote>
  <w:footnote w:type="continuationSeparator" w:id="0">
    <w:p w14:paraId="5A6898DC" w14:textId="77777777" w:rsidR="00613CBF" w:rsidRDefault="00613CB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EA6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A006A" wp14:editId="558EBE9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BF"/>
    <w:rsid w:val="00036450"/>
    <w:rsid w:val="00094499"/>
    <w:rsid w:val="000C45FF"/>
    <w:rsid w:val="000E3FD1"/>
    <w:rsid w:val="00112054"/>
    <w:rsid w:val="00113A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E16D0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3CBF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24C7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8C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dhu\AppData\Local\Microsoft\Office\16.0\DTS\en-IN%7b80E61744-CE04-4946-BAB8-F976B6321EAA%7d\%7bE99E509E-D5F8-426F-BD73-09B2E3D9A1C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54C4854C0F4D628932A92EE6F72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3576F-7182-4D53-9D38-B059C94606EB}"/>
      </w:docPartPr>
      <w:docPartBody>
        <w:p w:rsidR="00000000" w:rsidRDefault="007B1C4D">
          <w:pPr>
            <w:pStyle w:val="BF54C4854C0F4D628932A92EE6F72BB7"/>
          </w:pPr>
          <w:r w:rsidRPr="00CB0055">
            <w:t>Contact</w:t>
          </w:r>
        </w:p>
      </w:docPartBody>
    </w:docPart>
    <w:docPart>
      <w:docPartPr>
        <w:name w:val="9223DAE3E1FC42A092DB33451271B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3ECD8-C0C2-4C00-B105-7D61B1989EF2}"/>
      </w:docPartPr>
      <w:docPartBody>
        <w:p w:rsidR="00000000" w:rsidRDefault="007B1C4D">
          <w:pPr>
            <w:pStyle w:val="9223DAE3E1FC42A092DB33451271BBC9"/>
          </w:pPr>
          <w:r w:rsidRPr="004D3011">
            <w:t>PHONE:</w:t>
          </w:r>
        </w:p>
      </w:docPartBody>
    </w:docPart>
    <w:docPart>
      <w:docPartPr>
        <w:name w:val="C6B2BE0ED0E6447EB89297FAA74AF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B877A-7183-43C5-8CA2-7BF13225D85A}"/>
      </w:docPartPr>
      <w:docPartBody>
        <w:p w:rsidR="00000000" w:rsidRDefault="007B1C4D">
          <w:pPr>
            <w:pStyle w:val="C6B2BE0ED0E6447EB89297FAA74AF7E3"/>
          </w:pPr>
          <w:r w:rsidRPr="004D3011">
            <w:t>EMAIL:</w:t>
          </w:r>
        </w:p>
      </w:docPartBody>
    </w:docPart>
    <w:docPart>
      <w:docPartPr>
        <w:name w:val="E3A17A9FC1BB46339C3FC31B9DB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FE8A-4732-42D7-B885-7026BA81EF01}"/>
      </w:docPartPr>
      <w:docPartBody>
        <w:p w:rsidR="00000000" w:rsidRDefault="007B1C4D">
          <w:pPr>
            <w:pStyle w:val="E3A17A9FC1BB46339C3FC31B9DBD624B"/>
          </w:pPr>
          <w:r w:rsidRPr="00036450">
            <w:t>EDUCATION</w:t>
          </w:r>
        </w:p>
      </w:docPartBody>
    </w:docPart>
    <w:docPart>
      <w:docPartPr>
        <w:name w:val="314B1B7AD2D74B538392CA40033CF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58902-4D2C-4CA0-B95C-A439A6AA650A}"/>
      </w:docPartPr>
      <w:docPartBody>
        <w:p w:rsidR="00000000" w:rsidRDefault="007B1C4D">
          <w:pPr>
            <w:pStyle w:val="314B1B7AD2D74B538392CA40033CF74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BC08D64FF43E0963C8B41497EC180">
    <w:name w:val="321BC08D64FF43E0963C8B41497EC180"/>
  </w:style>
  <w:style w:type="paragraph" w:customStyle="1" w:styleId="B9B45912BAB1429196F4A42C1116C3EC">
    <w:name w:val="B9B45912BAB1429196F4A42C1116C3EC"/>
  </w:style>
  <w:style w:type="paragraph" w:customStyle="1" w:styleId="2F970FAA22EC4505AE5780586106D343">
    <w:name w:val="2F970FAA22EC4505AE5780586106D343"/>
  </w:style>
  <w:style w:type="paragraph" w:customStyle="1" w:styleId="516F45D5FEE24BD18EBBAC173004DC6D">
    <w:name w:val="516F45D5FEE24BD18EBBAC173004DC6D"/>
  </w:style>
  <w:style w:type="paragraph" w:customStyle="1" w:styleId="BF54C4854C0F4D628932A92EE6F72BB7">
    <w:name w:val="BF54C4854C0F4D628932A92EE6F72BB7"/>
  </w:style>
  <w:style w:type="paragraph" w:customStyle="1" w:styleId="9223DAE3E1FC42A092DB33451271BBC9">
    <w:name w:val="9223DAE3E1FC42A092DB33451271BBC9"/>
  </w:style>
  <w:style w:type="paragraph" w:customStyle="1" w:styleId="2CE42D1305834CA98754256ABE55F70D">
    <w:name w:val="2CE42D1305834CA98754256ABE55F70D"/>
  </w:style>
  <w:style w:type="paragraph" w:customStyle="1" w:styleId="EB93098C79044062A3130C2FD1873473">
    <w:name w:val="EB93098C79044062A3130C2FD1873473"/>
  </w:style>
  <w:style w:type="paragraph" w:customStyle="1" w:styleId="DC184E33A67C478D9B8524A5D211A32D">
    <w:name w:val="DC184E33A67C478D9B8524A5D211A32D"/>
  </w:style>
  <w:style w:type="paragraph" w:customStyle="1" w:styleId="C6B2BE0ED0E6447EB89297FAA74AF7E3">
    <w:name w:val="C6B2BE0ED0E6447EB89297FAA74AF7E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EC78F3A4F604467ADD5C4E5EA3E9F19">
    <w:name w:val="8EC78F3A4F604467ADD5C4E5EA3E9F19"/>
  </w:style>
  <w:style w:type="paragraph" w:customStyle="1" w:styleId="9706C201375C450792736B81A4421E1D">
    <w:name w:val="9706C201375C450792736B81A4421E1D"/>
  </w:style>
  <w:style w:type="paragraph" w:customStyle="1" w:styleId="3D7A98C28A7549849AF6AC4D86E04F14">
    <w:name w:val="3D7A98C28A7549849AF6AC4D86E04F14"/>
  </w:style>
  <w:style w:type="paragraph" w:customStyle="1" w:styleId="A50B7026FC7846F3A9FD504741261975">
    <w:name w:val="A50B7026FC7846F3A9FD504741261975"/>
  </w:style>
  <w:style w:type="paragraph" w:customStyle="1" w:styleId="5F1D48C4844446DEA4107DBEA98934BE">
    <w:name w:val="5F1D48C4844446DEA4107DBEA98934BE"/>
  </w:style>
  <w:style w:type="paragraph" w:customStyle="1" w:styleId="1273DA11287E46D6B460E3C38CC89C15">
    <w:name w:val="1273DA11287E46D6B460E3C38CC89C15"/>
  </w:style>
  <w:style w:type="paragraph" w:customStyle="1" w:styleId="E3A17A9FC1BB46339C3FC31B9DBD624B">
    <w:name w:val="E3A17A9FC1BB46339C3FC31B9DBD624B"/>
  </w:style>
  <w:style w:type="paragraph" w:customStyle="1" w:styleId="92720D07011546C081EDBC344179E0A2">
    <w:name w:val="92720D07011546C081EDBC344179E0A2"/>
  </w:style>
  <w:style w:type="paragraph" w:customStyle="1" w:styleId="13A89B3D1F1942128BB196B4A39EFDC0">
    <w:name w:val="13A89B3D1F1942128BB196B4A39EFDC0"/>
  </w:style>
  <w:style w:type="paragraph" w:customStyle="1" w:styleId="5AE9939D70C146409AC522202CBF6CB7">
    <w:name w:val="5AE9939D70C146409AC522202CBF6CB7"/>
  </w:style>
  <w:style w:type="paragraph" w:customStyle="1" w:styleId="14C172FA8196449B93D6B5DEA3F7B0D3">
    <w:name w:val="14C172FA8196449B93D6B5DEA3F7B0D3"/>
  </w:style>
  <w:style w:type="paragraph" w:customStyle="1" w:styleId="BF2F720C639644B7BF0788CF78FFD60D">
    <w:name w:val="BF2F720C639644B7BF0788CF78FFD60D"/>
  </w:style>
  <w:style w:type="paragraph" w:customStyle="1" w:styleId="F6CDDD13EE414850A19A596DC3B5A61F">
    <w:name w:val="F6CDDD13EE414850A19A596DC3B5A61F"/>
  </w:style>
  <w:style w:type="paragraph" w:customStyle="1" w:styleId="641EB7B746BB468FA15E96A365C807AC">
    <w:name w:val="641EB7B746BB468FA15E96A365C807AC"/>
  </w:style>
  <w:style w:type="paragraph" w:customStyle="1" w:styleId="314B1B7AD2D74B538392CA40033CF74E">
    <w:name w:val="314B1B7AD2D74B538392CA40033CF74E"/>
  </w:style>
  <w:style w:type="paragraph" w:customStyle="1" w:styleId="C2B1F747958E4B448AEAC02B2055E615">
    <w:name w:val="C2B1F747958E4B448AEAC02B2055E615"/>
  </w:style>
  <w:style w:type="paragraph" w:customStyle="1" w:styleId="E378663C8E4B4233B7EF9AAFB7C4A821">
    <w:name w:val="E378663C8E4B4233B7EF9AAFB7C4A821"/>
  </w:style>
  <w:style w:type="paragraph" w:customStyle="1" w:styleId="A2ADC809AD954CF38F4BADE1EFBA79CB">
    <w:name w:val="A2ADC809AD954CF38F4BADE1EFBA79CB"/>
  </w:style>
  <w:style w:type="paragraph" w:customStyle="1" w:styleId="DC66F7D542034C0AB421C736066FA88B">
    <w:name w:val="DC66F7D542034C0AB421C736066FA88B"/>
  </w:style>
  <w:style w:type="paragraph" w:customStyle="1" w:styleId="44B89AF3EDE4439488816CCF83869162">
    <w:name w:val="44B89AF3EDE4439488816CCF83869162"/>
  </w:style>
  <w:style w:type="paragraph" w:customStyle="1" w:styleId="063051822E964E838B0AC6D3B5BDCA40">
    <w:name w:val="063051822E964E838B0AC6D3B5BDCA40"/>
  </w:style>
  <w:style w:type="paragraph" w:customStyle="1" w:styleId="2C73A928C6C44C30AC848F5AF2306D7A">
    <w:name w:val="2C73A928C6C44C30AC848F5AF2306D7A"/>
  </w:style>
  <w:style w:type="paragraph" w:customStyle="1" w:styleId="2B5CA479A6E643139FF2C94A730A589A">
    <w:name w:val="2B5CA479A6E643139FF2C94A730A589A"/>
  </w:style>
  <w:style w:type="paragraph" w:customStyle="1" w:styleId="C192722DA26E49FD8C9627B1AE2FB8DF">
    <w:name w:val="C192722DA26E49FD8C9627B1AE2FB8DF"/>
  </w:style>
  <w:style w:type="paragraph" w:customStyle="1" w:styleId="24840523B66D47E0A0ECFFEC3657D12F">
    <w:name w:val="24840523B66D47E0A0ECFFEC3657D12F"/>
  </w:style>
  <w:style w:type="paragraph" w:customStyle="1" w:styleId="DFD16DBE521F4D628334249F582DC680">
    <w:name w:val="DFD16DBE521F4D628334249F582DC680"/>
  </w:style>
  <w:style w:type="paragraph" w:customStyle="1" w:styleId="74CD6378942C403CAF5743D22DA18E23">
    <w:name w:val="74CD6378942C403CAF5743D22DA18E23"/>
  </w:style>
  <w:style w:type="paragraph" w:customStyle="1" w:styleId="F8E483E33C254AD08CA25D013AC521FE">
    <w:name w:val="F8E483E33C254AD08CA25D013AC521FE"/>
  </w:style>
  <w:style w:type="paragraph" w:customStyle="1" w:styleId="8479EA2E683E40F8B494A1425084C510">
    <w:name w:val="8479EA2E683E40F8B494A1425084C510"/>
  </w:style>
  <w:style w:type="paragraph" w:customStyle="1" w:styleId="AB2F6DBAD99F4DEF88CE8B58C25624F4">
    <w:name w:val="AB2F6DBAD99F4DEF88CE8B58C25624F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CDC972799BFD49CCB2128BCA764971CF">
    <w:name w:val="CDC972799BFD49CCB2128BCA7649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{E99E509E-D5F8-426F-BD73-09B2E3D9A1CC}tf00546271_win32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2023-06-19T09:11:00Z</dcterms:created>
  <dcterms:modified xsi:type="dcterms:W3CDTF">2023-06-19T09:44:00Z</dcterms:modified>
</cp:coreProperties>
</file>