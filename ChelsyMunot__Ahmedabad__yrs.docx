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EF3844" w14:paraId="7507343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64FF8C2" w14:textId="0ADEF5F7" w:rsidR="00545B7A" w:rsidRPr="00EF3844" w:rsidRDefault="00A963B5" w:rsidP="00FB3617">
            <w:pPr>
              <w:pStyle w:val="Title"/>
              <w:rPr>
                <w:b/>
                <w:bCs/>
                <w:sz w:val="40"/>
                <w:szCs w:val="40"/>
              </w:rPr>
            </w:pPr>
            <w:r w:rsidRPr="00EF3844">
              <w:rPr>
                <w:b/>
                <w:bCs/>
                <w:sz w:val="40"/>
                <w:szCs w:val="40"/>
              </w:rPr>
              <w:t>Chelsy Munot</w:t>
            </w:r>
          </w:p>
        </w:tc>
      </w:tr>
    </w:tbl>
    <w:p w14:paraId="306A369C" w14:textId="159229AB" w:rsidR="00141A4C" w:rsidRPr="00EF3844" w:rsidRDefault="004C6F50" w:rsidP="00EF3844">
      <w:pPr>
        <w:pStyle w:val="Contact"/>
        <w:rPr>
          <w:sz w:val="22"/>
        </w:rPr>
      </w:pPr>
      <w:r w:rsidRPr="00EF3844">
        <w:rPr>
          <w:sz w:val="22"/>
        </w:rPr>
        <w:t xml:space="preserve">902, Safal Flora, </w:t>
      </w:r>
      <w:proofErr w:type="spellStart"/>
      <w:r w:rsidRPr="00EF3844">
        <w:rPr>
          <w:sz w:val="22"/>
        </w:rPr>
        <w:t>Ghoda</w:t>
      </w:r>
      <w:proofErr w:type="spellEnd"/>
      <w:r w:rsidRPr="00EF3844">
        <w:rPr>
          <w:sz w:val="22"/>
        </w:rPr>
        <w:t xml:space="preserve"> Camp Road, </w:t>
      </w:r>
      <w:proofErr w:type="spellStart"/>
      <w:r w:rsidRPr="00EF3844">
        <w:rPr>
          <w:sz w:val="22"/>
        </w:rPr>
        <w:t>Shahibaug</w:t>
      </w:r>
      <w:proofErr w:type="spellEnd"/>
      <w:r w:rsidRPr="00EF3844">
        <w:rPr>
          <w:sz w:val="22"/>
        </w:rPr>
        <w:t>, Ahmedabad, 380004</w:t>
      </w:r>
      <w:r w:rsidR="00DF3C43">
        <w:rPr>
          <w:sz w:val="22"/>
        </w:rPr>
        <w:t xml:space="preserve"> |</w:t>
      </w:r>
      <w:r w:rsidR="00141A4C" w:rsidRPr="00EF3844">
        <w:rPr>
          <w:sz w:val="22"/>
        </w:rPr>
        <w:t> </w:t>
      </w:r>
      <w:r w:rsidRPr="00EF3844">
        <w:rPr>
          <w:sz w:val="22"/>
        </w:rPr>
        <w:t>9054478001</w:t>
      </w:r>
      <w:r w:rsidR="00DF3C43">
        <w:rPr>
          <w:sz w:val="22"/>
        </w:rPr>
        <w:t xml:space="preserve"> |</w:t>
      </w:r>
      <w:r w:rsidR="00141A4C" w:rsidRPr="00EF3844">
        <w:rPr>
          <w:sz w:val="22"/>
        </w:rPr>
        <w:t> </w:t>
      </w:r>
      <w:hyperlink r:id="rId11" w:history="1">
        <w:r w:rsidR="00DF3C43" w:rsidRPr="00662345">
          <w:rPr>
            <w:rStyle w:val="Hyperlink"/>
            <w:sz w:val="22"/>
          </w:rPr>
          <w:t xml:space="preserve">chelsymunot@gmail.com </w:t>
        </w:r>
      </w:hyperlink>
      <w:r w:rsidR="00DF3C43">
        <w:rPr>
          <w:sz w:val="22"/>
        </w:rPr>
        <w:t xml:space="preserve"> | </w:t>
      </w:r>
      <w:r w:rsidRPr="00EF3844">
        <w:rPr>
          <w:sz w:val="22"/>
        </w:rPr>
        <w:t>https:</w:t>
      </w:r>
      <w:r w:rsidR="00A963B5" w:rsidRPr="00EF3844">
        <w:rPr>
          <w:sz w:val="22"/>
        </w:rPr>
        <w:t>//www.linledin.com/in/chelsy-munot-81b2401bb</w:t>
      </w:r>
      <w:r w:rsidR="005C4F47" w:rsidRPr="00EF3844">
        <w:rPr>
          <w:sz w:val="22"/>
        </w:rPr>
        <w:t xml:space="preserve"> </w:t>
      </w:r>
    </w:p>
    <w:p w14:paraId="48C40B10" w14:textId="7341D2DF" w:rsidR="0075155B" w:rsidRPr="00EF3844" w:rsidRDefault="00D1026B" w:rsidP="00EF3844">
      <w:pPr>
        <w:pStyle w:val="Heading1"/>
        <w:rPr>
          <w:szCs w:val="28"/>
        </w:rPr>
      </w:pPr>
      <w:r w:rsidRPr="00EF3844">
        <w:rPr>
          <w:szCs w:val="28"/>
        </w:rPr>
        <w:t>Internshi</w:t>
      </w:r>
      <w:r w:rsidR="00EF3844" w:rsidRPr="00EF3844">
        <w:rPr>
          <w:szCs w:val="28"/>
        </w:rPr>
        <w:t>ps:</w:t>
      </w:r>
    </w:p>
    <w:p w14:paraId="768BDBEF" w14:textId="29CC96D6" w:rsidR="00C46DE0" w:rsidRPr="00EF3844" w:rsidRDefault="00C46DE0" w:rsidP="00EF3844">
      <w:pPr>
        <w:pStyle w:val="Heading2"/>
        <w:spacing w:before="0"/>
        <w:rPr>
          <w:sz w:val="22"/>
          <w:szCs w:val="22"/>
        </w:rPr>
      </w:pPr>
      <w:r w:rsidRPr="00EF3844">
        <w:rPr>
          <w:sz w:val="22"/>
          <w:szCs w:val="22"/>
        </w:rPr>
        <w:t>business development intern</w:t>
      </w:r>
      <w:r w:rsidR="009F0483" w:rsidRPr="00EF3844">
        <w:rPr>
          <w:sz w:val="22"/>
          <w:szCs w:val="22"/>
        </w:rPr>
        <w:t xml:space="preserve"> | younity.in | sep-2021 to oct 2021</w:t>
      </w:r>
    </w:p>
    <w:p w14:paraId="7B1386FF" w14:textId="77777777" w:rsidR="009F0483" w:rsidRPr="00EF3844" w:rsidRDefault="009F0483" w:rsidP="00EF3844">
      <w:pPr>
        <w:pStyle w:val="ListParagraph"/>
        <w:numPr>
          <w:ilvl w:val="0"/>
          <w:numId w:val="29"/>
        </w:numPr>
      </w:pPr>
      <w:r w:rsidRPr="00EF3844">
        <w:t>Learned marketing and communication skills so as to do necessary interaction with clients and thereby generated sales of 3K on first day of internship</w:t>
      </w:r>
    </w:p>
    <w:p w14:paraId="0A6C2768" w14:textId="77777777" w:rsidR="009F0483" w:rsidRPr="00EF3844" w:rsidRDefault="009F0483" w:rsidP="00EF3844">
      <w:pPr>
        <w:pStyle w:val="ListParagraph"/>
        <w:numPr>
          <w:ilvl w:val="0"/>
          <w:numId w:val="29"/>
        </w:numPr>
      </w:pPr>
      <w:r w:rsidRPr="00EF3844">
        <w:t>Identified business growth opportunities and developed strategies to increase company sales</w:t>
      </w:r>
    </w:p>
    <w:p w14:paraId="28C352CE" w14:textId="51CDFB90" w:rsidR="009F0483" w:rsidRPr="00EF3844" w:rsidRDefault="009F0483" w:rsidP="00EF3844">
      <w:pPr>
        <w:pStyle w:val="ListParagraph"/>
        <w:numPr>
          <w:ilvl w:val="0"/>
          <w:numId w:val="29"/>
        </w:numPr>
      </w:pPr>
      <w:r w:rsidRPr="00EF3844">
        <w:t xml:space="preserve">Generated 10+ leads for the organization </w:t>
      </w:r>
      <w:r w:rsidR="001B4281">
        <w:t xml:space="preserve">in one month </w:t>
      </w:r>
    </w:p>
    <w:p w14:paraId="357B46FA" w14:textId="6E814C18" w:rsidR="00D1026B" w:rsidRPr="00EF3844" w:rsidRDefault="00D1026B" w:rsidP="00EF3844">
      <w:pPr>
        <w:pStyle w:val="Heading2"/>
        <w:spacing w:before="0"/>
        <w:rPr>
          <w:sz w:val="22"/>
          <w:szCs w:val="22"/>
        </w:rPr>
      </w:pPr>
      <w:r w:rsidRPr="00EF3844">
        <w:rPr>
          <w:sz w:val="22"/>
          <w:szCs w:val="22"/>
        </w:rPr>
        <w:t>project intern</w:t>
      </w:r>
      <w:r w:rsidR="0075155B" w:rsidRPr="00EF3844">
        <w:rPr>
          <w:sz w:val="22"/>
          <w:szCs w:val="22"/>
        </w:rPr>
        <w:t> | </w:t>
      </w:r>
      <w:r w:rsidRPr="00EF3844">
        <w:rPr>
          <w:sz w:val="22"/>
          <w:szCs w:val="22"/>
        </w:rPr>
        <w:t>siddhanaam capital</w:t>
      </w:r>
      <w:r w:rsidR="0075155B" w:rsidRPr="00EF3844">
        <w:rPr>
          <w:sz w:val="22"/>
          <w:szCs w:val="22"/>
        </w:rPr>
        <w:t> | </w:t>
      </w:r>
      <w:r w:rsidRPr="00EF3844">
        <w:rPr>
          <w:sz w:val="22"/>
          <w:szCs w:val="22"/>
        </w:rPr>
        <w:t>aug-2022 to oct-2022</w:t>
      </w:r>
    </w:p>
    <w:p w14:paraId="311F9B79" w14:textId="0822C1BF" w:rsidR="00D1026B" w:rsidRPr="00EF3844" w:rsidRDefault="00D1026B" w:rsidP="00EF3844">
      <w:pPr>
        <w:pStyle w:val="ListParagraph"/>
        <w:numPr>
          <w:ilvl w:val="0"/>
          <w:numId w:val="28"/>
        </w:numPr>
      </w:pPr>
      <w:r w:rsidRPr="00EF3844">
        <w:t xml:space="preserve">Did field work </w:t>
      </w:r>
      <w:r w:rsidR="00C46DE0" w:rsidRPr="00EF3844">
        <w:t>to hunt for clients to help them retrieve their unclaimed shares tied up with “JEEVANTIKA APP”</w:t>
      </w:r>
    </w:p>
    <w:p w14:paraId="386F7495" w14:textId="5AE1BF9E" w:rsidR="00C46DE0" w:rsidRPr="00EF3844" w:rsidRDefault="00C46DE0" w:rsidP="00EF3844">
      <w:pPr>
        <w:pStyle w:val="ListParagraph"/>
        <w:numPr>
          <w:ilvl w:val="0"/>
          <w:numId w:val="28"/>
        </w:numPr>
      </w:pPr>
      <w:r w:rsidRPr="00EF3844">
        <w:t>Provided necessary client support and financial advice and also track down 10+ customers during the entire project journey</w:t>
      </w:r>
    </w:p>
    <w:p w14:paraId="2180FB79" w14:textId="3D70EB43" w:rsidR="00C46DE0" w:rsidRPr="00EF3844" w:rsidRDefault="00C46DE0" w:rsidP="00EF3844">
      <w:pPr>
        <w:pStyle w:val="ListParagraph"/>
        <w:numPr>
          <w:ilvl w:val="0"/>
          <w:numId w:val="28"/>
        </w:numPr>
      </w:pPr>
      <w:r w:rsidRPr="00EF3844">
        <w:t xml:space="preserve">Learned excel and managed data on regular basis to present and report the updates  </w:t>
      </w:r>
    </w:p>
    <w:p w14:paraId="008FEA5A" w14:textId="2D9867D3" w:rsidR="0075155B" w:rsidRPr="00EF3844" w:rsidRDefault="0075155B" w:rsidP="00EF3844">
      <w:pPr>
        <w:pStyle w:val="Heading2"/>
        <w:spacing w:before="0"/>
        <w:rPr>
          <w:sz w:val="22"/>
          <w:szCs w:val="22"/>
        </w:rPr>
      </w:pPr>
      <w:r w:rsidRPr="00EF3844">
        <w:rPr>
          <w:sz w:val="22"/>
          <w:szCs w:val="22"/>
        </w:rPr>
        <w:t> </w:t>
      </w:r>
      <w:r w:rsidR="00557260" w:rsidRPr="00EF3844">
        <w:rPr>
          <w:sz w:val="22"/>
          <w:szCs w:val="22"/>
        </w:rPr>
        <w:t xml:space="preserve">project management </w:t>
      </w:r>
      <w:r w:rsidRPr="00EF3844">
        <w:rPr>
          <w:sz w:val="22"/>
          <w:szCs w:val="22"/>
        </w:rPr>
        <w:t>| </w:t>
      </w:r>
      <w:r w:rsidR="00557260" w:rsidRPr="00EF3844">
        <w:rPr>
          <w:sz w:val="22"/>
          <w:szCs w:val="22"/>
        </w:rPr>
        <w:t>accenture-usa</w:t>
      </w:r>
      <w:r w:rsidRPr="00EF3844">
        <w:rPr>
          <w:sz w:val="22"/>
          <w:szCs w:val="22"/>
        </w:rPr>
        <w:t> | </w:t>
      </w:r>
      <w:r w:rsidR="00557260" w:rsidRPr="00EF3844">
        <w:rPr>
          <w:sz w:val="22"/>
          <w:szCs w:val="22"/>
        </w:rPr>
        <w:t>dec-2022 to jan 2023</w:t>
      </w:r>
    </w:p>
    <w:p w14:paraId="13E3796E" w14:textId="27CB41D8" w:rsidR="006270A9" w:rsidRPr="00EF3844" w:rsidRDefault="00557260" w:rsidP="00EF3844">
      <w:pPr>
        <w:pStyle w:val="ListBullet"/>
        <w:numPr>
          <w:ilvl w:val="0"/>
          <w:numId w:val="31"/>
        </w:numPr>
        <w:spacing w:line="240" w:lineRule="auto"/>
      </w:pPr>
      <w:r w:rsidRPr="00EF3844">
        <w:t xml:space="preserve"> Understood the approaches to project management i.e., types of approaches</w:t>
      </w:r>
    </w:p>
    <w:p w14:paraId="3BA9B371" w14:textId="238DB6F2" w:rsidR="00557260" w:rsidRPr="00EF3844" w:rsidRDefault="00557260" w:rsidP="00EF3844">
      <w:pPr>
        <w:pStyle w:val="ListBullet"/>
        <w:numPr>
          <w:ilvl w:val="0"/>
          <w:numId w:val="31"/>
        </w:numPr>
        <w:spacing w:line="240" w:lineRule="auto"/>
      </w:pPr>
      <w:r w:rsidRPr="00EF3844">
        <w:t>Prepared a proposal for the optimal project management approach</w:t>
      </w:r>
    </w:p>
    <w:p w14:paraId="0EB0232E" w14:textId="7E75B55A" w:rsidR="00557260" w:rsidRPr="00EF3844" w:rsidRDefault="00557260" w:rsidP="00EF3844">
      <w:pPr>
        <w:pStyle w:val="ListBullet"/>
        <w:numPr>
          <w:ilvl w:val="0"/>
          <w:numId w:val="31"/>
        </w:numPr>
        <w:spacing w:line="240" w:lineRule="auto"/>
      </w:pPr>
      <w:r w:rsidRPr="00EF3844">
        <w:t>Identified the key attributes of a good project manager or project lead</w:t>
      </w:r>
    </w:p>
    <w:p w14:paraId="04BB4180" w14:textId="05E765B1" w:rsidR="00557260" w:rsidRPr="00EF3844" w:rsidRDefault="00557260" w:rsidP="00EF3844">
      <w:pPr>
        <w:pStyle w:val="ListBullet"/>
        <w:numPr>
          <w:ilvl w:val="0"/>
          <w:numId w:val="31"/>
        </w:numPr>
        <w:spacing w:line="240" w:lineRule="auto"/>
      </w:pPr>
      <w:r w:rsidRPr="00EF3844">
        <w:t xml:space="preserve">Importance </w:t>
      </w:r>
      <w:proofErr w:type="gramStart"/>
      <w:r w:rsidRPr="00EF3844">
        <w:t>of  communication</w:t>
      </w:r>
      <w:proofErr w:type="gramEnd"/>
      <w:r w:rsidRPr="00EF3844">
        <w:t xml:space="preserve"> in project management</w:t>
      </w:r>
    </w:p>
    <w:p w14:paraId="18B638C8" w14:textId="27064386" w:rsidR="00445342" w:rsidRPr="00EF3844" w:rsidRDefault="00EF3844" w:rsidP="00EF3844">
      <w:pPr>
        <w:pStyle w:val="Heading1"/>
        <w:rPr>
          <w:rFonts w:asciiTheme="minorHAnsi" w:eastAsiaTheme="minorHAnsi" w:hAnsiTheme="minorHAnsi" w:cstheme="minorBidi"/>
          <w:color w:val="auto"/>
          <w:szCs w:val="28"/>
        </w:rPr>
      </w:pPr>
      <w:r w:rsidRPr="00EF3844">
        <w:rPr>
          <w:szCs w:val="28"/>
        </w:rPr>
        <w:t>E</w:t>
      </w:r>
      <w:r>
        <w:rPr>
          <w:szCs w:val="28"/>
        </w:rPr>
        <w:t>ducation:</w:t>
      </w:r>
    </w:p>
    <w:tbl>
      <w:tblPr>
        <w:tblStyle w:val="GridTable2-Accent1"/>
        <w:tblW w:w="10042" w:type="dxa"/>
        <w:tblLook w:val="04A0" w:firstRow="1" w:lastRow="0" w:firstColumn="1" w:lastColumn="0" w:noHBand="0" w:noVBand="1"/>
      </w:tblPr>
      <w:tblGrid>
        <w:gridCol w:w="2510"/>
        <w:gridCol w:w="3302"/>
        <w:gridCol w:w="1719"/>
        <w:gridCol w:w="2511"/>
      </w:tblGrid>
      <w:tr w:rsidR="00B70D43" w:rsidRPr="00EF3844" w14:paraId="51511509" w14:textId="77777777" w:rsidTr="00562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804A09E" w14:textId="72CAFE5A" w:rsidR="00B70D43" w:rsidRPr="00EF3844" w:rsidRDefault="00C63F88" w:rsidP="00EF3844">
            <w:pPr>
              <w:pStyle w:val="Heading2"/>
              <w:jc w:val="center"/>
              <w:rPr>
                <w:b/>
                <w:bCs w:val="0"/>
                <w:sz w:val="22"/>
                <w:szCs w:val="22"/>
              </w:rPr>
            </w:pPr>
            <w:r w:rsidRPr="00EF3844">
              <w:rPr>
                <w:b/>
                <w:bCs w:val="0"/>
                <w:sz w:val="22"/>
                <w:szCs w:val="22"/>
              </w:rPr>
              <w:t>qualification</w:t>
            </w:r>
          </w:p>
        </w:tc>
        <w:tc>
          <w:tcPr>
            <w:tcW w:w="3302" w:type="dxa"/>
          </w:tcPr>
          <w:p w14:paraId="6492CBF3" w14:textId="44C42B7F" w:rsidR="00B70D43" w:rsidRPr="00EF3844" w:rsidRDefault="00C63F88" w:rsidP="00EF3844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2"/>
                <w:szCs w:val="22"/>
              </w:rPr>
            </w:pPr>
            <w:r w:rsidRPr="00EF3844">
              <w:rPr>
                <w:b/>
                <w:bCs w:val="0"/>
                <w:sz w:val="22"/>
                <w:szCs w:val="22"/>
              </w:rPr>
              <w:t>institute</w:t>
            </w:r>
          </w:p>
        </w:tc>
        <w:tc>
          <w:tcPr>
            <w:tcW w:w="1719" w:type="dxa"/>
          </w:tcPr>
          <w:p w14:paraId="6EA72189" w14:textId="3D48042E" w:rsidR="00B70D43" w:rsidRPr="00EF3844" w:rsidRDefault="00C63F88" w:rsidP="00EF3844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2"/>
                <w:szCs w:val="22"/>
              </w:rPr>
            </w:pPr>
            <w:r w:rsidRPr="00EF3844">
              <w:rPr>
                <w:b/>
                <w:bCs w:val="0"/>
                <w:sz w:val="22"/>
                <w:szCs w:val="22"/>
              </w:rPr>
              <w:t>score</w:t>
            </w:r>
          </w:p>
        </w:tc>
        <w:tc>
          <w:tcPr>
            <w:tcW w:w="2511" w:type="dxa"/>
          </w:tcPr>
          <w:p w14:paraId="1CBE7311" w14:textId="07C82D08" w:rsidR="00B70D43" w:rsidRPr="00EF3844" w:rsidRDefault="00C63F88" w:rsidP="00EF3844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2"/>
                <w:szCs w:val="22"/>
              </w:rPr>
            </w:pPr>
            <w:r w:rsidRPr="00EF3844">
              <w:rPr>
                <w:b/>
                <w:bCs w:val="0"/>
                <w:sz w:val="22"/>
                <w:szCs w:val="22"/>
              </w:rPr>
              <w:t>year of passing</w:t>
            </w:r>
          </w:p>
        </w:tc>
      </w:tr>
      <w:tr w:rsidR="00B70D43" w:rsidRPr="00EF3844" w14:paraId="5F75EFA6" w14:textId="77777777" w:rsidTr="0056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EA0ED83" w14:textId="38A6A06B" w:rsidR="00B70D43" w:rsidRPr="00EF3844" w:rsidRDefault="00C63F88" w:rsidP="00EF384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F3844">
              <w:rPr>
                <w:rFonts w:ascii="Times New Roman" w:hAnsi="Times New Roman" w:cs="Times New Roman"/>
                <w:b w:val="0"/>
                <w:bCs w:val="0"/>
              </w:rPr>
              <w:t>BBA</w:t>
            </w:r>
          </w:p>
        </w:tc>
        <w:tc>
          <w:tcPr>
            <w:tcW w:w="3302" w:type="dxa"/>
          </w:tcPr>
          <w:p w14:paraId="6EC47C00" w14:textId="7508525D" w:rsidR="00B70D43" w:rsidRPr="00EF3844" w:rsidRDefault="00C63F88" w:rsidP="00EF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3844">
              <w:rPr>
                <w:rFonts w:ascii="Times New Roman" w:hAnsi="Times New Roman" w:cs="Times New Roman"/>
              </w:rPr>
              <w:t>GLS J.P. Shah Institute of Business Administration</w:t>
            </w:r>
          </w:p>
        </w:tc>
        <w:tc>
          <w:tcPr>
            <w:tcW w:w="1719" w:type="dxa"/>
          </w:tcPr>
          <w:p w14:paraId="02D5FBCC" w14:textId="26FECB21" w:rsidR="00B70D43" w:rsidRPr="00EF3844" w:rsidRDefault="00C63F88" w:rsidP="00EF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3844">
              <w:rPr>
                <w:rFonts w:ascii="Times New Roman" w:hAnsi="Times New Roman" w:cs="Times New Roman"/>
              </w:rPr>
              <w:t xml:space="preserve">6.57 </w:t>
            </w:r>
            <w:r w:rsidR="00EF3844">
              <w:rPr>
                <w:rFonts w:ascii="Times New Roman" w:hAnsi="Times New Roman" w:cs="Times New Roman"/>
              </w:rPr>
              <w:t>CGPA</w:t>
            </w:r>
          </w:p>
        </w:tc>
        <w:tc>
          <w:tcPr>
            <w:tcW w:w="2511" w:type="dxa"/>
          </w:tcPr>
          <w:p w14:paraId="662974E2" w14:textId="1D81AAEA" w:rsidR="00B70D43" w:rsidRPr="00EF3844" w:rsidRDefault="00C63F88" w:rsidP="00EF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3844">
              <w:rPr>
                <w:rFonts w:ascii="Times New Roman" w:hAnsi="Times New Roman" w:cs="Times New Roman"/>
              </w:rPr>
              <w:t>2022</w:t>
            </w:r>
          </w:p>
        </w:tc>
      </w:tr>
      <w:tr w:rsidR="00B70D43" w:rsidRPr="00EF3844" w14:paraId="4DBC91DE" w14:textId="77777777" w:rsidTr="00562B8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4A779336" w14:textId="70D9A96C" w:rsidR="00B70D43" w:rsidRPr="00EF3844" w:rsidRDefault="00C63F88" w:rsidP="00EF384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F3844">
              <w:rPr>
                <w:rFonts w:ascii="Times New Roman" w:hAnsi="Times New Roman" w:cs="Times New Roman"/>
                <w:b w:val="0"/>
                <w:bCs w:val="0"/>
              </w:rPr>
              <w:t>12</w:t>
            </w:r>
            <w:r w:rsidRPr="00EF3844">
              <w:rPr>
                <w:rFonts w:ascii="Times New Roman" w:hAnsi="Times New Roman" w:cs="Times New Roman"/>
                <w:b w:val="0"/>
                <w:bCs w:val="0"/>
                <w:vertAlign w:val="superscript"/>
              </w:rPr>
              <w:t>th</w:t>
            </w:r>
          </w:p>
        </w:tc>
        <w:tc>
          <w:tcPr>
            <w:tcW w:w="3302" w:type="dxa"/>
          </w:tcPr>
          <w:p w14:paraId="68576BA3" w14:textId="58145150" w:rsidR="00B70D43" w:rsidRPr="00EF3844" w:rsidRDefault="00C63F88" w:rsidP="00EF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3844">
              <w:rPr>
                <w:rFonts w:ascii="Times New Roman" w:hAnsi="Times New Roman" w:cs="Times New Roman"/>
              </w:rPr>
              <w:t>Amrut High School</w:t>
            </w:r>
          </w:p>
        </w:tc>
        <w:tc>
          <w:tcPr>
            <w:tcW w:w="1719" w:type="dxa"/>
          </w:tcPr>
          <w:p w14:paraId="7CC93111" w14:textId="3A0996E1" w:rsidR="00B70D43" w:rsidRPr="00EF3844" w:rsidRDefault="00C63F88" w:rsidP="00EF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3844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511" w:type="dxa"/>
          </w:tcPr>
          <w:p w14:paraId="4D6C45BF" w14:textId="640A2A40" w:rsidR="00B70D43" w:rsidRPr="00EF3844" w:rsidRDefault="00C63F88" w:rsidP="00EF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3844">
              <w:rPr>
                <w:rFonts w:ascii="Times New Roman" w:hAnsi="Times New Roman" w:cs="Times New Roman"/>
              </w:rPr>
              <w:t>2019</w:t>
            </w:r>
          </w:p>
        </w:tc>
      </w:tr>
      <w:tr w:rsidR="00B70D43" w:rsidRPr="00EF3844" w14:paraId="50952D28" w14:textId="77777777" w:rsidTr="0056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11B234F1" w14:textId="7CA5C236" w:rsidR="00C63F88" w:rsidRPr="00EF3844" w:rsidRDefault="00C63F88" w:rsidP="00EF384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F3844">
              <w:rPr>
                <w:rFonts w:ascii="Times New Roman" w:hAnsi="Times New Roman" w:cs="Times New Roman"/>
                <w:b w:val="0"/>
                <w:bCs w:val="0"/>
              </w:rPr>
              <w:t>10</w:t>
            </w:r>
            <w:r w:rsidRPr="00EF3844">
              <w:rPr>
                <w:rFonts w:ascii="Times New Roman" w:hAnsi="Times New Roman" w:cs="Times New Roman"/>
                <w:b w:val="0"/>
                <w:bCs w:val="0"/>
                <w:vertAlign w:val="superscript"/>
              </w:rPr>
              <w:t>th</w:t>
            </w:r>
          </w:p>
          <w:p w14:paraId="5634D78D" w14:textId="220B93A7" w:rsidR="00C63F88" w:rsidRPr="00EF3844" w:rsidRDefault="00C63F88" w:rsidP="00EF384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302" w:type="dxa"/>
          </w:tcPr>
          <w:p w14:paraId="443E1743" w14:textId="0461DE61" w:rsidR="00B70D43" w:rsidRPr="00EF3844" w:rsidRDefault="00C63F88" w:rsidP="00EF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3844">
              <w:rPr>
                <w:rFonts w:ascii="Times New Roman" w:hAnsi="Times New Roman" w:cs="Times New Roman"/>
              </w:rPr>
              <w:t>Amrut High School</w:t>
            </w:r>
          </w:p>
        </w:tc>
        <w:tc>
          <w:tcPr>
            <w:tcW w:w="1719" w:type="dxa"/>
          </w:tcPr>
          <w:p w14:paraId="1D0F336B" w14:textId="7AF20197" w:rsidR="00B70D43" w:rsidRPr="00EF3844" w:rsidRDefault="00C63F88" w:rsidP="00EF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3844">
              <w:rPr>
                <w:rFonts w:ascii="Times New Roman" w:hAnsi="Times New Roman" w:cs="Times New Roman"/>
              </w:rPr>
              <w:t>76%</w:t>
            </w:r>
          </w:p>
        </w:tc>
        <w:tc>
          <w:tcPr>
            <w:tcW w:w="2511" w:type="dxa"/>
          </w:tcPr>
          <w:p w14:paraId="6B344DAF" w14:textId="56753BC9" w:rsidR="00B70D43" w:rsidRPr="00EF3844" w:rsidRDefault="00C63F88" w:rsidP="00EF3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3844">
              <w:rPr>
                <w:rFonts w:ascii="Times New Roman" w:hAnsi="Times New Roman" w:cs="Times New Roman"/>
              </w:rPr>
              <w:t>2017</w:t>
            </w:r>
          </w:p>
        </w:tc>
      </w:tr>
      <w:tr w:rsidR="00C34A70" w:rsidRPr="00EF3844" w14:paraId="15C3BBB6" w14:textId="77777777" w:rsidTr="00562B8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3DD2B609" w14:textId="6FE3B300" w:rsidR="00C34A70" w:rsidRPr="00C34A70" w:rsidRDefault="00C34A70" w:rsidP="00EF384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CWM</w:t>
            </w:r>
          </w:p>
        </w:tc>
        <w:tc>
          <w:tcPr>
            <w:tcW w:w="3302" w:type="dxa"/>
          </w:tcPr>
          <w:p w14:paraId="579E5AEC" w14:textId="70703416" w:rsidR="00C34A70" w:rsidRPr="00EF3844" w:rsidRDefault="00C34A70" w:rsidP="00EF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AAFM (American Academy of Financial Management)</w:t>
            </w:r>
          </w:p>
        </w:tc>
        <w:tc>
          <w:tcPr>
            <w:tcW w:w="1719" w:type="dxa"/>
          </w:tcPr>
          <w:p w14:paraId="7112FFE6" w14:textId="1B8B23D5" w:rsidR="00C34A70" w:rsidRPr="00EF3844" w:rsidRDefault="00C34A70" w:rsidP="00EF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11" w:type="dxa"/>
          </w:tcPr>
          <w:p w14:paraId="00F0178A" w14:textId="3435D6CA" w:rsidR="00C34A70" w:rsidRPr="00EF3844" w:rsidRDefault="00C34A70" w:rsidP="00EF3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Currently Pursuing</w:t>
            </w:r>
          </w:p>
        </w:tc>
      </w:tr>
    </w:tbl>
    <w:p w14:paraId="634586D1" w14:textId="54A1B1E8" w:rsidR="006270A9" w:rsidRPr="00EF3844" w:rsidRDefault="00D1026B" w:rsidP="00EF3844">
      <w:pPr>
        <w:pStyle w:val="Heading1"/>
        <w:rPr>
          <w:szCs w:val="28"/>
        </w:rPr>
      </w:pPr>
      <w:r w:rsidRPr="00EF3844">
        <w:rPr>
          <w:szCs w:val="28"/>
        </w:rPr>
        <w:t xml:space="preserve">Skills </w:t>
      </w:r>
      <w:r w:rsidR="00C0799F" w:rsidRPr="00EF3844">
        <w:rPr>
          <w:szCs w:val="28"/>
        </w:rPr>
        <w:t xml:space="preserve">and </w:t>
      </w:r>
      <w:r w:rsidR="00EF3844" w:rsidRPr="00EF3844">
        <w:rPr>
          <w:szCs w:val="28"/>
        </w:rPr>
        <w:t xml:space="preserve">other </w:t>
      </w:r>
      <w:r w:rsidR="00C0799F" w:rsidRPr="00EF3844">
        <w:rPr>
          <w:szCs w:val="28"/>
        </w:rPr>
        <w:t>Interests:</w:t>
      </w:r>
    </w:p>
    <w:tbl>
      <w:tblPr>
        <w:tblW w:w="5284" w:type="pct"/>
        <w:tblInd w:w="1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532"/>
        <w:gridCol w:w="4968"/>
      </w:tblGrid>
      <w:tr w:rsidR="00545B7A" w:rsidRPr="00EF3844" w14:paraId="42E3EF30" w14:textId="77777777" w:rsidTr="00C34A70">
        <w:tc>
          <w:tcPr>
            <w:tcW w:w="5533" w:type="dxa"/>
          </w:tcPr>
          <w:p w14:paraId="6F6C6B7E" w14:textId="1F235ADE" w:rsidR="00545B7A" w:rsidRPr="00EF3844" w:rsidRDefault="00557260" w:rsidP="00C34A70">
            <w:pPr>
              <w:pStyle w:val="ListBullet"/>
              <w:numPr>
                <w:ilvl w:val="0"/>
                <w:numId w:val="42"/>
              </w:numPr>
              <w:spacing w:line="240" w:lineRule="auto"/>
            </w:pPr>
            <w:r w:rsidRPr="00EF3844">
              <w:t>Accounting skills</w:t>
            </w:r>
            <w:r w:rsidR="00B70D43" w:rsidRPr="00EF3844">
              <w:t xml:space="preserve">                                                    </w:t>
            </w:r>
          </w:p>
          <w:p w14:paraId="6918FFF9" w14:textId="7DE35DD4" w:rsidR="00B70D43" w:rsidRPr="00EF3844" w:rsidRDefault="00557260" w:rsidP="00C34A70">
            <w:pPr>
              <w:pStyle w:val="ListBullet"/>
              <w:numPr>
                <w:ilvl w:val="0"/>
                <w:numId w:val="42"/>
              </w:numPr>
              <w:spacing w:line="240" w:lineRule="auto"/>
            </w:pPr>
            <w:r w:rsidRPr="00EF3844">
              <w:t>Microsoft Office (Word, Power</w:t>
            </w:r>
            <w:r w:rsidR="00B70D43" w:rsidRPr="00EF3844">
              <w:t>-</w:t>
            </w:r>
            <w:r w:rsidRPr="00EF3844">
              <w:t>point</w:t>
            </w:r>
            <w:r w:rsidR="00B70D43" w:rsidRPr="00EF3844">
              <w:t xml:space="preserve"> and</w:t>
            </w:r>
          </w:p>
          <w:p w14:paraId="66924B44" w14:textId="2A6CE279" w:rsidR="00B70D43" w:rsidRPr="00EF3844" w:rsidRDefault="00B70D43" w:rsidP="00275DD6">
            <w:pPr>
              <w:pStyle w:val="ListBullet"/>
              <w:numPr>
                <w:ilvl w:val="0"/>
                <w:numId w:val="0"/>
              </w:numPr>
              <w:spacing w:before="240" w:line="240" w:lineRule="auto"/>
              <w:ind w:left="720"/>
            </w:pPr>
            <w:r w:rsidRPr="00EF3844">
              <w:t>Basics of excel</w:t>
            </w:r>
          </w:p>
          <w:p w14:paraId="12A5F9A3" w14:textId="332DFF3D" w:rsidR="00B70D43" w:rsidRPr="00EF3844" w:rsidRDefault="00C34A70" w:rsidP="00C34A70">
            <w:pPr>
              <w:pStyle w:val="ListBullet"/>
              <w:numPr>
                <w:ilvl w:val="0"/>
                <w:numId w:val="42"/>
              </w:numPr>
              <w:spacing w:line="240" w:lineRule="auto"/>
            </w:pPr>
            <w:r>
              <w:t>Good I</w:t>
            </w:r>
            <w:r w:rsidR="00B70D43" w:rsidRPr="00EF3844">
              <w:t>nterpersonal and</w:t>
            </w:r>
          </w:p>
          <w:p w14:paraId="4AF3A28F" w14:textId="5EE8EF9A" w:rsidR="00B70D43" w:rsidRPr="00EF3844" w:rsidRDefault="00B70D43" w:rsidP="00C34A70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</w:pPr>
            <w:r w:rsidRPr="00EF3844">
              <w:t>Communication skills</w:t>
            </w:r>
          </w:p>
          <w:p w14:paraId="3BAA5EC0" w14:textId="04CB881C" w:rsidR="002628D5" w:rsidRPr="00EF3844" w:rsidRDefault="00EF3844" w:rsidP="00275DD6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 w:hanging="216"/>
              <w:rPr>
                <w:b/>
                <w:bCs/>
                <w:color w:val="2A7B88" w:themeColor="accent1" w:themeShade="BF"/>
                <w:sz w:val="28"/>
                <w:szCs w:val="28"/>
              </w:rPr>
            </w:pPr>
            <w:r w:rsidRPr="00EF3844">
              <w:rPr>
                <w:b/>
                <w:bCs/>
                <w:color w:val="2A7B88" w:themeColor="accent1" w:themeShade="BF"/>
                <w:sz w:val="28"/>
                <w:szCs w:val="28"/>
              </w:rPr>
              <w:t>Certifications and Ac</w:t>
            </w:r>
            <w:r>
              <w:rPr>
                <w:b/>
                <w:bCs/>
                <w:color w:val="2A7B88" w:themeColor="accent1" w:themeShade="BF"/>
                <w:sz w:val="28"/>
                <w:szCs w:val="28"/>
              </w:rPr>
              <w:t>h</w:t>
            </w:r>
            <w:r w:rsidRPr="00EF3844">
              <w:rPr>
                <w:b/>
                <w:bCs/>
                <w:color w:val="2A7B88" w:themeColor="accent1" w:themeShade="BF"/>
                <w:sz w:val="28"/>
                <w:szCs w:val="28"/>
              </w:rPr>
              <w:t>ievements:</w:t>
            </w:r>
          </w:p>
          <w:p w14:paraId="595DFF96" w14:textId="77777777" w:rsidR="00275DD6" w:rsidRDefault="00275DD6" w:rsidP="00275DD6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 w:hanging="216"/>
            </w:pPr>
          </w:p>
          <w:p w14:paraId="41796F29" w14:textId="4229D1AF" w:rsidR="00DF3C43" w:rsidRDefault="002628D5" w:rsidP="00C34A70">
            <w:pPr>
              <w:pStyle w:val="ListBullet"/>
              <w:numPr>
                <w:ilvl w:val="0"/>
                <w:numId w:val="42"/>
              </w:numPr>
              <w:spacing w:line="240" w:lineRule="auto"/>
            </w:pPr>
            <w:r w:rsidRPr="00EF3844">
              <w:t xml:space="preserve">Received certificate in Tally Ace </w:t>
            </w:r>
            <w:r w:rsidR="00C0799F" w:rsidRPr="00EF3844">
              <w:t xml:space="preserve">from </w:t>
            </w:r>
          </w:p>
          <w:p w14:paraId="08E23238" w14:textId="4A2382B0" w:rsidR="002628D5" w:rsidRPr="00EF3844" w:rsidRDefault="00C34A70" w:rsidP="00C34A70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t xml:space="preserve">               </w:t>
            </w:r>
            <w:r w:rsidR="00C0799F" w:rsidRPr="00EF3844">
              <w:t>CSD computer education</w:t>
            </w:r>
          </w:p>
          <w:p w14:paraId="328AFBD0" w14:textId="77777777" w:rsidR="00DF3C43" w:rsidRDefault="00C0799F" w:rsidP="00C34A70">
            <w:pPr>
              <w:pStyle w:val="ListBullet"/>
              <w:numPr>
                <w:ilvl w:val="0"/>
                <w:numId w:val="42"/>
              </w:numPr>
              <w:spacing w:line="240" w:lineRule="auto"/>
            </w:pPr>
            <w:r w:rsidRPr="00EF3844">
              <w:t>Achieved Project Management</w:t>
            </w:r>
          </w:p>
          <w:p w14:paraId="183A799A" w14:textId="0BCE6BBD" w:rsidR="00DF3C43" w:rsidRDefault="00C34A70" w:rsidP="00C34A70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 w:hanging="216"/>
            </w:pPr>
            <w:r>
              <w:t xml:space="preserve">                </w:t>
            </w:r>
            <w:r w:rsidR="00F50D52" w:rsidRPr="00EF3844">
              <w:t>Virtual</w:t>
            </w:r>
            <w:r w:rsidR="00DF3C43">
              <w:t xml:space="preserve"> </w:t>
            </w:r>
            <w:r w:rsidR="00F50D52" w:rsidRPr="00EF3844">
              <w:t xml:space="preserve">Experience certificate from </w:t>
            </w:r>
          </w:p>
          <w:p w14:paraId="6677825F" w14:textId="0FA06B21" w:rsidR="00C0799F" w:rsidRPr="00EF3844" w:rsidRDefault="00F50D52" w:rsidP="00275DD6">
            <w:pPr>
              <w:pStyle w:val="ListBullet"/>
              <w:numPr>
                <w:ilvl w:val="0"/>
                <w:numId w:val="0"/>
              </w:numPr>
              <w:spacing w:line="240" w:lineRule="auto"/>
              <w:ind w:left="1440"/>
            </w:pPr>
            <w:r w:rsidRPr="00EF3844">
              <w:t xml:space="preserve">Accenture-USA </w:t>
            </w:r>
          </w:p>
          <w:p w14:paraId="5A8B4446" w14:textId="06A59191" w:rsidR="00F50D52" w:rsidRPr="00EF3844" w:rsidRDefault="00F50D52" w:rsidP="00C34A70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 w:firstLine="48"/>
            </w:pPr>
          </w:p>
          <w:p w14:paraId="3B04BD26" w14:textId="77777777" w:rsidR="00C0799F" w:rsidRPr="00EF3844" w:rsidRDefault="00C0799F" w:rsidP="00EF3844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</w:pPr>
          </w:p>
          <w:p w14:paraId="5072271F" w14:textId="77777777" w:rsidR="00B70D43" w:rsidRPr="00EF3844" w:rsidRDefault="00B70D43" w:rsidP="00EF3844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/>
            </w:pPr>
          </w:p>
          <w:p w14:paraId="0087C5EF" w14:textId="77777777" w:rsidR="00B70D43" w:rsidRPr="00EF3844" w:rsidRDefault="00B70D43" w:rsidP="00EF3844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/>
            </w:pPr>
          </w:p>
          <w:p w14:paraId="54727918" w14:textId="77777777" w:rsidR="00B70D43" w:rsidRPr="00EF3844" w:rsidRDefault="00B70D43" w:rsidP="00EF3844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 w:hanging="216"/>
            </w:pPr>
          </w:p>
          <w:p w14:paraId="193E2F49" w14:textId="18CE2951" w:rsidR="00557260" w:rsidRPr="00EF3844" w:rsidRDefault="00557260" w:rsidP="00C34A70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 w:firstLine="96"/>
            </w:pPr>
          </w:p>
        </w:tc>
        <w:tc>
          <w:tcPr>
            <w:tcW w:w="4968" w:type="dxa"/>
          </w:tcPr>
          <w:p w14:paraId="45E3721E" w14:textId="59201AC7" w:rsidR="00545B7A" w:rsidRPr="00EF3844" w:rsidRDefault="00C0799F" w:rsidP="00C34A70">
            <w:pPr>
              <w:pStyle w:val="ListBullet"/>
              <w:numPr>
                <w:ilvl w:val="0"/>
                <w:numId w:val="42"/>
              </w:numPr>
              <w:spacing w:line="240" w:lineRule="auto"/>
            </w:pPr>
            <w:r w:rsidRPr="00EF3844">
              <w:lastRenderedPageBreak/>
              <w:t xml:space="preserve">Travelling </w:t>
            </w:r>
          </w:p>
          <w:p w14:paraId="4D1D67A3" w14:textId="77777777" w:rsidR="00B70D43" w:rsidRPr="00EF3844" w:rsidRDefault="00B70D43" w:rsidP="00C34A70">
            <w:pPr>
              <w:pStyle w:val="ListBullet"/>
              <w:numPr>
                <w:ilvl w:val="0"/>
                <w:numId w:val="42"/>
              </w:numPr>
              <w:spacing w:line="240" w:lineRule="auto"/>
            </w:pPr>
            <w:r w:rsidRPr="00EF3844">
              <w:t>Quick learner and good adaptability</w:t>
            </w:r>
          </w:p>
          <w:p w14:paraId="15B3EDE7" w14:textId="77777777" w:rsidR="00B70D43" w:rsidRPr="00EF3844" w:rsidRDefault="00C0799F" w:rsidP="00C34A70">
            <w:pPr>
              <w:pStyle w:val="ListBullet"/>
              <w:numPr>
                <w:ilvl w:val="0"/>
                <w:numId w:val="42"/>
              </w:numPr>
              <w:spacing w:line="240" w:lineRule="auto"/>
            </w:pPr>
            <w:r w:rsidRPr="00EF3844">
              <w:t>Literature (reading and writing)</w:t>
            </w:r>
          </w:p>
          <w:p w14:paraId="10FFF8DA" w14:textId="77777777" w:rsidR="00C0799F" w:rsidRPr="00EF3844" w:rsidRDefault="00C0799F" w:rsidP="00C34A70">
            <w:pPr>
              <w:pStyle w:val="ListBullet"/>
              <w:numPr>
                <w:ilvl w:val="0"/>
                <w:numId w:val="42"/>
              </w:numPr>
              <w:spacing w:line="240" w:lineRule="auto"/>
            </w:pPr>
            <w:r w:rsidRPr="00EF3844">
              <w:t>Sketching, painting and cooking</w:t>
            </w:r>
          </w:p>
          <w:p w14:paraId="1575EA51" w14:textId="77777777" w:rsidR="00F50D52" w:rsidRPr="00EF3844" w:rsidRDefault="00F50D52" w:rsidP="00EF3844"/>
          <w:p w14:paraId="0B49C486" w14:textId="77777777" w:rsidR="00562B84" w:rsidRDefault="00F50D52" w:rsidP="00562B84">
            <w:pPr>
              <w:pStyle w:val="ListParagraph"/>
              <w:numPr>
                <w:ilvl w:val="0"/>
                <w:numId w:val="42"/>
              </w:numPr>
            </w:pPr>
            <w:r w:rsidRPr="00EF3844">
              <w:t>Certificate of Mutual Fund Distributor from NISM (National Fund Securities Mar</w:t>
            </w:r>
            <w:r w:rsidR="00C34A70">
              <w:t>ket</w:t>
            </w:r>
          </w:p>
          <w:p w14:paraId="4A51DF63" w14:textId="102C3714" w:rsidR="00F50D52" w:rsidRPr="00EF3844" w:rsidRDefault="00562B84" w:rsidP="00562B84">
            <w:pPr>
              <w:pStyle w:val="ListParagraph"/>
              <w:numPr>
                <w:ilvl w:val="0"/>
                <w:numId w:val="42"/>
              </w:numPr>
            </w:pPr>
            <w:r>
              <w:t>A</w:t>
            </w:r>
            <w:r w:rsidR="00C34A70">
              <w:t xml:space="preserve">chieved </w:t>
            </w:r>
            <w:r w:rsidR="00C34A70" w:rsidRPr="00EF3844">
              <w:t>certificate of appreciation</w:t>
            </w:r>
            <w:r w:rsidR="00275DD6">
              <w:t xml:space="preserve"> for generating sales on first day of internship</w:t>
            </w:r>
            <w:r w:rsidR="00C34A70" w:rsidRPr="00EF3844">
              <w:t xml:space="preserve"> </w:t>
            </w:r>
          </w:p>
          <w:p w14:paraId="26130643" w14:textId="2F76A28F" w:rsidR="00F50D52" w:rsidRPr="00EF3844" w:rsidRDefault="00F50D52" w:rsidP="00EF3844"/>
        </w:tc>
      </w:tr>
    </w:tbl>
    <w:p w14:paraId="08319E0E" w14:textId="6C80908F" w:rsidR="001B29CF" w:rsidRPr="001B29CF" w:rsidRDefault="001B29CF" w:rsidP="00EF3844">
      <w:pPr>
        <w:pStyle w:val="Heading1"/>
      </w:pPr>
    </w:p>
    <w:sectPr w:rsidR="001B29CF" w:rsidRPr="001B29CF" w:rsidSect="00EC3D9F">
      <w:footerReference w:type="default" r:id="rId12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8E17" w14:textId="77777777" w:rsidR="00EE7956" w:rsidRDefault="00EE7956">
      <w:pPr>
        <w:spacing w:after="0"/>
      </w:pPr>
      <w:r>
        <w:separator/>
      </w:r>
    </w:p>
  </w:endnote>
  <w:endnote w:type="continuationSeparator" w:id="0">
    <w:p w14:paraId="76D25209" w14:textId="77777777" w:rsidR="00EE7956" w:rsidRDefault="00EE79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3E6D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AA28" w14:textId="77777777" w:rsidR="00EE7956" w:rsidRDefault="00EE7956">
      <w:pPr>
        <w:spacing w:after="0"/>
      </w:pPr>
      <w:r>
        <w:separator/>
      </w:r>
    </w:p>
  </w:footnote>
  <w:footnote w:type="continuationSeparator" w:id="0">
    <w:p w14:paraId="08499A92" w14:textId="77777777" w:rsidR="00EE7956" w:rsidRDefault="00EE79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239D1"/>
    <w:multiLevelType w:val="hybridMultilevel"/>
    <w:tmpl w:val="8F4AA9AC"/>
    <w:lvl w:ilvl="0" w:tplc="3A36B2A0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8C2E10"/>
    <w:multiLevelType w:val="hybridMultilevel"/>
    <w:tmpl w:val="B8204B12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F1C0D"/>
    <w:multiLevelType w:val="hybridMultilevel"/>
    <w:tmpl w:val="92261DFC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32A1A"/>
    <w:multiLevelType w:val="hybridMultilevel"/>
    <w:tmpl w:val="E098B286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6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0DDC68A1"/>
    <w:multiLevelType w:val="hybridMultilevel"/>
    <w:tmpl w:val="5E7C3D7A"/>
    <w:lvl w:ilvl="0" w:tplc="3A36B2A0">
      <w:start w:val="1"/>
      <w:numFmt w:val="bullet"/>
      <w:lvlText w:val="·"/>
      <w:lvlJc w:val="left"/>
      <w:pPr>
        <w:ind w:left="912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30F4C2E"/>
    <w:multiLevelType w:val="hybridMultilevel"/>
    <w:tmpl w:val="8722A264"/>
    <w:lvl w:ilvl="0" w:tplc="3A36B2A0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1C8017EB"/>
    <w:multiLevelType w:val="hybridMultilevel"/>
    <w:tmpl w:val="CF44FDE0"/>
    <w:lvl w:ilvl="0" w:tplc="3A36B2A0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2D6379DB"/>
    <w:multiLevelType w:val="hybridMultilevel"/>
    <w:tmpl w:val="2CC4C8D4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AE670E"/>
    <w:multiLevelType w:val="hybridMultilevel"/>
    <w:tmpl w:val="329A9FEE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518E5"/>
    <w:multiLevelType w:val="hybridMultilevel"/>
    <w:tmpl w:val="6332EA12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8A5316"/>
    <w:multiLevelType w:val="hybridMultilevel"/>
    <w:tmpl w:val="6CDCC682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3" w15:restartNumberingAfterBreak="0">
    <w:nsid w:val="603D455C"/>
    <w:multiLevelType w:val="hybridMultilevel"/>
    <w:tmpl w:val="60B20754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27A26"/>
    <w:multiLevelType w:val="hybridMultilevel"/>
    <w:tmpl w:val="B7724234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755B2"/>
    <w:multiLevelType w:val="hybridMultilevel"/>
    <w:tmpl w:val="934E7C10"/>
    <w:lvl w:ilvl="0" w:tplc="3A36B2A0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A89254D"/>
    <w:multiLevelType w:val="hybridMultilevel"/>
    <w:tmpl w:val="614E507C"/>
    <w:lvl w:ilvl="0" w:tplc="3A36B2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400270">
    <w:abstractNumId w:val="9"/>
  </w:num>
  <w:num w:numId="2" w16cid:durableId="868882391">
    <w:abstractNumId w:val="9"/>
    <w:lvlOverride w:ilvl="0">
      <w:startOverride w:val="1"/>
    </w:lvlOverride>
  </w:num>
  <w:num w:numId="3" w16cid:durableId="1931818114">
    <w:abstractNumId w:val="9"/>
    <w:lvlOverride w:ilvl="0">
      <w:startOverride w:val="1"/>
    </w:lvlOverride>
  </w:num>
  <w:num w:numId="4" w16cid:durableId="1314680618">
    <w:abstractNumId w:val="9"/>
    <w:lvlOverride w:ilvl="0">
      <w:startOverride w:val="1"/>
    </w:lvlOverride>
  </w:num>
  <w:num w:numId="5" w16cid:durableId="1803765168">
    <w:abstractNumId w:val="8"/>
  </w:num>
  <w:num w:numId="6" w16cid:durableId="767428843">
    <w:abstractNumId w:val="7"/>
  </w:num>
  <w:num w:numId="7" w16cid:durableId="1842499208">
    <w:abstractNumId w:val="6"/>
  </w:num>
  <w:num w:numId="8" w16cid:durableId="951085872">
    <w:abstractNumId w:val="5"/>
  </w:num>
  <w:num w:numId="9" w16cid:durableId="357855737">
    <w:abstractNumId w:val="4"/>
  </w:num>
  <w:num w:numId="10" w16cid:durableId="7607936">
    <w:abstractNumId w:val="3"/>
  </w:num>
  <w:num w:numId="11" w16cid:durableId="1570338320">
    <w:abstractNumId w:val="2"/>
  </w:num>
  <w:num w:numId="12" w16cid:durableId="1733574844">
    <w:abstractNumId w:val="1"/>
  </w:num>
  <w:num w:numId="13" w16cid:durableId="747776622">
    <w:abstractNumId w:val="0"/>
  </w:num>
  <w:num w:numId="14" w16cid:durableId="398015906">
    <w:abstractNumId w:val="22"/>
  </w:num>
  <w:num w:numId="15" w16cid:durableId="1183935466">
    <w:abstractNumId w:val="29"/>
  </w:num>
  <w:num w:numId="16" w16cid:durableId="427434083">
    <w:abstractNumId w:val="18"/>
  </w:num>
  <w:num w:numId="17" w16cid:durableId="513227866">
    <w:abstractNumId w:val="28"/>
  </w:num>
  <w:num w:numId="18" w16cid:durableId="1221288851">
    <w:abstractNumId w:val="14"/>
  </w:num>
  <w:num w:numId="19" w16cid:durableId="1148982278">
    <w:abstractNumId w:val="37"/>
  </w:num>
  <w:num w:numId="20" w16cid:durableId="1258561226">
    <w:abstractNumId w:val="30"/>
  </w:num>
  <w:num w:numId="21" w16cid:durableId="921371244">
    <w:abstractNumId w:val="15"/>
  </w:num>
  <w:num w:numId="22" w16cid:durableId="604390476">
    <w:abstractNumId w:val="25"/>
  </w:num>
  <w:num w:numId="23" w16cid:durableId="1241330363">
    <w:abstractNumId w:val="36"/>
  </w:num>
  <w:num w:numId="24" w16cid:durableId="522979213">
    <w:abstractNumId w:val="16"/>
  </w:num>
  <w:num w:numId="25" w16cid:durableId="975187537">
    <w:abstractNumId w:val="20"/>
  </w:num>
  <w:num w:numId="26" w16cid:durableId="1607349133">
    <w:abstractNumId w:val="32"/>
  </w:num>
  <w:num w:numId="27" w16cid:durableId="1439567513">
    <w:abstractNumId w:val="31"/>
  </w:num>
  <w:num w:numId="28" w16cid:durableId="1019813253">
    <w:abstractNumId w:val="23"/>
  </w:num>
  <w:num w:numId="29" w16cid:durableId="1100754975">
    <w:abstractNumId w:val="33"/>
  </w:num>
  <w:num w:numId="30" w16cid:durableId="949896816">
    <w:abstractNumId w:val="35"/>
  </w:num>
  <w:num w:numId="31" w16cid:durableId="657150910">
    <w:abstractNumId w:val="34"/>
  </w:num>
  <w:num w:numId="32" w16cid:durableId="1783383659">
    <w:abstractNumId w:val="27"/>
  </w:num>
  <w:num w:numId="33" w16cid:durableId="1108623647">
    <w:abstractNumId w:val="19"/>
  </w:num>
  <w:num w:numId="34" w16cid:durableId="752817240">
    <w:abstractNumId w:val="24"/>
  </w:num>
  <w:num w:numId="35" w16cid:durableId="1404064042">
    <w:abstractNumId w:val="10"/>
  </w:num>
  <w:num w:numId="36" w16cid:durableId="1255674976">
    <w:abstractNumId w:val="21"/>
  </w:num>
  <w:num w:numId="37" w16cid:durableId="961765155">
    <w:abstractNumId w:val="17"/>
  </w:num>
  <w:num w:numId="38" w16cid:durableId="4602122">
    <w:abstractNumId w:val="38"/>
  </w:num>
  <w:num w:numId="39" w16cid:durableId="282856942">
    <w:abstractNumId w:val="13"/>
  </w:num>
  <w:num w:numId="40" w16cid:durableId="46799789">
    <w:abstractNumId w:val="11"/>
  </w:num>
  <w:num w:numId="41" w16cid:durableId="1456604653">
    <w:abstractNumId w:val="12"/>
  </w:num>
  <w:num w:numId="42" w16cid:durableId="13339500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50"/>
    <w:rsid w:val="0001582B"/>
    <w:rsid w:val="0007149E"/>
    <w:rsid w:val="00082E6D"/>
    <w:rsid w:val="000A4F59"/>
    <w:rsid w:val="000F6F53"/>
    <w:rsid w:val="00137193"/>
    <w:rsid w:val="00141A4C"/>
    <w:rsid w:val="001B29CF"/>
    <w:rsid w:val="001B4281"/>
    <w:rsid w:val="00232312"/>
    <w:rsid w:val="00252883"/>
    <w:rsid w:val="002628D5"/>
    <w:rsid w:val="00275DD6"/>
    <w:rsid w:val="0028220F"/>
    <w:rsid w:val="0029269F"/>
    <w:rsid w:val="002A580B"/>
    <w:rsid w:val="002D77E3"/>
    <w:rsid w:val="00356C14"/>
    <w:rsid w:val="00360C19"/>
    <w:rsid w:val="003B7FA6"/>
    <w:rsid w:val="00445342"/>
    <w:rsid w:val="00460E93"/>
    <w:rsid w:val="004C6F50"/>
    <w:rsid w:val="00544927"/>
    <w:rsid w:val="00545B7A"/>
    <w:rsid w:val="00557260"/>
    <w:rsid w:val="00557E35"/>
    <w:rsid w:val="00562B84"/>
    <w:rsid w:val="00584EB7"/>
    <w:rsid w:val="005C4F47"/>
    <w:rsid w:val="00617B26"/>
    <w:rsid w:val="006270A9"/>
    <w:rsid w:val="00675956"/>
    <w:rsid w:val="00676587"/>
    <w:rsid w:val="00681034"/>
    <w:rsid w:val="006843C3"/>
    <w:rsid w:val="006A336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0483"/>
    <w:rsid w:val="009F2555"/>
    <w:rsid w:val="00A35217"/>
    <w:rsid w:val="00A931C4"/>
    <w:rsid w:val="00A963B5"/>
    <w:rsid w:val="00B70D43"/>
    <w:rsid w:val="00B9624E"/>
    <w:rsid w:val="00BD768D"/>
    <w:rsid w:val="00C0799F"/>
    <w:rsid w:val="00C34A70"/>
    <w:rsid w:val="00C46DE0"/>
    <w:rsid w:val="00C61F8E"/>
    <w:rsid w:val="00C63F88"/>
    <w:rsid w:val="00D1026B"/>
    <w:rsid w:val="00D66BAB"/>
    <w:rsid w:val="00D7548E"/>
    <w:rsid w:val="00DA614C"/>
    <w:rsid w:val="00DC36F0"/>
    <w:rsid w:val="00DF3C43"/>
    <w:rsid w:val="00E255D4"/>
    <w:rsid w:val="00E63BB6"/>
    <w:rsid w:val="00E83E4B"/>
    <w:rsid w:val="00E84932"/>
    <w:rsid w:val="00EA1D13"/>
    <w:rsid w:val="00EC3D9F"/>
    <w:rsid w:val="00ED2268"/>
    <w:rsid w:val="00EE42A8"/>
    <w:rsid w:val="00EE7956"/>
    <w:rsid w:val="00EF3844"/>
    <w:rsid w:val="00F31B40"/>
    <w:rsid w:val="00F50D52"/>
    <w:rsid w:val="00F52D1C"/>
    <w:rsid w:val="00F86AA5"/>
    <w:rsid w:val="00F97ACA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4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D1026B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C63F88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elsymunot@gmail.com%20|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lsy%20Munot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88FC30-0DE3-4BE5-A517-028E40E5F61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2023-02-20T09:16:00Z</dcterms:created>
  <dcterms:modified xsi:type="dcterms:W3CDTF">2023-08-30T15:13:00Z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