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5C" w:rsidRDefault="00084A5C"/>
    <w:tbl>
      <w:tblPr>
        <w:tblpPr w:leftFromText="180" w:rightFromText="180" w:horzAnchor="margin" w:tblpXSpec="center" w:tblpY="411"/>
        <w:tblW w:w="9345" w:type="dxa"/>
        <w:tblCellMar>
          <w:left w:w="115" w:type="dxa"/>
          <w:right w:w="115" w:type="dxa"/>
        </w:tblCellMar>
        <w:tblLook w:val="0000"/>
      </w:tblPr>
      <w:tblGrid>
        <w:gridCol w:w="1598"/>
        <w:gridCol w:w="2059"/>
        <w:gridCol w:w="1740"/>
        <w:gridCol w:w="1813"/>
        <w:gridCol w:w="2135"/>
      </w:tblGrid>
      <w:tr w:rsidR="00971E9D" w:rsidRPr="0021599F" w:rsidTr="00084A5C">
        <w:trPr>
          <w:trHeight w:hRule="exact" w:val="1983"/>
          <w:tblHeader/>
        </w:trPr>
        <w:tc>
          <w:tcPr>
            <w:tcW w:w="9345" w:type="dxa"/>
            <w:gridSpan w:val="5"/>
            <w:vAlign w:val="bottom"/>
          </w:tcPr>
          <w:p w:rsidR="00084A5C" w:rsidRPr="00B54269" w:rsidRDefault="00084A5C" w:rsidP="00084A5C">
            <w:pPr>
              <w:pStyle w:val="ContactInfo"/>
              <w:jc w:val="center"/>
              <w:rPr>
                <w:rFonts w:ascii="Impact" w:hAnsi="Impact"/>
                <w:b/>
                <w:i/>
                <w:sz w:val="40"/>
                <w:szCs w:val="40"/>
                <w:u w:val="single"/>
              </w:rPr>
            </w:pPr>
            <w:r w:rsidRPr="00B54269">
              <w:rPr>
                <w:rFonts w:ascii="Impact" w:hAnsi="Impact"/>
                <w:b/>
                <w:i/>
                <w:sz w:val="40"/>
                <w:szCs w:val="40"/>
                <w:u w:val="single"/>
              </w:rPr>
              <w:t>RESUME</w:t>
            </w:r>
          </w:p>
          <w:p w:rsidR="00084A5C" w:rsidRDefault="00084A5C" w:rsidP="00F51EF3">
            <w:pPr>
              <w:pStyle w:val="ContactInfo"/>
              <w:rPr>
                <w:b/>
              </w:rPr>
            </w:pPr>
          </w:p>
          <w:p w:rsidR="00084A5C" w:rsidRDefault="00084A5C" w:rsidP="00F51EF3">
            <w:pPr>
              <w:pStyle w:val="ContactInfo"/>
              <w:rPr>
                <w:b/>
              </w:rPr>
            </w:pPr>
          </w:p>
          <w:p w:rsidR="00084A5C" w:rsidRDefault="00084A5C" w:rsidP="00F51EF3">
            <w:pPr>
              <w:pStyle w:val="ContactInfo"/>
              <w:rPr>
                <w:b/>
              </w:rPr>
            </w:pPr>
          </w:p>
          <w:p w:rsidR="00F51EF3" w:rsidRPr="00802CBE" w:rsidRDefault="00653A20" w:rsidP="00F51EF3">
            <w:pPr>
              <w:pStyle w:val="ContactInfo"/>
              <w:rPr>
                <w:b/>
              </w:rPr>
            </w:pPr>
            <w:r>
              <w:rPr>
                <w:b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0;text-align:left;margin-left:11.45pt;margin-top:-63.1pt;width:151.4pt;height:92.85pt;z-index:251660288;mso-width-relative:margin;mso-height-relative:margin">
                  <v:textbox style="mso-next-textbox:#_x0000_s1034">
                    <w:txbxContent>
                      <w:p w:rsidR="000D6C96" w:rsidRDefault="000D6C96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93992" cy="982992"/>
                              <wp:effectExtent l="19050" t="0" r="6208" b="0"/>
                              <wp:docPr id="8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97130" cy="9849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923273" w:rsidRPr="00802CBE">
              <w:rPr>
                <w:b/>
              </w:rPr>
              <w:t>Desaipole,Aahmedabadi Bazaar,Nadiad,387001</w:t>
            </w:r>
            <w:r w:rsidR="002802E5" w:rsidRPr="00802CBE">
              <w:rPr>
                <w:b/>
              </w:rPr>
              <w:t xml:space="preserve"> </w:t>
            </w:r>
            <w:r w:rsidR="00923273" w:rsidRPr="00802CBE">
              <w:rPr>
                <w:b/>
              </w:rPr>
              <w:t>mo.8733006156</w:t>
            </w:r>
            <w:r w:rsidR="00F51EF3" w:rsidRPr="00802CBE">
              <w:rPr>
                <w:b/>
              </w:rPr>
              <w:t>,8460689530</w:t>
            </w:r>
          </w:p>
          <w:p w:rsidR="00F51EF3" w:rsidRPr="00F51EF3" w:rsidRDefault="00F51EF3" w:rsidP="00F51EF3">
            <w:pPr>
              <w:rPr>
                <w:sz w:val="18"/>
                <w:szCs w:val="18"/>
              </w:rPr>
            </w:pPr>
            <w:r w:rsidRPr="00802CBE">
              <w:rPr>
                <w:b/>
              </w:rPr>
              <w:t xml:space="preserve">                                                                      </w:t>
            </w:r>
            <w:r w:rsidRPr="00802CBE">
              <w:rPr>
                <w:b/>
                <w:sz w:val="18"/>
                <w:szCs w:val="18"/>
              </w:rPr>
              <w:t>Email:</w:t>
            </w:r>
            <w:r>
              <w:rPr>
                <w:sz w:val="18"/>
                <w:szCs w:val="18"/>
              </w:rPr>
              <w:t xml:space="preserve"> </w:t>
            </w:r>
            <w:hyperlink r:id="rId9" w:history="1">
              <w:r w:rsidRPr="00604314">
                <w:rPr>
                  <w:rStyle w:val="Hyperlink"/>
                  <w:sz w:val="18"/>
                  <w:szCs w:val="18"/>
                </w:rPr>
                <w:t>aadesharadevang@gmail.com</w:t>
              </w:r>
            </w:hyperlink>
          </w:p>
          <w:p w:rsidR="00F51EF3" w:rsidRPr="00F51EF3" w:rsidRDefault="00F51EF3" w:rsidP="00F51EF3"/>
          <w:p w:rsidR="00F51EF3" w:rsidRPr="00F51EF3" w:rsidRDefault="00F51EF3" w:rsidP="00F51EF3"/>
          <w:p w:rsidR="00F51EF3" w:rsidRPr="00F51EF3" w:rsidRDefault="00084A5C" w:rsidP="00F51EF3">
            <w:pPr>
              <w:jc w:val="center"/>
            </w:pPr>
            <w:r>
              <w:t xml:space="preserve">             </w:t>
            </w:r>
          </w:p>
          <w:p w:rsidR="00971E9D" w:rsidRDefault="002802E5" w:rsidP="00923273">
            <w:pPr>
              <w:pStyle w:val="ContactInfo"/>
            </w:pPr>
            <w:r>
              <w:t xml:space="preserve"> </w:t>
            </w:r>
          </w:p>
          <w:p w:rsidR="00923273" w:rsidRPr="00923273" w:rsidRDefault="00923273" w:rsidP="00923273"/>
        </w:tc>
      </w:tr>
      <w:tr w:rsidR="00971E9D" w:rsidRPr="00DC1DF3" w:rsidTr="00084A5C">
        <w:trPr>
          <w:trHeight w:hRule="exact" w:val="714"/>
          <w:tblHeader/>
        </w:trPr>
        <w:tc>
          <w:tcPr>
            <w:tcW w:w="9345" w:type="dxa"/>
            <w:gridSpan w:val="5"/>
            <w:tcBorders>
              <w:bottom w:val="single" w:sz="4" w:space="0" w:color="auto"/>
            </w:tcBorders>
            <w:vAlign w:val="bottom"/>
          </w:tcPr>
          <w:p w:rsidR="00802CBE" w:rsidRDefault="00923273" w:rsidP="004B0D02">
            <w:pPr>
              <w:pStyle w:val="YourName"/>
              <w:tabs>
                <w:tab w:val="decimal" w:pos="3075"/>
              </w:tabs>
              <w:rPr>
                <w:sz w:val="18"/>
                <w:szCs w:val="18"/>
              </w:rPr>
            </w:pPr>
            <w:r>
              <w:t xml:space="preserve">AADESHARA </w:t>
            </w:r>
            <w:r w:rsidR="00B54269">
              <w:t>DEVANG BHARA</w:t>
            </w:r>
            <w:r>
              <w:t>TBHAI</w:t>
            </w:r>
            <w:r>
              <w:rPr>
                <w:sz w:val="18"/>
                <w:szCs w:val="18"/>
              </w:rPr>
              <w:t xml:space="preserve">    </w:t>
            </w:r>
          </w:p>
          <w:p w:rsidR="00971E9D" w:rsidRPr="00923273" w:rsidRDefault="00923273" w:rsidP="004B0D02">
            <w:pPr>
              <w:pStyle w:val="YourName"/>
              <w:tabs>
                <w:tab w:val="decimal" w:pos="3075"/>
              </w:tabs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971E9D" w:rsidTr="0051400E">
        <w:tc>
          <w:tcPr>
            <w:tcW w:w="1598" w:type="dxa"/>
            <w:tcBorders>
              <w:top w:val="single" w:sz="4" w:space="0" w:color="auto"/>
            </w:tcBorders>
          </w:tcPr>
          <w:p w:rsidR="00971E9D" w:rsidRDefault="00971E9D" w:rsidP="00130478">
            <w:pPr>
              <w:pStyle w:val="Heading1"/>
            </w:pPr>
            <w:r w:rsidRPr="001F24DC">
              <w:t>Objective</w:t>
            </w:r>
          </w:p>
          <w:p w:rsidR="00566199" w:rsidRDefault="00566199" w:rsidP="00566199">
            <w:pPr>
              <w:pStyle w:val="BodyText"/>
            </w:pPr>
          </w:p>
          <w:p w:rsidR="00566199" w:rsidRPr="00566199" w:rsidRDefault="00566199" w:rsidP="00566199">
            <w:pPr>
              <w:pStyle w:val="BodyText"/>
            </w:pPr>
          </w:p>
        </w:tc>
        <w:tc>
          <w:tcPr>
            <w:tcW w:w="7747" w:type="dxa"/>
            <w:gridSpan w:val="4"/>
            <w:tcBorders>
              <w:top w:val="single" w:sz="4" w:space="0" w:color="auto"/>
            </w:tcBorders>
            <w:vAlign w:val="bottom"/>
          </w:tcPr>
          <w:p w:rsidR="00566199" w:rsidRDefault="003D25DA" w:rsidP="00130478">
            <w:pPr>
              <w:pStyle w:val="BodyText"/>
              <w:rPr>
                <w:sz w:val="18"/>
                <w:szCs w:val="18"/>
              </w:rPr>
            </w:pPr>
            <w:r w:rsidRPr="003D25DA">
              <w:rPr>
                <w:sz w:val="18"/>
                <w:szCs w:val="18"/>
              </w:rPr>
              <w:t>To obtain an executive position within a growth oriented,progressive company.i want to apply my skills to an environment where they will make a significant impact on the bottom line. The ideal atmosphere whould be entrepreneurial and one in which new ideas are welcome and decision making required</w:t>
            </w:r>
          </w:p>
          <w:p w:rsidR="00971E9D" w:rsidRPr="003D25DA" w:rsidRDefault="003D25DA" w:rsidP="00566199">
            <w:pPr>
              <w:pStyle w:val="BodyText"/>
              <w:ind w:left="-1688" w:firstLine="1688"/>
              <w:rPr>
                <w:sz w:val="18"/>
                <w:szCs w:val="18"/>
              </w:rPr>
            </w:pPr>
            <w:r w:rsidRPr="003D25DA">
              <w:rPr>
                <w:sz w:val="18"/>
                <w:szCs w:val="18"/>
              </w:rPr>
              <w:t>.</w:t>
            </w:r>
          </w:p>
        </w:tc>
      </w:tr>
      <w:tr w:rsidR="00135752" w:rsidTr="0051400E">
        <w:trPr>
          <w:trHeight w:val="1110"/>
        </w:trPr>
        <w:tc>
          <w:tcPr>
            <w:tcW w:w="1598" w:type="dxa"/>
          </w:tcPr>
          <w:p w:rsidR="00566199" w:rsidRDefault="00566199" w:rsidP="00566199">
            <w:pPr>
              <w:pStyle w:val="Heading1"/>
              <w:jc w:val="center"/>
            </w:pPr>
            <w:r>
              <w:t>EDUCATION</w:t>
            </w:r>
          </w:p>
          <w:p w:rsidR="00566199" w:rsidRDefault="00566199" w:rsidP="00130478">
            <w:pPr>
              <w:pStyle w:val="Heading1"/>
            </w:pPr>
          </w:p>
          <w:p w:rsidR="00566199" w:rsidRDefault="00566199" w:rsidP="00130478">
            <w:pPr>
              <w:pStyle w:val="Heading1"/>
            </w:pPr>
          </w:p>
          <w:p w:rsidR="00566199" w:rsidRDefault="00566199" w:rsidP="00130478">
            <w:pPr>
              <w:pStyle w:val="Heading1"/>
            </w:pPr>
          </w:p>
          <w:p w:rsidR="00566199" w:rsidRDefault="00566199" w:rsidP="00130478">
            <w:pPr>
              <w:pStyle w:val="Heading1"/>
            </w:pPr>
          </w:p>
          <w:p w:rsidR="00566199" w:rsidRDefault="00566199" w:rsidP="00130478">
            <w:pPr>
              <w:pStyle w:val="Heading1"/>
            </w:pPr>
          </w:p>
          <w:p w:rsidR="00566199" w:rsidRDefault="00566199" w:rsidP="00566199">
            <w:pPr>
              <w:pStyle w:val="Heading1"/>
              <w:jc w:val="left"/>
            </w:pPr>
          </w:p>
          <w:p w:rsidR="00135752" w:rsidRPr="003126B2" w:rsidRDefault="00A625D1" w:rsidP="00566199">
            <w:pPr>
              <w:pStyle w:val="Heading1"/>
              <w:jc w:val="left"/>
            </w:pPr>
            <w:r>
              <w:t>Professional Highlights</w:t>
            </w:r>
          </w:p>
        </w:tc>
        <w:tc>
          <w:tcPr>
            <w:tcW w:w="7747" w:type="dxa"/>
            <w:gridSpan w:val="4"/>
            <w:vAlign w:val="bottom"/>
          </w:tcPr>
          <w:tbl>
            <w:tblPr>
              <w:tblStyle w:val="TableGrid"/>
              <w:tblW w:w="0" w:type="auto"/>
              <w:tblLook w:val="04A0"/>
            </w:tblPr>
            <w:tblGrid>
              <w:gridCol w:w="1838"/>
              <w:gridCol w:w="2140"/>
              <w:gridCol w:w="1705"/>
              <w:gridCol w:w="1824"/>
            </w:tblGrid>
            <w:tr w:rsidR="00566199" w:rsidTr="00EF328B">
              <w:trPr>
                <w:trHeight w:val="157"/>
              </w:trPr>
              <w:tc>
                <w:tcPr>
                  <w:tcW w:w="1862" w:type="dxa"/>
                </w:tcPr>
                <w:p w:rsidR="00566199" w:rsidRDefault="00566199" w:rsidP="00B305FF">
                  <w:pPr>
                    <w:pStyle w:val="Heading2"/>
                    <w:framePr w:hSpace="180" w:wrap="around" w:hAnchor="margin" w:xAlign="center" w:y="411"/>
                  </w:pPr>
                </w:p>
              </w:tc>
              <w:tc>
                <w:tcPr>
                  <w:tcW w:w="1862" w:type="dxa"/>
                </w:tcPr>
                <w:p w:rsidR="00566199" w:rsidRPr="00DD515A" w:rsidRDefault="00566199" w:rsidP="00B305FF">
                  <w:pPr>
                    <w:framePr w:hSpace="180" w:wrap="around" w:hAnchor="margin" w:xAlign="center" w:y="41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DD515A">
                    <w:rPr>
                      <w:rFonts w:ascii="Calibri" w:eastAsia="Calibri" w:hAnsi="Calibri" w:cs="Calibri"/>
                      <w:b/>
                      <w:sz w:val="18"/>
                      <w:szCs w:val="18"/>
                    </w:rPr>
                    <w:t>Board/university</w:t>
                  </w:r>
                </w:p>
              </w:tc>
              <w:tc>
                <w:tcPr>
                  <w:tcW w:w="1863" w:type="dxa"/>
                </w:tcPr>
                <w:p w:rsidR="00566199" w:rsidRPr="00DD515A" w:rsidRDefault="00566199" w:rsidP="00B305FF">
                  <w:pPr>
                    <w:framePr w:hSpace="180" w:wrap="around" w:hAnchor="margin" w:xAlign="center" w:y="41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DD515A">
                    <w:rPr>
                      <w:rFonts w:ascii="Calibri" w:eastAsia="Calibri" w:hAnsi="Calibri" w:cs="Calibri"/>
                      <w:b/>
                      <w:sz w:val="18"/>
                      <w:szCs w:val="18"/>
                    </w:rPr>
                    <w:t xml:space="preserve">     Year</w:t>
                  </w:r>
                </w:p>
              </w:tc>
              <w:tc>
                <w:tcPr>
                  <w:tcW w:w="1863" w:type="dxa"/>
                </w:tcPr>
                <w:p w:rsidR="00566199" w:rsidRDefault="00EF328B" w:rsidP="00B305FF">
                  <w:pPr>
                    <w:pStyle w:val="Heading2"/>
                    <w:framePr w:hSpace="180" w:wrap="around" w:hAnchor="margin" w:xAlign="center" w:y="411"/>
                  </w:pPr>
                  <w:r w:rsidRPr="00DD515A">
                    <w:rPr>
                      <w:rFonts w:ascii="Calibri" w:eastAsia="Calibri" w:hAnsi="Calibri" w:cs="Calibri"/>
                      <w:b/>
                      <w:spacing w:val="0"/>
                      <w:sz w:val="18"/>
                      <w:szCs w:val="18"/>
                    </w:rPr>
                    <w:t>Percentage/CGPA</w:t>
                  </w:r>
                </w:p>
              </w:tc>
            </w:tr>
            <w:tr w:rsidR="00566199" w:rsidTr="00EF328B">
              <w:trPr>
                <w:trHeight w:val="208"/>
              </w:trPr>
              <w:tc>
                <w:tcPr>
                  <w:tcW w:w="1862" w:type="dxa"/>
                </w:tcPr>
                <w:p w:rsidR="00566199" w:rsidRDefault="00EF328B" w:rsidP="00B305FF">
                  <w:pPr>
                    <w:pStyle w:val="Heading2"/>
                    <w:framePr w:hSpace="180" w:wrap="around" w:hAnchor="margin" w:xAlign="center" w:y="411"/>
                  </w:pPr>
                  <w:r w:rsidRPr="00DD515A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>B.SC</w:t>
                  </w:r>
                </w:p>
              </w:tc>
              <w:tc>
                <w:tcPr>
                  <w:tcW w:w="1862" w:type="dxa"/>
                </w:tcPr>
                <w:p w:rsidR="00566199" w:rsidRDefault="00EF328B" w:rsidP="00B305FF">
                  <w:pPr>
                    <w:pStyle w:val="Heading2"/>
                    <w:framePr w:hSpace="180" w:wrap="around" w:hAnchor="margin" w:xAlign="center" w:y="411"/>
                  </w:pPr>
                  <w:r w:rsidRPr="00DD515A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>Gujarat University</w:t>
                  </w:r>
                </w:p>
              </w:tc>
              <w:tc>
                <w:tcPr>
                  <w:tcW w:w="1863" w:type="dxa"/>
                </w:tcPr>
                <w:p w:rsidR="00566199" w:rsidRDefault="00EF328B" w:rsidP="00B305FF">
                  <w:pPr>
                    <w:pStyle w:val="Heading2"/>
                    <w:framePr w:hSpace="180" w:wrap="around" w:hAnchor="margin" w:xAlign="center" w:y="411"/>
                  </w:pPr>
                  <w:r w:rsidRPr="00DD515A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 xml:space="preserve">     2010</w:t>
                  </w:r>
                </w:p>
              </w:tc>
              <w:tc>
                <w:tcPr>
                  <w:tcW w:w="1863" w:type="dxa"/>
                </w:tcPr>
                <w:p w:rsidR="00566199" w:rsidRDefault="00EF328B" w:rsidP="00B305FF">
                  <w:pPr>
                    <w:pStyle w:val="Heading2"/>
                    <w:framePr w:hSpace="180" w:wrap="around" w:hAnchor="margin" w:xAlign="center" w:y="411"/>
                  </w:pPr>
                  <w:r w:rsidRPr="00DD515A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 xml:space="preserve">         44.00%</w:t>
                  </w:r>
                </w:p>
              </w:tc>
            </w:tr>
            <w:tr w:rsidR="00566199" w:rsidTr="00EF328B">
              <w:trPr>
                <w:trHeight w:val="228"/>
              </w:trPr>
              <w:tc>
                <w:tcPr>
                  <w:tcW w:w="1862" w:type="dxa"/>
                </w:tcPr>
                <w:p w:rsidR="00566199" w:rsidRPr="00EF328B" w:rsidRDefault="00CD6D9D" w:rsidP="00B305FF">
                  <w:pPr>
                    <w:pStyle w:val="Heading2"/>
                    <w:framePr w:hSpace="180" w:wrap="around" w:hAnchor="margin" w:xAlign="center" w:y="411"/>
                    <w:rPr>
                      <w:sz w:val="18"/>
                      <w:szCs w:val="18"/>
                    </w:rPr>
                  </w:pPr>
                  <w:r w:rsidRPr="00EF328B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>DiplomaMechanical (</w:t>
                  </w:r>
                  <w:r w:rsidR="00EF328B" w:rsidRPr="00EF328B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>DLM)</w:t>
                  </w:r>
                </w:p>
              </w:tc>
              <w:tc>
                <w:tcPr>
                  <w:tcW w:w="1862" w:type="dxa"/>
                </w:tcPr>
                <w:p w:rsidR="00566199" w:rsidRPr="00EF328B" w:rsidRDefault="00EF328B" w:rsidP="00B305FF">
                  <w:pPr>
                    <w:pStyle w:val="Heading2"/>
                    <w:framePr w:hSpace="180" w:wrap="around" w:hAnchor="margin" w:xAlign="center" w:y="411"/>
                    <w:rPr>
                      <w:sz w:val="18"/>
                      <w:szCs w:val="18"/>
                    </w:rPr>
                  </w:pPr>
                  <w:r w:rsidRPr="00EF328B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>Government Polytechical,Himmatnagar</w:t>
                  </w:r>
                </w:p>
              </w:tc>
              <w:tc>
                <w:tcPr>
                  <w:tcW w:w="1863" w:type="dxa"/>
                </w:tcPr>
                <w:p w:rsidR="00566199" w:rsidRPr="00EF328B" w:rsidRDefault="00CD6D9D" w:rsidP="00B305FF">
                  <w:pPr>
                    <w:pStyle w:val="Heading2"/>
                    <w:framePr w:hSpace="180" w:wrap="around" w:hAnchor="margin" w:xAlign="center" w:y="411"/>
                    <w:rPr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 xml:space="preserve">     2013</w:t>
                  </w:r>
                </w:p>
              </w:tc>
              <w:tc>
                <w:tcPr>
                  <w:tcW w:w="1863" w:type="dxa"/>
                </w:tcPr>
                <w:p w:rsidR="00EF328B" w:rsidRPr="00EF328B" w:rsidRDefault="00CD6D9D" w:rsidP="00B305FF">
                  <w:pPr>
                    <w:pStyle w:val="Heading2"/>
                    <w:framePr w:hSpace="180" w:wrap="around" w:hAnchor="margin" w:xAlign="center" w:y="411"/>
                    <w:jc w:val="center"/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>7.17 %( C.P.I)</w:t>
                  </w:r>
                </w:p>
              </w:tc>
            </w:tr>
            <w:tr w:rsidR="00EF328B" w:rsidTr="00EF328B">
              <w:trPr>
                <w:trHeight w:val="299"/>
              </w:trPr>
              <w:tc>
                <w:tcPr>
                  <w:tcW w:w="1862" w:type="dxa"/>
                </w:tcPr>
                <w:p w:rsidR="00EF328B" w:rsidRPr="00DD515A" w:rsidRDefault="00EF328B" w:rsidP="00B305FF">
                  <w:pPr>
                    <w:framePr w:hSpace="180" w:wrap="around" w:hAnchor="margin" w:xAlign="center" w:y="41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00DD515A">
                    <w:rPr>
                      <w:rFonts w:ascii="Calibri" w:eastAsia="Calibri" w:hAnsi="Calibri" w:cs="Calibri"/>
                      <w:sz w:val="18"/>
                      <w:szCs w:val="18"/>
                    </w:rPr>
                    <w:t>HSC</w:t>
                  </w:r>
                </w:p>
              </w:tc>
              <w:tc>
                <w:tcPr>
                  <w:tcW w:w="1862" w:type="dxa"/>
                </w:tcPr>
                <w:p w:rsidR="00EF328B" w:rsidRDefault="00EF328B" w:rsidP="00B305FF">
                  <w:pPr>
                    <w:pStyle w:val="Heading2"/>
                    <w:framePr w:hSpace="180" w:wrap="around" w:hAnchor="margin" w:xAlign="center" w:y="411"/>
                  </w:pPr>
                  <w:r w:rsidRPr="00DD515A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>S.S.V.V.V, Nadiad (GSHSEB)</w:t>
                  </w:r>
                </w:p>
              </w:tc>
              <w:tc>
                <w:tcPr>
                  <w:tcW w:w="1863" w:type="dxa"/>
                </w:tcPr>
                <w:p w:rsidR="00EF328B" w:rsidRDefault="00EF328B" w:rsidP="00B305FF">
                  <w:pPr>
                    <w:pStyle w:val="Heading2"/>
                    <w:framePr w:hSpace="180" w:wrap="around" w:hAnchor="margin" w:xAlign="center" w:y="411"/>
                  </w:pPr>
                  <w:r w:rsidRPr="00DD515A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 xml:space="preserve">     2008</w:t>
                  </w:r>
                </w:p>
              </w:tc>
              <w:tc>
                <w:tcPr>
                  <w:tcW w:w="1863" w:type="dxa"/>
                </w:tcPr>
                <w:p w:rsidR="00EF328B" w:rsidRDefault="00EF328B" w:rsidP="00B305FF">
                  <w:pPr>
                    <w:pStyle w:val="Heading2"/>
                    <w:framePr w:hSpace="180" w:wrap="around" w:hAnchor="margin" w:xAlign="center" w:y="411"/>
                  </w:pPr>
                  <w:r w:rsidRPr="00DD515A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 xml:space="preserve">         43.00%</w:t>
                  </w:r>
                </w:p>
              </w:tc>
            </w:tr>
            <w:tr w:rsidR="00EF328B" w:rsidTr="00B65DA0">
              <w:trPr>
                <w:trHeight w:val="1037"/>
              </w:trPr>
              <w:tc>
                <w:tcPr>
                  <w:tcW w:w="1862" w:type="dxa"/>
                </w:tcPr>
                <w:p w:rsidR="00EF328B" w:rsidRDefault="00EF328B" w:rsidP="00B305FF">
                  <w:pPr>
                    <w:pStyle w:val="Heading2"/>
                    <w:framePr w:hSpace="180" w:wrap="around" w:hAnchor="margin" w:xAlign="center" w:y="411"/>
                  </w:pPr>
                  <w:r w:rsidRPr="00DD515A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>SSC</w:t>
                  </w:r>
                </w:p>
              </w:tc>
              <w:tc>
                <w:tcPr>
                  <w:tcW w:w="1862" w:type="dxa"/>
                </w:tcPr>
                <w:p w:rsidR="00EF328B" w:rsidRDefault="00EF328B" w:rsidP="00B305FF">
                  <w:pPr>
                    <w:pStyle w:val="Heading2"/>
                    <w:framePr w:hSpace="180" w:wrap="around" w:hAnchor="margin" w:xAlign="center" w:y="411"/>
                  </w:pPr>
                  <w:r w:rsidRPr="00DD515A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>New English School  Nadiad (GSEB)</w:t>
                  </w:r>
                </w:p>
              </w:tc>
              <w:tc>
                <w:tcPr>
                  <w:tcW w:w="1863" w:type="dxa"/>
                </w:tcPr>
                <w:p w:rsidR="00EF328B" w:rsidRDefault="00EF328B" w:rsidP="00B305FF">
                  <w:pPr>
                    <w:pStyle w:val="Heading2"/>
                    <w:framePr w:hSpace="180" w:wrap="around" w:hAnchor="margin" w:xAlign="center" w:y="411"/>
                  </w:pPr>
                  <w:r w:rsidRPr="00DD515A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 xml:space="preserve">     2006</w:t>
                  </w:r>
                </w:p>
              </w:tc>
              <w:tc>
                <w:tcPr>
                  <w:tcW w:w="1863" w:type="dxa"/>
                </w:tcPr>
                <w:p w:rsidR="00EF328B" w:rsidRDefault="00EF328B" w:rsidP="00B305FF">
                  <w:pPr>
                    <w:pStyle w:val="Heading2"/>
                    <w:framePr w:hSpace="180" w:wrap="around" w:hAnchor="margin" w:xAlign="center" w:y="411"/>
                  </w:pPr>
                  <w:r w:rsidRPr="00DD515A">
                    <w:rPr>
                      <w:rFonts w:ascii="Calibri" w:eastAsia="Calibri" w:hAnsi="Calibri" w:cs="Calibri"/>
                      <w:spacing w:val="0"/>
                      <w:sz w:val="18"/>
                      <w:szCs w:val="18"/>
                    </w:rPr>
                    <w:t xml:space="preserve">         72.00%</w:t>
                  </w:r>
                </w:p>
              </w:tc>
            </w:tr>
          </w:tbl>
          <w:p w:rsidR="00135752" w:rsidRDefault="003D25DA" w:rsidP="003D25DA">
            <w:pPr>
              <w:pStyle w:val="Heading2"/>
            </w:pPr>
            <w:r>
              <w:t>QC CHEMIST</w:t>
            </w:r>
          </w:p>
          <w:p w:rsidR="00135752" w:rsidRPr="003D25DA" w:rsidRDefault="003D25DA" w:rsidP="003D25DA">
            <w:pPr>
              <w:pStyle w:val="BulletedListItem"/>
              <w:rPr>
                <w:sz w:val="20"/>
              </w:rPr>
            </w:pPr>
            <w:r w:rsidRPr="003D25DA">
              <w:rPr>
                <w:sz w:val="20"/>
              </w:rPr>
              <w:t>Testing of finish product and row material</w:t>
            </w:r>
          </w:p>
          <w:p w:rsidR="00135752" w:rsidRPr="001F20AF" w:rsidRDefault="001F20AF" w:rsidP="00130478">
            <w:pPr>
              <w:pStyle w:val="BulletedListItem"/>
              <w:rPr>
                <w:sz w:val="20"/>
              </w:rPr>
            </w:pPr>
            <w:r>
              <w:rPr>
                <w:sz w:val="20"/>
              </w:rPr>
              <w:t>Quality analysis and solve out  reject materials</w:t>
            </w:r>
          </w:p>
          <w:p w:rsidR="00AE6341" w:rsidRDefault="001F20AF" w:rsidP="00130478">
            <w:pPr>
              <w:pStyle w:val="Heading2"/>
            </w:pPr>
            <w:r>
              <w:t>PRODUCTION CHEMIST</w:t>
            </w:r>
          </w:p>
          <w:p w:rsidR="001F20AF" w:rsidRPr="001F20AF" w:rsidRDefault="001F20AF" w:rsidP="001F20AF">
            <w:pPr>
              <w:pStyle w:val="BulletedListItem"/>
              <w:rPr>
                <w:sz w:val="20"/>
              </w:rPr>
            </w:pPr>
            <w:r>
              <w:rPr>
                <w:sz w:val="20"/>
              </w:rPr>
              <w:t>Supervise the production process and give the production to the company</w:t>
            </w:r>
          </w:p>
          <w:p w:rsidR="00346ABB" w:rsidRPr="001F20AF" w:rsidRDefault="001F20AF" w:rsidP="001F20AF">
            <w:pPr>
              <w:pStyle w:val="BulletedListItem"/>
              <w:rPr>
                <w:sz w:val="20"/>
              </w:rPr>
            </w:pPr>
            <w:r>
              <w:rPr>
                <w:sz w:val="20"/>
              </w:rPr>
              <w:t xml:space="preserve">Report the </w:t>
            </w:r>
            <w:r w:rsidR="00116A29">
              <w:rPr>
                <w:sz w:val="20"/>
              </w:rPr>
              <w:t>brake</w:t>
            </w:r>
            <w:r>
              <w:rPr>
                <w:sz w:val="20"/>
              </w:rPr>
              <w:t xml:space="preserve"> down if happens</w:t>
            </w:r>
          </w:p>
          <w:p w:rsidR="00AE6341" w:rsidRDefault="001F20AF" w:rsidP="00130478">
            <w:pPr>
              <w:pStyle w:val="Heading2"/>
            </w:pPr>
            <w:r>
              <w:t>SELES REPRESENTATIVE</w:t>
            </w:r>
          </w:p>
          <w:p w:rsidR="001F20AF" w:rsidRPr="001F20AF" w:rsidRDefault="001F20AF" w:rsidP="001F20AF">
            <w:pPr>
              <w:pStyle w:val="BulletedListItem"/>
              <w:rPr>
                <w:sz w:val="20"/>
              </w:rPr>
            </w:pPr>
            <w:r>
              <w:rPr>
                <w:sz w:val="20"/>
              </w:rPr>
              <w:t xml:space="preserve">Developing the market  and give good </w:t>
            </w:r>
            <w:r w:rsidR="00116A29">
              <w:rPr>
                <w:sz w:val="20"/>
              </w:rPr>
              <w:t>efforts</w:t>
            </w:r>
            <w:r>
              <w:rPr>
                <w:sz w:val="20"/>
              </w:rPr>
              <w:t xml:space="preserve"> </w:t>
            </w:r>
          </w:p>
          <w:p w:rsidR="00AE6341" w:rsidRPr="001F20AF" w:rsidRDefault="001F20AF" w:rsidP="00130478">
            <w:pPr>
              <w:pStyle w:val="BulletedListItem"/>
              <w:rPr>
                <w:sz w:val="20"/>
              </w:rPr>
            </w:pPr>
            <w:r>
              <w:rPr>
                <w:sz w:val="20"/>
              </w:rPr>
              <w:t>Communicate wit</w:t>
            </w:r>
            <w:r w:rsidR="00CF67DE">
              <w:rPr>
                <w:sz w:val="20"/>
              </w:rPr>
              <w:t>h</w:t>
            </w:r>
            <w:r>
              <w:rPr>
                <w:sz w:val="20"/>
              </w:rPr>
              <w:t xml:space="preserve"> retail shop honors and  </w:t>
            </w:r>
            <w:r w:rsidR="00116A29">
              <w:rPr>
                <w:sz w:val="20"/>
              </w:rPr>
              <w:t>distributors</w:t>
            </w:r>
            <w:r>
              <w:rPr>
                <w:sz w:val="20"/>
              </w:rPr>
              <w:t xml:space="preserve"> and give good result to the company</w:t>
            </w:r>
          </w:p>
          <w:p w:rsidR="00A625D1" w:rsidRPr="00A625D1" w:rsidRDefault="00A625D1" w:rsidP="001F20AF">
            <w:pPr>
              <w:pStyle w:val="BulletedListItem"/>
              <w:numPr>
                <w:ilvl w:val="0"/>
                <w:numId w:val="0"/>
              </w:numPr>
              <w:ind w:left="245"/>
            </w:pPr>
          </w:p>
        </w:tc>
      </w:tr>
      <w:tr w:rsidR="00A625D1" w:rsidTr="003B6169">
        <w:trPr>
          <w:trHeight w:val="1806"/>
        </w:trPr>
        <w:tc>
          <w:tcPr>
            <w:tcW w:w="1598" w:type="dxa"/>
          </w:tcPr>
          <w:p w:rsidR="00A625D1" w:rsidRDefault="00A625D1" w:rsidP="00130478">
            <w:pPr>
              <w:pStyle w:val="Heading1"/>
            </w:pPr>
            <w:r>
              <w:t>Skills</w:t>
            </w:r>
          </w:p>
        </w:tc>
        <w:tc>
          <w:tcPr>
            <w:tcW w:w="3799" w:type="dxa"/>
            <w:gridSpan w:val="2"/>
          </w:tcPr>
          <w:p w:rsidR="00A625D1" w:rsidRDefault="00116A29" w:rsidP="00130478">
            <w:pPr>
              <w:pStyle w:val="BulletedListItem1"/>
            </w:pPr>
            <w:r>
              <w:t xml:space="preserve">I know condensation reaction </w:t>
            </w:r>
          </w:p>
          <w:p w:rsidR="00A625D1" w:rsidRDefault="00116A29" w:rsidP="00116A29">
            <w:pPr>
              <w:pStyle w:val="BulletedListItem"/>
            </w:pPr>
            <w:r>
              <w:t>I have knowledge of e</w:t>
            </w:r>
            <w:r w:rsidR="00CF67DE">
              <w:t>st</w:t>
            </w:r>
            <w:r>
              <w:t>erification process</w:t>
            </w:r>
          </w:p>
          <w:p w:rsidR="00A625D1" w:rsidRDefault="00116A29" w:rsidP="00130478">
            <w:pPr>
              <w:pStyle w:val="BulletedListItem"/>
            </w:pPr>
            <w:r>
              <w:t>I Have basic computer knowledge</w:t>
            </w:r>
          </w:p>
          <w:p w:rsidR="00A625D1" w:rsidRDefault="00116A29" w:rsidP="00130478">
            <w:pPr>
              <w:pStyle w:val="BulletedListItem"/>
            </w:pPr>
            <w:r>
              <w:t xml:space="preserve">I can give good efforts to the </w:t>
            </w:r>
            <w:r w:rsidR="00CF67DE">
              <w:t>organization</w:t>
            </w:r>
          </w:p>
        </w:tc>
        <w:tc>
          <w:tcPr>
            <w:tcW w:w="3948" w:type="dxa"/>
            <w:gridSpan w:val="2"/>
          </w:tcPr>
          <w:p w:rsidR="00A625D1" w:rsidRDefault="00116A29" w:rsidP="00130478">
            <w:pPr>
              <w:pStyle w:val="BulletedListItem1"/>
            </w:pPr>
            <w:r>
              <w:t>I have experience in market  survey</w:t>
            </w:r>
          </w:p>
          <w:p w:rsidR="00A625D1" w:rsidRDefault="00116A29" w:rsidP="00130478">
            <w:pPr>
              <w:pStyle w:val="BulletedListItem"/>
            </w:pPr>
            <w:r>
              <w:t>Good in communication with people</w:t>
            </w:r>
          </w:p>
          <w:p w:rsidR="00116A29" w:rsidRPr="00116A29" w:rsidRDefault="00116A29" w:rsidP="00116A29">
            <w:pPr>
              <w:pStyle w:val="BulletedListItem"/>
            </w:pPr>
            <w:r>
              <w:t>I can perform multitask and challenging task</w:t>
            </w:r>
          </w:p>
          <w:p w:rsidR="00A625D1" w:rsidRDefault="00A625D1" w:rsidP="00CF67DE">
            <w:pPr>
              <w:pStyle w:val="BulletedListItem"/>
              <w:numPr>
                <w:ilvl w:val="0"/>
                <w:numId w:val="0"/>
              </w:numPr>
              <w:ind w:left="245"/>
            </w:pPr>
          </w:p>
          <w:p w:rsidR="00A625D1" w:rsidRDefault="00A625D1" w:rsidP="00CF67DE">
            <w:pPr>
              <w:pStyle w:val="BulletedListItem"/>
              <w:numPr>
                <w:ilvl w:val="0"/>
                <w:numId w:val="0"/>
              </w:numPr>
              <w:ind w:left="245"/>
            </w:pPr>
          </w:p>
        </w:tc>
      </w:tr>
      <w:tr w:rsidR="00CB34AA" w:rsidRPr="002B084E" w:rsidTr="003B6169">
        <w:trPr>
          <w:trHeight w:val="543"/>
        </w:trPr>
        <w:tc>
          <w:tcPr>
            <w:tcW w:w="1598" w:type="dxa"/>
            <w:vMerge w:val="restart"/>
          </w:tcPr>
          <w:p w:rsidR="00CB34AA" w:rsidRPr="003126B2" w:rsidRDefault="005A1199" w:rsidP="005A1199">
            <w:pPr>
              <w:pStyle w:val="Heading1"/>
              <w:jc w:val="left"/>
            </w:pPr>
            <w:r>
              <w:lastRenderedPageBreak/>
              <w:t>EMPLOYMENT DETAIL</w:t>
            </w:r>
          </w:p>
        </w:tc>
        <w:tc>
          <w:tcPr>
            <w:tcW w:w="2059" w:type="dxa"/>
            <w:vAlign w:val="bottom"/>
          </w:tcPr>
          <w:p w:rsidR="005A1199" w:rsidRDefault="005A1199" w:rsidP="00130478">
            <w:pPr>
              <w:pStyle w:val="JobTitleDegree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QC CHEMIST</w:t>
            </w:r>
          </w:p>
          <w:p w:rsidR="005A1199" w:rsidRPr="00E13DAC" w:rsidRDefault="005A1199" w:rsidP="00130478">
            <w:pPr>
              <w:pStyle w:val="JobTitleDegree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PLANT CHEMIST</w:t>
            </w:r>
          </w:p>
        </w:tc>
        <w:tc>
          <w:tcPr>
            <w:tcW w:w="3553" w:type="dxa"/>
            <w:gridSpan w:val="2"/>
            <w:vAlign w:val="bottom"/>
          </w:tcPr>
          <w:p w:rsidR="00802CBE" w:rsidRPr="00802CBE" w:rsidRDefault="00CF67DE" w:rsidP="00802CBE">
            <w:pPr>
              <w:pStyle w:val="BodyText2"/>
              <w:jc w:val="left"/>
              <w:rPr>
                <w:caps/>
                <w:sz w:val="18"/>
                <w:szCs w:val="18"/>
              </w:rPr>
            </w:pPr>
            <w:r w:rsidRPr="00E13DAC">
              <w:rPr>
                <w:sz w:val="18"/>
                <w:szCs w:val="18"/>
              </w:rPr>
              <w:t xml:space="preserve"> </w:t>
            </w:r>
            <w:r w:rsidR="005A1199">
              <w:rPr>
                <w:sz w:val="18"/>
                <w:szCs w:val="18"/>
              </w:rPr>
              <w:t>CREST COMPOSITE AND PLASTIC PVT LTD</w:t>
            </w:r>
          </w:p>
          <w:p w:rsidR="00802CBE" w:rsidRPr="00E13DAC" w:rsidRDefault="005A1199" w:rsidP="00802CBE">
            <w:pPr>
              <w:pStyle w:val="BodyText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CREST COMPOSITE AND PLASTIC PVT LTD</w:t>
            </w:r>
          </w:p>
        </w:tc>
        <w:tc>
          <w:tcPr>
            <w:tcW w:w="2135" w:type="dxa"/>
            <w:vAlign w:val="bottom"/>
          </w:tcPr>
          <w:p w:rsidR="005A1199" w:rsidRPr="005A1199" w:rsidRDefault="005A1199" w:rsidP="005A1199">
            <w:pPr>
              <w:pStyle w:val="Dates1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      </w:t>
            </w:r>
            <w:r>
              <w:rPr>
                <w:sz w:val="18"/>
                <w:szCs w:val="18"/>
              </w:rPr>
              <w:t xml:space="preserve"> YEAR</w:t>
            </w:r>
          </w:p>
          <w:p w:rsidR="00802CBE" w:rsidRPr="005A1199" w:rsidRDefault="005A1199" w:rsidP="00CF67DE">
            <w:pPr>
              <w:pStyle w:val="Dates1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MONTHS</w:t>
            </w:r>
          </w:p>
        </w:tc>
      </w:tr>
      <w:tr w:rsidR="00CB34AA" w:rsidRPr="002B084E" w:rsidTr="003B6169">
        <w:trPr>
          <w:trHeight w:val="336"/>
        </w:trPr>
        <w:tc>
          <w:tcPr>
            <w:tcW w:w="1598" w:type="dxa"/>
            <w:vMerge/>
          </w:tcPr>
          <w:p w:rsidR="00CB34AA" w:rsidRDefault="00CB34AA" w:rsidP="00130478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059" w:type="dxa"/>
            <w:vAlign w:val="bottom"/>
          </w:tcPr>
          <w:p w:rsidR="00CB34AA" w:rsidRDefault="00CB34AA" w:rsidP="00130478">
            <w:pPr>
              <w:pStyle w:val="JobTitleDegree"/>
              <w:rPr>
                <w:b/>
                <w:sz w:val="18"/>
                <w:szCs w:val="18"/>
              </w:rPr>
            </w:pPr>
          </w:p>
          <w:p w:rsidR="00802CBE" w:rsidRPr="00E13DAC" w:rsidRDefault="005A1199" w:rsidP="00130478">
            <w:pPr>
              <w:pStyle w:val="JobTitleDegre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SALESREPRESENTATIVE</w:t>
            </w:r>
          </w:p>
        </w:tc>
        <w:tc>
          <w:tcPr>
            <w:tcW w:w="3553" w:type="dxa"/>
            <w:gridSpan w:val="2"/>
            <w:vAlign w:val="bottom"/>
          </w:tcPr>
          <w:p w:rsidR="00CB34AA" w:rsidRPr="00E13DAC" w:rsidRDefault="005A1199" w:rsidP="005A1199">
            <w:pPr>
              <w:pStyle w:val="BodyText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PIDILITE INDUSTRIES ,NADIAD</w:t>
            </w:r>
          </w:p>
        </w:tc>
        <w:tc>
          <w:tcPr>
            <w:tcW w:w="2135" w:type="dxa"/>
            <w:vAlign w:val="bottom"/>
          </w:tcPr>
          <w:p w:rsidR="00CF67DE" w:rsidRPr="00E13DAC" w:rsidRDefault="00CF67DE" w:rsidP="005A1199">
            <w:pPr>
              <w:pStyle w:val="Dates"/>
              <w:jc w:val="left"/>
              <w:rPr>
                <w:sz w:val="18"/>
                <w:szCs w:val="18"/>
              </w:rPr>
            </w:pPr>
          </w:p>
          <w:p w:rsidR="00CF67DE" w:rsidRPr="00E13DAC" w:rsidRDefault="005A1199" w:rsidP="005A1199">
            <w:pPr>
              <w:pStyle w:val="Date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8MONTHS</w:t>
            </w:r>
          </w:p>
        </w:tc>
      </w:tr>
      <w:tr w:rsidR="00CB34AA" w:rsidRPr="002B084E" w:rsidTr="00B65DA0">
        <w:trPr>
          <w:trHeight w:val="523"/>
        </w:trPr>
        <w:tc>
          <w:tcPr>
            <w:tcW w:w="1598" w:type="dxa"/>
            <w:vMerge/>
          </w:tcPr>
          <w:p w:rsidR="00CB34AA" w:rsidRDefault="00CB34AA" w:rsidP="00130478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059" w:type="dxa"/>
            <w:vAlign w:val="bottom"/>
          </w:tcPr>
          <w:p w:rsidR="00CB34AA" w:rsidRPr="00E13DAC" w:rsidRDefault="00CB34AA" w:rsidP="00130478">
            <w:pPr>
              <w:pStyle w:val="JobTitleDegree"/>
              <w:rPr>
                <w:b/>
                <w:sz w:val="18"/>
                <w:szCs w:val="18"/>
              </w:rPr>
            </w:pPr>
          </w:p>
        </w:tc>
        <w:tc>
          <w:tcPr>
            <w:tcW w:w="3553" w:type="dxa"/>
            <w:gridSpan w:val="2"/>
            <w:vAlign w:val="bottom"/>
          </w:tcPr>
          <w:p w:rsidR="00CB34AA" w:rsidRPr="00E13DAC" w:rsidRDefault="00CB34AA" w:rsidP="00802CBE">
            <w:pPr>
              <w:pStyle w:val="BodyText1"/>
              <w:jc w:val="left"/>
              <w:rPr>
                <w:sz w:val="18"/>
                <w:szCs w:val="18"/>
              </w:rPr>
            </w:pPr>
          </w:p>
        </w:tc>
        <w:tc>
          <w:tcPr>
            <w:tcW w:w="2135" w:type="dxa"/>
            <w:vAlign w:val="bottom"/>
          </w:tcPr>
          <w:p w:rsidR="00CB34AA" w:rsidRPr="00E13DAC" w:rsidRDefault="00CB34AA" w:rsidP="005A1199">
            <w:pPr>
              <w:pStyle w:val="Dates"/>
              <w:jc w:val="left"/>
              <w:rPr>
                <w:sz w:val="18"/>
                <w:szCs w:val="18"/>
              </w:rPr>
            </w:pPr>
          </w:p>
        </w:tc>
      </w:tr>
      <w:tr w:rsidR="00CB34AA" w:rsidRPr="002B084E" w:rsidTr="00B65DA0">
        <w:trPr>
          <w:trHeight w:val="190"/>
        </w:trPr>
        <w:tc>
          <w:tcPr>
            <w:tcW w:w="1598" w:type="dxa"/>
            <w:vMerge/>
          </w:tcPr>
          <w:p w:rsidR="00CB34AA" w:rsidRDefault="00CB34AA" w:rsidP="00130478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059" w:type="dxa"/>
            <w:vAlign w:val="bottom"/>
          </w:tcPr>
          <w:p w:rsidR="00CB34AA" w:rsidRPr="00E13DAC" w:rsidRDefault="00CB34AA" w:rsidP="00130478">
            <w:pPr>
              <w:pStyle w:val="JobTitleDegree"/>
              <w:rPr>
                <w:b/>
              </w:rPr>
            </w:pPr>
          </w:p>
        </w:tc>
        <w:tc>
          <w:tcPr>
            <w:tcW w:w="3553" w:type="dxa"/>
            <w:gridSpan w:val="2"/>
            <w:vAlign w:val="bottom"/>
          </w:tcPr>
          <w:p w:rsidR="00CB34AA" w:rsidRPr="00821698" w:rsidRDefault="00CB34AA" w:rsidP="00130478">
            <w:pPr>
              <w:pStyle w:val="BodyText1"/>
            </w:pPr>
          </w:p>
        </w:tc>
        <w:tc>
          <w:tcPr>
            <w:tcW w:w="2135" w:type="dxa"/>
            <w:vAlign w:val="bottom"/>
          </w:tcPr>
          <w:p w:rsidR="00CB34AA" w:rsidRPr="00821698" w:rsidRDefault="00CB34AA" w:rsidP="00CF67DE">
            <w:pPr>
              <w:pStyle w:val="Dates"/>
              <w:jc w:val="left"/>
            </w:pPr>
          </w:p>
        </w:tc>
      </w:tr>
      <w:tr w:rsidR="00135752" w:rsidTr="003B6169">
        <w:trPr>
          <w:trHeight w:val="73"/>
        </w:trPr>
        <w:tc>
          <w:tcPr>
            <w:tcW w:w="1598" w:type="dxa"/>
          </w:tcPr>
          <w:p w:rsidR="00135752" w:rsidRPr="003126B2" w:rsidRDefault="00135752" w:rsidP="00E13DAC">
            <w:pPr>
              <w:pStyle w:val="Heading1"/>
              <w:ind w:right="-162"/>
              <w:jc w:val="left"/>
            </w:pPr>
          </w:p>
        </w:tc>
        <w:tc>
          <w:tcPr>
            <w:tcW w:w="2059" w:type="dxa"/>
            <w:vAlign w:val="bottom"/>
          </w:tcPr>
          <w:p w:rsidR="00135752" w:rsidRPr="0070617C" w:rsidRDefault="00E13DAC" w:rsidP="00566199">
            <w:pPr>
              <w:pStyle w:val="JobTitleDegree1"/>
              <w:spacing w:after="0"/>
              <w:ind w:left="-1598" w:right="-5554" w:firstLine="90"/>
              <w:jc w:val="both"/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>Date of Birth Date</w:t>
            </w:r>
          </w:p>
        </w:tc>
        <w:tc>
          <w:tcPr>
            <w:tcW w:w="3553" w:type="dxa"/>
            <w:gridSpan w:val="2"/>
            <w:vAlign w:val="bottom"/>
          </w:tcPr>
          <w:p w:rsidR="00135752" w:rsidRPr="0070617C" w:rsidRDefault="00135752" w:rsidP="00130478">
            <w:pPr>
              <w:pStyle w:val="BodyText1"/>
            </w:pPr>
          </w:p>
        </w:tc>
        <w:tc>
          <w:tcPr>
            <w:tcW w:w="2135" w:type="dxa"/>
            <w:vAlign w:val="bottom"/>
          </w:tcPr>
          <w:p w:rsidR="00135752" w:rsidRPr="00ED7C6A" w:rsidRDefault="00135752" w:rsidP="00130478">
            <w:pPr>
              <w:pStyle w:val="Dates"/>
            </w:pPr>
          </w:p>
        </w:tc>
      </w:tr>
      <w:tr w:rsidR="00135752" w:rsidRPr="007A5F3F" w:rsidTr="0051400E">
        <w:tc>
          <w:tcPr>
            <w:tcW w:w="1598" w:type="dxa"/>
          </w:tcPr>
          <w:p w:rsidR="00135752" w:rsidRDefault="002C2556" w:rsidP="00130478">
            <w:pPr>
              <w:pStyle w:val="Heading1"/>
            </w:pPr>
            <w:r>
              <w:t>EXPERIENCE</w:t>
            </w:r>
          </w:p>
          <w:p w:rsidR="00802CBE" w:rsidRDefault="00802CBE" w:rsidP="00802CBE">
            <w:pPr>
              <w:pStyle w:val="BodyText"/>
            </w:pPr>
          </w:p>
          <w:p w:rsidR="00802CBE" w:rsidRPr="00802CBE" w:rsidRDefault="00802CBE" w:rsidP="00802CBE">
            <w:pPr>
              <w:pStyle w:val="BodyText"/>
            </w:pPr>
          </w:p>
          <w:p w:rsidR="00AF4790" w:rsidRDefault="00AF4790" w:rsidP="00AF4790">
            <w:pPr>
              <w:pStyle w:val="BodyText"/>
            </w:pPr>
          </w:p>
          <w:p w:rsidR="00AF4790" w:rsidRDefault="00AF4790" w:rsidP="00AF4790">
            <w:pPr>
              <w:pStyle w:val="BodyText"/>
              <w:rPr>
                <w:rFonts w:ascii="Impact" w:hAnsi="Impact"/>
                <w:b/>
                <w:sz w:val="24"/>
                <w:szCs w:val="24"/>
              </w:rPr>
            </w:pPr>
            <w:r>
              <w:rPr>
                <w:rFonts w:ascii="Impact" w:hAnsi="Impact"/>
                <w:b/>
                <w:sz w:val="24"/>
                <w:szCs w:val="24"/>
              </w:rPr>
              <w:t>PERSONAL DETAILS</w:t>
            </w:r>
          </w:p>
          <w:p w:rsidR="00AF4790" w:rsidRPr="00AF4790" w:rsidRDefault="00AF4790" w:rsidP="00AF4790"/>
          <w:p w:rsidR="00AF4790" w:rsidRPr="00AF4790" w:rsidRDefault="00AF4790" w:rsidP="00AF4790"/>
          <w:p w:rsidR="00AF4790" w:rsidRPr="00AF4790" w:rsidRDefault="00AF4790" w:rsidP="00AF4790"/>
          <w:p w:rsidR="00AF4790" w:rsidRPr="00AF4790" w:rsidRDefault="00AF4790" w:rsidP="00AF4790"/>
          <w:p w:rsidR="00AF4790" w:rsidRPr="00AF4790" w:rsidRDefault="00AF4790" w:rsidP="00AF4790"/>
          <w:p w:rsidR="00AF4790" w:rsidRDefault="00AF4790" w:rsidP="00AF4790"/>
          <w:p w:rsidR="00AF4790" w:rsidRDefault="00AF4790" w:rsidP="00AF4790"/>
          <w:p w:rsidR="00AF4790" w:rsidRDefault="00AF4790" w:rsidP="00AF4790"/>
          <w:p w:rsidR="00B65DA0" w:rsidRDefault="00B65DA0" w:rsidP="00AF4790">
            <w:pPr>
              <w:rPr>
                <w:rFonts w:ascii="Impact" w:hAnsi="Impact"/>
                <w:b/>
              </w:rPr>
            </w:pPr>
          </w:p>
          <w:p w:rsidR="00B65DA0" w:rsidRDefault="00B65DA0" w:rsidP="00AF4790">
            <w:pPr>
              <w:rPr>
                <w:rFonts w:ascii="Impact" w:hAnsi="Impact"/>
                <w:b/>
              </w:rPr>
            </w:pPr>
          </w:p>
          <w:p w:rsidR="00802CBE" w:rsidRPr="00AF4790" w:rsidRDefault="00AF4790" w:rsidP="00AF4790">
            <w:pPr>
              <w:rPr>
                <w:rFonts w:ascii="Impact" w:hAnsi="Impact"/>
                <w:b/>
              </w:rPr>
            </w:pPr>
            <w:r>
              <w:rPr>
                <w:rFonts w:ascii="Impact" w:hAnsi="Impact"/>
                <w:b/>
              </w:rPr>
              <w:t>ACTIVITY</w:t>
            </w:r>
          </w:p>
          <w:p w:rsidR="00AF4790" w:rsidRDefault="00AF4790" w:rsidP="00AF4790"/>
          <w:p w:rsidR="00AF4790" w:rsidRDefault="00AF4790" w:rsidP="00AF4790"/>
          <w:p w:rsidR="00292FE0" w:rsidRDefault="00292FE0" w:rsidP="00AF4790"/>
          <w:p w:rsidR="00292FE0" w:rsidRDefault="00292FE0" w:rsidP="00AF4790"/>
          <w:p w:rsidR="005A1199" w:rsidRDefault="005A1199" w:rsidP="00AF4790">
            <w:pPr>
              <w:rPr>
                <w:rFonts w:ascii="Impact" w:hAnsi="Impact"/>
              </w:rPr>
            </w:pPr>
          </w:p>
          <w:p w:rsidR="00292FE0" w:rsidRDefault="00292FE0" w:rsidP="00AF4790">
            <w:pPr>
              <w:rPr>
                <w:rFonts w:ascii="Impact" w:hAnsi="Impact"/>
              </w:rPr>
            </w:pPr>
            <w:r w:rsidRPr="00292FE0">
              <w:rPr>
                <w:rFonts w:ascii="Impact" w:hAnsi="Impact"/>
              </w:rPr>
              <w:t>AREA OF INTREST</w:t>
            </w:r>
          </w:p>
          <w:p w:rsidR="00292FE0" w:rsidRDefault="00292FE0" w:rsidP="00AF4790">
            <w:pPr>
              <w:rPr>
                <w:rFonts w:ascii="Impact" w:hAnsi="Impact"/>
              </w:rPr>
            </w:pPr>
          </w:p>
          <w:p w:rsidR="00292FE0" w:rsidRDefault="00292FE0" w:rsidP="00AF4790">
            <w:pPr>
              <w:rPr>
                <w:rFonts w:ascii="Impact" w:hAnsi="Impact"/>
              </w:rPr>
            </w:pPr>
          </w:p>
          <w:p w:rsidR="00292FE0" w:rsidRDefault="00292FE0" w:rsidP="00AF4790">
            <w:pPr>
              <w:rPr>
                <w:rFonts w:ascii="Impact" w:hAnsi="Impact"/>
              </w:rPr>
            </w:pPr>
          </w:p>
          <w:p w:rsidR="00292FE0" w:rsidRDefault="00292FE0" w:rsidP="00AF4790">
            <w:pPr>
              <w:rPr>
                <w:rFonts w:ascii="Impact" w:hAnsi="Impact"/>
              </w:rPr>
            </w:pPr>
          </w:p>
          <w:p w:rsidR="005A1199" w:rsidRDefault="005A1199" w:rsidP="00AF4790">
            <w:pPr>
              <w:rPr>
                <w:rFonts w:ascii="Impact" w:hAnsi="Impact"/>
              </w:rPr>
            </w:pPr>
          </w:p>
          <w:p w:rsidR="005A1199" w:rsidRDefault="005A1199" w:rsidP="00AF4790">
            <w:pPr>
              <w:rPr>
                <w:rFonts w:ascii="Impact" w:hAnsi="Impact"/>
              </w:rPr>
            </w:pPr>
          </w:p>
          <w:p w:rsidR="00292FE0" w:rsidRDefault="00292FE0" w:rsidP="00AF4790">
            <w:pPr>
              <w:rPr>
                <w:rFonts w:ascii="Impact" w:hAnsi="Impact"/>
              </w:rPr>
            </w:pPr>
            <w:r>
              <w:rPr>
                <w:rFonts w:ascii="Impact" w:hAnsi="Impact"/>
              </w:rPr>
              <w:t>DECLARATION</w:t>
            </w:r>
          </w:p>
          <w:p w:rsidR="00802CBE" w:rsidRDefault="00802CBE" w:rsidP="00AF4790">
            <w:pPr>
              <w:rPr>
                <w:rFonts w:ascii="Impact" w:hAnsi="Impact"/>
              </w:rPr>
            </w:pPr>
          </w:p>
          <w:p w:rsidR="00802CBE" w:rsidRDefault="00802CBE" w:rsidP="00AF4790">
            <w:pPr>
              <w:rPr>
                <w:rFonts w:ascii="Impact" w:hAnsi="Impact"/>
              </w:rPr>
            </w:pPr>
          </w:p>
          <w:p w:rsidR="00802CBE" w:rsidRDefault="00802CBE" w:rsidP="00AF4790">
            <w:pPr>
              <w:rPr>
                <w:rFonts w:ascii="Impact" w:hAnsi="Impact"/>
              </w:rPr>
            </w:pPr>
          </w:p>
          <w:p w:rsidR="00802CBE" w:rsidRPr="00292FE0" w:rsidRDefault="00802CBE" w:rsidP="00AF4790">
            <w:pPr>
              <w:rPr>
                <w:rFonts w:ascii="Impact" w:hAnsi="Impact"/>
              </w:rPr>
            </w:pPr>
          </w:p>
        </w:tc>
        <w:tc>
          <w:tcPr>
            <w:tcW w:w="7747" w:type="dxa"/>
            <w:gridSpan w:val="4"/>
            <w:vAlign w:val="bottom"/>
          </w:tcPr>
          <w:p w:rsidR="00AF4790" w:rsidRDefault="00AF4790" w:rsidP="00AF479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 xml:space="preserve">I had work in pidilite </w:t>
            </w:r>
            <w:r w:rsidR="003B6169" w:rsidRPr="00DD515A">
              <w:rPr>
                <w:rFonts w:ascii="Calibri" w:eastAsia="Calibri" w:hAnsi="Calibri" w:cs="Calibri"/>
                <w:sz w:val="18"/>
                <w:szCs w:val="18"/>
              </w:rPr>
              <w:t>industry</w:t>
            </w:r>
            <w:r w:rsidRPr="00DD515A">
              <w:rPr>
                <w:rFonts w:ascii="Calibri" w:eastAsia="Calibri" w:hAnsi="Calibri" w:cs="Calibri"/>
                <w:sz w:val="18"/>
                <w:szCs w:val="18"/>
              </w:rPr>
              <w:t xml:space="preserve"> as sale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 repre</w:t>
            </w:r>
            <w:r w:rsidR="003B6169">
              <w:rPr>
                <w:rFonts w:ascii="Calibri" w:eastAsia="Calibri" w:hAnsi="Calibri" w:cs="Calibri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ntative for 8 months </w:t>
            </w:r>
            <w:r w:rsidR="003B6169">
              <w:rPr>
                <w:rFonts w:ascii="Calibri" w:eastAsia="Calibri" w:hAnsi="Calibri" w:cs="Calibri"/>
                <w:sz w:val="18"/>
                <w:szCs w:val="18"/>
              </w:rPr>
              <w:t>during</w:t>
            </w:r>
            <w:r w:rsidRPr="00DD515A">
              <w:rPr>
                <w:rFonts w:ascii="Calibri" w:eastAsia="Calibri" w:hAnsi="Calibri" w:cs="Calibri"/>
                <w:sz w:val="18"/>
                <w:szCs w:val="18"/>
              </w:rPr>
              <w:t xml:space="preserve"> 2011-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2012</w:t>
            </w:r>
          </w:p>
          <w:p w:rsidR="00AF4790" w:rsidRDefault="00AF4790" w:rsidP="00AF4790">
            <w:pPr>
              <w:ind w:left="7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under  </w:t>
            </w:r>
            <w:r w:rsidRPr="00DD515A">
              <w:rPr>
                <w:rFonts w:ascii="Calibri" w:eastAsia="Calibri" w:hAnsi="Calibri" w:cs="Calibri"/>
                <w:b/>
                <w:sz w:val="18"/>
                <w:szCs w:val="18"/>
              </w:rPr>
              <w:t>Jayeshbhai</w:t>
            </w:r>
            <w:r w:rsidRPr="00DD515A"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  <w:r w:rsidRPr="00DD515A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Shippi   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T.S.R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in pidilite industries</w:t>
            </w:r>
            <w:r w:rsidRPr="00DD515A"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             </w:t>
            </w:r>
            <w:r w:rsidRPr="00DD515A">
              <w:rPr>
                <w:rFonts w:ascii="Calibri" w:eastAsia="Calibri" w:hAnsi="Calibri" w:cs="Calibri"/>
                <w:sz w:val="18"/>
                <w:szCs w:val="18"/>
              </w:rPr>
              <w:t>mo. no 9998823144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:rsidR="00AF4790" w:rsidRPr="00241ED9" w:rsidRDefault="00AF4790" w:rsidP="00AF4790">
            <w:pPr>
              <w:ind w:left="72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AF4790" w:rsidRDefault="00AF4790" w:rsidP="00AF479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>I had work as production chemist in crest composite and plastic pvt ltd for 6 months</w:t>
            </w:r>
          </w:p>
          <w:p w:rsidR="00AF4790" w:rsidRDefault="00AF4790" w:rsidP="00AF4790">
            <w:pPr>
              <w:ind w:left="42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B305FF">
              <w:rPr>
                <w:rFonts w:ascii="Calibri" w:eastAsia="Calibri" w:hAnsi="Calibri" w:cs="Calibri"/>
                <w:i/>
                <w:sz w:val="18"/>
                <w:szCs w:val="18"/>
              </w:rPr>
              <w:t xml:space="preserve">       On assist of </w:t>
            </w:r>
            <w:r w:rsidRPr="00B305FF">
              <w:rPr>
                <w:rFonts w:ascii="Calibri" w:eastAsia="Calibri" w:hAnsi="Calibri" w:cs="Calibri"/>
                <w:b/>
                <w:i/>
                <w:sz w:val="18"/>
                <w:szCs w:val="18"/>
              </w:rPr>
              <w:t xml:space="preserve">Jitendra chahuhan   </w:t>
            </w:r>
            <w:r w:rsidRPr="00B305FF">
              <w:rPr>
                <w:rFonts w:ascii="Calibri" w:eastAsia="Calibri" w:hAnsi="Calibri" w:cs="Calibri"/>
                <w:sz w:val="18"/>
                <w:szCs w:val="18"/>
              </w:rPr>
              <w:t>Asi</w:t>
            </w:r>
            <w:r w:rsidRPr="00B305FF">
              <w:rPr>
                <w:rFonts w:ascii="Calibri" w:eastAsia="Calibri" w:hAnsi="Calibri" w:cs="Calibri"/>
                <w:i/>
                <w:sz w:val="18"/>
                <w:szCs w:val="18"/>
              </w:rPr>
              <w:t>.</w:t>
            </w:r>
            <w:r w:rsidRPr="00DD515A">
              <w:rPr>
                <w:rFonts w:ascii="Calibri" w:eastAsia="Calibri" w:hAnsi="Calibri" w:cs="Calibri"/>
                <w:sz w:val="18"/>
                <w:szCs w:val="18"/>
              </w:rPr>
              <w:t xml:space="preserve"> production manager,mantainance manager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</w:t>
            </w:r>
            <w:r w:rsidRPr="00DD515A">
              <w:rPr>
                <w:rFonts w:ascii="Calibri" w:eastAsia="Calibri" w:hAnsi="Calibri" w:cs="Calibri"/>
                <w:sz w:val="18"/>
                <w:szCs w:val="18"/>
              </w:rPr>
              <w:t xml:space="preserve">crest </w:t>
            </w:r>
          </w:p>
          <w:p w:rsidR="00AF4790" w:rsidRPr="00DD515A" w:rsidRDefault="00AF4790" w:rsidP="00AF4790">
            <w:pPr>
              <w:ind w:left="42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</w:t>
            </w:r>
            <w:r w:rsidRPr="00DD515A">
              <w:rPr>
                <w:rFonts w:ascii="Calibri" w:eastAsia="Calibri" w:hAnsi="Calibri" w:cs="Calibri"/>
                <w:sz w:val="18"/>
                <w:szCs w:val="18"/>
              </w:rPr>
              <w:t>composite and plastic pvt ltd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</w:t>
            </w:r>
            <w:r w:rsidRPr="00DD515A">
              <w:rPr>
                <w:rFonts w:ascii="Calibri" w:eastAsia="Calibri" w:hAnsi="Calibri" w:cs="Calibri"/>
                <w:sz w:val="18"/>
                <w:szCs w:val="18"/>
              </w:rPr>
              <w:t>mo.no 9724935521</w:t>
            </w:r>
          </w:p>
          <w:p w:rsidR="00AF4790" w:rsidRDefault="00AF4790" w:rsidP="00AF4790">
            <w:pPr>
              <w:pStyle w:val="ListParagraph"/>
              <w:numPr>
                <w:ilvl w:val="0"/>
                <w:numId w:val="3"/>
              </w:numPr>
              <w:ind w:left="382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AF4790">
              <w:rPr>
                <w:rFonts w:ascii="Calibri" w:eastAsia="Calibri" w:hAnsi="Calibri" w:cs="Calibri"/>
                <w:sz w:val="18"/>
                <w:szCs w:val="18"/>
              </w:rPr>
              <w:t xml:space="preserve">I had work i crest composite and plastic pvt ltd as QC chemist for one year  with  </w:t>
            </w:r>
            <w:r w:rsidRPr="00AF4790">
              <w:rPr>
                <w:rFonts w:ascii="Calibri" w:eastAsia="Calibri" w:hAnsi="Calibri" w:cs="Calibri"/>
                <w:b/>
                <w:sz w:val="18"/>
                <w:szCs w:val="18"/>
              </w:rPr>
              <w:t>Jaydip patel</w:t>
            </w:r>
            <w:r w:rsidRPr="00AF4790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  <w:p w:rsidR="00AF4790" w:rsidRPr="00AF4790" w:rsidRDefault="00AF4790" w:rsidP="00AF4790">
            <w:pPr>
              <w:pStyle w:val="ListParagraph"/>
              <w:ind w:left="382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        </w:t>
            </w:r>
            <w:r w:rsidRPr="00AF4790">
              <w:rPr>
                <w:rFonts w:ascii="Calibri" w:eastAsia="Calibri" w:hAnsi="Calibri" w:cs="Calibri"/>
                <w:sz w:val="18"/>
                <w:szCs w:val="18"/>
              </w:rPr>
              <w:t>Qc manager at crest composite pvt ltd  mo no. 9428414132</w:t>
            </w:r>
          </w:p>
          <w:p w:rsidR="00802CBE" w:rsidRDefault="00802CBE" w:rsidP="00802CBE">
            <w:pPr>
              <w:spacing w:after="200" w:line="276" w:lineRule="auto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  <w:p w:rsidR="00AF4790" w:rsidRPr="00802CBE" w:rsidRDefault="00AF4790" w:rsidP="00802CBE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  <w:r w:rsidRPr="00802CBE">
              <w:rPr>
                <w:rFonts w:ascii="Calibri" w:eastAsia="Calibri" w:hAnsi="Calibri" w:cs="Calibri"/>
                <w:sz w:val="18"/>
                <w:szCs w:val="18"/>
              </w:rPr>
              <w:t>Date of Birth            : 18</w:t>
            </w:r>
            <w:r w:rsidRPr="00802CBE">
              <w:rPr>
                <w:rFonts w:ascii="Calibri" w:eastAsia="Calibri" w:hAnsi="Calibri" w:cs="Calibri"/>
                <w:sz w:val="18"/>
                <w:szCs w:val="18"/>
                <w:vertAlign w:val="superscript"/>
              </w:rPr>
              <w:t>st</w:t>
            </w:r>
            <w:r w:rsidRPr="00802CBE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3B6169" w:rsidRPr="00802CBE">
              <w:rPr>
                <w:rFonts w:ascii="Calibri" w:eastAsia="Calibri" w:hAnsi="Calibri" w:cs="Calibri"/>
                <w:sz w:val="18"/>
                <w:szCs w:val="18"/>
              </w:rPr>
              <w:t>Feb.</w:t>
            </w:r>
            <w:r w:rsidRPr="00802CBE">
              <w:rPr>
                <w:rFonts w:ascii="Calibri" w:eastAsia="Calibri" w:hAnsi="Calibri" w:cs="Calibri"/>
                <w:sz w:val="18"/>
                <w:szCs w:val="18"/>
              </w:rPr>
              <w:t xml:space="preserve"> ,1991</w:t>
            </w:r>
          </w:p>
          <w:p w:rsidR="00AF4790" w:rsidRPr="00DD515A" w:rsidRDefault="00AF4790" w:rsidP="00AF4790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>Gender                     : Male</w:t>
            </w:r>
          </w:p>
          <w:p w:rsidR="00AF4790" w:rsidRPr="00DD515A" w:rsidRDefault="00AF4790" w:rsidP="00AF4790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>Nationality               : Indian</w:t>
            </w:r>
          </w:p>
          <w:p w:rsidR="00AF4790" w:rsidRPr="00DD515A" w:rsidRDefault="00AF4790" w:rsidP="00AF4790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>Marital Status          : Single</w:t>
            </w:r>
          </w:p>
          <w:p w:rsidR="00AF4790" w:rsidRPr="00DD515A" w:rsidRDefault="00AF4790" w:rsidP="00AF4790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>Language Known    : English, Gujarati, Hindi</w:t>
            </w:r>
          </w:p>
          <w:p w:rsidR="00802CBE" w:rsidRPr="00B65DA0" w:rsidRDefault="00AF4790" w:rsidP="00802CBE">
            <w:pPr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>Hobbies                    : Games,Songs,Sports,Musi</w:t>
            </w:r>
          </w:p>
          <w:p w:rsidR="00B65DA0" w:rsidRPr="00802CBE" w:rsidRDefault="00B65DA0" w:rsidP="00B65DA0">
            <w:pPr>
              <w:spacing w:after="200" w:line="276" w:lineRule="auto"/>
              <w:ind w:left="720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  <w:p w:rsidR="00292FE0" w:rsidRPr="00DD515A" w:rsidRDefault="00292FE0" w:rsidP="00292FE0">
            <w:pPr>
              <w:numPr>
                <w:ilvl w:val="0"/>
                <w:numId w:val="5"/>
              </w:numPr>
              <w:spacing w:after="200" w:line="276" w:lineRule="auto"/>
              <w:ind w:left="450" w:hanging="36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>Pa</w:t>
            </w:r>
            <w:r w:rsidR="003B6169">
              <w:rPr>
                <w:rFonts w:ascii="Calibri" w:eastAsia="Calibri" w:hAnsi="Calibri" w:cs="Calibri"/>
                <w:sz w:val="18"/>
                <w:szCs w:val="18"/>
              </w:rPr>
              <w:t>rticipitated in cultural progra</w:t>
            </w:r>
            <w:r w:rsidR="003B6169" w:rsidRPr="00DD515A">
              <w:rPr>
                <w:rFonts w:ascii="Calibri" w:eastAsia="Calibri" w:hAnsi="Calibri" w:cs="Calibri"/>
                <w:sz w:val="18"/>
                <w:szCs w:val="18"/>
              </w:rPr>
              <w:t>ms</w:t>
            </w:r>
            <w:r w:rsidRPr="00DD515A">
              <w:rPr>
                <w:rFonts w:ascii="Calibri" w:eastAsia="Calibri" w:hAnsi="Calibri" w:cs="Calibri"/>
                <w:sz w:val="18"/>
                <w:szCs w:val="18"/>
              </w:rPr>
              <w:t xml:space="preserve"> during school &amp; college.</w:t>
            </w:r>
          </w:p>
          <w:p w:rsidR="00292FE0" w:rsidRPr="00DD515A" w:rsidRDefault="00292FE0" w:rsidP="00292FE0">
            <w:pPr>
              <w:numPr>
                <w:ilvl w:val="0"/>
                <w:numId w:val="5"/>
              </w:numPr>
              <w:spacing w:after="200" w:line="276" w:lineRule="auto"/>
              <w:ind w:left="450" w:hanging="36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 xml:space="preserve">Extra </w:t>
            </w:r>
            <w:r w:rsidR="003B6169" w:rsidRPr="00DD515A">
              <w:rPr>
                <w:rFonts w:ascii="Calibri" w:eastAsia="Calibri" w:hAnsi="Calibri" w:cs="Calibri"/>
                <w:sz w:val="18"/>
                <w:szCs w:val="18"/>
              </w:rPr>
              <w:t>Curriculum</w:t>
            </w:r>
            <w:r w:rsidRPr="00DD515A">
              <w:rPr>
                <w:rFonts w:ascii="Calibri" w:eastAsia="Calibri" w:hAnsi="Calibri" w:cs="Calibri"/>
                <w:sz w:val="18"/>
                <w:szCs w:val="18"/>
              </w:rPr>
              <w:t xml:space="preserve"> activies,Group projects</w:t>
            </w:r>
          </w:p>
          <w:p w:rsidR="00802CBE" w:rsidRPr="005A1199" w:rsidRDefault="00292FE0" w:rsidP="005A1199">
            <w:pPr>
              <w:numPr>
                <w:ilvl w:val="0"/>
                <w:numId w:val="5"/>
              </w:numPr>
              <w:spacing w:after="200" w:line="276" w:lineRule="auto"/>
              <w:ind w:left="450" w:hanging="36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>I like to playing,gaming,sports</w:t>
            </w:r>
          </w:p>
          <w:p w:rsidR="00292FE0" w:rsidRPr="00DD515A" w:rsidRDefault="00292FE0" w:rsidP="00292FE0">
            <w:pPr>
              <w:numPr>
                <w:ilvl w:val="0"/>
                <w:numId w:val="5"/>
              </w:numPr>
              <w:spacing w:after="200" w:line="276" w:lineRule="auto"/>
              <w:ind w:left="45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>Interest to work in Production or Q.C. department</w:t>
            </w:r>
          </w:p>
          <w:p w:rsidR="00292FE0" w:rsidRPr="00DD515A" w:rsidRDefault="00292FE0" w:rsidP="00292FE0">
            <w:pPr>
              <w:numPr>
                <w:ilvl w:val="0"/>
                <w:numId w:val="5"/>
              </w:numPr>
              <w:spacing w:after="200" w:line="276" w:lineRule="auto"/>
              <w:ind w:left="45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 xml:space="preserve">Interest to work in </w:t>
            </w:r>
            <w:r w:rsidR="003B6169" w:rsidRPr="00DD515A">
              <w:rPr>
                <w:rFonts w:ascii="Calibri" w:eastAsia="Calibri" w:hAnsi="Calibri" w:cs="Calibri"/>
                <w:sz w:val="18"/>
                <w:szCs w:val="18"/>
              </w:rPr>
              <w:t>manufacturing, production</w:t>
            </w:r>
          </w:p>
          <w:p w:rsidR="00292FE0" w:rsidRPr="00DD515A" w:rsidRDefault="00292FE0" w:rsidP="00292FE0">
            <w:pPr>
              <w:numPr>
                <w:ilvl w:val="0"/>
                <w:numId w:val="5"/>
              </w:numPr>
              <w:spacing w:after="200" w:line="276" w:lineRule="auto"/>
              <w:ind w:left="450" w:hanging="360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 xml:space="preserve">interest in marketing with good reputeted </w:t>
            </w:r>
            <w:r w:rsidR="003B6169" w:rsidRPr="00DD515A">
              <w:rPr>
                <w:rFonts w:ascii="Calibri" w:eastAsia="Calibri" w:hAnsi="Calibri" w:cs="Calibri"/>
                <w:sz w:val="18"/>
                <w:szCs w:val="18"/>
              </w:rPr>
              <w:t>company</w:t>
            </w:r>
          </w:p>
          <w:p w:rsidR="005A1199" w:rsidRDefault="005A1199" w:rsidP="005A1199">
            <w:pPr>
              <w:spacing w:after="200"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:rsidR="005A1199" w:rsidRPr="005A1199" w:rsidRDefault="005A1199" w:rsidP="005A1199">
            <w:pPr>
              <w:spacing w:after="200"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</w:p>
          <w:p w:rsidR="00292FE0" w:rsidRPr="005A1199" w:rsidRDefault="00292FE0" w:rsidP="005A1199">
            <w:pPr>
              <w:numPr>
                <w:ilvl w:val="0"/>
                <w:numId w:val="6"/>
              </w:numPr>
              <w:spacing w:after="200" w:line="276" w:lineRule="auto"/>
              <w:ind w:left="450" w:hanging="36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5A1199">
              <w:rPr>
                <w:rFonts w:ascii="Calibri" w:eastAsia="Calibri" w:hAnsi="Calibri" w:cs="Calibri"/>
                <w:sz w:val="18"/>
                <w:szCs w:val="18"/>
              </w:rPr>
              <w:t>I hereby declare that the above mentioned information is true to the best of my knowledge.</w:t>
            </w:r>
          </w:p>
          <w:p w:rsidR="00292FE0" w:rsidRPr="00DD515A" w:rsidRDefault="00292FE0" w:rsidP="00292FE0">
            <w:pPr>
              <w:ind w:left="450"/>
              <w:rPr>
                <w:rFonts w:ascii="Calibri" w:eastAsia="Calibri" w:hAnsi="Calibri" w:cs="Calibri"/>
                <w:sz w:val="18"/>
                <w:szCs w:val="18"/>
              </w:rPr>
            </w:pPr>
            <w:r w:rsidRPr="00DD515A">
              <w:rPr>
                <w:rFonts w:ascii="Calibri" w:eastAsia="Calibri" w:hAnsi="Calibri" w:cs="Calibri"/>
                <w:sz w:val="18"/>
                <w:szCs w:val="18"/>
              </w:rPr>
              <w:t xml:space="preserve">                                                                                 </w:t>
            </w:r>
          </w:p>
          <w:p w:rsidR="00292FE0" w:rsidRDefault="00292FE0" w:rsidP="00292FE0">
            <w:pPr>
              <w:ind w:left="450"/>
            </w:pPr>
            <w:r>
              <w:rPr>
                <w:rFonts w:ascii="Calibri" w:eastAsia="Calibri" w:hAnsi="Calibri" w:cs="Calibri"/>
                <w:sz w:val="32"/>
              </w:rPr>
              <w:t xml:space="preserve">                                                                                Sincerely,</w:t>
            </w:r>
            <w:r>
              <w:t xml:space="preserve"> </w:t>
            </w:r>
          </w:p>
          <w:p w:rsidR="00135752" w:rsidRPr="00292FE0" w:rsidRDefault="00292FE0" w:rsidP="00292FE0">
            <w:pPr>
              <w:ind w:left="450"/>
              <w:jc w:val="right"/>
              <w:rPr>
                <w:rFonts w:ascii="Calibri" w:eastAsia="Calibri" w:hAnsi="Calibri" w:cs="Calibri"/>
                <w:sz w:val="32"/>
              </w:rPr>
            </w:pPr>
            <w:r>
              <w:t xml:space="preserve">AADESHARA DEVANG                                                                                           </w:t>
            </w:r>
          </w:p>
        </w:tc>
      </w:tr>
    </w:tbl>
    <w:p w:rsidR="00274CD6" w:rsidRPr="00292FE0" w:rsidRDefault="00292FE0" w:rsidP="00292FE0">
      <w:pPr>
        <w:ind w:left="45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 </w:t>
      </w:r>
    </w:p>
    <w:sectPr w:rsidR="00274CD6" w:rsidRPr="00292FE0" w:rsidSect="002C2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344" w:rsidRPr="00130478" w:rsidRDefault="00D87344" w:rsidP="00130478">
      <w:pPr>
        <w:pStyle w:val="ContactInfo"/>
        <w:spacing w:line="240" w:lineRule="auto"/>
        <w:rPr>
          <w:rFonts w:ascii="Arial" w:hAnsi="Arial" w:cs="Times New Roman"/>
          <w:sz w:val="22"/>
          <w:szCs w:val="20"/>
        </w:rPr>
      </w:pPr>
      <w:r>
        <w:separator/>
      </w:r>
    </w:p>
  </w:endnote>
  <w:endnote w:type="continuationSeparator" w:id="1">
    <w:p w:rsidR="00D87344" w:rsidRPr="00130478" w:rsidRDefault="00D87344" w:rsidP="00130478">
      <w:pPr>
        <w:pStyle w:val="ContactInfo"/>
        <w:spacing w:line="240" w:lineRule="auto"/>
        <w:rPr>
          <w:rFonts w:ascii="Arial" w:hAnsi="Arial" w:cs="Times New Roman"/>
          <w:sz w:val="22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169" w:rsidRDefault="003B61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169" w:rsidRDefault="003B61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169" w:rsidRDefault="003B61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344" w:rsidRPr="00130478" w:rsidRDefault="00D87344" w:rsidP="00130478">
      <w:pPr>
        <w:pStyle w:val="ContactInfo"/>
        <w:spacing w:line="240" w:lineRule="auto"/>
        <w:rPr>
          <w:rFonts w:ascii="Arial" w:hAnsi="Arial" w:cs="Times New Roman"/>
          <w:sz w:val="22"/>
          <w:szCs w:val="20"/>
        </w:rPr>
      </w:pPr>
      <w:r>
        <w:separator/>
      </w:r>
    </w:p>
  </w:footnote>
  <w:footnote w:type="continuationSeparator" w:id="1">
    <w:p w:rsidR="00D87344" w:rsidRPr="00130478" w:rsidRDefault="00D87344" w:rsidP="00130478">
      <w:pPr>
        <w:pStyle w:val="ContactInfo"/>
        <w:spacing w:line="240" w:lineRule="auto"/>
        <w:rPr>
          <w:rFonts w:ascii="Arial" w:hAnsi="Arial" w:cs="Times New Roman"/>
          <w:sz w:val="22"/>
          <w:szCs w:val="20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169" w:rsidRDefault="003B61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169" w:rsidRDefault="003B616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169" w:rsidRDefault="003B61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579F"/>
    <w:multiLevelType w:val="multilevel"/>
    <w:tmpl w:val="0D12C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F51C8E"/>
    <w:multiLevelType w:val="multilevel"/>
    <w:tmpl w:val="450C71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0D29ED"/>
    <w:multiLevelType w:val="multilevel"/>
    <w:tmpl w:val="2F9E0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7C333C"/>
    <w:multiLevelType w:val="hybridMultilevel"/>
    <w:tmpl w:val="82BE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64B6F"/>
    <w:multiLevelType w:val="multilevel"/>
    <w:tmpl w:val="6D2CAF7E"/>
    <w:styleLink w:val="CurrentList1"/>
    <w:lvl w:ilvl="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5673D3"/>
    <w:multiLevelType w:val="multilevel"/>
    <w:tmpl w:val="6CC8A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3"/>
  <w:attachedTemplate r:id="rId1"/>
  <w:stylePaneFormatFilter w:val="3001"/>
  <w:defaultTabStop w:val="720"/>
  <w:drawingGridHorizontalSpacing w:val="11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6B58"/>
    <w:rsid w:val="000700BE"/>
    <w:rsid w:val="00084A5C"/>
    <w:rsid w:val="00093BEA"/>
    <w:rsid w:val="000D6C96"/>
    <w:rsid w:val="001014A0"/>
    <w:rsid w:val="00116A29"/>
    <w:rsid w:val="00130478"/>
    <w:rsid w:val="00135752"/>
    <w:rsid w:val="00142D76"/>
    <w:rsid w:val="001F1362"/>
    <w:rsid w:val="001F20AF"/>
    <w:rsid w:val="00274CD6"/>
    <w:rsid w:val="002802E5"/>
    <w:rsid w:val="00292FE0"/>
    <w:rsid w:val="002B0060"/>
    <w:rsid w:val="002B084E"/>
    <w:rsid w:val="002B2B1E"/>
    <w:rsid w:val="002C2556"/>
    <w:rsid w:val="00346ABB"/>
    <w:rsid w:val="003506C8"/>
    <w:rsid w:val="00365AEA"/>
    <w:rsid w:val="003B164C"/>
    <w:rsid w:val="003B6169"/>
    <w:rsid w:val="003D25DA"/>
    <w:rsid w:val="004007D8"/>
    <w:rsid w:val="00435438"/>
    <w:rsid w:val="004467E5"/>
    <w:rsid w:val="004B0D02"/>
    <w:rsid w:val="0051400E"/>
    <w:rsid w:val="00536728"/>
    <w:rsid w:val="00566199"/>
    <w:rsid w:val="005A1199"/>
    <w:rsid w:val="005E5780"/>
    <w:rsid w:val="006049F3"/>
    <w:rsid w:val="00653A20"/>
    <w:rsid w:val="00711382"/>
    <w:rsid w:val="00727993"/>
    <w:rsid w:val="00764EC9"/>
    <w:rsid w:val="007B70F8"/>
    <w:rsid w:val="007C7FA3"/>
    <w:rsid w:val="00802CBE"/>
    <w:rsid w:val="00813104"/>
    <w:rsid w:val="00821698"/>
    <w:rsid w:val="00835D14"/>
    <w:rsid w:val="00875512"/>
    <w:rsid w:val="008F2DEA"/>
    <w:rsid w:val="00923273"/>
    <w:rsid w:val="0093635A"/>
    <w:rsid w:val="00971E9D"/>
    <w:rsid w:val="00997D23"/>
    <w:rsid w:val="00A625D1"/>
    <w:rsid w:val="00A6511C"/>
    <w:rsid w:val="00A74E92"/>
    <w:rsid w:val="00A978C5"/>
    <w:rsid w:val="00AB074D"/>
    <w:rsid w:val="00AB451F"/>
    <w:rsid w:val="00AB49BC"/>
    <w:rsid w:val="00AB6B58"/>
    <w:rsid w:val="00AD63E4"/>
    <w:rsid w:val="00AE6341"/>
    <w:rsid w:val="00AF4790"/>
    <w:rsid w:val="00B305FF"/>
    <w:rsid w:val="00B5218C"/>
    <w:rsid w:val="00B54269"/>
    <w:rsid w:val="00B64CAA"/>
    <w:rsid w:val="00B65DA0"/>
    <w:rsid w:val="00BB2FAB"/>
    <w:rsid w:val="00C31B9D"/>
    <w:rsid w:val="00C5369F"/>
    <w:rsid w:val="00C8736B"/>
    <w:rsid w:val="00CB34AA"/>
    <w:rsid w:val="00CD6D9D"/>
    <w:rsid w:val="00CD7A98"/>
    <w:rsid w:val="00CF67DE"/>
    <w:rsid w:val="00D73271"/>
    <w:rsid w:val="00D87344"/>
    <w:rsid w:val="00DC020F"/>
    <w:rsid w:val="00E13DAC"/>
    <w:rsid w:val="00E86DD2"/>
    <w:rsid w:val="00ED0945"/>
    <w:rsid w:val="00ED7C6A"/>
    <w:rsid w:val="00EF328B"/>
    <w:rsid w:val="00F2373B"/>
    <w:rsid w:val="00F36358"/>
    <w:rsid w:val="00F51EF3"/>
    <w:rsid w:val="00FA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4E"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rsid w:val="006049F3"/>
    <w:pPr>
      <w:spacing w:before="22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46ABB"/>
    <w:pPr>
      <w:spacing w:before="240" w:after="60" w:line="220" w:lineRule="atLeast"/>
      <w:outlineLvl w:val="1"/>
    </w:pPr>
    <w:rPr>
      <w:rFonts w:ascii="Impact" w:hAnsi="Impact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Cs w:val="22"/>
    </w:rPr>
  </w:style>
  <w:style w:type="paragraph" w:customStyle="1" w:styleId="ContactInfo">
    <w:name w:val="Contact Info"/>
    <w:basedOn w:val="Normal"/>
    <w:next w:val="Normal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rsid w:val="00821698"/>
    <w:pPr>
      <w:spacing w:after="40" w:line="220" w:lineRule="atLeast"/>
      <w:jc w:val="center"/>
    </w:pPr>
    <w:rPr>
      <w:rFonts w:ascii="Arial Narrow" w:hAnsi="Arial Narrow"/>
    </w:rPr>
  </w:style>
  <w:style w:type="paragraph" w:customStyle="1" w:styleId="JobTitleDegree1">
    <w:name w:val="Job Title/Degree 1"/>
    <w:basedOn w:val="BodyText2"/>
    <w:rsid w:val="002B084E"/>
    <w:pPr>
      <w:jc w:val="left"/>
    </w:pPr>
  </w:style>
  <w:style w:type="paragraph" w:styleId="BodyText2">
    <w:name w:val="Body Text 2"/>
    <w:basedOn w:val="Normal"/>
    <w:rsid w:val="00821698"/>
    <w:pPr>
      <w:spacing w:before="240" w:after="40"/>
      <w:jc w:val="center"/>
    </w:pPr>
    <w:rPr>
      <w:rFonts w:ascii="Arial Narrow" w:hAnsi="Arial Narrow"/>
    </w:rPr>
  </w:style>
  <w:style w:type="paragraph" w:customStyle="1" w:styleId="BulletedListItem1">
    <w:name w:val="Bulleted List Item 1"/>
    <w:basedOn w:val="Normal"/>
    <w:rsid w:val="00821698"/>
    <w:pPr>
      <w:numPr>
        <w:numId w:val="1"/>
      </w:numPr>
      <w:spacing w:before="240"/>
    </w:pPr>
    <w:rPr>
      <w:rFonts w:ascii="Arial Narrow" w:hAnsi="Arial Narrow"/>
      <w:spacing w:val="-5"/>
    </w:rPr>
  </w:style>
  <w:style w:type="paragraph" w:customStyle="1" w:styleId="JobTitleDegree">
    <w:name w:val="Job Title/Degree"/>
    <w:basedOn w:val="BodyText1"/>
    <w:rsid w:val="002B084E"/>
    <w:pPr>
      <w:jc w:val="left"/>
    </w:pPr>
  </w:style>
  <w:style w:type="numbering" w:customStyle="1" w:styleId="CurrentList1">
    <w:name w:val="Current List1"/>
    <w:rsid w:val="00346ABB"/>
    <w:pPr>
      <w:numPr>
        <w:numId w:val="2"/>
      </w:numPr>
    </w:pPr>
  </w:style>
  <w:style w:type="paragraph" w:customStyle="1" w:styleId="BulletedListItem">
    <w:name w:val="Bulleted List Item"/>
    <w:basedOn w:val="BulletedListItem1"/>
    <w:next w:val="BodyText"/>
    <w:rsid w:val="00821698"/>
    <w:pPr>
      <w:spacing w:before="0"/>
    </w:pPr>
  </w:style>
  <w:style w:type="paragraph" w:customStyle="1" w:styleId="Dates1">
    <w:name w:val="Dates 1"/>
    <w:basedOn w:val="BodyText2"/>
    <w:rsid w:val="002B084E"/>
    <w:pPr>
      <w:jc w:val="right"/>
    </w:pPr>
  </w:style>
  <w:style w:type="paragraph" w:customStyle="1" w:styleId="Dates">
    <w:name w:val="Dates"/>
    <w:basedOn w:val="BodyText1"/>
    <w:rsid w:val="002B084E"/>
    <w:pPr>
      <w:jc w:val="right"/>
    </w:pPr>
  </w:style>
  <w:style w:type="paragraph" w:styleId="BalloonText">
    <w:name w:val="Balloon Text"/>
    <w:basedOn w:val="Normal"/>
    <w:semiHidden/>
    <w:rsid w:val="00C31B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F51EF3"/>
    <w:rPr>
      <w:color w:val="0000FF" w:themeColor="hyperlink"/>
      <w:u w:val="single"/>
    </w:rPr>
  </w:style>
  <w:style w:type="table" w:styleId="TableGrid">
    <w:name w:val="Table Grid"/>
    <w:basedOn w:val="TableNormal"/>
    <w:rsid w:val="005661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13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3DAC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E13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13DAC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F47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adesharadevang@gmail.com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AppData\Roaming\Microsoft\Templates\Functional%20resum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D478E-12C4-44F6-BFAE-EC6EFA4D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resume(2)</Template>
  <TotalTime>62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54</cp:revision>
  <cp:lastPrinted>2002-07-26T10:34:00Z</cp:lastPrinted>
  <dcterms:created xsi:type="dcterms:W3CDTF">2013-12-08T08:11:00Z</dcterms:created>
  <dcterms:modified xsi:type="dcterms:W3CDTF">2013-12-10T12:41:00Z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TC062851661033</vt:lpwstr>
  </property>
</Properties>
</file>