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page" w:horzAnchor="margin" w:tblpX="-142" w:tblpY="1321"/>
        <w:tblW w:w="1091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537"/>
        <w:gridCol w:w="706"/>
        <w:gridCol w:w="6672"/>
      </w:tblGrid>
      <w:tr w:rsidR="001B2ABD" w:rsidTr="00AF0B7A">
        <w:trPr>
          <w:trHeight w:val="1030"/>
        </w:trPr>
        <w:tc>
          <w:tcPr>
            <w:tcW w:w="3537" w:type="dxa"/>
            <w:vAlign w:val="bottom"/>
          </w:tcPr>
          <w:p w:rsidR="001B2ABD" w:rsidRDefault="001B2ABD" w:rsidP="00AF0B7A">
            <w:pPr>
              <w:tabs>
                <w:tab w:val="left" w:pos="990"/>
              </w:tabs>
              <w:jc w:val="center"/>
            </w:pPr>
          </w:p>
        </w:tc>
        <w:tc>
          <w:tcPr>
            <w:tcW w:w="706" w:type="dxa"/>
          </w:tcPr>
          <w:p w:rsidR="001B2ABD" w:rsidRDefault="001B2ABD" w:rsidP="00AF0B7A">
            <w:pPr>
              <w:tabs>
                <w:tab w:val="left" w:pos="990"/>
              </w:tabs>
            </w:pPr>
          </w:p>
        </w:tc>
        <w:tc>
          <w:tcPr>
            <w:tcW w:w="6672" w:type="dxa"/>
            <w:vAlign w:val="bottom"/>
          </w:tcPr>
          <w:p w:rsidR="00F12684" w:rsidRPr="000637F2" w:rsidRDefault="00FC5C7B" w:rsidP="00AF0B7A">
            <w:pPr>
              <w:pStyle w:val="Title"/>
              <w:rPr>
                <w:rFonts w:ascii="Arial" w:hAnsi="Arial" w:cs="Arial"/>
                <w:sz w:val="44"/>
                <w:szCs w:val="64"/>
              </w:rPr>
            </w:pPr>
            <w:r>
              <w:rPr>
                <w:rFonts w:ascii="Arial" w:hAnsi="Arial" w:cs="Arial"/>
                <w:sz w:val="40"/>
                <w:szCs w:val="64"/>
              </w:rPr>
              <w:t xml:space="preserve">bijay </w:t>
            </w:r>
            <w:r w:rsidR="009D2B2A">
              <w:rPr>
                <w:rFonts w:ascii="Arial" w:hAnsi="Arial" w:cs="Arial"/>
                <w:sz w:val="40"/>
                <w:szCs w:val="64"/>
              </w:rPr>
              <w:t>biswas</w:t>
            </w:r>
          </w:p>
          <w:p w:rsidR="001B2ABD" w:rsidRPr="00BB1963" w:rsidRDefault="009D2B2A" w:rsidP="00AF0B7A">
            <w:pPr>
              <w:rPr>
                <w:b/>
                <w:sz w:val="36"/>
                <w:szCs w:val="62"/>
              </w:rPr>
            </w:pPr>
            <w:r>
              <w:rPr>
                <w:b/>
                <w:w w:val="58"/>
                <w:sz w:val="24"/>
              </w:rPr>
              <w:t xml:space="preserve">Formwork </w:t>
            </w:r>
            <w:proofErr w:type="spellStart"/>
            <w:r>
              <w:rPr>
                <w:b/>
                <w:w w:val="58"/>
                <w:sz w:val="24"/>
              </w:rPr>
              <w:t>forman</w:t>
            </w:r>
            <w:proofErr w:type="spellEnd"/>
            <w:r w:rsidR="0089731E" w:rsidRPr="000637F2">
              <w:rPr>
                <w:b/>
                <w:spacing w:val="27"/>
                <w:w w:val="58"/>
                <w:sz w:val="24"/>
              </w:rPr>
              <w:t xml:space="preserve"> </w:t>
            </w:r>
          </w:p>
        </w:tc>
      </w:tr>
      <w:tr w:rsidR="00F60F1D" w:rsidTr="00AF0B7A">
        <w:trPr>
          <w:trHeight w:val="12791"/>
        </w:trPr>
        <w:tc>
          <w:tcPr>
            <w:tcW w:w="3537" w:type="dxa"/>
          </w:tcPr>
          <w:sdt>
            <w:sdtPr>
              <w:id w:val="-1711873194"/>
              <w:placeholder>
                <w:docPart w:val="B588B1AFD454404496676A478C5FE864"/>
              </w:placeholder>
              <w:temporary/>
              <w:showingPlcHdr/>
            </w:sdtPr>
            <w:sdtEndPr/>
            <w:sdtContent>
              <w:p w:rsidR="00F60F1D" w:rsidRDefault="00F60F1D" w:rsidP="00AF0B7A">
                <w:pPr>
                  <w:pStyle w:val="Heading3"/>
                </w:pPr>
                <w:r w:rsidRPr="001D0D61">
                  <w:rPr>
                    <w:u w:val="single"/>
                  </w:rPr>
                  <w:t>Profile</w:t>
                </w:r>
              </w:p>
            </w:sdtContent>
          </w:sdt>
          <w:p w:rsidR="00F60F1D" w:rsidRDefault="0029440B" w:rsidP="00AF0B7A">
            <w:r>
              <w:t xml:space="preserve">Experienced Monitoring Shutter Making &amp; assembling process at </w:t>
            </w:r>
            <w:proofErr w:type="gramStart"/>
            <w:r>
              <w:t xml:space="preserve">Formwork </w:t>
            </w:r>
            <w:r w:rsidR="00820C07">
              <w:t xml:space="preserve"> w</w:t>
            </w:r>
            <w:r w:rsidR="00F60F1D">
              <w:t>ith</w:t>
            </w:r>
            <w:proofErr w:type="gramEnd"/>
            <w:r w:rsidR="00F60F1D">
              <w:t xml:space="preserve"> a </w:t>
            </w:r>
            <w:r w:rsidR="00820C07">
              <w:t>D</w:t>
            </w:r>
            <w:r w:rsidR="00F60F1D">
              <w:t>emonstrated History of Working experie</w:t>
            </w:r>
            <w:r w:rsidR="002042C2">
              <w:t xml:space="preserve">nce in L&amp;T, Skilled in </w:t>
            </w:r>
            <w:r>
              <w:t xml:space="preserve">Formwork </w:t>
            </w:r>
            <w:r w:rsidR="00A43562">
              <w:t>Progress M</w:t>
            </w:r>
            <w:r>
              <w:t>onitoring, Reading &amp; Interpreting Drawing</w:t>
            </w:r>
            <w:r w:rsidR="00F60F1D">
              <w:t xml:space="preserve">, Resource </w:t>
            </w:r>
            <w:r w:rsidR="00820C07">
              <w:t>Management,</w:t>
            </w:r>
            <w:r w:rsidR="00F60F1D">
              <w:t xml:space="preserve"> </w:t>
            </w:r>
            <w:r w:rsidR="00820C07">
              <w:t>Site Execution</w:t>
            </w:r>
            <w:r w:rsidR="00411046">
              <w:t>, Technical Assistance, Quality Control, Quantity Su</w:t>
            </w:r>
            <w:r>
              <w:t>rveying.</w:t>
            </w:r>
          </w:p>
          <w:p w:rsidR="00F60F1D" w:rsidRDefault="00F60F1D" w:rsidP="00AF0B7A">
            <w:r>
              <w:t xml:space="preserve">   </w:t>
            </w:r>
          </w:p>
          <w:p w:rsidR="00F60F1D" w:rsidRDefault="00F60F1D" w:rsidP="00AF0B7A"/>
          <w:p w:rsidR="00F60F1D" w:rsidRPr="001D0D61" w:rsidRDefault="00D44002" w:rsidP="00AF0B7A">
            <w:pPr>
              <w:pStyle w:val="Heading3"/>
              <w:rPr>
                <w:u w:val="single"/>
              </w:rPr>
            </w:pPr>
            <w:r w:rsidRPr="001D0D61">
              <w:rPr>
                <w:u w:val="single"/>
              </w:rPr>
              <w:t>Personal Info:</w:t>
            </w:r>
          </w:p>
          <w:p w:rsidR="00D44002" w:rsidRPr="00D44002" w:rsidRDefault="00373B7D" w:rsidP="00AF0B7A">
            <w:pPr>
              <w:rPr>
                <w:b/>
              </w:rPr>
            </w:pPr>
            <w:r>
              <w:rPr>
                <w:b/>
              </w:rPr>
              <w:t>Permanent Address:</w:t>
            </w:r>
          </w:p>
          <w:p w:rsidR="00D44002" w:rsidRDefault="00FC5C7B" w:rsidP="00AF0B7A">
            <w:r>
              <w:t>Village-</w:t>
            </w:r>
            <w:proofErr w:type="spellStart"/>
            <w:r>
              <w:t>Rupdaha</w:t>
            </w:r>
            <w:proofErr w:type="spellEnd"/>
            <w:r>
              <w:t>, P.O-</w:t>
            </w:r>
            <w:proofErr w:type="spellStart"/>
            <w:r>
              <w:t>Nabarupdaha</w:t>
            </w:r>
            <w:proofErr w:type="spellEnd"/>
            <w:r>
              <w:t>, P.S-</w:t>
            </w:r>
            <w:proofErr w:type="spellStart"/>
            <w:r>
              <w:t>Hanhkhali</w:t>
            </w:r>
            <w:proofErr w:type="spellEnd"/>
            <w:r>
              <w:t xml:space="preserve"> </w:t>
            </w:r>
            <w:proofErr w:type="spellStart"/>
            <w:r w:rsidR="006B4F99">
              <w:t>Dist</w:t>
            </w:r>
            <w:proofErr w:type="spellEnd"/>
            <w:r w:rsidR="006B4F99">
              <w:t>-Nadia, Pin-741502</w:t>
            </w:r>
            <w:r w:rsidR="002113D9">
              <w:t xml:space="preserve"> (</w:t>
            </w:r>
            <w:r>
              <w:rPr>
                <w:u w:val="single"/>
              </w:rPr>
              <w:t>W.B</w:t>
            </w:r>
            <w:r w:rsidR="00B20228">
              <w:t>)</w:t>
            </w:r>
          </w:p>
          <w:p w:rsidR="00D44002" w:rsidRDefault="00D44002" w:rsidP="00AF0B7A"/>
          <w:sdt>
            <w:sdtPr>
              <w:id w:val="1111563247"/>
              <w:placeholder>
                <w:docPart w:val="7EDFCCC07D854C92BC58E8F3528A3C60"/>
              </w:placeholder>
              <w:temporary/>
              <w:showingPlcHdr/>
            </w:sdtPr>
            <w:sdtEndPr>
              <w:rPr>
                <w:b/>
              </w:rPr>
            </w:sdtEndPr>
            <w:sdtContent>
              <w:p w:rsidR="00F60F1D" w:rsidRPr="00D44002" w:rsidRDefault="00F60F1D" w:rsidP="00AF0B7A">
                <w:pPr>
                  <w:rPr>
                    <w:b/>
                  </w:rPr>
                </w:pPr>
                <w:r w:rsidRPr="00D44002">
                  <w:rPr>
                    <w:b/>
                  </w:rPr>
                  <w:t>PHONE:</w:t>
                </w:r>
              </w:p>
            </w:sdtContent>
          </w:sdt>
          <w:p w:rsidR="00F60F1D" w:rsidRDefault="006B4F99" w:rsidP="00AF0B7A">
            <w:r>
              <w:t>+917872119415</w:t>
            </w:r>
          </w:p>
          <w:p w:rsidR="00D44002" w:rsidRDefault="00D44002" w:rsidP="00AF0B7A">
            <w:pPr>
              <w:rPr>
                <w:b/>
              </w:rPr>
            </w:pPr>
          </w:p>
          <w:sdt>
            <w:sdtPr>
              <w:id w:val="-240260293"/>
              <w:placeholder>
                <w:docPart w:val="B7B7C922C27E46A381A7A3BAD4C4E109"/>
              </w:placeholder>
              <w:temporary/>
              <w:showingPlcHdr/>
            </w:sdtPr>
            <w:sdtEndPr/>
            <w:sdtContent>
              <w:p w:rsidR="00F60F1D" w:rsidRDefault="00F60F1D" w:rsidP="00AF0B7A">
                <w:r w:rsidRPr="004D3011">
                  <w:t>EMAIL:</w:t>
                </w:r>
              </w:p>
            </w:sdtContent>
          </w:sdt>
          <w:p w:rsidR="00F60F1D" w:rsidRPr="00E4381A" w:rsidRDefault="006B4F99" w:rsidP="00AF0B7A">
            <w:pPr>
              <w:rPr>
                <w:rStyle w:val="Hyperlink"/>
              </w:rPr>
            </w:pPr>
            <w:r>
              <w:t>Bijayb992</w:t>
            </w:r>
            <w:r w:rsidR="00F60F1D">
              <w:t>@gmail.com</w:t>
            </w:r>
          </w:p>
          <w:p w:rsidR="001D0D61" w:rsidRDefault="001D0D61" w:rsidP="00AF0B7A"/>
          <w:p w:rsidR="002A37F9" w:rsidRDefault="002A37F9" w:rsidP="00AF0B7A">
            <w:pPr>
              <w:rPr>
                <w:rFonts w:asciiTheme="majorHAnsi" w:eastAsiaTheme="majorEastAsia" w:hAnsiTheme="majorHAnsi" w:cstheme="majorBidi"/>
                <w:b/>
                <w:caps/>
                <w:color w:val="548AB7" w:themeColor="accent1" w:themeShade="BF"/>
                <w:sz w:val="22"/>
                <w:szCs w:val="24"/>
                <w:u w:val="single"/>
              </w:rPr>
            </w:pPr>
          </w:p>
          <w:p w:rsidR="00D44002" w:rsidRDefault="001D0D61" w:rsidP="00AF0B7A">
            <w:pPr>
              <w:rPr>
                <w:rFonts w:asciiTheme="majorHAnsi" w:eastAsiaTheme="majorEastAsia" w:hAnsiTheme="majorHAnsi" w:cstheme="majorBidi"/>
                <w:b/>
                <w:caps/>
                <w:color w:val="548AB7" w:themeColor="accent1" w:themeShade="BF"/>
                <w:sz w:val="22"/>
                <w:szCs w:val="24"/>
                <w:u w:val="single"/>
              </w:rPr>
            </w:pPr>
            <w:r w:rsidRPr="001D0D61">
              <w:rPr>
                <w:rFonts w:asciiTheme="majorHAnsi" w:eastAsiaTheme="majorEastAsia" w:hAnsiTheme="majorHAnsi" w:cstheme="majorBidi"/>
                <w:b/>
                <w:caps/>
                <w:color w:val="548AB7" w:themeColor="accent1" w:themeShade="BF"/>
                <w:sz w:val="22"/>
                <w:szCs w:val="24"/>
                <w:u w:val="single"/>
              </w:rPr>
              <w:t>SKILLS</w:t>
            </w:r>
          </w:p>
          <w:p w:rsidR="001D0D61" w:rsidRPr="001D0D61" w:rsidRDefault="001D0D61" w:rsidP="00AF0B7A">
            <w:pPr>
              <w:rPr>
                <w:rFonts w:asciiTheme="majorHAnsi" w:eastAsiaTheme="majorEastAsia" w:hAnsiTheme="majorHAnsi" w:cstheme="majorBidi"/>
                <w:b/>
                <w:caps/>
                <w:color w:val="548AB7" w:themeColor="accent1" w:themeShade="BF"/>
                <w:sz w:val="22"/>
                <w:szCs w:val="24"/>
                <w:u w:val="single"/>
              </w:rPr>
            </w:pPr>
          </w:p>
          <w:p w:rsidR="00D44002" w:rsidRDefault="0067168C" w:rsidP="00AF0B7A">
            <w:pPr>
              <w:pStyle w:val="ListParagraph"/>
              <w:numPr>
                <w:ilvl w:val="0"/>
                <w:numId w:val="2"/>
              </w:numPr>
            </w:pPr>
            <w:r>
              <w:t>HD Formwork Assembling</w:t>
            </w:r>
          </w:p>
          <w:p w:rsidR="00D44002" w:rsidRDefault="0067168C" w:rsidP="00D61497">
            <w:pPr>
              <w:pStyle w:val="ListParagraph"/>
              <w:numPr>
                <w:ilvl w:val="0"/>
                <w:numId w:val="2"/>
              </w:numPr>
            </w:pPr>
            <w:r>
              <w:t>Conducting  Formwork training program</w:t>
            </w:r>
          </w:p>
          <w:p w:rsidR="0067168C" w:rsidRDefault="0067168C" w:rsidP="00D61497">
            <w:pPr>
              <w:pStyle w:val="ListParagraph"/>
              <w:numPr>
                <w:ilvl w:val="0"/>
                <w:numId w:val="2"/>
              </w:numPr>
            </w:pPr>
            <w:r>
              <w:t>Formwork  Design &amp; Drafting</w:t>
            </w:r>
          </w:p>
          <w:p w:rsidR="0067168C" w:rsidRDefault="0067168C" w:rsidP="00616F60">
            <w:pPr>
              <w:pStyle w:val="ListParagraph"/>
              <w:numPr>
                <w:ilvl w:val="0"/>
                <w:numId w:val="2"/>
              </w:numPr>
            </w:pPr>
            <w:r>
              <w:t>Site Execution</w:t>
            </w:r>
          </w:p>
          <w:sdt>
            <w:sdtPr>
              <w:id w:val="-1444214663"/>
              <w:placeholder>
                <w:docPart w:val="5A091D874C6A4910AD2439167A794CD4"/>
              </w:placeholder>
              <w:temporary/>
              <w:showingPlcHdr/>
            </w:sdtPr>
            <w:sdtEndPr/>
            <w:sdtContent>
              <w:p w:rsidR="00813A2B" w:rsidRPr="00CB0055" w:rsidRDefault="00813A2B" w:rsidP="00AF0B7A">
                <w:pPr>
                  <w:pStyle w:val="Heading3"/>
                </w:pPr>
                <w:r w:rsidRPr="001D0D61">
                  <w:rPr>
                    <w:u w:val="single"/>
                  </w:rPr>
                  <w:t>Hobbies</w:t>
                </w:r>
              </w:p>
            </w:sdtContent>
          </w:sdt>
          <w:p w:rsidR="00813A2B" w:rsidRDefault="00813A2B" w:rsidP="00AF0B7A">
            <w:r>
              <w:t>Playing Cricket</w:t>
            </w:r>
            <w:r w:rsidR="00324247">
              <w:t>,</w:t>
            </w:r>
            <w:r w:rsidR="00606870">
              <w:t xml:space="preserve"> Listening music, </w:t>
            </w:r>
            <w:r>
              <w:t>Volleyball</w:t>
            </w:r>
            <w:r w:rsidR="00D61497">
              <w:t>.</w:t>
            </w:r>
          </w:p>
          <w:p w:rsidR="00616F60" w:rsidRDefault="00616F60" w:rsidP="00AF0B7A"/>
          <w:p w:rsidR="0067168C" w:rsidRDefault="0067168C" w:rsidP="0067168C">
            <w:pPr>
              <w:rPr>
                <w:rFonts w:asciiTheme="majorHAnsi" w:eastAsiaTheme="majorEastAsia" w:hAnsiTheme="majorHAnsi" w:cstheme="majorBidi"/>
                <w:b/>
                <w:caps/>
                <w:color w:val="548AB7" w:themeColor="accent1" w:themeShade="BF"/>
                <w:sz w:val="22"/>
                <w:szCs w:val="24"/>
                <w:u w:val="single"/>
              </w:rPr>
            </w:pPr>
            <w:r w:rsidRPr="001D0D61">
              <w:rPr>
                <w:rFonts w:asciiTheme="majorHAnsi" w:eastAsiaTheme="majorEastAsia" w:hAnsiTheme="majorHAnsi" w:cstheme="majorBidi"/>
                <w:b/>
                <w:caps/>
                <w:color w:val="548AB7" w:themeColor="accent1" w:themeShade="BF"/>
                <w:sz w:val="22"/>
                <w:szCs w:val="24"/>
                <w:u w:val="single"/>
              </w:rPr>
              <w:t xml:space="preserve">IT PROEFFICIENCY </w:t>
            </w:r>
          </w:p>
          <w:p w:rsidR="00616F60" w:rsidRPr="00616F60" w:rsidRDefault="00616F60" w:rsidP="00616F60">
            <w:pPr>
              <w:pStyle w:val="ListParagraph"/>
              <w:rPr>
                <w:rFonts w:asciiTheme="majorHAnsi" w:eastAsiaTheme="majorEastAsia" w:hAnsiTheme="majorHAnsi" w:cstheme="majorBidi"/>
                <w:b/>
                <w:caps/>
                <w:color w:val="548AB7" w:themeColor="accent1" w:themeShade="BF"/>
                <w:sz w:val="22"/>
                <w:szCs w:val="24"/>
                <w:u w:val="single"/>
              </w:rPr>
            </w:pPr>
          </w:p>
          <w:p w:rsidR="00813A2B" w:rsidRDefault="00616F60" w:rsidP="00616F60">
            <w:pPr>
              <w:pStyle w:val="ListParagraph"/>
              <w:numPr>
                <w:ilvl w:val="0"/>
                <w:numId w:val="15"/>
              </w:numPr>
            </w:pPr>
            <w:r>
              <w:t>M.S. W</w:t>
            </w:r>
            <w:bookmarkStart w:id="0" w:name="_GoBack"/>
            <w:bookmarkEnd w:id="0"/>
            <w:r>
              <w:t xml:space="preserve">ord </w:t>
            </w:r>
          </w:p>
          <w:p w:rsidR="00616F60" w:rsidRPr="004D3011" w:rsidRDefault="00616F60" w:rsidP="00616F60">
            <w:pPr>
              <w:pStyle w:val="ListParagraph"/>
              <w:numPr>
                <w:ilvl w:val="0"/>
                <w:numId w:val="15"/>
              </w:numPr>
            </w:pPr>
            <w:r>
              <w:t>M.S. Excel</w:t>
            </w:r>
          </w:p>
        </w:tc>
        <w:tc>
          <w:tcPr>
            <w:tcW w:w="706" w:type="dxa"/>
          </w:tcPr>
          <w:p w:rsidR="00F60F1D" w:rsidRDefault="00F60F1D" w:rsidP="00AF0B7A">
            <w:pPr>
              <w:tabs>
                <w:tab w:val="left" w:pos="990"/>
              </w:tabs>
            </w:pPr>
          </w:p>
        </w:tc>
        <w:tc>
          <w:tcPr>
            <w:tcW w:w="6672" w:type="dxa"/>
          </w:tcPr>
          <w:p w:rsidR="0083511F" w:rsidRPr="0083511F" w:rsidRDefault="0083511F" w:rsidP="002113D9">
            <w:pPr>
              <w:pStyle w:val="Heading2"/>
            </w:pPr>
          </w:p>
          <w:p w:rsidR="0089731E" w:rsidRPr="0089731E" w:rsidRDefault="0089731E" w:rsidP="00AF0B7A"/>
          <w:p w:rsidR="00F60F1D" w:rsidRDefault="00FC5C7B" w:rsidP="00AF0B7A">
            <w:pPr>
              <w:pStyle w:val="Heading4"/>
            </w:pPr>
            <w:r>
              <w:t>ITI-CARPENTER</w:t>
            </w:r>
          </w:p>
          <w:p w:rsidR="002113D9" w:rsidRPr="002113D9" w:rsidRDefault="00FC5C7B" w:rsidP="002113D9">
            <w:pPr>
              <w:pStyle w:val="Heading4"/>
              <w:rPr>
                <w:b w:val="0"/>
              </w:rPr>
            </w:pPr>
            <w:r>
              <w:rPr>
                <w:b w:val="0"/>
              </w:rPr>
              <w:t>B.P.C industrial training institute (WB</w:t>
            </w:r>
            <w:r w:rsidR="00373B7D">
              <w:rPr>
                <w:b w:val="0"/>
              </w:rPr>
              <w:t xml:space="preserve">) </w:t>
            </w:r>
            <w:r w:rsidR="00373B7D">
              <w:t>–</w:t>
            </w:r>
            <w:r w:rsidR="00373B7D">
              <w:rPr>
                <w:b w:val="0"/>
              </w:rPr>
              <w:t xml:space="preserve"> </w:t>
            </w:r>
            <w:r>
              <w:rPr>
                <w:b w:val="0"/>
              </w:rPr>
              <w:t>70</w:t>
            </w:r>
            <w:r w:rsidR="00F60F1D">
              <w:rPr>
                <w:b w:val="0"/>
              </w:rPr>
              <w:t>%</w:t>
            </w:r>
          </w:p>
          <w:sdt>
            <w:sdtPr>
              <w:id w:val="1001553383"/>
              <w:placeholder>
                <w:docPart w:val="56F24F5BD99D49329519B29268DF234C"/>
              </w:placeholder>
              <w:temporary/>
              <w:showingPlcHdr/>
            </w:sdtPr>
            <w:sdtEndPr/>
            <w:sdtContent>
              <w:p w:rsidR="00F60F1D" w:rsidRDefault="00F60F1D" w:rsidP="00AF0B7A">
                <w:pPr>
                  <w:pStyle w:val="Heading2"/>
                </w:pPr>
                <w:r w:rsidRPr="00036450">
                  <w:t>WORK EXPERIENCE</w:t>
                </w:r>
              </w:p>
            </w:sdtContent>
          </w:sdt>
          <w:p w:rsidR="00F60F1D" w:rsidRDefault="00831EB9" w:rsidP="00AF0B7A">
            <w:r>
              <w:rPr>
                <w:noProof/>
                <w:lang w:val="en-IN" w:eastAsia="en-IN" w:bidi="hi-IN"/>
              </w:rPr>
              <w:drawing>
                <wp:inline distT="0" distB="0" distL="0" distR="0" wp14:anchorId="6C8FAE1C" wp14:editId="1D17FE90">
                  <wp:extent cx="1295748" cy="310551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3079" cy="3314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852F6" w:rsidRDefault="007852F6" w:rsidP="00AF0B7A"/>
          <w:p w:rsidR="00013811" w:rsidRDefault="00F60F1D" w:rsidP="00AF0B7A">
            <w:pPr>
              <w:rPr>
                <w:b/>
                <w:bCs/>
                <w:sz w:val="20"/>
                <w:szCs w:val="24"/>
              </w:rPr>
            </w:pPr>
            <w:r w:rsidRPr="007852F6">
              <w:rPr>
                <w:b/>
                <w:bCs/>
                <w:sz w:val="20"/>
                <w:szCs w:val="24"/>
              </w:rPr>
              <w:t xml:space="preserve">Projects </w:t>
            </w:r>
            <w:r w:rsidR="002665AD">
              <w:rPr>
                <w:b/>
                <w:bCs/>
                <w:sz w:val="20"/>
                <w:szCs w:val="24"/>
              </w:rPr>
              <w:t>–</w:t>
            </w:r>
          </w:p>
          <w:p w:rsidR="002113D9" w:rsidRPr="002113D9" w:rsidRDefault="002113D9" w:rsidP="00AF0B7A">
            <w:pPr>
              <w:rPr>
                <w:b/>
                <w:bCs/>
                <w:sz w:val="20"/>
                <w:szCs w:val="24"/>
              </w:rPr>
            </w:pPr>
          </w:p>
          <w:p w:rsidR="00F60F1D" w:rsidRDefault="00FC5798" w:rsidP="00AF0B7A">
            <w:pPr>
              <w:pStyle w:val="Date"/>
            </w:pPr>
            <w:r>
              <w:t>July</w:t>
            </w:r>
            <w:r w:rsidR="006B4F99">
              <w:t xml:space="preserve"> 2018 </w:t>
            </w:r>
            <w:r w:rsidR="00F60F1D" w:rsidRPr="00036450">
              <w:t>–</w:t>
            </w:r>
            <w:r w:rsidR="002113D9">
              <w:t xml:space="preserve"> Till</w:t>
            </w:r>
            <w:r w:rsidR="00BD4E4A">
              <w:t xml:space="preserve"> date</w:t>
            </w:r>
          </w:p>
          <w:p w:rsidR="0062036D" w:rsidRDefault="0062036D" w:rsidP="00AF0B7A">
            <w:pPr>
              <w:rPr>
                <w:b/>
              </w:rPr>
            </w:pPr>
            <w:r>
              <w:rPr>
                <w:b/>
              </w:rPr>
              <w:t xml:space="preserve">WDFC Railway Track </w:t>
            </w:r>
            <w:proofErr w:type="spellStart"/>
            <w:r>
              <w:rPr>
                <w:b/>
              </w:rPr>
              <w:t>Rewari</w:t>
            </w:r>
            <w:proofErr w:type="spellEnd"/>
            <w:r>
              <w:rPr>
                <w:b/>
              </w:rPr>
              <w:t xml:space="preserve"> to </w:t>
            </w:r>
            <w:proofErr w:type="spellStart"/>
            <w:r>
              <w:rPr>
                <w:b/>
              </w:rPr>
              <w:t>Dadri</w:t>
            </w:r>
            <w:proofErr w:type="spellEnd"/>
            <w:r>
              <w:rPr>
                <w:b/>
              </w:rPr>
              <w:t xml:space="preserve"> (CTP-14) Project</w:t>
            </w:r>
          </w:p>
          <w:p w:rsidR="00B3305F" w:rsidRDefault="00BD4E4A" w:rsidP="00AF0B7A">
            <w:r>
              <w:t xml:space="preserve">Construction of civil, building and track works </w:t>
            </w:r>
            <w:proofErr w:type="spellStart"/>
            <w:r>
              <w:t>Rewari</w:t>
            </w:r>
            <w:proofErr w:type="spellEnd"/>
            <w:r>
              <w:t xml:space="preserve"> – </w:t>
            </w:r>
            <w:proofErr w:type="spellStart"/>
            <w:r>
              <w:t>Dadri</w:t>
            </w:r>
            <w:proofErr w:type="spellEnd"/>
            <w:r>
              <w:t xml:space="preserve"> section</w:t>
            </w:r>
          </w:p>
          <w:p w:rsidR="00F60F1D" w:rsidRPr="004D3011" w:rsidRDefault="00F60F1D" w:rsidP="00AF0B7A">
            <w:r>
              <w:t>Package</w:t>
            </w:r>
            <w:r w:rsidR="00BD4E4A">
              <w:t xml:space="preserve"> CTP14</w:t>
            </w:r>
            <w:r w:rsidR="00B3305F">
              <w:t xml:space="preserve"> (CV - </w:t>
            </w:r>
            <w:r w:rsidR="00BD4E4A">
              <w:t>4000</w:t>
            </w:r>
            <w:r>
              <w:t xml:space="preserve"> Cr</w:t>
            </w:r>
            <w:r w:rsidR="00B3305F">
              <w:t>)</w:t>
            </w:r>
          </w:p>
          <w:p w:rsidR="003B0D34" w:rsidRDefault="003B0D34" w:rsidP="003B0D34">
            <w:pPr>
              <w:pStyle w:val="Date"/>
            </w:pPr>
          </w:p>
          <w:p w:rsidR="003B0D34" w:rsidRPr="00036450" w:rsidRDefault="003B0D34" w:rsidP="003B0D34">
            <w:pPr>
              <w:pStyle w:val="Date"/>
            </w:pPr>
            <w:r>
              <w:t xml:space="preserve">Feb 2016 </w:t>
            </w:r>
            <w:r w:rsidRPr="00036450">
              <w:t>–</w:t>
            </w:r>
            <w:r>
              <w:t xml:space="preserve"> July 2018</w:t>
            </w:r>
          </w:p>
          <w:p w:rsidR="003B0D34" w:rsidRPr="007E1AFC" w:rsidRDefault="007922A3" w:rsidP="003B0D34">
            <w:pPr>
              <w:rPr>
                <w:b/>
                <w:bCs/>
              </w:rPr>
            </w:pPr>
            <w:r>
              <w:rPr>
                <w:b/>
                <w:bCs/>
              </w:rPr>
              <w:t>Chennai</w:t>
            </w:r>
            <w:r w:rsidRPr="007E1AFC">
              <w:rPr>
                <w:b/>
                <w:bCs/>
              </w:rPr>
              <w:t xml:space="preserve"> M</w:t>
            </w:r>
            <w:r>
              <w:rPr>
                <w:b/>
                <w:bCs/>
              </w:rPr>
              <w:t>etro Rail Ltd</w:t>
            </w:r>
          </w:p>
          <w:p w:rsidR="003B0D34" w:rsidRDefault="007922A3" w:rsidP="003B0D34">
            <w:r>
              <w:t xml:space="preserve">Design &amp; </w:t>
            </w:r>
            <w:r w:rsidR="003B0D34">
              <w:t xml:space="preserve">Construction of </w:t>
            </w:r>
            <w:r>
              <w:t xml:space="preserve">Balance Work of 4 </w:t>
            </w:r>
            <w:r w:rsidR="00BD017E">
              <w:t>Underground</w:t>
            </w:r>
            <w:r>
              <w:t xml:space="preserve"> Stations</w:t>
            </w:r>
          </w:p>
          <w:p w:rsidR="00F60F1D" w:rsidRDefault="007922A3" w:rsidP="003B0D34">
            <w:r>
              <w:t xml:space="preserve">Package BM-UG-03 (CV - </w:t>
            </w:r>
            <w:r w:rsidR="00FC5798">
              <w:t>660</w:t>
            </w:r>
            <w:r w:rsidR="003B0D34">
              <w:t xml:space="preserve"> Cr)</w:t>
            </w:r>
          </w:p>
          <w:p w:rsidR="003B0D34" w:rsidRDefault="003B0D34" w:rsidP="002665AD">
            <w:pPr>
              <w:pStyle w:val="Date"/>
            </w:pPr>
          </w:p>
          <w:p w:rsidR="00BD017E" w:rsidRDefault="00BD017E" w:rsidP="00BD017E">
            <w:pPr>
              <w:rPr>
                <w:b/>
                <w:bCs/>
                <w:sz w:val="20"/>
                <w:szCs w:val="24"/>
              </w:rPr>
            </w:pPr>
            <w:r>
              <w:rPr>
                <w:b/>
                <w:bCs/>
                <w:sz w:val="20"/>
                <w:szCs w:val="24"/>
              </w:rPr>
              <w:t>Training Program-</w:t>
            </w:r>
          </w:p>
          <w:p w:rsidR="002665AD" w:rsidRPr="00BD017E" w:rsidRDefault="00A43562" w:rsidP="00BD017E">
            <w:pPr>
              <w:pStyle w:val="Date"/>
            </w:pPr>
            <w:r>
              <w:t>Feb</w:t>
            </w:r>
            <w:r w:rsidR="002665AD">
              <w:t xml:space="preserve"> 2015 </w:t>
            </w:r>
            <w:r w:rsidR="002665AD" w:rsidRPr="00036450">
              <w:t>–</w:t>
            </w:r>
            <w:r>
              <w:t xml:space="preserve"> Feb 2016</w:t>
            </w:r>
          </w:p>
          <w:p w:rsidR="00FC5798" w:rsidRPr="00BD017E" w:rsidRDefault="00FC5798" w:rsidP="002665AD">
            <w:r>
              <w:rPr>
                <w:b/>
                <w:bCs/>
              </w:rPr>
              <w:t xml:space="preserve">Front Line Supervisor </w:t>
            </w:r>
            <w:r w:rsidR="00BD017E">
              <w:rPr>
                <w:b/>
                <w:bCs/>
              </w:rPr>
              <w:t>Training Program</w:t>
            </w:r>
          </w:p>
          <w:p w:rsidR="00FC5798" w:rsidRPr="00BD017E" w:rsidRDefault="00FC5798" w:rsidP="002665AD">
            <w:r w:rsidRPr="00BD017E">
              <w:t>CSTI – Hyderabad, iiPM – Kansbahal &amp; C-TEA</w:t>
            </w:r>
            <w:r w:rsidR="00BD017E" w:rsidRPr="00BD017E">
              <w:t>, Mysuru</w:t>
            </w:r>
          </w:p>
          <w:p w:rsidR="00BD017E" w:rsidRDefault="00BD017E" w:rsidP="00BD017E">
            <w:pPr>
              <w:rPr>
                <w:b/>
                <w:bCs/>
              </w:rPr>
            </w:pPr>
          </w:p>
          <w:p w:rsidR="00BD017E" w:rsidRPr="007E1AFC" w:rsidRDefault="00BD017E" w:rsidP="00BD017E">
            <w:pPr>
              <w:rPr>
                <w:b/>
                <w:bCs/>
              </w:rPr>
            </w:pPr>
            <w:r>
              <w:rPr>
                <w:b/>
                <w:bCs/>
              </w:rPr>
              <w:t>Kochi</w:t>
            </w:r>
            <w:r w:rsidRPr="007E1AFC">
              <w:rPr>
                <w:b/>
                <w:bCs/>
              </w:rPr>
              <w:t xml:space="preserve"> M</w:t>
            </w:r>
            <w:r>
              <w:rPr>
                <w:b/>
                <w:bCs/>
              </w:rPr>
              <w:t>etro Rail Ltd</w:t>
            </w:r>
          </w:p>
          <w:p w:rsidR="00BD017E" w:rsidRDefault="00BD017E" w:rsidP="00BD017E">
            <w:r>
              <w:t>Construction of Elevated Viaduct of 6 Elevated Stations</w:t>
            </w:r>
          </w:p>
          <w:p w:rsidR="001D0D61" w:rsidRPr="00BD017E" w:rsidRDefault="00BD017E" w:rsidP="00BD017E">
            <w:r>
              <w:t>Package KC3 (CV - 400 Cr)</w:t>
            </w:r>
          </w:p>
          <w:p w:rsidR="00F60F1D" w:rsidRDefault="00F60F1D" w:rsidP="00AF0B7A">
            <w:pPr>
              <w:pStyle w:val="Heading2"/>
            </w:pPr>
            <w:r>
              <w:t>Resposibilities</w:t>
            </w:r>
          </w:p>
          <w:p w:rsidR="00674DAF" w:rsidRDefault="00674DAF" w:rsidP="00CA2333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ind w:left="462" w:hanging="284"/>
            </w:pPr>
            <w:r>
              <w:t>Coordinating construction work according to priorities and plans.</w:t>
            </w:r>
          </w:p>
          <w:p w:rsidR="00F6283F" w:rsidRPr="00F6283F" w:rsidRDefault="00F6283F" w:rsidP="00674DAF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ind w:left="462" w:hanging="284"/>
            </w:pPr>
            <w:r w:rsidRPr="00F6283F">
              <w:t>Planning and</w:t>
            </w:r>
            <w:r>
              <w:t xml:space="preserve"> indenting</w:t>
            </w:r>
            <w:r w:rsidR="00674DAF">
              <w:t xml:space="preserve"> formwork</w:t>
            </w:r>
            <w:r>
              <w:t xml:space="preserve"> material requirement.</w:t>
            </w:r>
          </w:p>
          <w:p w:rsidR="00F6283F" w:rsidRPr="00F6283F" w:rsidRDefault="00F6283F" w:rsidP="00AF0B7A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ind w:left="462" w:hanging="284"/>
            </w:pPr>
            <w:r w:rsidRPr="00F6283F">
              <w:t>Analyzing of subcontractor performance and engage them to suitable task.</w:t>
            </w:r>
          </w:p>
          <w:p w:rsidR="00F6283F" w:rsidRDefault="00F6283F" w:rsidP="00674DAF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ind w:left="462" w:hanging="284"/>
            </w:pPr>
            <w:r w:rsidRPr="00F6283F">
              <w:t>Preparation of materials and machinery requirement as per schedule of plan day by day.</w:t>
            </w:r>
          </w:p>
          <w:p w:rsidR="00674DAF" w:rsidRDefault="00674DAF" w:rsidP="00AF0B7A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ind w:left="462" w:hanging="284"/>
            </w:pPr>
            <w:r>
              <w:t xml:space="preserve">Allocate general and daily responsibilities to subcontractors and </w:t>
            </w:r>
            <w:proofErr w:type="spellStart"/>
            <w:r>
              <w:t>labours</w:t>
            </w:r>
            <w:proofErr w:type="spellEnd"/>
            <w:r>
              <w:t>.</w:t>
            </w:r>
          </w:p>
          <w:p w:rsidR="00F6283F" w:rsidRPr="00F6283F" w:rsidRDefault="00674DAF" w:rsidP="00D61497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ind w:left="462" w:hanging="284"/>
            </w:pPr>
            <w:r>
              <w:t>Ensuring</w:t>
            </w:r>
            <w:r w:rsidR="00D61497">
              <w:t xml:space="preserve"> work related</w:t>
            </w:r>
            <w:r>
              <w:t xml:space="preserve"> </w:t>
            </w:r>
            <w:r w:rsidR="00D61497">
              <w:t>safety</w:t>
            </w:r>
            <w:r>
              <w:t xml:space="preserve"> </w:t>
            </w:r>
            <w:r w:rsidR="00D61497">
              <w:t>and quality standards.</w:t>
            </w:r>
          </w:p>
          <w:p w:rsidR="00F6283F" w:rsidRPr="00F6283F" w:rsidRDefault="00F6283F" w:rsidP="00AF0B7A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ind w:left="462" w:hanging="284"/>
            </w:pPr>
            <w:r w:rsidRPr="00F6283F">
              <w:t>Monitoring all the quality of works at site and maintaining records of all activities as per</w:t>
            </w:r>
            <w:r>
              <w:t xml:space="preserve"> </w:t>
            </w:r>
            <w:r w:rsidRPr="00F6283F">
              <w:t>specifications, work procedures and contract.</w:t>
            </w:r>
          </w:p>
          <w:p w:rsidR="00FF715D" w:rsidRDefault="00F6283F" w:rsidP="00D61497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ind w:left="462" w:hanging="284"/>
            </w:pPr>
            <w:r w:rsidRPr="00F6283F">
              <w:t>Execution of work as per the schedule and periodical reconciliation of materials</w:t>
            </w:r>
            <w:r w:rsidR="00D61497">
              <w:t>.</w:t>
            </w:r>
          </w:p>
          <w:p w:rsidR="00606870" w:rsidRPr="002F5043" w:rsidRDefault="00FF715D" w:rsidP="005A2842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ind w:left="462" w:hanging="284"/>
            </w:pPr>
            <w:proofErr w:type="gramStart"/>
            <w:r>
              <w:t>Raising</w:t>
            </w:r>
            <w:proofErr w:type="gramEnd"/>
            <w:r>
              <w:t xml:space="preserve"> of Inspection request to client and certification of same.</w:t>
            </w:r>
          </w:p>
        </w:tc>
      </w:tr>
    </w:tbl>
    <w:p w:rsidR="0026767D" w:rsidRDefault="0026767D" w:rsidP="000C45FF">
      <w:pPr>
        <w:tabs>
          <w:tab w:val="left" w:pos="990"/>
        </w:tabs>
      </w:pPr>
    </w:p>
    <w:sectPr w:rsidR="0026767D" w:rsidSect="002B2B3E">
      <w:headerReference w:type="default" r:id="rId12"/>
      <w:pgSz w:w="11907" w:h="16839" w:code="9"/>
      <w:pgMar w:top="34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3B7D" w:rsidRDefault="00A33B7D" w:rsidP="000C45FF">
      <w:r>
        <w:separator/>
      </w:r>
    </w:p>
  </w:endnote>
  <w:endnote w:type="continuationSeparator" w:id="0">
    <w:p w:rsidR="00A33B7D" w:rsidRDefault="00A33B7D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MS Gothic"/>
    <w:panose1 w:val="020B0604030504040204"/>
    <w:charset w:val="80"/>
    <w:family w:val="swiss"/>
    <w:pitch w:val="variable"/>
    <w:sig w:usb0="E10102FF" w:usb1="EAC7FFFF" w:usb2="00010012" w:usb3="00000000" w:csb0="000200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3B7D" w:rsidRDefault="00A33B7D" w:rsidP="000C45FF">
      <w:r>
        <w:separator/>
      </w:r>
    </w:p>
  </w:footnote>
  <w:footnote w:type="continuationSeparator" w:id="0">
    <w:p w:rsidR="00A33B7D" w:rsidRDefault="00A33B7D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45FF" w:rsidRDefault="000C45FF">
    <w:pPr>
      <w:pStyle w:val="Header"/>
    </w:pPr>
    <w:r>
      <w:rPr>
        <w:noProof/>
        <w:lang w:val="en-IN" w:eastAsia="en-IN" w:bidi="hi-IN"/>
      </w:rPr>
      <w:drawing>
        <wp:anchor distT="0" distB="0" distL="114300" distR="114300" simplePos="0" relativeHeight="251658240" behindDoc="1" locked="0" layoutInCell="1" allowOverlap="1" wp14:anchorId="4D6F4968" wp14:editId="13F63768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11" name="Graphic 3">
            <a:extLst xmlns:a="http://schemas.openxmlformats.org/drawingml/2006/main">
              <a:ext uri="{C183D7F6-B498-43B3-948B-1728B52AA6E4}">
                <adec:decorative xmlns:cx="http://schemas.microsoft.com/office/drawing/2014/chartex" xmlns:cx1="http://schemas.microsoft.com/office/drawing/2015/9/8/chartex" xmlns:w15="http://schemas.microsoft.com/office/word/2012/wordml" xmlns:w16se="http://schemas.microsoft.com/office/word/2015/wordml/symex"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cx="http://schemas.microsoft.com/office/drawing/2014/chartex" xmlns:cx1="http://schemas.microsoft.com/office/drawing/2015/9/8/chartex" xmlns:w15="http://schemas.microsoft.com/office/word/2012/wordml" xmlns:w16se="http://schemas.microsoft.com/office/word/2015/wordml/symex" xmlns:asvg="http://schemas.microsoft.com/office/drawing/2016/SVG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511BB3"/>
    <w:multiLevelType w:val="hybridMultilevel"/>
    <w:tmpl w:val="D69A55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0D1814"/>
    <w:multiLevelType w:val="hybridMultilevel"/>
    <w:tmpl w:val="DD5A7C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AC770B"/>
    <w:multiLevelType w:val="hybridMultilevel"/>
    <w:tmpl w:val="477A69A2"/>
    <w:lvl w:ilvl="0" w:tplc="40090001">
      <w:start w:val="1"/>
      <w:numFmt w:val="bullet"/>
      <w:lvlText w:val=""/>
      <w:lvlJc w:val="left"/>
      <w:pPr>
        <w:ind w:left="60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65" w:hanging="360"/>
      </w:pPr>
      <w:rPr>
        <w:rFonts w:ascii="Wingdings" w:hAnsi="Wingdings" w:hint="default"/>
      </w:rPr>
    </w:lvl>
  </w:abstractNum>
  <w:abstractNum w:abstractNumId="3">
    <w:nsid w:val="1566274F"/>
    <w:multiLevelType w:val="hybridMultilevel"/>
    <w:tmpl w:val="796EDF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C64921"/>
    <w:multiLevelType w:val="hybridMultilevel"/>
    <w:tmpl w:val="7938FE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42819FB"/>
    <w:multiLevelType w:val="hybridMultilevel"/>
    <w:tmpl w:val="98880618"/>
    <w:lvl w:ilvl="0" w:tplc="40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6">
    <w:nsid w:val="3A7974CA"/>
    <w:multiLevelType w:val="hybridMultilevel"/>
    <w:tmpl w:val="79EE45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2CD7DCA"/>
    <w:multiLevelType w:val="hybridMultilevel"/>
    <w:tmpl w:val="FA0A05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3F26483"/>
    <w:multiLevelType w:val="hybridMultilevel"/>
    <w:tmpl w:val="7BDE4F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29151B8"/>
    <w:multiLevelType w:val="hybridMultilevel"/>
    <w:tmpl w:val="6A5233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8363DD0"/>
    <w:multiLevelType w:val="hybridMultilevel"/>
    <w:tmpl w:val="0950AA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D024247"/>
    <w:multiLevelType w:val="hybridMultilevel"/>
    <w:tmpl w:val="BD969FE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6D884196"/>
    <w:multiLevelType w:val="hybridMultilevel"/>
    <w:tmpl w:val="CB7E36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19368E1"/>
    <w:multiLevelType w:val="hybridMultilevel"/>
    <w:tmpl w:val="A6AA3E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C922FBF"/>
    <w:multiLevelType w:val="hybridMultilevel"/>
    <w:tmpl w:val="FA9E34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7"/>
  </w:num>
  <w:num w:numId="4">
    <w:abstractNumId w:val="4"/>
  </w:num>
  <w:num w:numId="5">
    <w:abstractNumId w:val="2"/>
  </w:num>
  <w:num w:numId="6">
    <w:abstractNumId w:val="0"/>
  </w:num>
  <w:num w:numId="7">
    <w:abstractNumId w:val="1"/>
  </w:num>
  <w:num w:numId="8">
    <w:abstractNumId w:val="12"/>
  </w:num>
  <w:num w:numId="9">
    <w:abstractNumId w:val="9"/>
  </w:num>
  <w:num w:numId="10">
    <w:abstractNumId w:val="3"/>
  </w:num>
  <w:num w:numId="11">
    <w:abstractNumId w:val="13"/>
  </w:num>
  <w:num w:numId="12">
    <w:abstractNumId w:val="8"/>
  </w:num>
  <w:num w:numId="13">
    <w:abstractNumId w:val="14"/>
  </w:num>
  <w:num w:numId="14">
    <w:abstractNumId w:val="11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2684"/>
    <w:rsid w:val="00013811"/>
    <w:rsid w:val="0001395E"/>
    <w:rsid w:val="00036450"/>
    <w:rsid w:val="00051865"/>
    <w:rsid w:val="000637F2"/>
    <w:rsid w:val="00094499"/>
    <w:rsid w:val="000C45FF"/>
    <w:rsid w:val="000D4EF4"/>
    <w:rsid w:val="000E3FD1"/>
    <w:rsid w:val="00105B2B"/>
    <w:rsid w:val="00112054"/>
    <w:rsid w:val="00137A93"/>
    <w:rsid w:val="00140285"/>
    <w:rsid w:val="001525E1"/>
    <w:rsid w:val="00180329"/>
    <w:rsid w:val="0019001F"/>
    <w:rsid w:val="001A74A5"/>
    <w:rsid w:val="001B2ABD"/>
    <w:rsid w:val="001D0D61"/>
    <w:rsid w:val="001E0391"/>
    <w:rsid w:val="001E1759"/>
    <w:rsid w:val="001F1ECC"/>
    <w:rsid w:val="002042C2"/>
    <w:rsid w:val="00206396"/>
    <w:rsid w:val="002113D9"/>
    <w:rsid w:val="002400EB"/>
    <w:rsid w:val="00242256"/>
    <w:rsid w:val="00256CF7"/>
    <w:rsid w:val="00260E0B"/>
    <w:rsid w:val="002665AD"/>
    <w:rsid w:val="0026767D"/>
    <w:rsid w:val="00281FD5"/>
    <w:rsid w:val="00284605"/>
    <w:rsid w:val="0029440B"/>
    <w:rsid w:val="002A37F9"/>
    <w:rsid w:val="002A709E"/>
    <w:rsid w:val="002B2B3E"/>
    <w:rsid w:val="002B7703"/>
    <w:rsid w:val="002F5043"/>
    <w:rsid w:val="0030481B"/>
    <w:rsid w:val="003106DF"/>
    <w:rsid w:val="003156FC"/>
    <w:rsid w:val="00324247"/>
    <w:rsid w:val="003254B5"/>
    <w:rsid w:val="0033344A"/>
    <w:rsid w:val="00344F31"/>
    <w:rsid w:val="00360984"/>
    <w:rsid w:val="0037121F"/>
    <w:rsid w:val="00373B7D"/>
    <w:rsid w:val="003A6B7D"/>
    <w:rsid w:val="003B06CA"/>
    <w:rsid w:val="003B0D34"/>
    <w:rsid w:val="003C546A"/>
    <w:rsid w:val="004071FC"/>
    <w:rsid w:val="00411046"/>
    <w:rsid w:val="00445947"/>
    <w:rsid w:val="004813B3"/>
    <w:rsid w:val="004907C2"/>
    <w:rsid w:val="00496591"/>
    <w:rsid w:val="004C31F9"/>
    <w:rsid w:val="004C63E4"/>
    <w:rsid w:val="004D3011"/>
    <w:rsid w:val="004F5C57"/>
    <w:rsid w:val="00507852"/>
    <w:rsid w:val="005262AC"/>
    <w:rsid w:val="005515BA"/>
    <w:rsid w:val="00573910"/>
    <w:rsid w:val="005A2842"/>
    <w:rsid w:val="005B734C"/>
    <w:rsid w:val="005E142A"/>
    <w:rsid w:val="005E39D5"/>
    <w:rsid w:val="00600670"/>
    <w:rsid w:val="00606870"/>
    <w:rsid w:val="00607F61"/>
    <w:rsid w:val="00616F60"/>
    <w:rsid w:val="0062036D"/>
    <w:rsid w:val="0062123A"/>
    <w:rsid w:val="00646E75"/>
    <w:rsid w:val="00653F8D"/>
    <w:rsid w:val="00667B4A"/>
    <w:rsid w:val="0067168C"/>
    <w:rsid w:val="00674DAF"/>
    <w:rsid w:val="006771D0"/>
    <w:rsid w:val="006B4F99"/>
    <w:rsid w:val="006C4733"/>
    <w:rsid w:val="006C7195"/>
    <w:rsid w:val="006E684F"/>
    <w:rsid w:val="006E7A85"/>
    <w:rsid w:val="006F2200"/>
    <w:rsid w:val="0070519E"/>
    <w:rsid w:val="00715FCB"/>
    <w:rsid w:val="007262D6"/>
    <w:rsid w:val="00743101"/>
    <w:rsid w:val="007775E1"/>
    <w:rsid w:val="007852F6"/>
    <w:rsid w:val="007867A0"/>
    <w:rsid w:val="007922A3"/>
    <w:rsid w:val="007927F5"/>
    <w:rsid w:val="007E1AFC"/>
    <w:rsid w:val="007E5F15"/>
    <w:rsid w:val="00802CA0"/>
    <w:rsid w:val="00813A2B"/>
    <w:rsid w:val="00820C07"/>
    <w:rsid w:val="008273D5"/>
    <w:rsid w:val="00831EB9"/>
    <w:rsid w:val="0083511F"/>
    <w:rsid w:val="0085265E"/>
    <w:rsid w:val="00865B17"/>
    <w:rsid w:val="0089731E"/>
    <w:rsid w:val="008A34F0"/>
    <w:rsid w:val="009260CD"/>
    <w:rsid w:val="00952C25"/>
    <w:rsid w:val="00960275"/>
    <w:rsid w:val="00975FED"/>
    <w:rsid w:val="009D2B2A"/>
    <w:rsid w:val="00A2118D"/>
    <w:rsid w:val="00A24F41"/>
    <w:rsid w:val="00A33B7D"/>
    <w:rsid w:val="00A37D9A"/>
    <w:rsid w:val="00A43562"/>
    <w:rsid w:val="00AA59B1"/>
    <w:rsid w:val="00AD76E2"/>
    <w:rsid w:val="00AD781C"/>
    <w:rsid w:val="00AF0B7A"/>
    <w:rsid w:val="00B00FE0"/>
    <w:rsid w:val="00B11292"/>
    <w:rsid w:val="00B11E4D"/>
    <w:rsid w:val="00B14561"/>
    <w:rsid w:val="00B20152"/>
    <w:rsid w:val="00B20228"/>
    <w:rsid w:val="00B26004"/>
    <w:rsid w:val="00B3305F"/>
    <w:rsid w:val="00B359E4"/>
    <w:rsid w:val="00B43267"/>
    <w:rsid w:val="00B57D98"/>
    <w:rsid w:val="00B70850"/>
    <w:rsid w:val="00B83AEF"/>
    <w:rsid w:val="00BA7BE3"/>
    <w:rsid w:val="00BB1963"/>
    <w:rsid w:val="00BD017E"/>
    <w:rsid w:val="00BD4E4A"/>
    <w:rsid w:val="00BF182B"/>
    <w:rsid w:val="00BF5D99"/>
    <w:rsid w:val="00C066B6"/>
    <w:rsid w:val="00C37BA1"/>
    <w:rsid w:val="00C43ED5"/>
    <w:rsid w:val="00C4674C"/>
    <w:rsid w:val="00C506CF"/>
    <w:rsid w:val="00C51580"/>
    <w:rsid w:val="00C64A3F"/>
    <w:rsid w:val="00C6703A"/>
    <w:rsid w:val="00C723C3"/>
    <w:rsid w:val="00C72BED"/>
    <w:rsid w:val="00C9578B"/>
    <w:rsid w:val="00CA2333"/>
    <w:rsid w:val="00CB0055"/>
    <w:rsid w:val="00CC71E1"/>
    <w:rsid w:val="00CD62D5"/>
    <w:rsid w:val="00D2522B"/>
    <w:rsid w:val="00D422DE"/>
    <w:rsid w:val="00D44002"/>
    <w:rsid w:val="00D5459D"/>
    <w:rsid w:val="00D61497"/>
    <w:rsid w:val="00DA1F4D"/>
    <w:rsid w:val="00DB71C7"/>
    <w:rsid w:val="00DC5B84"/>
    <w:rsid w:val="00DD172A"/>
    <w:rsid w:val="00E25A26"/>
    <w:rsid w:val="00E3652F"/>
    <w:rsid w:val="00E42AD5"/>
    <w:rsid w:val="00E4381A"/>
    <w:rsid w:val="00E55D74"/>
    <w:rsid w:val="00E66486"/>
    <w:rsid w:val="00F12684"/>
    <w:rsid w:val="00F13E49"/>
    <w:rsid w:val="00F60274"/>
    <w:rsid w:val="00F60F1D"/>
    <w:rsid w:val="00F6283F"/>
    <w:rsid w:val="00F64CEA"/>
    <w:rsid w:val="00F77FB9"/>
    <w:rsid w:val="00FB068F"/>
    <w:rsid w:val="00FC5798"/>
    <w:rsid w:val="00FC5C7B"/>
    <w:rsid w:val="00FF7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unhideWhenUsed="0" w:qFormat="1"/>
    <w:lsdException w:name="heading 6" w:uiPriority="9" w:unhideWhenUsed="0" w:qFormat="1"/>
    <w:lsdException w:name="heading 7" w:uiPriority="9" w:unhideWhenUsed="0" w:qFormat="1"/>
    <w:lsdException w:name="heading 8" w:uiPriority="9" w:unhideWhenUsed="0" w:qFormat="1"/>
    <w:lsdException w:name="heading 9" w:uiPriority="9" w:unhideWhenUsed="0" w:qFormat="1"/>
    <w:lsdException w:name="toc 1" w:uiPriority="39" w:unhideWhenUsed="0"/>
    <w:lsdException w:name="toc 2" w:uiPriority="39" w:unhideWhenUsed="0"/>
    <w:lsdException w:name="toc 3" w:uiPriority="39" w:unhideWhenUsed="0"/>
    <w:lsdException w:name="toc 4" w:uiPriority="39" w:unhideWhenUsed="0"/>
    <w:lsdException w:name="toc 5" w:uiPriority="39" w:unhideWhenUsed="0"/>
    <w:lsdException w:name="toc 6" w:uiPriority="39" w:unhideWhenUsed="0"/>
    <w:lsdException w:name="toc 7" w:uiPriority="39" w:unhideWhenUsed="0"/>
    <w:lsdException w:name="toc 8" w:uiPriority="39" w:unhideWhenUsed="0"/>
    <w:lsdException w:name="toc 9" w:uiPriority="39" w:unhideWhenUsed="0"/>
    <w:lsdException w:name="caption" w:uiPriority="35" w:qFormat="1"/>
    <w:lsdException w:name="toa heading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uiPriority="22" w:unhideWhenUsed="0" w:qFormat="1"/>
    <w:lsdException w:name="Emphasis" w:semiHidden="0" w:uiPriority="11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unhideWhenUsed="0" w:qFormat="1"/>
    <w:lsdException w:name="Quote" w:uiPriority="29" w:unhideWhenUsed="0" w:qFormat="1"/>
    <w:lsdException w:name="Intense Quote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paragraph" w:styleId="ListParagraph">
    <w:name w:val="List Paragraph"/>
    <w:basedOn w:val="Normal"/>
    <w:uiPriority w:val="34"/>
    <w:semiHidden/>
    <w:qFormat/>
    <w:rsid w:val="002F5043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137A93"/>
    <w:rPr>
      <w:color w:val="704404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703A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703A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unhideWhenUsed="0" w:qFormat="1"/>
    <w:lsdException w:name="heading 6" w:uiPriority="9" w:unhideWhenUsed="0" w:qFormat="1"/>
    <w:lsdException w:name="heading 7" w:uiPriority="9" w:unhideWhenUsed="0" w:qFormat="1"/>
    <w:lsdException w:name="heading 8" w:uiPriority="9" w:unhideWhenUsed="0" w:qFormat="1"/>
    <w:lsdException w:name="heading 9" w:uiPriority="9" w:unhideWhenUsed="0" w:qFormat="1"/>
    <w:lsdException w:name="toc 1" w:uiPriority="39" w:unhideWhenUsed="0"/>
    <w:lsdException w:name="toc 2" w:uiPriority="39" w:unhideWhenUsed="0"/>
    <w:lsdException w:name="toc 3" w:uiPriority="39" w:unhideWhenUsed="0"/>
    <w:lsdException w:name="toc 4" w:uiPriority="39" w:unhideWhenUsed="0"/>
    <w:lsdException w:name="toc 5" w:uiPriority="39" w:unhideWhenUsed="0"/>
    <w:lsdException w:name="toc 6" w:uiPriority="39" w:unhideWhenUsed="0"/>
    <w:lsdException w:name="toc 7" w:uiPriority="39" w:unhideWhenUsed="0"/>
    <w:lsdException w:name="toc 8" w:uiPriority="39" w:unhideWhenUsed="0"/>
    <w:lsdException w:name="toc 9" w:uiPriority="39" w:unhideWhenUsed="0"/>
    <w:lsdException w:name="caption" w:uiPriority="35" w:qFormat="1"/>
    <w:lsdException w:name="toa heading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uiPriority="22" w:unhideWhenUsed="0" w:qFormat="1"/>
    <w:lsdException w:name="Emphasis" w:semiHidden="0" w:uiPriority="11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unhideWhenUsed="0" w:qFormat="1"/>
    <w:lsdException w:name="Quote" w:uiPriority="29" w:unhideWhenUsed="0" w:qFormat="1"/>
    <w:lsdException w:name="Intense Quote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paragraph" w:styleId="ListParagraph">
    <w:name w:val="List Paragraph"/>
    <w:basedOn w:val="Normal"/>
    <w:uiPriority w:val="34"/>
    <w:semiHidden/>
    <w:qFormat/>
    <w:rsid w:val="002F5043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137A93"/>
    <w:rPr>
      <w:color w:val="704404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703A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703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8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KIT\AppData\Roaming\Microsoft\Templates\Blue%20grey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588B1AFD454404496676A478C5FE8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769098-68DB-4B5D-8A3E-363F32E36C91}"/>
      </w:docPartPr>
      <w:docPartBody>
        <w:p w:rsidR="001D6646" w:rsidRDefault="002F1A4C">
          <w:pPr>
            <w:pStyle w:val="B588B1AFD454404496676A478C5FE864"/>
          </w:pPr>
          <w:r w:rsidRPr="00D5459D">
            <w:t>Profile</w:t>
          </w:r>
        </w:p>
      </w:docPartBody>
    </w:docPart>
    <w:docPart>
      <w:docPartPr>
        <w:name w:val="7EDFCCC07D854C92BC58E8F3528A3C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8DF68D-47B5-4719-9480-32707A5E8475}"/>
      </w:docPartPr>
      <w:docPartBody>
        <w:p w:rsidR="001D6646" w:rsidRDefault="002F1A4C">
          <w:pPr>
            <w:pStyle w:val="7EDFCCC07D854C92BC58E8F3528A3C60"/>
          </w:pPr>
          <w:r w:rsidRPr="004D3011">
            <w:t>PHONE:</w:t>
          </w:r>
        </w:p>
      </w:docPartBody>
    </w:docPart>
    <w:docPart>
      <w:docPartPr>
        <w:name w:val="B7B7C922C27E46A381A7A3BAD4C4E1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DD192C-1C22-4963-80AD-973162C39C3A}"/>
      </w:docPartPr>
      <w:docPartBody>
        <w:p w:rsidR="001D6646" w:rsidRDefault="002F1A4C">
          <w:pPr>
            <w:pStyle w:val="B7B7C922C27E46A381A7A3BAD4C4E109"/>
          </w:pPr>
          <w:r w:rsidRPr="004D3011">
            <w:t>EMAIL:</w:t>
          </w:r>
        </w:p>
      </w:docPartBody>
    </w:docPart>
    <w:docPart>
      <w:docPartPr>
        <w:name w:val="56F24F5BD99D49329519B29268DF23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CA5767-1E62-4652-8504-A5D3CB7722B9}"/>
      </w:docPartPr>
      <w:docPartBody>
        <w:p w:rsidR="001D6646" w:rsidRDefault="002F1A4C">
          <w:pPr>
            <w:pStyle w:val="56F24F5BD99D49329519B29268DF234C"/>
          </w:pPr>
          <w:r w:rsidRPr="00036450">
            <w:t>WORK EXPERIENCE</w:t>
          </w:r>
        </w:p>
      </w:docPartBody>
    </w:docPart>
    <w:docPart>
      <w:docPartPr>
        <w:name w:val="5A091D874C6A4910AD2439167A794C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098B74-FFDB-451D-9599-B5B1E21CB1AB}"/>
      </w:docPartPr>
      <w:docPartBody>
        <w:p w:rsidR="00DC548C" w:rsidRDefault="0049213E" w:rsidP="0049213E">
          <w:pPr>
            <w:pStyle w:val="5A091D874C6A4910AD2439167A794CD4"/>
          </w:pPr>
          <w:r w:rsidRPr="00CB0055">
            <w:t>Hobbies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MS Gothic"/>
    <w:panose1 w:val="020B0604030504040204"/>
    <w:charset w:val="80"/>
    <w:family w:val="swiss"/>
    <w:pitch w:val="variable"/>
    <w:sig w:usb0="E10102FF" w:usb1="EAC7FFFF" w:usb2="00010012" w:usb3="00000000" w:csb0="000200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525B"/>
    <w:rsid w:val="001D355B"/>
    <w:rsid w:val="001D6646"/>
    <w:rsid w:val="002E25A6"/>
    <w:rsid w:val="002F1A4C"/>
    <w:rsid w:val="003821F4"/>
    <w:rsid w:val="003E4EB3"/>
    <w:rsid w:val="0049213E"/>
    <w:rsid w:val="00715722"/>
    <w:rsid w:val="0073591D"/>
    <w:rsid w:val="00A06941"/>
    <w:rsid w:val="00AC5A52"/>
    <w:rsid w:val="00AD1D51"/>
    <w:rsid w:val="00B3525B"/>
    <w:rsid w:val="00C365D0"/>
    <w:rsid w:val="00D653E3"/>
    <w:rsid w:val="00DC548C"/>
    <w:rsid w:val="00E13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lang w:val="en-IN" w:eastAsia="en-I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paragraph" w:styleId="Heading2">
    <w:name w:val="heading 2"/>
    <w:basedOn w:val="Normal"/>
    <w:next w:val="Normal"/>
    <w:link w:val="Heading2Char"/>
    <w:uiPriority w:val="9"/>
    <w:qFormat/>
    <w:rsid w:val="0049213E"/>
    <w:pPr>
      <w:keepNext/>
      <w:keepLines/>
      <w:pBdr>
        <w:bottom w:val="single" w:sz="8" w:space="1" w:color="4F81BD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val="en-US" w:eastAsia="ja-JP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A92AAF928B6438DB20B4D7740B2288D">
    <w:name w:val="9A92AAF928B6438DB20B4D7740B2288D"/>
    <w:rPr>
      <w:rFonts w:cs="Mangal"/>
    </w:rPr>
  </w:style>
  <w:style w:type="paragraph" w:customStyle="1" w:styleId="55E5415222FD434180F961FC094F83F9">
    <w:name w:val="55E5415222FD434180F961FC094F83F9"/>
    <w:rPr>
      <w:rFonts w:cs="Mangal"/>
    </w:rPr>
  </w:style>
  <w:style w:type="paragraph" w:customStyle="1" w:styleId="530DDD9CF0B3417EA603DB3EC64DAABE">
    <w:name w:val="530DDD9CF0B3417EA603DB3EC64DAABE"/>
    <w:rPr>
      <w:rFonts w:cs="Mangal"/>
    </w:rPr>
  </w:style>
  <w:style w:type="paragraph" w:customStyle="1" w:styleId="48E29623D7F04507BE0C0A149F0D7129">
    <w:name w:val="48E29623D7F04507BE0C0A149F0D7129"/>
    <w:rPr>
      <w:rFonts w:cs="Mangal"/>
    </w:rPr>
  </w:style>
  <w:style w:type="paragraph" w:customStyle="1" w:styleId="9DCD532A98594522BD86422C953AC9CB">
    <w:name w:val="9DCD532A98594522BD86422C953AC9CB"/>
    <w:rPr>
      <w:rFonts w:cs="Mangal"/>
    </w:rPr>
  </w:style>
  <w:style w:type="paragraph" w:customStyle="1" w:styleId="52C1F853E3134CA68C9A564E04F745F4">
    <w:name w:val="52C1F853E3134CA68C9A564E04F745F4"/>
    <w:rPr>
      <w:rFonts w:cs="Mangal"/>
    </w:rPr>
  </w:style>
  <w:style w:type="paragraph" w:customStyle="1" w:styleId="B0122804B6524CB6962A315F14A284D9">
    <w:name w:val="B0122804B6524CB6962A315F14A284D9"/>
    <w:rPr>
      <w:rFonts w:cs="Mangal"/>
    </w:rPr>
  </w:style>
  <w:style w:type="paragraph" w:customStyle="1" w:styleId="31F948C8AD5249E0B08BC1384F5CF657">
    <w:name w:val="31F948C8AD5249E0B08BC1384F5CF657"/>
    <w:rPr>
      <w:rFonts w:cs="Mangal"/>
    </w:rPr>
  </w:style>
  <w:style w:type="paragraph" w:customStyle="1" w:styleId="F3C60074AFB34428A51F0E1672D11FA4">
    <w:name w:val="F3C60074AFB34428A51F0E1672D11FA4"/>
    <w:rPr>
      <w:rFonts w:cs="Mangal"/>
    </w:rPr>
  </w:style>
  <w:style w:type="paragraph" w:customStyle="1" w:styleId="F13F88C152FB4FA4B07ADCD392951D24">
    <w:name w:val="F13F88C152FB4FA4B07ADCD392951D24"/>
    <w:rPr>
      <w:rFonts w:cs="Mangal"/>
    </w:rPr>
  </w:style>
  <w:style w:type="character" w:styleId="Hyperlink">
    <w:name w:val="Hyperlink"/>
    <w:basedOn w:val="DefaultParagraphFont"/>
    <w:uiPriority w:val="99"/>
    <w:unhideWhenUsed/>
    <w:rPr>
      <w:color w:val="943634" w:themeColor="accent2" w:themeShade="BF"/>
      <w:u w:val="single"/>
    </w:rPr>
  </w:style>
  <w:style w:type="paragraph" w:customStyle="1" w:styleId="C7C71EEC2F9E4452AD4B9D67B86444C6">
    <w:name w:val="C7C71EEC2F9E4452AD4B9D67B86444C6"/>
    <w:rPr>
      <w:rFonts w:cs="Mangal"/>
    </w:rPr>
  </w:style>
  <w:style w:type="paragraph" w:customStyle="1" w:styleId="8E73605DC1424377AAE570DC2ED345EA">
    <w:name w:val="8E73605DC1424377AAE570DC2ED345EA"/>
    <w:rPr>
      <w:rFonts w:cs="Mangal"/>
    </w:rPr>
  </w:style>
  <w:style w:type="paragraph" w:customStyle="1" w:styleId="E91342ECAEB74199B37B295BB4E1E659">
    <w:name w:val="E91342ECAEB74199B37B295BB4E1E659"/>
    <w:rPr>
      <w:rFonts w:cs="Mangal"/>
    </w:rPr>
  </w:style>
  <w:style w:type="paragraph" w:customStyle="1" w:styleId="507442736B824AC780BE6809F9FC49BC">
    <w:name w:val="507442736B824AC780BE6809F9FC49BC"/>
    <w:rPr>
      <w:rFonts w:cs="Mangal"/>
    </w:rPr>
  </w:style>
  <w:style w:type="paragraph" w:customStyle="1" w:styleId="1CFF74F16D8048C28D2773A499C2A8A3">
    <w:name w:val="1CFF74F16D8048C28D2773A499C2A8A3"/>
    <w:rPr>
      <w:rFonts w:cs="Mangal"/>
    </w:rPr>
  </w:style>
  <w:style w:type="paragraph" w:customStyle="1" w:styleId="5DA4A9149BD0451CA61426ADE4F2A799">
    <w:name w:val="5DA4A9149BD0451CA61426ADE4F2A799"/>
    <w:rPr>
      <w:rFonts w:cs="Mangal"/>
    </w:rPr>
  </w:style>
  <w:style w:type="paragraph" w:customStyle="1" w:styleId="CF0BCC9B7DBD4E9DB749224271041A31">
    <w:name w:val="CF0BCC9B7DBD4E9DB749224271041A31"/>
    <w:rPr>
      <w:rFonts w:cs="Mangal"/>
    </w:rPr>
  </w:style>
  <w:style w:type="paragraph" w:customStyle="1" w:styleId="B225BFF94B7B4DF28FE464F216CBA853">
    <w:name w:val="B225BFF94B7B4DF28FE464F216CBA853"/>
    <w:rPr>
      <w:rFonts w:cs="Mangal"/>
    </w:rPr>
  </w:style>
  <w:style w:type="paragraph" w:customStyle="1" w:styleId="1E85246377F945B8B066C81443449451">
    <w:name w:val="1E85246377F945B8B066C81443449451"/>
    <w:rPr>
      <w:rFonts w:cs="Mangal"/>
    </w:rPr>
  </w:style>
  <w:style w:type="paragraph" w:customStyle="1" w:styleId="DDC03AEA69654B568F697887727A69A3">
    <w:name w:val="DDC03AEA69654B568F697887727A69A3"/>
    <w:rPr>
      <w:rFonts w:cs="Mangal"/>
    </w:rPr>
  </w:style>
  <w:style w:type="paragraph" w:customStyle="1" w:styleId="D35319A5EAB741BB951B4AF010886891">
    <w:name w:val="D35319A5EAB741BB951B4AF010886891"/>
    <w:rPr>
      <w:rFonts w:cs="Mangal"/>
    </w:rPr>
  </w:style>
  <w:style w:type="paragraph" w:customStyle="1" w:styleId="9F3F4AE77F5F442487F8508B5209EC38">
    <w:name w:val="9F3F4AE77F5F442487F8508B5209EC38"/>
    <w:rPr>
      <w:rFonts w:cs="Mangal"/>
    </w:rPr>
  </w:style>
  <w:style w:type="paragraph" w:customStyle="1" w:styleId="366C587ACE8948118D1AC1B0B3E80AAA">
    <w:name w:val="366C587ACE8948118D1AC1B0B3E80AAA"/>
    <w:rPr>
      <w:rFonts w:cs="Mangal"/>
    </w:rPr>
  </w:style>
  <w:style w:type="paragraph" w:customStyle="1" w:styleId="BB54385C9BBF467A96AFACA5B0870143">
    <w:name w:val="BB54385C9BBF467A96AFACA5B0870143"/>
    <w:rPr>
      <w:rFonts w:cs="Mangal"/>
    </w:rPr>
  </w:style>
  <w:style w:type="paragraph" w:customStyle="1" w:styleId="05836976F0804660BD268DA048A1B8F4">
    <w:name w:val="05836976F0804660BD268DA048A1B8F4"/>
    <w:rPr>
      <w:rFonts w:cs="Mangal"/>
    </w:rPr>
  </w:style>
  <w:style w:type="paragraph" w:customStyle="1" w:styleId="000A14AA4D474BAD8E6C82202ED9C68B">
    <w:name w:val="000A14AA4D474BAD8E6C82202ED9C68B"/>
    <w:rPr>
      <w:rFonts w:cs="Mangal"/>
    </w:rPr>
  </w:style>
  <w:style w:type="paragraph" w:customStyle="1" w:styleId="817B61B0C20A40BB93AA0658CEA7D507">
    <w:name w:val="817B61B0C20A40BB93AA0658CEA7D507"/>
    <w:rPr>
      <w:rFonts w:cs="Mangal"/>
    </w:rPr>
  </w:style>
  <w:style w:type="paragraph" w:customStyle="1" w:styleId="582160970AB64D91B33769BE9D0590BA">
    <w:name w:val="582160970AB64D91B33769BE9D0590BA"/>
    <w:rPr>
      <w:rFonts w:cs="Mangal"/>
    </w:rPr>
  </w:style>
  <w:style w:type="paragraph" w:customStyle="1" w:styleId="3DDD0C2BEA2A4CD2BF28C837A1B24E68">
    <w:name w:val="3DDD0C2BEA2A4CD2BF28C837A1B24E68"/>
    <w:rPr>
      <w:rFonts w:cs="Mangal"/>
    </w:rPr>
  </w:style>
  <w:style w:type="paragraph" w:customStyle="1" w:styleId="C4E5543BE6134B8CAEDFED2AE27FD363">
    <w:name w:val="C4E5543BE6134B8CAEDFED2AE27FD363"/>
    <w:rPr>
      <w:rFonts w:cs="Mangal"/>
    </w:rPr>
  </w:style>
  <w:style w:type="paragraph" w:customStyle="1" w:styleId="01072B76315F476BAA93A885BEAD31DE">
    <w:name w:val="01072B76315F476BAA93A885BEAD31DE"/>
    <w:rPr>
      <w:rFonts w:cs="Mangal"/>
    </w:rPr>
  </w:style>
  <w:style w:type="paragraph" w:customStyle="1" w:styleId="CE0B838BB37F4D988EF280F2C60BE856">
    <w:name w:val="CE0B838BB37F4D988EF280F2C60BE856"/>
    <w:rPr>
      <w:rFonts w:cs="Mangal"/>
    </w:rPr>
  </w:style>
  <w:style w:type="paragraph" w:customStyle="1" w:styleId="0E9B28C2B87A416BB8BEDF4586AC657A">
    <w:name w:val="0E9B28C2B87A416BB8BEDF4586AC657A"/>
    <w:rPr>
      <w:rFonts w:cs="Mangal"/>
    </w:rPr>
  </w:style>
  <w:style w:type="paragraph" w:customStyle="1" w:styleId="719DC203C7F94F92AB54361EE6801C83">
    <w:name w:val="719DC203C7F94F92AB54361EE6801C83"/>
    <w:rPr>
      <w:rFonts w:cs="Mangal"/>
    </w:rPr>
  </w:style>
  <w:style w:type="paragraph" w:customStyle="1" w:styleId="C8E1EE8F674247FBA7B0B880AF94FDAA">
    <w:name w:val="C8E1EE8F674247FBA7B0B880AF94FDAA"/>
    <w:rPr>
      <w:rFonts w:cs="Mangal"/>
    </w:rPr>
  </w:style>
  <w:style w:type="paragraph" w:customStyle="1" w:styleId="3170EFD524EC4E9297CBFB9AE1BA0973">
    <w:name w:val="3170EFD524EC4E9297CBFB9AE1BA0973"/>
    <w:rPr>
      <w:rFonts w:cs="Mangal"/>
    </w:rPr>
  </w:style>
  <w:style w:type="paragraph" w:customStyle="1" w:styleId="36AE4908AEF441EE8EDE2F37360CB157">
    <w:name w:val="36AE4908AEF441EE8EDE2F37360CB157"/>
    <w:rPr>
      <w:rFonts w:cs="Mangal"/>
    </w:rPr>
  </w:style>
  <w:style w:type="paragraph" w:customStyle="1" w:styleId="2DBC6A3694EF405C9D404EFC3CB92525">
    <w:name w:val="2DBC6A3694EF405C9D404EFC3CB92525"/>
    <w:rPr>
      <w:rFonts w:cs="Mangal"/>
    </w:rPr>
  </w:style>
  <w:style w:type="paragraph" w:customStyle="1" w:styleId="86F9642124CD4B54ABD7591141E2E49A">
    <w:name w:val="86F9642124CD4B54ABD7591141E2E49A"/>
    <w:rPr>
      <w:rFonts w:cs="Mangal"/>
    </w:rPr>
  </w:style>
  <w:style w:type="paragraph" w:customStyle="1" w:styleId="EA759454C8164F188C9D21F76A7DCAC4">
    <w:name w:val="EA759454C8164F188C9D21F76A7DCAC4"/>
    <w:rPr>
      <w:rFonts w:cs="Mangal"/>
    </w:rPr>
  </w:style>
  <w:style w:type="character" w:customStyle="1" w:styleId="Heading2Char">
    <w:name w:val="Heading 2 Char"/>
    <w:basedOn w:val="DefaultParagraphFont"/>
    <w:link w:val="Heading2"/>
    <w:uiPriority w:val="9"/>
    <w:rsid w:val="0049213E"/>
    <w:rPr>
      <w:rFonts w:asciiTheme="majorHAnsi" w:eastAsiaTheme="majorEastAsia" w:hAnsiTheme="majorHAnsi" w:cstheme="majorBidi"/>
      <w:b/>
      <w:bCs/>
      <w:caps/>
      <w:szCs w:val="26"/>
      <w:lang w:val="en-US" w:eastAsia="ja-JP" w:bidi="ar-SA"/>
    </w:rPr>
  </w:style>
  <w:style w:type="paragraph" w:customStyle="1" w:styleId="679F50FF46A248A595ADEB58FA06A5D8">
    <w:name w:val="679F50FF46A248A595ADEB58FA06A5D8"/>
    <w:rPr>
      <w:rFonts w:cs="Mangal"/>
    </w:rPr>
  </w:style>
  <w:style w:type="paragraph" w:customStyle="1" w:styleId="215C7D18B2D448D6AD26EB94134AD1D6">
    <w:name w:val="215C7D18B2D448D6AD26EB94134AD1D6"/>
    <w:rPr>
      <w:rFonts w:cs="Mangal"/>
    </w:rPr>
  </w:style>
  <w:style w:type="paragraph" w:customStyle="1" w:styleId="B588B1AFD454404496676A478C5FE864">
    <w:name w:val="B588B1AFD454404496676A478C5FE864"/>
    <w:rPr>
      <w:rFonts w:cs="Mangal"/>
    </w:rPr>
  </w:style>
  <w:style w:type="paragraph" w:customStyle="1" w:styleId="B1919000BC4547CB8C16C12B52CCBA1D">
    <w:name w:val="B1919000BC4547CB8C16C12B52CCBA1D"/>
    <w:rPr>
      <w:rFonts w:cs="Mangal"/>
    </w:rPr>
  </w:style>
  <w:style w:type="paragraph" w:customStyle="1" w:styleId="7EDFCCC07D854C92BC58E8F3528A3C60">
    <w:name w:val="7EDFCCC07D854C92BC58E8F3528A3C60"/>
    <w:rPr>
      <w:rFonts w:cs="Mangal"/>
    </w:rPr>
  </w:style>
  <w:style w:type="paragraph" w:customStyle="1" w:styleId="B7B7C922C27E46A381A7A3BAD4C4E109">
    <w:name w:val="B7B7C922C27E46A381A7A3BAD4C4E109"/>
    <w:rPr>
      <w:rFonts w:cs="Mangal"/>
    </w:rPr>
  </w:style>
  <w:style w:type="paragraph" w:customStyle="1" w:styleId="2AC9B8931A6D4411A98E5CA2B112216F">
    <w:name w:val="2AC9B8931A6D4411A98E5CA2B112216F"/>
    <w:rPr>
      <w:rFonts w:cs="Mangal"/>
    </w:rPr>
  </w:style>
  <w:style w:type="paragraph" w:customStyle="1" w:styleId="720FC189E435460F9BCA40B7233EE088">
    <w:name w:val="720FC189E435460F9BCA40B7233EE088"/>
    <w:rPr>
      <w:rFonts w:cs="Mangal"/>
    </w:rPr>
  </w:style>
  <w:style w:type="paragraph" w:customStyle="1" w:styleId="56F24F5BD99D49329519B29268DF234C">
    <w:name w:val="56F24F5BD99D49329519B29268DF234C"/>
    <w:rPr>
      <w:rFonts w:cs="Mangal"/>
    </w:rPr>
  </w:style>
  <w:style w:type="paragraph" w:customStyle="1" w:styleId="81B8C7EBFF9145608E23E43607D4A64C">
    <w:name w:val="81B8C7EBFF9145608E23E43607D4A64C"/>
    <w:rPr>
      <w:rFonts w:cs="Mangal"/>
    </w:rPr>
  </w:style>
  <w:style w:type="paragraph" w:customStyle="1" w:styleId="074C303A3F7F4311AEABCB7B25952D1B">
    <w:name w:val="074C303A3F7F4311AEABCB7B25952D1B"/>
    <w:rsid w:val="001D6646"/>
    <w:rPr>
      <w:rFonts w:cs="Mangal"/>
    </w:rPr>
  </w:style>
  <w:style w:type="paragraph" w:customStyle="1" w:styleId="964C199BF56C4CE2A3A1F94539128667">
    <w:name w:val="964C199BF56C4CE2A3A1F94539128667"/>
    <w:rsid w:val="001D6646"/>
    <w:rPr>
      <w:rFonts w:cs="Mangal"/>
    </w:rPr>
  </w:style>
  <w:style w:type="paragraph" w:customStyle="1" w:styleId="99C3514C86DE4091BE75E7AB0A6EE364">
    <w:name w:val="99C3514C86DE4091BE75E7AB0A6EE364"/>
    <w:rsid w:val="0049213E"/>
    <w:rPr>
      <w:szCs w:val="22"/>
      <w:lang w:bidi="ar-SA"/>
    </w:rPr>
  </w:style>
  <w:style w:type="paragraph" w:customStyle="1" w:styleId="5A091D874C6A4910AD2439167A794CD4">
    <w:name w:val="5A091D874C6A4910AD2439167A794CD4"/>
    <w:rsid w:val="0049213E"/>
    <w:rPr>
      <w:szCs w:val="22"/>
      <w:lang w:bidi="ar-SA"/>
    </w:rPr>
  </w:style>
  <w:style w:type="paragraph" w:customStyle="1" w:styleId="96B046A240B34939A1BE5629D324ADC0">
    <w:name w:val="96B046A240B34939A1BE5629D324ADC0"/>
    <w:rsid w:val="0049213E"/>
    <w:rPr>
      <w:szCs w:val="22"/>
      <w:lang w:bidi="ar-SA"/>
    </w:rPr>
  </w:style>
  <w:style w:type="paragraph" w:customStyle="1" w:styleId="AFBC1B8F94CB49EF8BF03E2913D0510A">
    <w:name w:val="AFBC1B8F94CB49EF8BF03E2913D0510A"/>
    <w:rsid w:val="0049213E"/>
    <w:rPr>
      <w:szCs w:val="22"/>
      <w:lang w:bidi="ar-SA"/>
    </w:rPr>
  </w:style>
  <w:style w:type="paragraph" w:customStyle="1" w:styleId="CB732E4FEFFD4B15ACD1B6BCB0675B51">
    <w:name w:val="CB732E4FEFFD4B15ACD1B6BCB0675B51"/>
    <w:rsid w:val="0049213E"/>
    <w:rPr>
      <w:szCs w:val="22"/>
      <w:lang w:bidi="ar-SA"/>
    </w:rPr>
  </w:style>
  <w:style w:type="paragraph" w:customStyle="1" w:styleId="27A92F51873349058D0658585D96DDC4">
    <w:name w:val="27A92F51873349058D0658585D96DDC4"/>
    <w:rsid w:val="0049213E"/>
    <w:rPr>
      <w:szCs w:val="22"/>
      <w:lang w:bidi="ar-SA"/>
    </w:rPr>
  </w:style>
  <w:style w:type="paragraph" w:customStyle="1" w:styleId="ACB5F1EE08494C12B6A1E304E1BF6DC1">
    <w:name w:val="ACB5F1EE08494C12B6A1E304E1BF6DC1"/>
    <w:rsid w:val="0049213E"/>
    <w:rPr>
      <w:szCs w:val="22"/>
      <w:lang w:bidi="ar-SA"/>
    </w:rPr>
  </w:style>
  <w:style w:type="paragraph" w:customStyle="1" w:styleId="1C58C4C647254312AD88AFA28B0067D1">
    <w:name w:val="1C58C4C647254312AD88AFA28B0067D1"/>
    <w:rsid w:val="0049213E"/>
    <w:rPr>
      <w:szCs w:val="22"/>
      <w:lang w:bidi="ar-S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lang w:val="en-IN" w:eastAsia="en-I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paragraph" w:styleId="Heading2">
    <w:name w:val="heading 2"/>
    <w:basedOn w:val="Normal"/>
    <w:next w:val="Normal"/>
    <w:link w:val="Heading2Char"/>
    <w:uiPriority w:val="9"/>
    <w:qFormat/>
    <w:rsid w:val="0049213E"/>
    <w:pPr>
      <w:keepNext/>
      <w:keepLines/>
      <w:pBdr>
        <w:bottom w:val="single" w:sz="8" w:space="1" w:color="4F81BD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val="en-US" w:eastAsia="ja-JP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A92AAF928B6438DB20B4D7740B2288D">
    <w:name w:val="9A92AAF928B6438DB20B4D7740B2288D"/>
    <w:rPr>
      <w:rFonts w:cs="Mangal"/>
    </w:rPr>
  </w:style>
  <w:style w:type="paragraph" w:customStyle="1" w:styleId="55E5415222FD434180F961FC094F83F9">
    <w:name w:val="55E5415222FD434180F961FC094F83F9"/>
    <w:rPr>
      <w:rFonts w:cs="Mangal"/>
    </w:rPr>
  </w:style>
  <w:style w:type="paragraph" w:customStyle="1" w:styleId="530DDD9CF0B3417EA603DB3EC64DAABE">
    <w:name w:val="530DDD9CF0B3417EA603DB3EC64DAABE"/>
    <w:rPr>
      <w:rFonts w:cs="Mangal"/>
    </w:rPr>
  </w:style>
  <w:style w:type="paragraph" w:customStyle="1" w:styleId="48E29623D7F04507BE0C0A149F0D7129">
    <w:name w:val="48E29623D7F04507BE0C0A149F0D7129"/>
    <w:rPr>
      <w:rFonts w:cs="Mangal"/>
    </w:rPr>
  </w:style>
  <w:style w:type="paragraph" w:customStyle="1" w:styleId="9DCD532A98594522BD86422C953AC9CB">
    <w:name w:val="9DCD532A98594522BD86422C953AC9CB"/>
    <w:rPr>
      <w:rFonts w:cs="Mangal"/>
    </w:rPr>
  </w:style>
  <w:style w:type="paragraph" w:customStyle="1" w:styleId="52C1F853E3134CA68C9A564E04F745F4">
    <w:name w:val="52C1F853E3134CA68C9A564E04F745F4"/>
    <w:rPr>
      <w:rFonts w:cs="Mangal"/>
    </w:rPr>
  </w:style>
  <w:style w:type="paragraph" w:customStyle="1" w:styleId="B0122804B6524CB6962A315F14A284D9">
    <w:name w:val="B0122804B6524CB6962A315F14A284D9"/>
    <w:rPr>
      <w:rFonts w:cs="Mangal"/>
    </w:rPr>
  </w:style>
  <w:style w:type="paragraph" w:customStyle="1" w:styleId="31F948C8AD5249E0B08BC1384F5CF657">
    <w:name w:val="31F948C8AD5249E0B08BC1384F5CF657"/>
    <w:rPr>
      <w:rFonts w:cs="Mangal"/>
    </w:rPr>
  </w:style>
  <w:style w:type="paragraph" w:customStyle="1" w:styleId="F3C60074AFB34428A51F0E1672D11FA4">
    <w:name w:val="F3C60074AFB34428A51F0E1672D11FA4"/>
    <w:rPr>
      <w:rFonts w:cs="Mangal"/>
    </w:rPr>
  </w:style>
  <w:style w:type="paragraph" w:customStyle="1" w:styleId="F13F88C152FB4FA4B07ADCD392951D24">
    <w:name w:val="F13F88C152FB4FA4B07ADCD392951D24"/>
    <w:rPr>
      <w:rFonts w:cs="Mangal"/>
    </w:rPr>
  </w:style>
  <w:style w:type="character" w:styleId="Hyperlink">
    <w:name w:val="Hyperlink"/>
    <w:basedOn w:val="DefaultParagraphFont"/>
    <w:uiPriority w:val="99"/>
    <w:unhideWhenUsed/>
    <w:rPr>
      <w:color w:val="943634" w:themeColor="accent2" w:themeShade="BF"/>
      <w:u w:val="single"/>
    </w:rPr>
  </w:style>
  <w:style w:type="paragraph" w:customStyle="1" w:styleId="C7C71EEC2F9E4452AD4B9D67B86444C6">
    <w:name w:val="C7C71EEC2F9E4452AD4B9D67B86444C6"/>
    <w:rPr>
      <w:rFonts w:cs="Mangal"/>
    </w:rPr>
  </w:style>
  <w:style w:type="paragraph" w:customStyle="1" w:styleId="8E73605DC1424377AAE570DC2ED345EA">
    <w:name w:val="8E73605DC1424377AAE570DC2ED345EA"/>
    <w:rPr>
      <w:rFonts w:cs="Mangal"/>
    </w:rPr>
  </w:style>
  <w:style w:type="paragraph" w:customStyle="1" w:styleId="E91342ECAEB74199B37B295BB4E1E659">
    <w:name w:val="E91342ECAEB74199B37B295BB4E1E659"/>
    <w:rPr>
      <w:rFonts w:cs="Mangal"/>
    </w:rPr>
  </w:style>
  <w:style w:type="paragraph" w:customStyle="1" w:styleId="507442736B824AC780BE6809F9FC49BC">
    <w:name w:val="507442736B824AC780BE6809F9FC49BC"/>
    <w:rPr>
      <w:rFonts w:cs="Mangal"/>
    </w:rPr>
  </w:style>
  <w:style w:type="paragraph" w:customStyle="1" w:styleId="1CFF74F16D8048C28D2773A499C2A8A3">
    <w:name w:val="1CFF74F16D8048C28D2773A499C2A8A3"/>
    <w:rPr>
      <w:rFonts w:cs="Mangal"/>
    </w:rPr>
  </w:style>
  <w:style w:type="paragraph" w:customStyle="1" w:styleId="5DA4A9149BD0451CA61426ADE4F2A799">
    <w:name w:val="5DA4A9149BD0451CA61426ADE4F2A799"/>
    <w:rPr>
      <w:rFonts w:cs="Mangal"/>
    </w:rPr>
  </w:style>
  <w:style w:type="paragraph" w:customStyle="1" w:styleId="CF0BCC9B7DBD4E9DB749224271041A31">
    <w:name w:val="CF0BCC9B7DBD4E9DB749224271041A31"/>
    <w:rPr>
      <w:rFonts w:cs="Mangal"/>
    </w:rPr>
  </w:style>
  <w:style w:type="paragraph" w:customStyle="1" w:styleId="B225BFF94B7B4DF28FE464F216CBA853">
    <w:name w:val="B225BFF94B7B4DF28FE464F216CBA853"/>
    <w:rPr>
      <w:rFonts w:cs="Mangal"/>
    </w:rPr>
  </w:style>
  <w:style w:type="paragraph" w:customStyle="1" w:styleId="1E85246377F945B8B066C81443449451">
    <w:name w:val="1E85246377F945B8B066C81443449451"/>
    <w:rPr>
      <w:rFonts w:cs="Mangal"/>
    </w:rPr>
  </w:style>
  <w:style w:type="paragraph" w:customStyle="1" w:styleId="DDC03AEA69654B568F697887727A69A3">
    <w:name w:val="DDC03AEA69654B568F697887727A69A3"/>
    <w:rPr>
      <w:rFonts w:cs="Mangal"/>
    </w:rPr>
  </w:style>
  <w:style w:type="paragraph" w:customStyle="1" w:styleId="D35319A5EAB741BB951B4AF010886891">
    <w:name w:val="D35319A5EAB741BB951B4AF010886891"/>
    <w:rPr>
      <w:rFonts w:cs="Mangal"/>
    </w:rPr>
  </w:style>
  <w:style w:type="paragraph" w:customStyle="1" w:styleId="9F3F4AE77F5F442487F8508B5209EC38">
    <w:name w:val="9F3F4AE77F5F442487F8508B5209EC38"/>
    <w:rPr>
      <w:rFonts w:cs="Mangal"/>
    </w:rPr>
  </w:style>
  <w:style w:type="paragraph" w:customStyle="1" w:styleId="366C587ACE8948118D1AC1B0B3E80AAA">
    <w:name w:val="366C587ACE8948118D1AC1B0B3E80AAA"/>
    <w:rPr>
      <w:rFonts w:cs="Mangal"/>
    </w:rPr>
  </w:style>
  <w:style w:type="paragraph" w:customStyle="1" w:styleId="BB54385C9BBF467A96AFACA5B0870143">
    <w:name w:val="BB54385C9BBF467A96AFACA5B0870143"/>
    <w:rPr>
      <w:rFonts w:cs="Mangal"/>
    </w:rPr>
  </w:style>
  <w:style w:type="paragraph" w:customStyle="1" w:styleId="05836976F0804660BD268DA048A1B8F4">
    <w:name w:val="05836976F0804660BD268DA048A1B8F4"/>
    <w:rPr>
      <w:rFonts w:cs="Mangal"/>
    </w:rPr>
  </w:style>
  <w:style w:type="paragraph" w:customStyle="1" w:styleId="000A14AA4D474BAD8E6C82202ED9C68B">
    <w:name w:val="000A14AA4D474BAD8E6C82202ED9C68B"/>
    <w:rPr>
      <w:rFonts w:cs="Mangal"/>
    </w:rPr>
  </w:style>
  <w:style w:type="paragraph" w:customStyle="1" w:styleId="817B61B0C20A40BB93AA0658CEA7D507">
    <w:name w:val="817B61B0C20A40BB93AA0658CEA7D507"/>
    <w:rPr>
      <w:rFonts w:cs="Mangal"/>
    </w:rPr>
  </w:style>
  <w:style w:type="paragraph" w:customStyle="1" w:styleId="582160970AB64D91B33769BE9D0590BA">
    <w:name w:val="582160970AB64D91B33769BE9D0590BA"/>
    <w:rPr>
      <w:rFonts w:cs="Mangal"/>
    </w:rPr>
  </w:style>
  <w:style w:type="paragraph" w:customStyle="1" w:styleId="3DDD0C2BEA2A4CD2BF28C837A1B24E68">
    <w:name w:val="3DDD0C2BEA2A4CD2BF28C837A1B24E68"/>
    <w:rPr>
      <w:rFonts w:cs="Mangal"/>
    </w:rPr>
  </w:style>
  <w:style w:type="paragraph" w:customStyle="1" w:styleId="C4E5543BE6134B8CAEDFED2AE27FD363">
    <w:name w:val="C4E5543BE6134B8CAEDFED2AE27FD363"/>
    <w:rPr>
      <w:rFonts w:cs="Mangal"/>
    </w:rPr>
  </w:style>
  <w:style w:type="paragraph" w:customStyle="1" w:styleId="01072B76315F476BAA93A885BEAD31DE">
    <w:name w:val="01072B76315F476BAA93A885BEAD31DE"/>
    <w:rPr>
      <w:rFonts w:cs="Mangal"/>
    </w:rPr>
  </w:style>
  <w:style w:type="paragraph" w:customStyle="1" w:styleId="CE0B838BB37F4D988EF280F2C60BE856">
    <w:name w:val="CE0B838BB37F4D988EF280F2C60BE856"/>
    <w:rPr>
      <w:rFonts w:cs="Mangal"/>
    </w:rPr>
  </w:style>
  <w:style w:type="paragraph" w:customStyle="1" w:styleId="0E9B28C2B87A416BB8BEDF4586AC657A">
    <w:name w:val="0E9B28C2B87A416BB8BEDF4586AC657A"/>
    <w:rPr>
      <w:rFonts w:cs="Mangal"/>
    </w:rPr>
  </w:style>
  <w:style w:type="paragraph" w:customStyle="1" w:styleId="719DC203C7F94F92AB54361EE6801C83">
    <w:name w:val="719DC203C7F94F92AB54361EE6801C83"/>
    <w:rPr>
      <w:rFonts w:cs="Mangal"/>
    </w:rPr>
  </w:style>
  <w:style w:type="paragraph" w:customStyle="1" w:styleId="C8E1EE8F674247FBA7B0B880AF94FDAA">
    <w:name w:val="C8E1EE8F674247FBA7B0B880AF94FDAA"/>
    <w:rPr>
      <w:rFonts w:cs="Mangal"/>
    </w:rPr>
  </w:style>
  <w:style w:type="paragraph" w:customStyle="1" w:styleId="3170EFD524EC4E9297CBFB9AE1BA0973">
    <w:name w:val="3170EFD524EC4E9297CBFB9AE1BA0973"/>
    <w:rPr>
      <w:rFonts w:cs="Mangal"/>
    </w:rPr>
  </w:style>
  <w:style w:type="paragraph" w:customStyle="1" w:styleId="36AE4908AEF441EE8EDE2F37360CB157">
    <w:name w:val="36AE4908AEF441EE8EDE2F37360CB157"/>
    <w:rPr>
      <w:rFonts w:cs="Mangal"/>
    </w:rPr>
  </w:style>
  <w:style w:type="paragraph" w:customStyle="1" w:styleId="2DBC6A3694EF405C9D404EFC3CB92525">
    <w:name w:val="2DBC6A3694EF405C9D404EFC3CB92525"/>
    <w:rPr>
      <w:rFonts w:cs="Mangal"/>
    </w:rPr>
  </w:style>
  <w:style w:type="paragraph" w:customStyle="1" w:styleId="86F9642124CD4B54ABD7591141E2E49A">
    <w:name w:val="86F9642124CD4B54ABD7591141E2E49A"/>
    <w:rPr>
      <w:rFonts w:cs="Mangal"/>
    </w:rPr>
  </w:style>
  <w:style w:type="paragraph" w:customStyle="1" w:styleId="EA759454C8164F188C9D21F76A7DCAC4">
    <w:name w:val="EA759454C8164F188C9D21F76A7DCAC4"/>
    <w:rPr>
      <w:rFonts w:cs="Mangal"/>
    </w:rPr>
  </w:style>
  <w:style w:type="character" w:customStyle="1" w:styleId="Heading2Char">
    <w:name w:val="Heading 2 Char"/>
    <w:basedOn w:val="DefaultParagraphFont"/>
    <w:link w:val="Heading2"/>
    <w:uiPriority w:val="9"/>
    <w:rsid w:val="0049213E"/>
    <w:rPr>
      <w:rFonts w:asciiTheme="majorHAnsi" w:eastAsiaTheme="majorEastAsia" w:hAnsiTheme="majorHAnsi" w:cstheme="majorBidi"/>
      <w:b/>
      <w:bCs/>
      <w:caps/>
      <w:szCs w:val="26"/>
      <w:lang w:val="en-US" w:eastAsia="ja-JP" w:bidi="ar-SA"/>
    </w:rPr>
  </w:style>
  <w:style w:type="paragraph" w:customStyle="1" w:styleId="679F50FF46A248A595ADEB58FA06A5D8">
    <w:name w:val="679F50FF46A248A595ADEB58FA06A5D8"/>
    <w:rPr>
      <w:rFonts w:cs="Mangal"/>
    </w:rPr>
  </w:style>
  <w:style w:type="paragraph" w:customStyle="1" w:styleId="215C7D18B2D448D6AD26EB94134AD1D6">
    <w:name w:val="215C7D18B2D448D6AD26EB94134AD1D6"/>
    <w:rPr>
      <w:rFonts w:cs="Mangal"/>
    </w:rPr>
  </w:style>
  <w:style w:type="paragraph" w:customStyle="1" w:styleId="B588B1AFD454404496676A478C5FE864">
    <w:name w:val="B588B1AFD454404496676A478C5FE864"/>
    <w:rPr>
      <w:rFonts w:cs="Mangal"/>
    </w:rPr>
  </w:style>
  <w:style w:type="paragraph" w:customStyle="1" w:styleId="B1919000BC4547CB8C16C12B52CCBA1D">
    <w:name w:val="B1919000BC4547CB8C16C12B52CCBA1D"/>
    <w:rPr>
      <w:rFonts w:cs="Mangal"/>
    </w:rPr>
  </w:style>
  <w:style w:type="paragraph" w:customStyle="1" w:styleId="7EDFCCC07D854C92BC58E8F3528A3C60">
    <w:name w:val="7EDFCCC07D854C92BC58E8F3528A3C60"/>
    <w:rPr>
      <w:rFonts w:cs="Mangal"/>
    </w:rPr>
  </w:style>
  <w:style w:type="paragraph" w:customStyle="1" w:styleId="B7B7C922C27E46A381A7A3BAD4C4E109">
    <w:name w:val="B7B7C922C27E46A381A7A3BAD4C4E109"/>
    <w:rPr>
      <w:rFonts w:cs="Mangal"/>
    </w:rPr>
  </w:style>
  <w:style w:type="paragraph" w:customStyle="1" w:styleId="2AC9B8931A6D4411A98E5CA2B112216F">
    <w:name w:val="2AC9B8931A6D4411A98E5CA2B112216F"/>
    <w:rPr>
      <w:rFonts w:cs="Mangal"/>
    </w:rPr>
  </w:style>
  <w:style w:type="paragraph" w:customStyle="1" w:styleId="720FC189E435460F9BCA40B7233EE088">
    <w:name w:val="720FC189E435460F9BCA40B7233EE088"/>
    <w:rPr>
      <w:rFonts w:cs="Mangal"/>
    </w:rPr>
  </w:style>
  <w:style w:type="paragraph" w:customStyle="1" w:styleId="56F24F5BD99D49329519B29268DF234C">
    <w:name w:val="56F24F5BD99D49329519B29268DF234C"/>
    <w:rPr>
      <w:rFonts w:cs="Mangal"/>
    </w:rPr>
  </w:style>
  <w:style w:type="paragraph" w:customStyle="1" w:styleId="81B8C7EBFF9145608E23E43607D4A64C">
    <w:name w:val="81B8C7EBFF9145608E23E43607D4A64C"/>
    <w:rPr>
      <w:rFonts w:cs="Mangal"/>
    </w:rPr>
  </w:style>
  <w:style w:type="paragraph" w:customStyle="1" w:styleId="074C303A3F7F4311AEABCB7B25952D1B">
    <w:name w:val="074C303A3F7F4311AEABCB7B25952D1B"/>
    <w:rsid w:val="001D6646"/>
    <w:rPr>
      <w:rFonts w:cs="Mangal"/>
    </w:rPr>
  </w:style>
  <w:style w:type="paragraph" w:customStyle="1" w:styleId="964C199BF56C4CE2A3A1F94539128667">
    <w:name w:val="964C199BF56C4CE2A3A1F94539128667"/>
    <w:rsid w:val="001D6646"/>
    <w:rPr>
      <w:rFonts w:cs="Mangal"/>
    </w:rPr>
  </w:style>
  <w:style w:type="paragraph" w:customStyle="1" w:styleId="99C3514C86DE4091BE75E7AB0A6EE364">
    <w:name w:val="99C3514C86DE4091BE75E7AB0A6EE364"/>
    <w:rsid w:val="0049213E"/>
    <w:rPr>
      <w:szCs w:val="22"/>
      <w:lang w:bidi="ar-SA"/>
    </w:rPr>
  </w:style>
  <w:style w:type="paragraph" w:customStyle="1" w:styleId="5A091D874C6A4910AD2439167A794CD4">
    <w:name w:val="5A091D874C6A4910AD2439167A794CD4"/>
    <w:rsid w:val="0049213E"/>
    <w:rPr>
      <w:szCs w:val="22"/>
      <w:lang w:bidi="ar-SA"/>
    </w:rPr>
  </w:style>
  <w:style w:type="paragraph" w:customStyle="1" w:styleId="96B046A240B34939A1BE5629D324ADC0">
    <w:name w:val="96B046A240B34939A1BE5629D324ADC0"/>
    <w:rsid w:val="0049213E"/>
    <w:rPr>
      <w:szCs w:val="22"/>
      <w:lang w:bidi="ar-SA"/>
    </w:rPr>
  </w:style>
  <w:style w:type="paragraph" w:customStyle="1" w:styleId="AFBC1B8F94CB49EF8BF03E2913D0510A">
    <w:name w:val="AFBC1B8F94CB49EF8BF03E2913D0510A"/>
    <w:rsid w:val="0049213E"/>
    <w:rPr>
      <w:szCs w:val="22"/>
      <w:lang w:bidi="ar-SA"/>
    </w:rPr>
  </w:style>
  <w:style w:type="paragraph" w:customStyle="1" w:styleId="CB732E4FEFFD4B15ACD1B6BCB0675B51">
    <w:name w:val="CB732E4FEFFD4B15ACD1B6BCB0675B51"/>
    <w:rsid w:val="0049213E"/>
    <w:rPr>
      <w:szCs w:val="22"/>
      <w:lang w:bidi="ar-SA"/>
    </w:rPr>
  </w:style>
  <w:style w:type="paragraph" w:customStyle="1" w:styleId="27A92F51873349058D0658585D96DDC4">
    <w:name w:val="27A92F51873349058D0658585D96DDC4"/>
    <w:rsid w:val="0049213E"/>
    <w:rPr>
      <w:szCs w:val="22"/>
      <w:lang w:bidi="ar-SA"/>
    </w:rPr>
  </w:style>
  <w:style w:type="paragraph" w:customStyle="1" w:styleId="ACB5F1EE08494C12B6A1E304E1BF6DC1">
    <w:name w:val="ACB5F1EE08494C12B6A1E304E1BF6DC1"/>
    <w:rsid w:val="0049213E"/>
    <w:rPr>
      <w:szCs w:val="22"/>
      <w:lang w:bidi="ar-SA"/>
    </w:rPr>
  </w:style>
  <w:style w:type="paragraph" w:customStyle="1" w:styleId="1C58C4C647254312AD88AFA28B0067D1">
    <w:name w:val="1C58C4C647254312AD88AFA28B0067D1"/>
    <w:rsid w:val="0049213E"/>
    <w:rPr>
      <w:szCs w:val="22"/>
      <w:lang w:bidi="ar-SA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8506A0D-4821-47C2-BD9B-CACF27C6B10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Blue grey resume</Template>
  <TotalTime>0</TotalTime>
  <Pages>1</Pages>
  <Words>310</Words>
  <Characters>1771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2020-07-04T15:42:00Z</dcterms:created>
  <dcterms:modified xsi:type="dcterms:W3CDTF">2020-07-04T16:24:00Z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