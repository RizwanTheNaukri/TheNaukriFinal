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7F97" w14:textId="04BCA712" w:rsidR="00394A6D" w:rsidRDefault="00000000">
      <w:pPr>
        <w:pStyle w:val="Title"/>
      </w:pPr>
      <w:sdt>
        <w:sdtPr>
          <w:alias w:val="Enter your name:"/>
          <w:tag w:val=""/>
          <w:id w:val="-328297061"/>
          <w:placeholder>
            <w:docPart w:val="C9B88E4C36A34D338544C1BC437FDCB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B44A8">
            <w:t xml:space="preserve">Mehul </w:t>
          </w:r>
          <w:proofErr w:type="spellStart"/>
          <w:r w:rsidR="004B44A8">
            <w:t>Gurjar</w:t>
          </w:r>
          <w:proofErr w:type="spellEnd"/>
        </w:sdtContent>
      </w:sdt>
    </w:p>
    <w:p w14:paraId="3A456F91" w14:textId="18525078" w:rsidR="004B44A8" w:rsidRDefault="004B44A8">
      <w:proofErr w:type="spellStart"/>
      <w:r>
        <w:t>Kalakhana</w:t>
      </w:r>
      <w:proofErr w:type="spellEnd"/>
      <w:r>
        <w:t xml:space="preserve"> chawl Opp</w:t>
      </w:r>
      <w:r w:rsidR="00D27EF0">
        <w:t>.</w:t>
      </w:r>
      <w:r>
        <w:t xml:space="preserve"> Amul parlor </w:t>
      </w:r>
      <w:proofErr w:type="spellStart"/>
      <w:r>
        <w:t>S</w:t>
      </w:r>
      <w:r w:rsidRPr="004B44A8">
        <w:t>hahibaug</w:t>
      </w:r>
      <w:proofErr w:type="spellEnd"/>
      <w:r>
        <w:t xml:space="preserve"> </w:t>
      </w:r>
      <w:r w:rsidR="00CC75DB">
        <w:t xml:space="preserve">, </w:t>
      </w:r>
      <w:r>
        <w:t>Ahmedabad-380004</w:t>
      </w:r>
      <w:r w:rsidR="007D00B3">
        <w:t> | </w:t>
      </w:r>
      <w:r>
        <w:t>Mo : 8619385749</w:t>
      </w:r>
      <w:r w:rsidR="007D00B3">
        <w:t> | </w:t>
      </w:r>
    </w:p>
    <w:p w14:paraId="00818892" w14:textId="51E0DB2F" w:rsidR="00394A6D" w:rsidRDefault="00000000">
      <w:sdt>
        <w:sdtPr>
          <w:alias w:val="Enter email:"/>
          <w:tag w:val="Enter email:"/>
          <w:id w:val="-391963670"/>
          <w:placeholder>
            <w:docPart w:val="B5172EFCD63A468DABD1947F916B4477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="007D00B3">
            <w:t>Email</w:t>
          </w:r>
        </w:sdtContent>
      </w:sdt>
      <w:r w:rsidR="004B44A8">
        <w:t xml:space="preserve"> </w:t>
      </w:r>
      <w:r w:rsidR="004B44A8">
        <w:rPr>
          <w:rFonts w:ascii="serif" w:hAnsi="serif" w:cs="serif"/>
          <w:i/>
          <w:iCs/>
          <w:sz w:val="26"/>
          <w:szCs w:val="26"/>
          <w:lang w:bidi="hi-IN"/>
        </w:rPr>
        <w:t>.mehulgurjar59@gmail.com</w:t>
      </w:r>
    </w:p>
    <w:sdt>
      <w:sdtPr>
        <w:alias w:val="Objective:"/>
        <w:tag w:val="Objective:"/>
        <w:id w:val="-736782104"/>
        <w:placeholder>
          <w:docPart w:val="E652798489AB415CB82C5BF374BFC9ED"/>
        </w:placeholder>
        <w:temporary/>
        <w:showingPlcHdr/>
        <w15:appearance w15:val="hidden"/>
      </w:sdtPr>
      <w:sdtContent>
        <w:p w14:paraId="0460EBCF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15432278" w14:textId="77777777" w:rsidR="00394A6D" w:rsidRDefault="00000000" w:rsidP="00DD4208">
      <w:pPr>
        <w:pStyle w:val="ListBullet"/>
      </w:pPr>
      <w:sdt>
        <w:sdtPr>
          <w:alias w:val="Enter objective:"/>
          <w:tag w:val="Enter objective:"/>
          <w:id w:val="396481143"/>
          <w:placeholder>
            <w:docPart w:val="25F9369A7A204057B7059BED110962DB"/>
          </w:placeholder>
          <w:temporary/>
          <w:showingPlcHdr/>
          <w15:appearance w15:val="hidden"/>
        </w:sdtPr>
        <w:sdtContent>
          <w:r w:rsidR="007D00B3">
            <w:t>Check out the quick tips below to help you get started. To replace tip text with your own, just tap it and start typing.</w:t>
          </w:r>
        </w:sdtContent>
      </w:sdt>
    </w:p>
    <w:sdt>
      <w:sdtPr>
        <w:alias w:val="Education:"/>
        <w:tag w:val="Education:"/>
        <w:id w:val="1513793667"/>
        <w:placeholder>
          <w:docPart w:val="14563D9671ED49C1A9026AB34F098855"/>
        </w:placeholder>
        <w:temporary/>
        <w:showingPlcHdr/>
        <w15:appearance w15:val="hidden"/>
      </w:sdtPr>
      <w:sdtContent>
        <w:p w14:paraId="4B8E1265" w14:textId="77777777" w:rsidR="00394A6D" w:rsidRDefault="007D00B3">
          <w:pPr>
            <w:pStyle w:val="Heading1"/>
          </w:pPr>
          <w:r w:rsidRPr="00E572D5">
            <w:rPr>
              <w:u w:val="single"/>
            </w:rPr>
            <w:t>Education</w:t>
          </w:r>
        </w:p>
      </w:sdtContent>
    </w:sdt>
    <w:p w14:paraId="6167E781" w14:textId="77777777" w:rsidR="00E572D5" w:rsidRDefault="00E572D5" w:rsidP="00E572D5">
      <w:pPr>
        <w:pStyle w:val="Default"/>
      </w:pPr>
      <w:r>
        <w:t xml:space="preserve">   </w:t>
      </w:r>
    </w:p>
    <w:p w14:paraId="127D7746" w14:textId="16B820E0" w:rsidR="00E572D5" w:rsidRDefault="00E572D5" w:rsidP="00E572D5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PROFESSIONAL QUALIFICATION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:</w:t>
      </w:r>
    </w:p>
    <w:p w14:paraId="30D1EB25" w14:textId="0036C602" w:rsidR="003443CB" w:rsidRDefault="003443CB" w:rsidP="00E572D5">
      <w:pPr>
        <w:pStyle w:val="Default"/>
        <w:rPr>
          <w:b/>
          <w:bCs/>
          <w:sz w:val="23"/>
          <w:szCs w:val="23"/>
        </w:rPr>
      </w:pPr>
    </w:p>
    <w:p w14:paraId="5056ECDA" w14:textId="10CA4A33" w:rsidR="003443CB" w:rsidRDefault="003443CB" w:rsidP="003443CB">
      <w:pPr>
        <w:pStyle w:val="Default"/>
        <w:numPr>
          <w:ilvl w:val="0"/>
          <w:numId w:val="2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Completed bachelor from M.D.S.U Ajmer in </w:t>
      </w:r>
      <w:r w:rsidR="00C4162E">
        <w:rPr>
          <w:b/>
          <w:bCs/>
          <w:sz w:val="23"/>
          <w:szCs w:val="23"/>
        </w:rPr>
        <w:t>Year 2016-</w:t>
      </w:r>
      <w:r>
        <w:rPr>
          <w:b/>
          <w:bCs/>
          <w:sz w:val="23"/>
          <w:szCs w:val="23"/>
        </w:rPr>
        <w:t>2019</w:t>
      </w:r>
    </w:p>
    <w:p w14:paraId="3BD76864" w14:textId="77777777" w:rsidR="00E572D5" w:rsidRDefault="00E572D5" w:rsidP="00E572D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</w:p>
    <w:p w14:paraId="3AF7E6C0" w14:textId="77777777" w:rsidR="00FB22CD" w:rsidRDefault="00D27EF0" w:rsidP="00E572D5">
      <w:pPr>
        <w:pStyle w:val="Default"/>
        <w:numPr>
          <w:ilvl w:val="0"/>
          <w:numId w:val="2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ITI</w:t>
      </w:r>
      <w:r w:rsidR="00E572D5">
        <w:rPr>
          <w:b/>
          <w:bCs/>
          <w:sz w:val="23"/>
          <w:szCs w:val="23"/>
        </w:rPr>
        <w:t xml:space="preserve"> </w:t>
      </w:r>
      <w:r w:rsidR="00E572D5">
        <w:rPr>
          <w:sz w:val="23"/>
          <w:szCs w:val="23"/>
        </w:rPr>
        <w:t xml:space="preserve">in </w:t>
      </w:r>
      <w:r>
        <w:rPr>
          <w:b/>
          <w:bCs/>
          <w:sz w:val="23"/>
          <w:szCs w:val="23"/>
        </w:rPr>
        <w:t>Electrical</w:t>
      </w:r>
      <w:r w:rsidR="00E572D5">
        <w:rPr>
          <w:b/>
          <w:bCs/>
          <w:sz w:val="23"/>
          <w:szCs w:val="23"/>
        </w:rPr>
        <w:t xml:space="preserve"> </w:t>
      </w:r>
      <w:r w:rsidR="00E572D5">
        <w:rPr>
          <w:sz w:val="23"/>
          <w:szCs w:val="23"/>
        </w:rPr>
        <w:t xml:space="preserve">from </w:t>
      </w:r>
      <w:proofErr w:type="spellStart"/>
      <w:r>
        <w:rPr>
          <w:b/>
          <w:bCs/>
          <w:sz w:val="23"/>
          <w:szCs w:val="23"/>
        </w:rPr>
        <w:t>Sanskar</w:t>
      </w:r>
      <w:proofErr w:type="spellEnd"/>
      <w:r>
        <w:rPr>
          <w:b/>
          <w:bCs/>
          <w:sz w:val="23"/>
          <w:szCs w:val="23"/>
        </w:rPr>
        <w:t xml:space="preserve"> Industrial training Institute </w:t>
      </w:r>
      <w:r w:rsidR="00E572D5">
        <w:rPr>
          <w:b/>
          <w:bCs/>
          <w:sz w:val="23"/>
          <w:szCs w:val="23"/>
        </w:rPr>
        <w:t xml:space="preserve"> </w:t>
      </w:r>
      <w:r w:rsidR="00E572D5" w:rsidRPr="00D27EF0">
        <w:rPr>
          <w:sz w:val="23"/>
          <w:szCs w:val="23"/>
        </w:rPr>
        <w:t xml:space="preserve">affiliated to </w:t>
      </w:r>
      <w:r w:rsidR="00FB22CD">
        <w:rPr>
          <w:b/>
          <w:bCs/>
          <w:sz w:val="23"/>
          <w:szCs w:val="23"/>
        </w:rPr>
        <w:t>NCFVT</w:t>
      </w:r>
      <w:r w:rsidR="00E572D5" w:rsidRPr="00D27EF0">
        <w:rPr>
          <w:b/>
          <w:bCs/>
          <w:sz w:val="23"/>
          <w:szCs w:val="23"/>
        </w:rPr>
        <w:t xml:space="preserve">, </w:t>
      </w:r>
      <w:r w:rsidR="00E572D5" w:rsidRPr="00D27EF0">
        <w:rPr>
          <w:sz w:val="23"/>
          <w:szCs w:val="23"/>
        </w:rPr>
        <w:t xml:space="preserve">with </w:t>
      </w:r>
      <w:r w:rsidR="00FB22CD">
        <w:rPr>
          <w:b/>
          <w:bCs/>
          <w:sz w:val="23"/>
          <w:szCs w:val="23"/>
        </w:rPr>
        <w:t>69%</w:t>
      </w:r>
      <w:r w:rsidR="00E572D5" w:rsidRPr="00D27EF0">
        <w:rPr>
          <w:b/>
          <w:bCs/>
          <w:sz w:val="23"/>
          <w:szCs w:val="23"/>
        </w:rPr>
        <w:t xml:space="preserve"> </w:t>
      </w:r>
    </w:p>
    <w:p w14:paraId="74B8197F" w14:textId="5260FD2A" w:rsidR="00E572D5" w:rsidRDefault="00E572D5" w:rsidP="00FB22CD">
      <w:pPr>
        <w:pStyle w:val="Default"/>
        <w:ind w:left="720"/>
        <w:rPr>
          <w:sz w:val="23"/>
          <w:szCs w:val="23"/>
        </w:rPr>
      </w:pPr>
      <w:r w:rsidRPr="00D27EF0">
        <w:rPr>
          <w:sz w:val="23"/>
          <w:szCs w:val="23"/>
        </w:rPr>
        <w:t>(201</w:t>
      </w:r>
      <w:r w:rsidR="00FB22CD">
        <w:rPr>
          <w:sz w:val="23"/>
          <w:szCs w:val="23"/>
        </w:rPr>
        <w:t>5</w:t>
      </w:r>
      <w:r w:rsidRPr="00D27EF0">
        <w:rPr>
          <w:sz w:val="23"/>
          <w:szCs w:val="23"/>
        </w:rPr>
        <w:t>-20</w:t>
      </w:r>
      <w:r w:rsidR="00FB22CD">
        <w:rPr>
          <w:sz w:val="23"/>
          <w:szCs w:val="23"/>
        </w:rPr>
        <w:t>17</w:t>
      </w:r>
      <w:r w:rsidRPr="00D27EF0">
        <w:rPr>
          <w:sz w:val="23"/>
          <w:szCs w:val="23"/>
        </w:rPr>
        <w:t>) batch.</w:t>
      </w:r>
    </w:p>
    <w:p w14:paraId="6DDD10DE" w14:textId="07F82924" w:rsidR="00C4162E" w:rsidRDefault="00C4162E" w:rsidP="00C4162E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Completed Diploma in Computer Application in 2017</w:t>
      </w:r>
      <w:r w:rsidR="00A023EA">
        <w:rPr>
          <w:sz w:val="23"/>
          <w:szCs w:val="23"/>
        </w:rPr>
        <w:t>.</w:t>
      </w:r>
    </w:p>
    <w:p w14:paraId="79958989" w14:textId="564F07E5" w:rsidR="00FB22CD" w:rsidRPr="00D27EF0" w:rsidRDefault="003443CB" w:rsidP="00FB22CD">
      <w:pPr>
        <w:pStyle w:val="Default"/>
        <w:numPr>
          <w:ilvl w:val="0"/>
          <w:numId w:val="2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Completed </w:t>
      </w:r>
      <w:r w:rsidRPr="003443CB">
        <w:rPr>
          <w:b/>
          <w:bCs/>
          <w:sz w:val="23"/>
          <w:szCs w:val="23"/>
        </w:rPr>
        <w:t>certified</w:t>
      </w:r>
      <w:r>
        <w:rPr>
          <w:b/>
          <w:bCs/>
          <w:sz w:val="23"/>
          <w:szCs w:val="23"/>
        </w:rPr>
        <w:t xml:space="preserve"> course in Smartphone </w:t>
      </w:r>
      <w:r w:rsidRPr="003443CB">
        <w:rPr>
          <w:b/>
          <w:bCs/>
          <w:sz w:val="23"/>
          <w:szCs w:val="23"/>
        </w:rPr>
        <w:t>servicing</w:t>
      </w:r>
      <w:r>
        <w:rPr>
          <w:b/>
          <w:bCs/>
          <w:sz w:val="23"/>
          <w:szCs w:val="23"/>
        </w:rPr>
        <w:t xml:space="preserve"> from Kohinoor technical Institute in 2015</w:t>
      </w:r>
      <w:r w:rsidR="00A023EA">
        <w:rPr>
          <w:b/>
          <w:bCs/>
          <w:sz w:val="23"/>
          <w:szCs w:val="23"/>
        </w:rPr>
        <w:t>.</w:t>
      </w:r>
    </w:p>
    <w:p w14:paraId="6E65FE91" w14:textId="0356618B" w:rsidR="00E572D5" w:rsidRDefault="00E572D5" w:rsidP="00E572D5">
      <w:pPr>
        <w:pStyle w:val="Default"/>
        <w:rPr>
          <w:sz w:val="23"/>
          <w:szCs w:val="23"/>
        </w:rPr>
      </w:pPr>
    </w:p>
    <w:p w14:paraId="74C76D75" w14:textId="77777777" w:rsidR="00E572D5" w:rsidRDefault="00E572D5" w:rsidP="00E572D5">
      <w:pPr>
        <w:pStyle w:val="Default"/>
      </w:pPr>
    </w:p>
    <w:p w14:paraId="23E8BF6E" w14:textId="23FAF245" w:rsidR="00E572D5" w:rsidRDefault="00E572D5" w:rsidP="00E572D5">
      <w:pPr>
        <w:pStyle w:val="Default"/>
        <w:rPr>
          <w:sz w:val="23"/>
          <w:szCs w:val="23"/>
        </w:rPr>
      </w:pPr>
      <w:r>
        <w:t xml:space="preserve"> </w:t>
      </w:r>
      <w:r>
        <w:t xml:space="preserve"> </w:t>
      </w:r>
      <w:r>
        <w:rPr>
          <w:b/>
          <w:bCs/>
          <w:sz w:val="23"/>
          <w:szCs w:val="23"/>
        </w:rPr>
        <w:t>ACADEMIC QALIFICATIONS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</w:p>
    <w:p w14:paraId="19FFD521" w14:textId="77777777" w:rsidR="00E572D5" w:rsidRPr="00E572D5" w:rsidRDefault="00E572D5" w:rsidP="00E572D5">
      <w:pPr>
        <w:pStyle w:val="Default"/>
      </w:pPr>
    </w:p>
    <w:p w14:paraId="1E9583CB" w14:textId="34253560" w:rsidR="00412B96" w:rsidRPr="00412B96" w:rsidRDefault="00412B96" w:rsidP="00412B96">
      <w:pPr>
        <w:pStyle w:val="Default"/>
        <w:numPr>
          <w:ilvl w:val="0"/>
          <w:numId w:val="24"/>
        </w:numPr>
      </w:pPr>
      <w:r>
        <w:rPr>
          <w:b/>
          <w:bCs/>
          <w:sz w:val="23"/>
          <w:szCs w:val="23"/>
        </w:rPr>
        <w:t>10</w:t>
      </w:r>
      <w:r>
        <w:rPr>
          <w:b/>
          <w:bCs/>
          <w:sz w:val="16"/>
          <w:szCs w:val="16"/>
        </w:rPr>
        <w:t xml:space="preserve">th </w:t>
      </w:r>
      <w:r>
        <w:rPr>
          <w:sz w:val="23"/>
          <w:szCs w:val="23"/>
        </w:rPr>
        <w:t xml:space="preserve">with an aggregate of </w:t>
      </w:r>
      <w:r>
        <w:rPr>
          <w:b/>
          <w:bCs/>
          <w:sz w:val="23"/>
          <w:szCs w:val="23"/>
        </w:rPr>
        <w:t>54</w:t>
      </w:r>
      <w:r>
        <w:rPr>
          <w:b/>
          <w:bCs/>
          <w:sz w:val="23"/>
          <w:szCs w:val="23"/>
        </w:rPr>
        <w:t xml:space="preserve">% </w:t>
      </w:r>
      <w:r>
        <w:rPr>
          <w:sz w:val="23"/>
          <w:szCs w:val="23"/>
        </w:rPr>
        <w:t xml:space="preserve">from </w:t>
      </w:r>
      <w:r>
        <w:rPr>
          <w:b/>
          <w:bCs/>
          <w:sz w:val="23"/>
          <w:szCs w:val="23"/>
        </w:rPr>
        <w:t>B</w:t>
      </w:r>
      <w:r w:rsidR="00E572D5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>S</w:t>
      </w:r>
      <w:r w:rsidR="00E572D5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>E</w:t>
      </w:r>
      <w:r w:rsidR="00E572D5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>R</w:t>
      </w:r>
      <w:r>
        <w:rPr>
          <w:b/>
          <w:bCs/>
          <w:sz w:val="23"/>
          <w:szCs w:val="23"/>
        </w:rPr>
        <w:t xml:space="preserve"> (201</w:t>
      </w:r>
      <w:r w:rsidR="00E572D5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) </w:t>
      </w:r>
    </w:p>
    <w:p w14:paraId="36055172" w14:textId="18E2DDBB" w:rsidR="00412B96" w:rsidRPr="00412B96" w:rsidRDefault="00E572D5" w:rsidP="00C4162E">
      <w:pPr>
        <w:pStyle w:val="Default"/>
        <w:numPr>
          <w:ilvl w:val="0"/>
          <w:numId w:val="24"/>
        </w:numPr>
      </w:pPr>
      <w:r>
        <w:rPr>
          <w:b/>
          <w:bCs/>
          <w:sz w:val="23"/>
          <w:szCs w:val="23"/>
        </w:rPr>
        <w:t>12</w:t>
      </w:r>
      <w:r>
        <w:rPr>
          <w:b/>
          <w:bCs/>
          <w:sz w:val="16"/>
          <w:szCs w:val="16"/>
        </w:rPr>
        <w:t xml:space="preserve">th </w:t>
      </w:r>
      <w:r>
        <w:rPr>
          <w:sz w:val="23"/>
          <w:szCs w:val="23"/>
        </w:rPr>
        <w:t xml:space="preserve">with an aggregate of </w:t>
      </w:r>
      <w:r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% </w:t>
      </w:r>
      <w:r>
        <w:rPr>
          <w:sz w:val="23"/>
          <w:szCs w:val="23"/>
        </w:rPr>
        <w:t xml:space="preserve">from </w:t>
      </w:r>
      <w:r>
        <w:rPr>
          <w:b/>
          <w:bCs/>
          <w:sz w:val="23"/>
          <w:szCs w:val="23"/>
        </w:rPr>
        <w:t>B.S.E.R</w:t>
      </w:r>
      <w:r>
        <w:rPr>
          <w:b/>
          <w:bCs/>
          <w:sz w:val="23"/>
          <w:szCs w:val="23"/>
        </w:rPr>
        <w:t xml:space="preserve"> (201</w:t>
      </w:r>
      <w:r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) </w:t>
      </w:r>
    </w:p>
    <w:p w14:paraId="2B8BA327" w14:textId="534271EA" w:rsidR="00394A6D" w:rsidRPr="00A023EA" w:rsidRDefault="00A023EA" w:rsidP="00A023EA">
      <w:pPr>
        <w:pStyle w:val="Heading1"/>
        <w:rPr>
          <w:u w:val="single"/>
        </w:rPr>
      </w:pPr>
      <w:r w:rsidRPr="00A023EA">
        <w:rPr>
          <w:u w:val="single"/>
        </w:rPr>
        <w:t>Technical Skill &amp; Interest :</w:t>
      </w:r>
    </w:p>
    <w:p w14:paraId="3718ED6F" w14:textId="747470E7" w:rsidR="00A023EA" w:rsidRDefault="00A023EA" w:rsidP="00A023EA">
      <w:pPr>
        <w:pStyle w:val="Heading1"/>
      </w:pPr>
    </w:p>
    <w:p w14:paraId="321C36F8" w14:textId="73EA7883" w:rsidR="00A023EA" w:rsidRDefault="00A023EA" w:rsidP="00A023EA">
      <w:pPr>
        <w:pStyle w:val="Heading1"/>
        <w:numPr>
          <w:ilvl w:val="0"/>
          <w:numId w:val="29"/>
        </w:numPr>
      </w:pPr>
      <w:r>
        <w:t>Remote Support</w:t>
      </w:r>
    </w:p>
    <w:p w14:paraId="051E41D0" w14:textId="2D886D49" w:rsidR="00A023EA" w:rsidRDefault="00A023EA" w:rsidP="00A023EA">
      <w:pPr>
        <w:pStyle w:val="Heading1"/>
        <w:numPr>
          <w:ilvl w:val="0"/>
          <w:numId w:val="29"/>
        </w:numPr>
      </w:pPr>
      <w:r>
        <w:t>Technical Troubleshooting</w:t>
      </w:r>
    </w:p>
    <w:p w14:paraId="0CC9A376" w14:textId="3F2ADD82" w:rsidR="00A023EA" w:rsidRDefault="00A023EA" w:rsidP="00A023EA">
      <w:pPr>
        <w:pStyle w:val="Heading1"/>
        <w:numPr>
          <w:ilvl w:val="0"/>
          <w:numId w:val="29"/>
        </w:numPr>
      </w:pPr>
      <w:r>
        <w:t>PCB Design</w:t>
      </w:r>
    </w:p>
    <w:p w14:paraId="07C5BB3F" w14:textId="24AC982A" w:rsidR="00A023EA" w:rsidRDefault="00A023EA" w:rsidP="00A023EA">
      <w:pPr>
        <w:pStyle w:val="Heading1"/>
        <w:numPr>
          <w:ilvl w:val="0"/>
          <w:numId w:val="29"/>
        </w:numPr>
      </w:pPr>
      <w:r>
        <w:t xml:space="preserve">MS Excel &amp; MS office product </w:t>
      </w:r>
    </w:p>
    <w:p w14:paraId="5D8269CB" w14:textId="105A934D" w:rsidR="00A023EA" w:rsidRDefault="00A023EA" w:rsidP="003B779C">
      <w:pPr>
        <w:pStyle w:val="Heading1"/>
        <w:numPr>
          <w:ilvl w:val="0"/>
          <w:numId w:val="29"/>
        </w:numPr>
      </w:pPr>
      <w:r>
        <w:t xml:space="preserve">Circuit Builder </w:t>
      </w:r>
      <w:r>
        <w:t>(</w:t>
      </w:r>
      <w:r>
        <w:t xml:space="preserve">Soldering) </w:t>
      </w:r>
      <w:r w:rsidR="003B779C">
        <w:t>&amp; Testing</w:t>
      </w:r>
    </w:p>
    <w:p w14:paraId="7DD1A126" w14:textId="1351C123" w:rsidR="003B779C" w:rsidRDefault="003B779C" w:rsidP="003B779C">
      <w:pPr>
        <w:pStyle w:val="Heading1"/>
        <w:numPr>
          <w:ilvl w:val="0"/>
          <w:numId w:val="29"/>
        </w:numPr>
      </w:pPr>
      <w:r>
        <w:t xml:space="preserve">Smartphone Repairing </w:t>
      </w:r>
    </w:p>
    <w:p w14:paraId="426B0D05" w14:textId="1FDF403A" w:rsidR="003B779C" w:rsidRDefault="003B779C" w:rsidP="003B779C">
      <w:pPr>
        <w:pStyle w:val="Heading1"/>
      </w:pPr>
    </w:p>
    <w:p w14:paraId="3300D474" w14:textId="6CC24FE3" w:rsidR="007777D3" w:rsidRDefault="003B779C" w:rsidP="007777D3">
      <w:pPr>
        <w:pStyle w:val="Heading1"/>
        <w:rPr>
          <w:b w:val="0"/>
          <w:bCs/>
          <w:sz w:val="23"/>
          <w:szCs w:val="23"/>
          <w:u w:val="single"/>
        </w:rPr>
      </w:pPr>
      <w:r w:rsidRPr="003B779C">
        <w:rPr>
          <w:b w:val="0"/>
          <w:bCs/>
          <w:sz w:val="23"/>
          <w:szCs w:val="23"/>
          <w:u w:val="single"/>
        </w:rPr>
        <w:t>PROFICIENCY:</w:t>
      </w:r>
    </w:p>
    <w:p w14:paraId="757FB9FD" w14:textId="77777777" w:rsidR="00E50CEF" w:rsidRPr="007777D3" w:rsidRDefault="00E50CEF" w:rsidP="007777D3">
      <w:pPr>
        <w:pStyle w:val="Heading1"/>
        <w:rPr>
          <w:b w:val="0"/>
          <w:bCs/>
          <w:sz w:val="23"/>
          <w:szCs w:val="23"/>
          <w:u w:val="single"/>
        </w:rPr>
      </w:pPr>
    </w:p>
    <w:p w14:paraId="5B2D0157" w14:textId="77777777" w:rsidR="007777D3" w:rsidRDefault="007777D3" w:rsidP="007777D3">
      <w:pPr>
        <w:pStyle w:val="Default"/>
        <w:numPr>
          <w:ilvl w:val="0"/>
          <w:numId w:val="31"/>
        </w:numPr>
        <w:spacing w:after="49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Operating Systems : Windows environments </w:t>
      </w:r>
    </w:p>
    <w:p w14:paraId="4CC2523E" w14:textId="48E4AD21" w:rsidR="007777D3" w:rsidRDefault="007777D3" w:rsidP="007777D3">
      <w:pPr>
        <w:pStyle w:val="Default"/>
        <w:numPr>
          <w:ilvl w:val="0"/>
          <w:numId w:val="31"/>
        </w:numPr>
        <w:spacing w:after="49" w:line="360" w:lineRule="auto"/>
        <w:rPr>
          <w:sz w:val="23"/>
          <w:szCs w:val="23"/>
        </w:rPr>
      </w:pPr>
      <w:r w:rsidRPr="007777D3">
        <w:rPr>
          <w:sz w:val="23"/>
          <w:szCs w:val="23"/>
        </w:rPr>
        <w:t xml:space="preserve">Hobbies : Travelling, Research &amp; Developing, Cricket </w:t>
      </w:r>
    </w:p>
    <w:p w14:paraId="4DBA0591" w14:textId="5552FDDD" w:rsidR="00A023EA" w:rsidRPr="00114607" w:rsidRDefault="007777D3" w:rsidP="00A023EA">
      <w:pPr>
        <w:pStyle w:val="Default"/>
        <w:numPr>
          <w:ilvl w:val="0"/>
          <w:numId w:val="31"/>
        </w:numPr>
        <w:spacing w:after="49" w:line="360" w:lineRule="auto"/>
        <w:rPr>
          <w:sz w:val="23"/>
          <w:szCs w:val="23"/>
        </w:rPr>
      </w:pPr>
      <w:r w:rsidRPr="007777D3">
        <w:rPr>
          <w:sz w:val="23"/>
          <w:szCs w:val="23"/>
        </w:rPr>
        <w:t xml:space="preserve">Interpersonal Skills : Positive Attitude, Self-Confident, Quick learner, Ability to Work With a Team </w:t>
      </w:r>
    </w:p>
    <w:sdt>
      <w:sdtPr>
        <w:alias w:val="Experience:"/>
        <w:tag w:val="Experience:"/>
        <w:id w:val="1494989950"/>
        <w:placeholder>
          <w:docPart w:val="03439872CF3443DFBCA243DCB4A2B1E0"/>
        </w:placeholder>
        <w:temporary/>
        <w:showingPlcHdr/>
        <w15:appearance w15:val="hidden"/>
      </w:sdtPr>
      <w:sdtContent>
        <w:p w14:paraId="01D5DFF6" w14:textId="77777777" w:rsidR="00394A6D" w:rsidRDefault="007D00B3">
          <w:pPr>
            <w:pStyle w:val="Heading1"/>
          </w:pPr>
          <w:r w:rsidRPr="00114607">
            <w:rPr>
              <w:u w:val="single"/>
            </w:rPr>
            <w:t>Experience</w:t>
          </w:r>
        </w:p>
      </w:sdtContent>
    </w:sdt>
    <w:p w14:paraId="04FD83D0" w14:textId="20CECC74" w:rsidR="00394A6D" w:rsidRDefault="00E50CEF">
      <w:pPr>
        <w:pStyle w:val="Heading2"/>
      </w:pPr>
      <w:r>
        <w:t xml:space="preserve">General Manager </w:t>
      </w:r>
      <w:r w:rsidR="00641F37">
        <w:t xml:space="preserve"> (Nov</w:t>
      </w:r>
      <w:r w:rsidR="007D00B3">
        <w:t> </w:t>
      </w:r>
      <w:r>
        <w:t>2020–</w:t>
      </w:r>
      <w:sdt>
        <w:sdtPr>
          <w:alias w:val="Enter end date for job1:"/>
          <w:tag w:val="Enter end date for job1:"/>
          <w:id w:val="2113006613"/>
          <w:placeholder>
            <w:docPart w:val="2D60282CDC3143CBABDF004CEEAF5A4C"/>
          </w:placeholder>
          <w:temporary/>
          <w:showingPlcHdr/>
          <w15:appearance w15:val="hidden"/>
        </w:sdtPr>
        <w:sdtContent>
          <w:r w:rsidR="0077621B">
            <w:t>To</w:t>
          </w:r>
        </w:sdtContent>
      </w:sdt>
      <w:r>
        <w:t xml:space="preserve"> </w:t>
      </w:r>
      <w:r w:rsidR="00641F37">
        <w:t xml:space="preserve">June </w:t>
      </w:r>
      <w:r>
        <w:t>2021</w:t>
      </w:r>
      <w:r w:rsidR="00641F37">
        <w:t>)</w:t>
      </w:r>
      <w:r>
        <w:t xml:space="preserve"> </w:t>
      </w:r>
    </w:p>
    <w:p w14:paraId="0CB672D2" w14:textId="4295F12F" w:rsidR="00394A6D" w:rsidRDefault="00E50CEF">
      <w:pPr>
        <w:pStyle w:val="ListBullet"/>
      </w:pPr>
      <w:r>
        <w:t>Product Management</w:t>
      </w:r>
    </w:p>
    <w:p w14:paraId="0D52804E" w14:textId="62F58C1D" w:rsidR="00E50CEF" w:rsidRDefault="00E50CEF">
      <w:pPr>
        <w:pStyle w:val="ListBullet"/>
      </w:pPr>
      <w:r>
        <w:t xml:space="preserve">Stock Management </w:t>
      </w:r>
    </w:p>
    <w:p w14:paraId="010D1293" w14:textId="3A740EA0" w:rsidR="00E50CEF" w:rsidRDefault="00E50CEF">
      <w:pPr>
        <w:pStyle w:val="ListBullet"/>
      </w:pPr>
      <w:r>
        <w:t xml:space="preserve">Account management &amp; Billing </w:t>
      </w:r>
    </w:p>
    <w:p w14:paraId="1161F67B" w14:textId="3468DD3A" w:rsidR="00641F37" w:rsidRDefault="00641F37">
      <w:pPr>
        <w:pStyle w:val="ListBullet"/>
      </w:pPr>
      <w:r>
        <w:t xml:space="preserve">Order management </w:t>
      </w:r>
    </w:p>
    <w:p w14:paraId="35FBCFCA" w14:textId="2A235531" w:rsidR="00641F37" w:rsidRDefault="00641F37">
      <w:pPr>
        <w:pStyle w:val="ListBullet"/>
      </w:pPr>
      <w:r>
        <w:t xml:space="preserve">Dispatch handling </w:t>
      </w:r>
    </w:p>
    <w:p w14:paraId="28880F32" w14:textId="77777777" w:rsidR="005E636B" w:rsidRDefault="005E636B" w:rsidP="005E636B">
      <w:pPr>
        <w:pStyle w:val="ListBullet"/>
        <w:numPr>
          <w:ilvl w:val="0"/>
          <w:numId w:val="0"/>
        </w:numPr>
        <w:ind w:left="360"/>
      </w:pPr>
    </w:p>
    <w:p w14:paraId="4E5FABDC" w14:textId="7EED5BC8" w:rsidR="00394A6D" w:rsidRDefault="00641F37">
      <w:pPr>
        <w:pStyle w:val="Heading2"/>
      </w:pPr>
      <w:r>
        <w:t xml:space="preserve">Production manager </w:t>
      </w:r>
      <w:r w:rsidR="007D00B3">
        <w:t> </w:t>
      </w:r>
      <w:r>
        <w:t>(</w:t>
      </w:r>
      <w:r w:rsidR="007D00B3">
        <w:t> </w:t>
      </w:r>
      <w:r>
        <w:t>June 2021</w:t>
      </w:r>
      <w:r w:rsidR="0077621B">
        <w:t xml:space="preserve"> </w:t>
      </w:r>
      <w:r>
        <w:t>–</w:t>
      </w:r>
      <w:r w:rsidR="0077621B">
        <w:t xml:space="preserve"> </w:t>
      </w:r>
      <w:sdt>
        <w:sdtPr>
          <w:alias w:val="Enter end date for job2:"/>
          <w:tag w:val="Enter end date for job2:"/>
          <w:id w:val="324018924"/>
          <w:placeholder>
            <w:docPart w:val="B6B9D278A05340C192DF791A628F05E2"/>
          </w:placeholder>
          <w:temporary/>
          <w:showingPlcHdr/>
          <w15:appearance w15:val="hidden"/>
        </w:sdtPr>
        <w:sdtContent>
          <w:r w:rsidR="0077621B">
            <w:t>To</w:t>
          </w:r>
        </w:sdtContent>
      </w:sdt>
      <w:r>
        <w:t xml:space="preserve"> till date )</w:t>
      </w:r>
    </w:p>
    <w:p w14:paraId="4750EFBD" w14:textId="7A59C66E" w:rsidR="00D56207" w:rsidRDefault="00641F37" w:rsidP="005E5E55">
      <w:pPr>
        <w:pStyle w:val="ListBullet"/>
        <w:numPr>
          <w:ilvl w:val="0"/>
          <w:numId w:val="19"/>
        </w:numPr>
      </w:pPr>
      <w:r>
        <w:t xml:space="preserve">Basic PCB Design </w:t>
      </w:r>
    </w:p>
    <w:p w14:paraId="1254366E" w14:textId="1568D542" w:rsidR="00641F37" w:rsidRDefault="00641F37" w:rsidP="005E5E55">
      <w:pPr>
        <w:pStyle w:val="ListBullet"/>
        <w:numPr>
          <w:ilvl w:val="0"/>
          <w:numId w:val="19"/>
        </w:numPr>
      </w:pPr>
      <w:r>
        <w:t xml:space="preserve">Circuit building &amp; Testing </w:t>
      </w:r>
    </w:p>
    <w:p w14:paraId="0D339BB5" w14:textId="0AE7735F" w:rsidR="00641F37" w:rsidRDefault="00641F37" w:rsidP="005E5E55">
      <w:pPr>
        <w:pStyle w:val="ListBullet"/>
        <w:numPr>
          <w:ilvl w:val="0"/>
          <w:numId w:val="19"/>
        </w:numPr>
      </w:pPr>
      <w:r>
        <w:t xml:space="preserve">Stock Management </w:t>
      </w:r>
    </w:p>
    <w:p w14:paraId="6C41BDE1" w14:textId="3EF63F3E" w:rsidR="00641F37" w:rsidRDefault="00641F37" w:rsidP="005E5E55">
      <w:pPr>
        <w:pStyle w:val="ListBullet"/>
        <w:numPr>
          <w:ilvl w:val="0"/>
          <w:numId w:val="19"/>
        </w:numPr>
      </w:pPr>
      <w:r>
        <w:t xml:space="preserve">Order management </w:t>
      </w:r>
    </w:p>
    <w:p w14:paraId="07E5056B" w14:textId="2FBA1C5E" w:rsidR="00114607" w:rsidRDefault="00114607" w:rsidP="005E5E55">
      <w:pPr>
        <w:pStyle w:val="ListBullet"/>
        <w:numPr>
          <w:ilvl w:val="0"/>
          <w:numId w:val="19"/>
        </w:numPr>
      </w:pPr>
      <w:r>
        <w:t>Circuit Analysis</w:t>
      </w:r>
    </w:p>
    <w:p w14:paraId="11DF1685" w14:textId="3E9A351C" w:rsidR="00114607" w:rsidRDefault="00114607" w:rsidP="005E5E55">
      <w:pPr>
        <w:pStyle w:val="ListBullet"/>
        <w:numPr>
          <w:ilvl w:val="0"/>
          <w:numId w:val="19"/>
        </w:numPr>
      </w:pPr>
      <w:r>
        <w:t xml:space="preserve">Battery Pack Making </w:t>
      </w:r>
    </w:p>
    <w:p w14:paraId="3CF45A59" w14:textId="6BE1ED56" w:rsidR="00114607" w:rsidRDefault="00114607" w:rsidP="005E5E55">
      <w:pPr>
        <w:pStyle w:val="ListBullet"/>
        <w:numPr>
          <w:ilvl w:val="0"/>
          <w:numId w:val="19"/>
        </w:numPr>
      </w:pPr>
      <w:r>
        <w:t xml:space="preserve">PCB Development </w:t>
      </w:r>
    </w:p>
    <w:p w14:paraId="555AE537" w14:textId="1B185B41" w:rsidR="00114607" w:rsidRDefault="00114607" w:rsidP="00114607">
      <w:pPr>
        <w:pStyle w:val="ListBullet"/>
        <w:numPr>
          <w:ilvl w:val="0"/>
          <w:numId w:val="0"/>
        </w:numPr>
        <w:ind w:left="360" w:hanging="360"/>
      </w:pPr>
    </w:p>
    <w:p w14:paraId="10719226" w14:textId="700084DB" w:rsidR="00114607" w:rsidRDefault="00114607" w:rsidP="00114607">
      <w:pPr>
        <w:pStyle w:val="ListBullet"/>
        <w:numPr>
          <w:ilvl w:val="0"/>
          <w:numId w:val="0"/>
        </w:numPr>
        <w:ind w:left="360" w:hanging="360"/>
      </w:pPr>
    </w:p>
    <w:p w14:paraId="5EF5C995" w14:textId="35AEA6F9" w:rsidR="00114607" w:rsidRDefault="00114607" w:rsidP="00114607">
      <w:pPr>
        <w:pStyle w:val="ListBullet"/>
        <w:numPr>
          <w:ilvl w:val="0"/>
          <w:numId w:val="0"/>
        </w:numPr>
        <w:ind w:left="360" w:hanging="360"/>
        <w:rPr>
          <w:b/>
          <w:bCs/>
          <w:sz w:val="23"/>
          <w:szCs w:val="23"/>
        </w:rPr>
      </w:pPr>
      <w:r w:rsidRPr="00114607">
        <w:rPr>
          <w:b/>
          <w:bCs/>
          <w:sz w:val="23"/>
          <w:szCs w:val="23"/>
          <w:u w:val="single"/>
        </w:rPr>
        <w:t>PERSONAL PROFILE</w:t>
      </w:r>
      <w:r>
        <w:rPr>
          <w:b/>
          <w:bCs/>
          <w:sz w:val="23"/>
          <w:szCs w:val="23"/>
        </w:rPr>
        <w:t>:</w:t>
      </w:r>
    </w:p>
    <w:p w14:paraId="08487B5F" w14:textId="5FB1A7FA" w:rsidR="00114607" w:rsidRDefault="00114607" w:rsidP="00114607">
      <w:pPr>
        <w:pStyle w:val="ListBullet"/>
        <w:numPr>
          <w:ilvl w:val="0"/>
          <w:numId w:val="0"/>
        </w:numPr>
        <w:ind w:left="360" w:hanging="360"/>
      </w:pPr>
    </w:p>
    <w:p w14:paraId="02CEE6D8" w14:textId="2837CD86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 xml:space="preserve">Father name : </w:t>
      </w:r>
      <w:r>
        <w:t xml:space="preserve">Sukhdev bhai </w:t>
      </w:r>
      <w:proofErr w:type="spellStart"/>
      <w:r>
        <w:t>Gurjar</w:t>
      </w:r>
      <w:proofErr w:type="spellEnd"/>
      <w:r w:rsidRPr="00114607">
        <w:t xml:space="preserve"> </w:t>
      </w:r>
    </w:p>
    <w:p w14:paraId="567A8BB6" w14:textId="66E4423E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 xml:space="preserve">Name : </w:t>
      </w:r>
      <w:r>
        <w:t xml:space="preserve">Mehul </w:t>
      </w:r>
      <w:proofErr w:type="spellStart"/>
      <w:r>
        <w:t>Gurjar</w:t>
      </w:r>
      <w:proofErr w:type="spellEnd"/>
      <w:r w:rsidRPr="00114607">
        <w:t xml:space="preserve"> </w:t>
      </w:r>
    </w:p>
    <w:p w14:paraId="364EBB82" w14:textId="065DB0DF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>Date of birth : 0</w:t>
      </w:r>
      <w:r>
        <w:t>9</w:t>
      </w:r>
      <w:r w:rsidRPr="00114607">
        <w:t>/0</w:t>
      </w:r>
      <w:r>
        <w:t>7</w:t>
      </w:r>
      <w:r w:rsidRPr="00114607">
        <w:t>/199</w:t>
      </w:r>
      <w:r>
        <w:t>7</w:t>
      </w:r>
      <w:r w:rsidRPr="00114607">
        <w:t xml:space="preserve"> </w:t>
      </w:r>
    </w:p>
    <w:p w14:paraId="057C3469" w14:textId="77777777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 xml:space="preserve">Nationality : Indian </w:t>
      </w:r>
    </w:p>
    <w:p w14:paraId="08F34CE1" w14:textId="77777777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 xml:space="preserve">Marital status : Single </w:t>
      </w:r>
    </w:p>
    <w:p w14:paraId="78D91812" w14:textId="77777777" w:rsidR="00114607" w:rsidRP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/>
      </w:pPr>
      <w:r w:rsidRPr="00114607">
        <w:t xml:space="preserve">Sex : Male </w:t>
      </w:r>
    </w:p>
    <w:p w14:paraId="3D861210" w14:textId="3A55B2A1" w:rsidR="00114607" w:rsidRDefault="00114607" w:rsidP="00114607">
      <w:pPr>
        <w:pStyle w:val="ListBullet"/>
        <w:numPr>
          <w:ilvl w:val="0"/>
          <w:numId w:val="0"/>
        </w:numPr>
        <w:spacing w:line="360" w:lineRule="auto"/>
        <w:ind w:left="360" w:hanging="360"/>
      </w:pPr>
      <w:r>
        <w:t xml:space="preserve">        </w:t>
      </w:r>
      <w:r w:rsidRPr="00114607">
        <w:t>Languages known : English, Hindi, Gujarati</w:t>
      </w:r>
    </w:p>
    <w:p w14:paraId="04B2A7EE" w14:textId="77777777" w:rsidR="005E636B" w:rsidRPr="005E636B" w:rsidRDefault="005E636B" w:rsidP="00114607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u w:val="single"/>
        </w:rPr>
      </w:pPr>
    </w:p>
    <w:p w14:paraId="2BA424A5" w14:textId="54E0F5FB" w:rsidR="00641F37" w:rsidRDefault="005E636B" w:rsidP="00114607">
      <w:pPr>
        <w:pStyle w:val="ListBullet"/>
        <w:numPr>
          <w:ilvl w:val="0"/>
          <w:numId w:val="0"/>
        </w:numPr>
        <w:ind w:left="360"/>
        <w:rPr>
          <w:b/>
          <w:bCs/>
          <w:sz w:val="23"/>
          <w:szCs w:val="23"/>
          <w:u w:val="single"/>
        </w:rPr>
      </w:pPr>
      <w:r w:rsidRPr="005E636B">
        <w:rPr>
          <w:b/>
          <w:bCs/>
          <w:sz w:val="23"/>
          <w:szCs w:val="23"/>
          <w:u w:val="single"/>
        </w:rPr>
        <w:t>DECLARATION:</w:t>
      </w:r>
    </w:p>
    <w:p w14:paraId="55497194" w14:textId="7D971AF8" w:rsidR="005E636B" w:rsidRDefault="005E636B" w:rsidP="00114607">
      <w:pPr>
        <w:pStyle w:val="ListBullet"/>
        <w:numPr>
          <w:ilvl w:val="0"/>
          <w:numId w:val="0"/>
        </w:numPr>
        <w:ind w:left="360"/>
        <w:rPr>
          <w:b/>
          <w:bCs/>
          <w:sz w:val="23"/>
          <w:szCs w:val="23"/>
          <w:u w:val="single"/>
        </w:rPr>
      </w:pPr>
    </w:p>
    <w:p w14:paraId="28F2A4FD" w14:textId="03E4666E" w:rsidR="005E636B" w:rsidRDefault="005E636B" w:rsidP="00114607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I </w:t>
      </w:r>
      <w:proofErr w:type="spellStart"/>
      <w:r>
        <w:rPr>
          <w:sz w:val="23"/>
          <w:szCs w:val="23"/>
        </w:rPr>
        <w:t>here by</w:t>
      </w:r>
      <w:proofErr w:type="spellEnd"/>
      <w:r>
        <w:rPr>
          <w:sz w:val="23"/>
          <w:szCs w:val="23"/>
        </w:rPr>
        <w:t xml:space="preserve"> declare that information in this document is correct up to my knowledge and I bear the responsibility for the correctness of the above mentioned particulars.</w:t>
      </w:r>
    </w:p>
    <w:p w14:paraId="6C3A4381" w14:textId="123C98E3" w:rsidR="005E636B" w:rsidRDefault="005E636B" w:rsidP="00114607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</w:p>
    <w:p w14:paraId="39C1FB08" w14:textId="61C82F15" w:rsidR="005E636B" w:rsidRDefault="005E636B" w:rsidP="00114607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</w:p>
    <w:p w14:paraId="57C315EA" w14:textId="186D09F2" w:rsidR="005E636B" w:rsidRDefault="005E636B" w:rsidP="00114607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(Mehul </w:t>
      </w:r>
      <w:proofErr w:type="spellStart"/>
      <w:r>
        <w:rPr>
          <w:sz w:val="23"/>
          <w:szCs w:val="23"/>
        </w:rPr>
        <w:t>Gurjar</w:t>
      </w:r>
      <w:proofErr w:type="spellEnd"/>
      <w:r>
        <w:rPr>
          <w:sz w:val="23"/>
          <w:szCs w:val="23"/>
        </w:rPr>
        <w:t>)</w:t>
      </w:r>
    </w:p>
    <w:p w14:paraId="1F1F653D" w14:textId="2C2767BD" w:rsidR="005E636B" w:rsidRPr="005E636B" w:rsidRDefault="005E636B" w:rsidP="00114607">
      <w:pPr>
        <w:pStyle w:val="ListBullet"/>
        <w:numPr>
          <w:ilvl w:val="0"/>
          <w:numId w:val="0"/>
        </w:numPr>
        <w:ind w:left="360"/>
        <w:rPr>
          <w:u w:val="single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Ahmedabad.</w:t>
      </w:r>
    </w:p>
    <w:sectPr w:rsidR="005E636B" w:rsidRPr="005E636B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6842" w14:textId="77777777" w:rsidR="00325284" w:rsidRDefault="00325284">
      <w:pPr>
        <w:spacing w:after="0"/>
      </w:pPr>
      <w:r>
        <w:separator/>
      </w:r>
    </w:p>
  </w:endnote>
  <w:endnote w:type="continuationSeparator" w:id="0">
    <w:p w14:paraId="3FB1B90D" w14:textId="77777777" w:rsidR="00325284" w:rsidRDefault="00325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700B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B77C" w14:textId="77777777" w:rsidR="00325284" w:rsidRDefault="00325284">
      <w:pPr>
        <w:spacing w:after="0"/>
      </w:pPr>
      <w:r>
        <w:separator/>
      </w:r>
    </w:p>
  </w:footnote>
  <w:footnote w:type="continuationSeparator" w:id="0">
    <w:p w14:paraId="610F6348" w14:textId="77777777" w:rsidR="00325284" w:rsidRDefault="003252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DFEE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C4D4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2" w15:restartNumberingAfterBreak="0">
    <w:nsid w:val="0A005806"/>
    <w:multiLevelType w:val="hybridMultilevel"/>
    <w:tmpl w:val="31B4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444AF1"/>
    <w:multiLevelType w:val="hybridMultilevel"/>
    <w:tmpl w:val="86A4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D245996"/>
    <w:multiLevelType w:val="hybridMultilevel"/>
    <w:tmpl w:val="511886B6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6" w15:restartNumberingAfterBreak="0">
    <w:nsid w:val="40385D7C"/>
    <w:multiLevelType w:val="hybridMultilevel"/>
    <w:tmpl w:val="3BA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55EF"/>
    <w:multiLevelType w:val="hybridMultilevel"/>
    <w:tmpl w:val="3492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C4663"/>
    <w:multiLevelType w:val="hybridMultilevel"/>
    <w:tmpl w:val="2A6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0335B"/>
    <w:multiLevelType w:val="hybridMultilevel"/>
    <w:tmpl w:val="E9F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891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C44BC5"/>
    <w:multiLevelType w:val="hybridMultilevel"/>
    <w:tmpl w:val="5E04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1335E"/>
    <w:multiLevelType w:val="hybridMultilevel"/>
    <w:tmpl w:val="AD50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16574">
    <w:abstractNumId w:val="11"/>
  </w:num>
  <w:num w:numId="2" w16cid:durableId="275992007">
    <w:abstractNumId w:val="11"/>
    <w:lvlOverride w:ilvl="0">
      <w:startOverride w:val="1"/>
    </w:lvlOverride>
  </w:num>
  <w:num w:numId="3" w16cid:durableId="2104180379">
    <w:abstractNumId w:val="11"/>
    <w:lvlOverride w:ilvl="0">
      <w:startOverride w:val="1"/>
    </w:lvlOverride>
  </w:num>
  <w:num w:numId="4" w16cid:durableId="425275111">
    <w:abstractNumId w:val="11"/>
    <w:lvlOverride w:ilvl="0">
      <w:startOverride w:val="1"/>
    </w:lvlOverride>
  </w:num>
  <w:num w:numId="5" w16cid:durableId="1772357082">
    <w:abstractNumId w:val="9"/>
  </w:num>
  <w:num w:numId="6" w16cid:durableId="153377679">
    <w:abstractNumId w:val="8"/>
  </w:num>
  <w:num w:numId="7" w16cid:durableId="30885152">
    <w:abstractNumId w:val="7"/>
  </w:num>
  <w:num w:numId="8" w16cid:durableId="998464780">
    <w:abstractNumId w:val="6"/>
  </w:num>
  <w:num w:numId="9" w16cid:durableId="1831286988">
    <w:abstractNumId w:val="10"/>
  </w:num>
  <w:num w:numId="10" w16cid:durableId="53041727">
    <w:abstractNumId w:val="5"/>
  </w:num>
  <w:num w:numId="11" w16cid:durableId="1040981295">
    <w:abstractNumId w:val="4"/>
  </w:num>
  <w:num w:numId="12" w16cid:durableId="304313229">
    <w:abstractNumId w:val="3"/>
  </w:num>
  <w:num w:numId="13" w16cid:durableId="1818570013">
    <w:abstractNumId w:val="2"/>
  </w:num>
  <w:num w:numId="14" w16cid:durableId="1969972395">
    <w:abstractNumId w:val="14"/>
  </w:num>
  <w:num w:numId="15" w16cid:durableId="1659309681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5488118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47082091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43956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812553743">
    <w:abstractNumId w:val="21"/>
  </w:num>
  <w:num w:numId="20" w16cid:durableId="683093962">
    <w:abstractNumId w:val="12"/>
  </w:num>
  <w:num w:numId="21" w16cid:durableId="1173838121">
    <w:abstractNumId w:val="19"/>
  </w:num>
  <w:num w:numId="22" w16cid:durableId="1440031442">
    <w:abstractNumId w:val="0"/>
  </w:num>
  <w:num w:numId="23" w16cid:durableId="2112964829">
    <w:abstractNumId w:val="13"/>
  </w:num>
  <w:num w:numId="24" w16cid:durableId="469053240">
    <w:abstractNumId w:val="17"/>
  </w:num>
  <w:num w:numId="25" w16cid:durableId="1465660344">
    <w:abstractNumId w:val="20"/>
  </w:num>
  <w:num w:numId="26" w16cid:durableId="1469127809">
    <w:abstractNumId w:val="15"/>
  </w:num>
  <w:num w:numId="27" w16cid:durableId="1725180582">
    <w:abstractNumId w:val="22"/>
  </w:num>
  <w:num w:numId="28" w16cid:durableId="1238368365">
    <w:abstractNumId w:val="23"/>
  </w:num>
  <w:num w:numId="29" w16cid:durableId="1694529635">
    <w:abstractNumId w:val="18"/>
  </w:num>
  <w:num w:numId="30" w16cid:durableId="333606205">
    <w:abstractNumId w:val="1"/>
  </w:num>
  <w:num w:numId="31" w16cid:durableId="881284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A8"/>
    <w:rsid w:val="00114607"/>
    <w:rsid w:val="00325284"/>
    <w:rsid w:val="003443CB"/>
    <w:rsid w:val="00374627"/>
    <w:rsid w:val="00394A6D"/>
    <w:rsid w:val="003B779C"/>
    <w:rsid w:val="003F19B9"/>
    <w:rsid w:val="00412B96"/>
    <w:rsid w:val="004476A1"/>
    <w:rsid w:val="004B44A8"/>
    <w:rsid w:val="005114E7"/>
    <w:rsid w:val="005E5E55"/>
    <w:rsid w:val="005E636B"/>
    <w:rsid w:val="00616068"/>
    <w:rsid w:val="00641F37"/>
    <w:rsid w:val="006E401C"/>
    <w:rsid w:val="0077621B"/>
    <w:rsid w:val="007777D3"/>
    <w:rsid w:val="007963CE"/>
    <w:rsid w:val="007D00B3"/>
    <w:rsid w:val="008916B6"/>
    <w:rsid w:val="008E10EB"/>
    <w:rsid w:val="009763C8"/>
    <w:rsid w:val="00A023EA"/>
    <w:rsid w:val="00A8131A"/>
    <w:rsid w:val="00B769EE"/>
    <w:rsid w:val="00C4162E"/>
    <w:rsid w:val="00C57E43"/>
    <w:rsid w:val="00C72B59"/>
    <w:rsid w:val="00CC75DB"/>
    <w:rsid w:val="00D27EF0"/>
    <w:rsid w:val="00D33143"/>
    <w:rsid w:val="00D56207"/>
    <w:rsid w:val="00D765AF"/>
    <w:rsid w:val="00DD4208"/>
    <w:rsid w:val="00E50CEF"/>
    <w:rsid w:val="00E572D5"/>
    <w:rsid w:val="00EA2B92"/>
    <w:rsid w:val="00F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8EF7"/>
  <w15:chartTrackingRefBased/>
  <w15:docId w15:val="{68F481EB-8B1C-4B0C-98E3-62A9CB5C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Default">
    <w:name w:val="Default"/>
    <w:rsid w:val="00412B96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B88E4C36A34D338544C1BC437FD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147F-F30B-44A3-854A-B1E43DBE19A0}"/>
      </w:docPartPr>
      <w:docPartBody>
        <w:p w:rsidR="00000000" w:rsidRDefault="00000000">
          <w:pPr>
            <w:pStyle w:val="C9B88E4C36A34D338544C1BC437FDCB6"/>
          </w:pPr>
          <w:r>
            <w:t>Your Name</w:t>
          </w:r>
        </w:p>
      </w:docPartBody>
    </w:docPart>
    <w:docPart>
      <w:docPartPr>
        <w:name w:val="B5172EFCD63A468DABD1947F916B4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45AA8-7F52-4D4A-B129-D8E4640BAA45}"/>
      </w:docPartPr>
      <w:docPartBody>
        <w:p w:rsidR="00000000" w:rsidRDefault="00000000">
          <w:pPr>
            <w:pStyle w:val="B5172EFCD63A468DABD1947F916B4477"/>
          </w:pPr>
          <w:r>
            <w:t>Email</w:t>
          </w:r>
        </w:p>
      </w:docPartBody>
    </w:docPart>
    <w:docPart>
      <w:docPartPr>
        <w:name w:val="E652798489AB415CB82C5BF374BFC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D46B3-3370-4627-AE61-34F0673C0EFB}"/>
      </w:docPartPr>
      <w:docPartBody>
        <w:p w:rsidR="00000000" w:rsidRDefault="00000000">
          <w:pPr>
            <w:pStyle w:val="E652798489AB415CB82C5BF374BFC9ED"/>
          </w:pPr>
          <w:r>
            <w:t>Object</w:t>
          </w:r>
          <w:r>
            <w:t>ive</w:t>
          </w:r>
        </w:p>
      </w:docPartBody>
    </w:docPart>
    <w:docPart>
      <w:docPartPr>
        <w:name w:val="25F9369A7A204057B7059BED1109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0D51-999B-4BCA-B37B-23E429FB31E5}"/>
      </w:docPartPr>
      <w:docPartBody>
        <w:p w:rsidR="00000000" w:rsidRDefault="00000000">
          <w:pPr>
            <w:pStyle w:val="25F9369A7A204057B7059BED110962DB"/>
          </w:pPr>
          <w:r>
            <w:t>Check out the quick tips below to help you get started. To replace tip text with your own, just tap it and start typing.</w:t>
          </w:r>
        </w:p>
      </w:docPartBody>
    </w:docPart>
    <w:docPart>
      <w:docPartPr>
        <w:name w:val="14563D9671ED49C1A9026AB34F098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D424-C828-4825-9D47-F4357493E052}"/>
      </w:docPartPr>
      <w:docPartBody>
        <w:p w:rsidR="00000000" w:rsidRDefault="00000000">
          <w:pPr>
            <w:pStyle w:val="14563D9671ED49C1A9026AB34F098855"/>
          </w:pPr>
          <w:r>
            <w:t>Education</w:t>
          </w:r>
        </w:p>
      </w:docPartBody>
    </w:docPart>
    <w:docPart>
      <w:docPartPr>
        <w:name w:val="03439872CF3443DFBCA243DCB4A2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4584-EA74-4732-9F89-9A3AF2590F52}"/>
      </w:docPartPr>
      <w:docPartBody>
        <w:p w:rsidR="00000000" w:rsidRDefault="00000000">
          <w:pPr>
            <w:pStyle w:val="03439872CF3443DFBCA243DCB4A2B1E0"/>
          </w:pPr>
          <w:r>
            <w:t>Experience</w:t>
          </w:r>
        </w:p>
      </w:docPartBody>
    </w:docPart>
    <w:docPart>
      <w:docPartPr>
        <w:name w:val="2D60282CDC3143CBABDF004CEEAF5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8D09D-A601-45AC-946F-F8BA94492C96}"/>
      </w:docPartPr>
      <w:docPartBody>
        <w:p w:rsidR="00000000" w:rsidRDefault="00000000">
          <w:pPr>
            <w:pStyle w:val="2D60282CDC3143CBABDF004CEEAF5A4C"/>
          </w:pPr>
          <w:r>
            <w:t>To</w:t>
          </w:r>
        </w:p>
      </w:docPartBody>
    </w:docPart>
    <w:docPart>
      <w:docPartPr>
        <w:name w:val="B6B9D278A05340C192DF791A628F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118C-8420-48F4-A355-C2B23C6CF065}"/>
      </w:docPartPr>
      <w:docPartBody>
        <w:p w:rsidR="00000000" w:rsidRDefault="00000000">
          <w:pPr>
            <w:pStyle w:val="B6B9D278A05340C192DF791A628F05E2"/>
          </w:pPr>
          <w:r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87"/>
    <w:rsid w:val="0014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88E4C36A34D338544C1BC437FDCB6">
    <w:name w:val="C9B88E4C36A34D338544C1BC437FDCB6"/>
  </w:style>
  <w:style w:type="paragraph" w:customStyle="1" w:styleId="2337D8BC3FF24843A82EE9DAEF78B8EB">
    <w:name w:val="2337D8BC3FF24843A82EE9DAEF78B8EB"/>
  </w:style>
  <w:style w:type="paragraph" w:customStyle="1" w:styleId="11EC431C66BB43178442104ED7647B75">
    <w:name w:val="11EC431C66BB43178442104ED7647B75"/>
  </w:style>
  <w:style w:type="paragraph" w:customStyle="1" w:styleId="92B1377AAA2145B59234A98BC594AD01">
    <w:name w:val="92B1377AAA2145B59234A98BC594AD01"/>
  </w:style>
  <w:style w:type="paragraph" w:customStyle="1" w:styleId="B5172EFCD63A468DABD1947F916B4477">
    <w:name w:val="B5172EFCD63A468DABD1947F916B4477"/>
  </w:style>
  <w:style w:type="paragraph" w:customStyle="1" w:styleId="E652798489AB415CB82C5BF374BFC9ED">
    <w:name w:val="E652798489AB415CB82C5BF374BFC9ED"/>
  </w:style>
  <w:style w:type="paragraph" w:customStyle="1" w:styleId="25F9369A7A204057B7059BED110962DB">
    <w:name w:val="25F9369A7A204057B7059BED110962DB"/>
  </w:style>
  <w:style w:type="paragraph" w:customStyle="1" w:styleId="14563D9671ED49C1A9026AB34F098855">
    <w:name w:val="14563D9671ED49C1A9026AB34F098855"/>
  </w:style>
  <w:style w:type="paragraph" w:customStyle="1" w:styleId="BA3411400C57430C9DED014464F05EB4">
    <w:name w:val="BA3411400C57430C9DED014464F05EB4"/>
  </w:style>
  <w:style w:type="paragraph" w:customStyle="1" w:styleId="59660B423260435BB0999818BA240B25">
    <w:name w:val="59660B423260435BB0999818BA240B25"/>
  </w:style>
  <w:style w:type="paragraph" w:customStyle="1" w:styleId="A77758B95DF440349F35A47EFDAED085">
    <w:name w:val="A77758B95DF440349F35A47EFDAED085"/>
  </w:style>
  <w:style w:type="paragraph" w:customStyle="1" w:styleId="756A497AF32046D0A41673CC0FFA0A28">
    <w:name w:val="756A497AF32046D0A41673CC0FFA0A28"/>
  </w:style>
  <w:style w:type="paragraph" w:customStyle="1" w:styleId="7D3F7DA981AC4C6A9ACF5B9DDA8C14DF">
    <w:name w:val="7D3F7DA981AC4C6A9ACF5B9DDA8C14DF"/>
  </w:style>
  <w:style w:type="paragraph" w:customStyle="1" w:styleId="F01F82D8CF9747B68C0BAA002DB1894B">
    <w:name w:val="F01F82D8CF9747B68C0BAA002DB1894B"/>
  </w:style>
  <w:style w:type="paragraph" w:customStyle="1" w:styleId="68DDC70842B24935B15DD977F9052DE3">
    <w:name w:val="68DDC70842B24935B15DD977F9052DE3"/>
  </w:style>
  <w:style w:type="paragraph" w:customStyle="1" w:styleId="6AAE70E4C41D4AFFAC7D9D2518EFD676">
    <w:name w:val="6AAE70E4C41D4AFFAC7D9D2518EFD676"/>
  </w:style>
  <w:style w:type="paragraph" w:customStyle="1" w:styleId="52292641815049A4B1FB91405D465752">
    <w:name w:val="52292641815049A4B1FB91405D465752"/>
  </w:style>
  <w:style w:type="paragraph" w:customStyle="1" w:styleId="FDE5DE8E5CBE494FB425459681B96A65">
    <w:name w:val="FDE5DE8E5CBE494FB425459681B96A65"/>
  </w:style>
  <w:style w:type="paragraph" w:customStyle="1" w:styleId="A0DB2B2EC6A54E3C8984D13C49DD7596">
    <w:name w:val="A0DB2B2EC6A54E3C8984D13C49DD7596"/>
  </w:style>
  <w:style w:type="paragraph" w:customStyle="1" w:styleId="67B525F6A188437E967FBB74DD681193">
    <w:name w:val="67B525F6A188437E967FBB74DD681193"/>
  </w:style>
  <w:style w:type="paragraph" w:customStyle="1" w:styleId="E4EFC627EF3946F6B81B4A2DFADD9C33">
    <w:name w:val="E4EFC627EF3946F6B81B4A2DFADD9C33"/>
  </w:style>
  <w:style w:type="paragraph" w:customStyle="1" w:styleId="751D2066B59344099CA452E82E7DFB94">
    <w:name w:val="751D2066B59344099CA452E82E7DFB94"/>
  </w:style>
  <w:style w:type="paragraph" w:customStyle="1" w:styleId="63471047E8DE440AB5AA04281BDAD639">
    <w:name w:val="63471047E8DE440AB5AA04281BDAD639"/>
  </w:style>
  <w:style w:type="paragraph" w:customStyle="1" w:styleId="F4E2519FEECA48A7BA3505CEF2BEC761">
    <w:name w:val="F4E2519FEECA48A7BA3505CEF2BEC761"/>
  </w:style>
  <w:style w:type="paragraph" w:customStyle="1" w:styleId="D09199231E1C46CDBAAA9D144F7881E9">
    <w:name w:val="D09199231E1C46CDBAAA9D144F7881E9"/>
  </w:style>
  <w:style w:type="paragraph" w:customStyle="1" w:styleId="0B281F87DB144852A53E391436FAC818">
    <w:name w:val="0B281F87DB144852A53E391436FAC818"/>
  </w:style>
  <w:style w:type="paragraph" w:customStyle="1" w:styleId="76CAE0A9AFD043B7A2AFDC5281C5A307">
    <w:name w:val="76CAE0A9AFD043B7A2AFDC5281C5A307"/>
  </w:style>
  <w:style w:type="paragraph" w:customStyle="1" w:styleId="FBF8F14A80024165932FC5E7CBA29EF1">
    <w:name w:val="FBF8F14A80024165932FC5E7CBA29EF1"/>
  </w:style>
  <w:style w:type="paragraph" w:customStyle="1" w:styleId="03439872CF3443DFBCA243DCB4A2B1E0">
    <w:name w:val="03439872CF3443DFBCA243DCB4A2B1E0"/>
  </w:style>
  <w:style w:type="paragraph" w:customStyle="1" w:styleId="5060C2C9B2C94681BC93D47D2BF22BDA">
    <w:name w:val="5060C2C9B2C94681BC93D47D2BF22BDA"/>
  </w:style>
  <w:style w:type="paragraph" w:customStyle="1" w:styleId="126FA57708E845E494E25604FCB22A03">
    <w:name w:val="126FA57708E845E494E25604FCB22A03"/>
  </w:style>
  <w:style w:type="paragraph" w:customStyle="1" w:styleId="7FD9F78CA43240699E0B96F7556AFA4C">
    <w:name w:val="7FD9F78CA43240699E0B96F7556AFA4C"/>
  </w:style>
  <w:style w:type="paragraph" w:customStyle="1" w:styleId="2D60282CDC3143CBABDF004CEEAF5A4C">
    <w:name w:val="2D60282CDC3143CBABDF004CEEAF5A4C"/>
  </w:style>
  <w:style w:type="paragraph" w:customStyle="1" w:styleId="FBE327BEDED54B6CB0F04466312EB20D">
    <w:name w:val="FBE327BEDED54B6CB0F04466312EB20D"/>
  </w:style>
  <w:style w:type="paragraph" w:customStyle="1" w:styleId="D23F853717D8423B973B4A2CE1F77078">
    <w:name w:val="D23F853717D8423B973B4A2CE1F77078"/>
  </w:style>
  <w:style w:type="paragraph" w:customStyle="1" w:styleId="B6B9D278A05340C192DF791A628F05E2">
    <w:name w:val="B6B9D278A05340C192DF791A628F0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71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</dc:creator>
  <cp:keywords/>
  <dc:description>Mehul Gurjar</dc:description>
  <cp:lastModifiedBy>Shashank Prajapati</cp:lastModifiedBy>
  <cp:revision>2</cp:revision>
  <dcterms:created xsi:type="dcterms:W3CDTF">2022-08-07T16:55:00Z</dcterms:created>
  <dcterms:modified xsi:type="dcterms:W3CDTF">2022-08-07T18:06:00Z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