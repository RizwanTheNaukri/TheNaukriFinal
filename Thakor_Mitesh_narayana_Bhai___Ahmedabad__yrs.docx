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4D58" w14:textId="77777777" w:rsidR="001A487B" w:rsidRDefault="0051361F">
      <w:pPr>
        <w:pStyle w:val="Name"/>
      </w:pPr>
      <w:r>
        <w:t>Mitesh thakor</w:t>
      </w:r>
    </w:p>
    <w:p w14:paraId="4BEB135E" w14:textId="77777777" w:rsidR="001A487B" w:rsidRDefault="00E804F0">
      <w:pPr>
        <w:pStyle w:val="ContactInfo"/>
      </w:pPr>
      <w:r>
        <w:t>+91 9662763686</w:t>
      </w:r>
    </w:p>
    <w:p w14:paraId="1452D44B" w14:textId="77777777" w:rsidR="00591E40" w:rsidRDefault="002867D1">
      <w:pPr>
        <w:pStyle w:val="ContactInfo"/>
      </w:pPr>
      <w:r>
        <w:t xml:space="preserve">EMAIL ID: </w:t>
      </w:r>
      <w:hyperlink r:id="rId8" w:history="1">
        <w:r w:rsidR="00591E40" w:rsidRPr="00346CCD">
          <w:rPr>
            <w:rStyle w:val="Hyperlink"/>
          </w:rPr>
          <w:t>tmitesh346@gmail.com</w:t>
        </w:r>
      </w:hyperlink>
    </w:p>
    <w:sdt>
      <w:sdtPr>
        <w:id w:val="-1179423465"/>
        <w:placeholder>
          <w:docPart w:val="2F686A2B0540074689047A9B22BF13BA"/>
        </w:placeholder>
        <w:temporary/>
        <w:showingPlcHdr/>
        <w15:appearance w15:val="hidden"/>
      </w:sdtPr>
      <w:sdtContent>
        <w:p w14:paraId="48A6FE3D" w14:textId="77777777" w:rsidR="001A487B" w:rsidRDefault="008B7926">
          <w:pPr>
            <w:pStyle w:val="Heading1"/>
          </w:pPr>
          <w:r>
            <w:t>Objective</w:t>
          </w:r>
        </w:p>
      </w:sdtContent>
    </w:sdt>
    <w:p w14:paraId="49743E74" w14:textId="77777777" w:rsidR="001A487B" w:rsidRDefault="00FF7CD4">
      <w:r>
        <w:t>To work with an organization where can learn new skills and increase my abilities for the Organizational goals as well as myself.</w:t>
      </w:r>
    </w:p>
    <w:sdt>
      <w:sdtPr>
        <w:id w:val="1728489637"/>
        <w:placeholder>
          <w:docPart w:val="5AC1321CD8F6C94E80A784BE9F149ED5"/>
        </w:placeholder>
        <w:temporary/>
        <w:showingPlcHdr/>
        <w15:appearance w15:val="hidden"/>
      </w:sdtPr>
      <w:sdtContent>
        <w:p w14:paraId="0B8CCF3F" w14:textId="77777777" w:rsidR="001A487B" w:rsidRDefault="008B7926" w:rsidP="0080077D">
          <w:pPr>
            <w:pStyle w:val="Heading1"/>
          </w:pPr>
          <w:r>
            <w:t>Experience</w:t>
          </w:r>
        </w:p>
      </w:sdtContent>
    </w:sdt>
    <w:p w14:paraId="33F754F7" w14:textId="77777777" w:rsidR="00D9090C" w:rsidRDefault="00F65D11">
      <w:pPr>
        <w:pStyle w:val="ListBullet"/>
      </w:pPr>
      <w:r>
        <w:t xml:space="preserve">1 years Salesman </w:t>
      </w:r>
      <w:r w:rsidR="00D9090C">
        <w:t xml:space="preserve">in </w:t>
      </w:r>
      <w:proofErr w:type="spellStart"/>
      <w:r w:rsidR="00D9090C">
        <w:t>Balaji</w:t>
      </w:r>
      <w:proofErr w:type="spellEnd"/>
      <w:r w:rsidR="00D9090C">
        <w:t xml:space="preserve"> mobile</w:t>
      </w:r>
    </w:p>
    <w:p w14:paraId="32836099" w14:textId="77777777" w:rsidR="00D9090C" w:rsidRDefault="00D9090C">
      <w:pPr>
        <w:pStyle w:val="ListBullet"/>
      </w:pPr>
      <w:r>
        <w:t xml:space="preserve">1 years </w:t>
      </w:r>
      <w:r w:rsidR="00006444">
        <w:t xml:space="preserve">lager marking and </w:t>
      </w:r>
      <w:proofErr w:type="spellStart"/>
      <w:r w:rsidR="00006444">
        <w:t>Q.c</w:t>
      </w:r>
      <w:proofErr w:type="spellEnd"/>
      <w:r w:rsidR="00006444">
        <w:t xml:space="preserve"> in </w:t>
      </w:r>
      <w:proofErr w:type="spellStart"/>
      <w:r w:rsidR="00006444">
        <w:t>shreeji</w:t>
      </w:r>
      <w:proofErr w:type="spellEnd"/>
      <w:r w:rsidR="00006444">
        <w:t xml:space="preserve"> medicine</w:t>
      </w:r>
    </w:p>
    <w:sdt>
      <w:sdtPr>
        <w:id w:val="720946933"/>
        <w:placeholder>
          <w:docPart w:val="E8F5E47E0D33934C91ABD8E3DF344DB3"/>
        </w:placeholder>
        <w:temporary/>
        <w:showingPlcHdr/>
        <w15:appearance w15:val="hidden"/>
      </w:sdtPr>
      <w:sdtContent>
        <w:p w14:paraId="751D9164" w14:textId="77777777" w:rsidR="001A487B" w:rsidRDefault="008B7926">
          <w:pPr>
            <w:pStyle w:val="Heading1"/>
          </w:pPr>
          <w:r>
            <w:t>Education</w:t>
          </w:r>
        </w:p>
      </w:sdtContent>
    </w:sdt>
    <w:p w14:paraId="0A5F91EE" w14:textId="77777777" w:rsidR="001A487B" w:rsidRDefault="00740803">
      <w:r>
        <w:t>Passed out 10</w:t>
      </w:r>
      <w:r w:rsidRPr="00740803">
        <w:rPr>
          <w:vertAlign w:val="superscript"/>
        </w:rPr>
        <w:t>th</w:t>
      </w:r>
      <w:r>
        <w:t xml:space="preserve"> from </w:t>
      </w:r>
      <w:proofErr w:type="spellStart"/>
      <w:r>
        <w:t>ssc</w:t>
      </w:r>
      <w:proofErr w:type="spellEnd"/>
      <w:r>
        <w:t xml:space="preserve"> in 2018</w:t>
      </w:r>
    </w:p>
    <w:p w14:paraId="0F6E20D2" w14:textId="77777777" w:rsidR="00A67DEC" w:rsidRDefault="00A67DEC">
      <w:r>
        <w:t>Passed out 12</w:t>
      </w:r>
      <w:r w:rsidRPr="00A67DEC">
        <w:rPr>
          <w:vertAlign w:val="superscript"/>
        </w:rPr>
        <w:t>th</w:t>
      </w:r>
      <w:r>
        <w:t xml:space="preserve"> from </w:t>
      </w:r>
      <w:proofErr w:type="spellStart"/>
      <w:r>
        <w:t>hsce</w:t>
      </w:r>
      <w:proofErr w:type="spellEnd"/>
      <w:r>
        <w:t xml:space="preserve"> in 2020</w:t>
      </w:r>
    </w:p>
    <w:p w14:paraId="0EEDC519" w14:textId="77777777" w:rsidR="00A67DEC" w:rsidRDefault="00047CD0">
      <w:r>
        <w:t xml:space="preserve">Passed out in S.I </w:t>
      </w:r>
      <w:r w:rsidR="00AA74BD">
        <w:t>from 2022</w:t>
      </w:r>
    </w:p>
    <w:p w14:paraId="52AF1B62" w14:textId="77777777" w:rsidR="00822208" w:rsidRDefault="00822208">
      <w:r>
        <w:t xml:space="preserve">Tally </w:t>
      </w:r>
    </w:p>
    <w:p w14:paraId="22BA6D7F" w14:textId="77777777" w:rsidR="001A487B" w:rsidRDefault="00AA74BD">
      <w:pPr>
        <w:pStyle w:val="Heading1"/>
      </w:pPr>
      <w:r>
        <w:t xml:space="preserve">Strength </w:t>
      </w:r>
      <w:r w:rsidR="00B2244C">
        <w:t xml:space="preserve">&amp; Hobbies </w:t>
      </w:r>
    </w:p>
    <w:p w14:paraId="65077461" w14:textId="77777777" w:rsidR="001A487B" w:rsidRDefault="00B2244C">
      <w:pPr>
        <w:pStyle w:val="ListBullet"/>
      </w:pPr>
      <w:r>
        <w:t>Hard &amp; smart working</w:t>
      </w:r>
    </w:p>
    <w:p w14:paraId="6A08A5DF" w14:textId="77777777" w:rsidR="00B2244C" w:rsidRDefault="00B2244C">
      <w:pPr>
        <w:pStyle w:val="ListBullet"/>
      </w:pPr>
      <w:r>
        <w:t>Honest &amp; puncture</w:t>
      </w:r>
    </w:p>
    <w:p w14:paraId="68D046C8" w14:textId="77777777" w:rsidR="00B2244C" w:rsidRDefault="00B2244C">
      <w:pPr>
        <w:pStyle w:val="ListBullet"/>
      </w:pPr>
      <w:r>
        <w:t>Good communication skill</w:t>
      </w:r>
    </w:p>
    <w:p w14:paraId="193860A4" w14:textId="77777777" w:rsidR="00B2244C" w:rsidRDefault="0080077D">
      <w:pPr>
        <w:pStyle w:val="ListBullet"/>
      </w:pPr>
      <w:r>
        <w:t xml:space="preserve">Cricket, drawing </w:t>
      </w:r>
    </w:p>
    <w:sectPr w:rsidR="00B2244C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D0D70" w14:textId="77777777" w:rsidR="003405B4" w:rsidRDefault="003405B4">
      <w:r>
        <w:separator/>
      </w:r>
    </w:p>
  </w:endnote>
  <w:endnote w:type="continuationSeparator" w:id="0">
    <w:p w14:paraId="273970D6" w14:textId="77777777" w:rsidR="003405B4" w:rsidRDefault="00340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827D0" w14:textId="77777777" w:rsidR="001A487B" w:rsidRDefault="008B792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04254" w14:textId="77777777" w:rsidR="003405B4" w:rsidRDefault="003405B4">
      <w:r>
        <w:separator/>
      </w:r>
    </w:p>
  </w:footnote>
  <w:footnote w:type="continuationSeparator" w:id="0">
    <w:p w14:paraId="6A391D11" w14:textId="77777777" w:rsidR="003405B4" w:rsidRDefault="00340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E2A3" w14:textId="77777777" w:rsidR="001A487B" w:rsidRDefault="008B7926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EDBB2A8" wp14:editId="3D619DC4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w16du="http://schemas.microsoft.com/office/word/2023/wordml/word16du">
          <w:pict>
            <v:shape w14:anchorId="5B75CC58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772F4" w14:textId="77777777" w:rsidR="001A487B" w:rsidRDefault="008B7926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4EE2DA9" wp14:editId="205A94D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0D0440" w14:textId="77777777" w:rsidR="001A487B" w:rsidRDefault="001A487B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64EE2DA9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E0D0440" w14:textId="77777777" w:rsidR="001A487B" w:rsidRDefault="001A487B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741405">
    <w:abstractNumId w:val="9"/>
  </w:num>
  <w:num w:numId="2" w16cid:durableId="195698251">
    <w:abstractNumId w:val="11"/>
  </w:num>
  <w:num w:numId="3" w16cid:durableId="883366614">
    <w:abstractNumId w:val="10"/>
  </w:num>
  <w:num w:numId="4" w16cid:durableId="2131851577">
    <w:abstractNumId w:val="7"/>
  </w:num>
  <w:num w:numId="5" w16cid:durableId="949124897">
    <w:abstractNumId w:val="6"/>
  </w:num>
  <w:num w:numId="6" w16cid:durableId="132453931">
    <w:abstractNumId w:val="5"/>
  </w:num>
  <w:num w:numId="7" w16cid:durableId="1240947481">
    <w:abstractNumId w:val="4"/>
  </w:num>
  <w:num w:numId="8" w16cid:durableId="587929473">
    <w:abstractNumId w:val="8"/>
  </w:num>
  <w:num w:numId="9" w16cid:durableId="1621837226">
    <w:abstractNumId w:val="3"/>
  </w:num>
  <w:num w:numId="10" w16cid:durableId="1053770336">
    <w:abstractNumId w:val="2"/>
  </w:num>
  <w:num w:numId="11" w16cid:durableId="50009209">
    <w:abstractNumId w:val="1"/>
  </w:num>
  <w:num w:numId="12" w16cid:durableId="416446350">
    <w:abstractNumId w:val="0"/>
  </w:num>
  <w:num w:numId="13" w16cid:durableId="16968048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1F"/>
    <w:rsid w:val="00006444"/>
    <w:rsid w:val="00047CD0"/>
    <w:rsid w:val="001A487B"/>
    <w:rsid w:val="002867D1"/>
    <w:rsid w:val="0030112D"/>
    <w:rsid w:val="003405B4"/>
    <w:rsid w:val="003B2201"/>
    <w:rsid w:val="0051361F"/>
    <w:rsid w:val="0055040F"/>
    <w:rsid w:val="00591E40"/>
    <w:rsid w:val="00740803"/>
    <w:rsid w:val="0080077D"/>
    <w:rsid w:val="00822208"/>
    <w:rsid w:val="008B7926"/>
    <w:rsid w:val="00A67DEC"/>
    <w:rsid w:val="00AA74BD"/>
    <w:rsid w:val="00B2244C"/>
    <w:rsid w:val="00D9090C"/>
    <w:rsid w:val="00DA39FB"/>
    <w:rsid w:val="00E804F0"/>
    <w:rsid w:val="00F65D11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B414E"/>
  <w15:chartTrackingRefBased/>
  <w15:docId w15:val="{2F7E5393-8190-1D42-BC77-6534388D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591E40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mitesh346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391F657-E914-3847-BB83-89A65DBBD3FA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686A2B0540074689047A9B22BF1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6DD6A-3F0E-3F42-A4B5-26BA326E8A1D}"/>
      </w:docPartPr>
      <w:docPartBody>
        <w:p w:rsidR="00C86418" w:rsidRDefault="00000000">
          <w:pPr>
            <w:pStyle w:val="2F686A2B0540074689047A9B22BF13BA"/>
          </w:pPr>
          <w:r>
            <w:t>Objective</w:t>
          </w:r>
        </w:p>
      </w:docPartBody>
    </w:docPart>
    <w:docPart>
      <w:docPartPr>
        <w:name w:val="5AC1321CD8F6C94E80A784BE9F149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5C44E-522E-8843-9FC5-87730D82D08E}"/>
      </w:docPartPr>
      <w:docPartBody>
        <w:p w:rsidR="00C86418" w:rsidRDefault="00000000">
          <w:pPr>
            <w:pStyle w:val="5AC1321CD8F6C94E80A784BE9F149ED5"/>
          </w:pPr>
          <w:r>
            <w:t>Experience</w:t>
          </w:r>
        </w:p>
      </w:docPartBody>
    </w:docPart>
    <w:docPart>
      <w:docPartPr>
        <w:name w:val="E8F5E47E0D33934C91ABD8E3DF344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876A9-6DA5-FF41-9499-70814E744E6F}"/>
      </w:docPartPr>
      <w:docPartBody>
        <w:p w:rsidR="00C86418" w:rsidRDefault="00000000">
          <w:pPr>
            <w:pStyle w:val="E8F5E47E0D33934C91ABD8E3DF344DB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54180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18"/>
    <w:rsid w:val="00C86418"/>
    <w:rsid w:val="00DA5805"/>
    <w:rsid w:val="00E7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686A2B0540074689047A9B22BF13BA">
    <w:name w:val="2F686A2B0540074689047A9B22BF13BA"/>
  </w:style>
  <w:style w:type="paragraph" w:customStyle="1" w:styleId="5AC1321CD8F6C94E80A784BE9F149ED5">
    <w:name w:val="5AC1321CD8F6C94E80A784BE9F149ED5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E8F5E47E0D33934C91ABD8E3DF344DB3">
    <w:name w:val="E8F5E47E0D33934C91ABD8E3DF344D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%7b5391F657-E914-3847-BB83-89A65DBBD3FA%7dtf50002018.dotx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thakor</dc:creator>
  <cp:keywords/>
  <dc:description/>
  <cp:lastModifiedBy>mitesh thakor</cp:lastModifiedBy>
  <cp:revision>5</cp:revision>
  <dcterms:created xsi:type="dcterms:W3CDTF">2023-04-08T07:58:00Z</dcterms:created>
  <dcterms:modified xsi:type="dcterms:W3CDTF">2023-06-13T11:24:00Z</dcterms:modified>
</cp:coreProperties>
</file>