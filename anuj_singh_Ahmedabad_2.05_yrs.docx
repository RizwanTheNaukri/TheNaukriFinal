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-576" w:tblpY="1020"/>
        <w:tblW w:w="11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3330"/>
        <w:gridCol w:w="2070"/>
        <w:gridCol w:w="1620"/>
        <w:gridCol w:w="1854"/>
      </w:tblGrid>
      <w:tr w:rsidR="00B47610" w:rsidRPr="00C420F3" w14:paraId="1AFAE3DE" w14:textId="77777777" w:rsidTr="00A9669D">
        <w:trPr>
          <w:cantSplit/>
          <w:trHeight w:val="1157"/>
        </w:trPr>
        <w:tc>
          <w:tcPr>
            <w:tcW w:w="11628" w:type="dxa"/>
            <w:gridSpan w:val="5"/>
            <w:shd w:val="clear" w:color="auto" w:fill="D9D9D9"/>
            <w:vAlign w:val="center"/>
          </w:tcPr>
          <w:p w14:paraId="6C913DC0" w14:textId="77777777" w:rsidR="00B47610" w:rsidRPr="005058A9" w:rsidRDefault="00B47610" w:rsidP="00A9669D">
            <w:pPr>
              <w:pStyle w:val="Footer"/>
              <w:ind w:left="-270"/>
              <w:jc w:val="center"/>
              <w:rPr>
                <w:rFonts w:ascii="Arial Unicode MS" w:eastAsia="Arial Unicode MS" w:hAnsi="Arial Unicode MS" w:cs="Arial Unicode MS"/>
                <w:color w:val="FF0000"/>
                <w:sz w:val="20"/>
                <w:szCs w:val="20"/>
              </w:rPr>
            </w:pPr>
            <w:r w:rsidRPr="005058A9">
              <w:rPr>
                <w:rFonts w:ascii="Arial Unicode MS" w:eastAsia="Arial Unicode MS" w:hAnsi="Arial Unicode MS" w:cs="Arial Unicode MS"/>
                <w:sz w:val="36"/>
                <w:szCs w:val="36"/>
              </w:rPr>
              <w:t>CURRICULUM VITAE</w:t>
            </w:r>
          </w:p>
        </w:tc>
      </w:tr>
      <w:tr w:rsidR="00B47610" w:rsidRPr="00C420F3" w14:paraId="5106923F" w14:textId="77777777" w:rsidTr="00A9669D">
        <w:trPr>
          <w:cantSplit/>
          <w:trHeight w:val="1253"/>
        </w:trPr>
        <w:tc>
          <w:tcPr>
            <w:tcW w:w="2754" w:type="dxa"/>
            <w:shd w:val="clear" w:color="auto" w:fill="D9D9D9"/>
            <w:vAlign w:val="center"/>
          </w:tcPr>
          <w:p w14:paraId="26046B88" w14:textId="77777777" w:rsidR="00B47610" w:rsidRPr="00C420F3" w:rsidRDefault="00B47610" w:rsidP="00A9669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420F3">
              <w:rPr>
                <w:b/>
                <w:sz w:val="20"/>
                <w:szCs w:val="20"/>
              </w:rPr>
              <w:t>Career Objective</w:t>
            </w:r>
          </w:p>
        </w:tc>
        <w:tc>
          <w:tcPr>
            <w:tcW w:w="8874" w:type="dxa"/>
            <w:gridSpan w:val="4"/>
            <w:vAlign w:val="center"/>
          </w:tcPr>
          <w:p w14:paraId="129DF682" w14:textId="22B3AAA6" w:rsidR="00B47610" w:rsidRPr="009162B5" w:rsidRDefault="00BE03EC" w:rsidP="00A9669D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t>As an accountant with over</w:t>
            </w:r>
            <w:r w:rsidR="0099498B">
              <w:t xml:space="preserve"> 9</w:t>
            </w:r>
            <w:r w:rsidR="00B47610">
              <w:t xml:space="preserve"> years of experience, I bring with me a keen ability to manage accounts and remove any discrepancies. I am quite familiar with the major financial applications and software used in the industry. Team work and meticulousness help me solve problems easily</w:t>
            </w:r>
            <w:r w:rsidR="00B47610">
              <w:rPr>
                <w:rFonts w:ascii="Times New Roman" w:hAnsi="Times New Roman"/>
                <w:sz w:val="24"/>
                <w:szCs w:val="24"/>
              </w:rPr>
              <w:t>.</w:t>
            </w:r>
            <w:r w:rsidR="00B47610" w:rsidRPr="001E631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47610" w:rsidRPr="00C420F3" w14:paraId="2880861D" w14:textId="77777777" w:rsidTr="00A9669D">
        <w:trPr>
          <w:cantSplit/>
          <w:trHeight w:val="190"/>
        </w:trPr>
        <w:tc>
          <w:tcPr>
            <w:tcW w:w="11628" w:type="dxa"/>
            <w:gridSpan w:val="5"/>
            <w:shd w:val="clear" w:color="auto" w:fill="0F243E"/>
            <w:vAlign w:val="center"/>
          </w:tcPr>
          <w:p w14:paraId="04255D7F" w14:textId="77777777" w:rsidR="00B47610" w:rsidRPr="00C420F3" w:rsidRDefault="00B47610" w:rsidP="00A9669D">
            <w:pPr>
              <w:spacing w:before="120" w:after="120" w:line="240" w:lineRule="auto"/>
              <w:rPr>
                <w:b/>
                <w:sz w:val="20"/>
                <w:szCs w:val="20"/>
              </w:rPr>
            </w:pPr>
            <w:r w:rsidRPr="00C420F3">
              <w:rPr>
                <w:b/>
                <w:sz w:val="24"/>
                <w:szCs w:val="20"/>
              </w:rPr>
              <w:t>PERSONAL INFORMATION</w:t>
            </w:r>
          </w:p>
        </w:tc>
      </w:tr>
      <w:tr w:rsidR="00B47610" w:rsidRPr="00C420F3" w14:paraId="73A7BEB8" w14:textId="77777777" w:rsidTr="00A9669D">
        <w:trPr>
          <w:cantSplit/>
          <w:trHeight w:val="435"/>
        </w:trPr>
        <w:tc>
          <w:tcPr>
            <w:tcW w:w="2754" w:type="dxa"/>
            <w:shd w:val="clear" w:color="auto" w:fill="D9D9D9"/>
            <w:vAlign w:val="center"/>
          </w:tcPr>
          <w:p w14:paraId="65A5CA1E" w14:textId="77777777" w:rsidR="00B47610" w:rsidRPr="00C420F3" w:rsidRDefault="00B47610" w:rsidP="00A9669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420F3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8874" w:type="dxa"/>
            <w:gridSpan w:val="4"/>
            <w:vAlign w:val="center"/>
          </w:tcPr>
          <w:p w14:paraId="2447DAF5" w14:textId="77777777" w:rsidR="00B47610" w:rsidRPr="00E36923" w:rsidRDefault="00B47610" w:rsidP="00A9669D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ANUJ SINGH</w:t>
            </w:r>
          </w:p>
        </w:tc>
      </w:tr>
      <w:tr w:rsidR="00B47610" w:rsidRPr="00C420F3" w14:paraId="2B526E8A" w14:textId="77777777" w:rsidTr="00A9669D">
        <w:trPr>
          <w:cantSplit/>
          <w:trHeight w:val="435"/>
        </w:trPr>
        <w:tc>
          <w:tcPr>
            <w:tcW w:w="2754" w:type="dxa"/>
            <w:shd w:val="clear" w:color="auto" w:fill="D9D9D9"/>
            <w:vAlign w:val="center"/>
          </w:tcPr>
          <w:p w14:paraId="054C9142" w14:textId="77777777" w:rsidR="00B47610" w:rsidRPr="00C420F3" w:rsidRDefault="00B47610" w:rsidP="00A9669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420F3">
              <w:rPr>
                <w:b/>
                <w:sz w:val="20"/>
                <w:szCs w:val="20"/>
              </w:rPr>
              <w:t>Birth Date:</w:t>
            </w:r>
          </w:p>
        </w:tc>
        <w:tc>
          <w:tcPr>
            <w:tcW w:w="8874" w:type="dxa"/>
            <w:gridSpan w:val="4"/>
            <w:vAlign w:val="center"/>
          </w:tcPr>
          <w:p w14:paraId="656D408E" w14:textId="77777777" w:rsidR="00B47610" w:rsidRPr="00E36923" w:rsidRDefault="00B47610" w:rsidP="00A9669D">
            <w:pPr>
              <w:spacing w:before="120" w:after="120" w:line="240" w:lineRule="auto"/>
              <w:rPr>
                <w:sz w:val="20"/>
                <w:szCs w:val="20"/>
              </w:rPr>
            </w:pPr>
            <w:r w:rsidRPr="00E3692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1.September.1988</w:t>
            </w:r>
          </w:p>
        </w:tc>
      </w:tr>
      <w:tr w:rsidR="00B47610" w:rsidRPr="00C420F3" w14:paraId="34E81E37" w14:textId="77777777" w:rsidTr="00A9669D">
        <w:trPr>
          <w:cantSplit/>
          <w:trHeight w:val="435"/>
        </w:trPr>
        <w:tc>
          <w:tcPr>
            <w:tcW w:w="2754" w:type="dxa"/>
            <w:shd w:val="clear" w:color="auto" w:fill="D9D9D9"/>
            <w:vAlign w:val="center"/>
          </w:tcPr>
          <w:p w14:paraId="14676DA4" w14:textId="77777777" w:rsidR="00B47610" w:rsidRPr="00C420F3" w:rsidRDefault="00B47610" w:rsidP="00A9669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420F3">
              <w:rPr>
                <w:b/>
                <w:sz w:val="20"/>
                <w:szCs w:val="20"/>
              </w:rPr>
              <w:t>Gender:</w:t>
            </w:r>
          </w:p>
        </w:tc>
        <w:tc>
          <w:tcPr>
            <w:tcW w:w="8874" w:type="dxa"/>
            <w:gridSpan w:val="4"/>
            <w:vAlign w:val="center"/>
          </w:tcPr>
          <w:p w14:paraId="5EE5E752" w14:textId="77777777" w:rsidR="00B47610" w:rsidRPr="001B7579" w:rsidRDefault="00B47610" w:rsidP="00A9669D">
            <w:pPr>
              <w:spacing w:before="120" w:after="120" w:line="240" w:lineRule="auto"/>
              <w:rPr>
                <w:sz w:val="20"/>
                <w:szCs w:val="20"/>
              </w:rPr>
            </w:pPr>
            <w:r w:rsidRPr="001B7579">
              <w:rPr>
                <w:sz w:val="20"/>
                <w:szCs w:val="20"/>
              </w:rPr>
              <w:t>Male</w:t>
            </w:r>
          </w:p>
        </w:tc>
      </w:tr>
      <w:tr w:rsidR="00B47610" w:rsidRPr="00C420F3" w14:paraId="5B29EF8A" w14:textId="77777777" w:rsidTr="00A9669D">
        <w:trPr>
          <w:cantSplit/>
          <w:trHeight w:val="435"/>
        </w:trPr>
        <w:tc>
          <w:tcPr>
            <w:tcW w:w="11628" w:type="dxa"/>
            <w:gridSpan w:val="5"/>
            <w:shd w:val="clear" w:color="auto" w:fill="0F243E"/>
            <w:vAlign w:val="center"/>
          </w:tcPr>
          <w:p w14:paraId="47DBED43" w14:textId="77777777" w:rsidR="00B47610" w:rsidRPr="00C420F3" w:rsidRDefault="00B47610" w:rsidP="00A966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ACADEMIC QUALIFICATION</w:t>
            </w:r>
          </w:p>
        </w:tc>
      </w:tr>
      <w:tr w:rsidR="00B47610" w:rsidRPr="00C420F3" w14:paraId="6413D5D4" w14:textId="77777777" w:rsidTr="00A9669D">
        <w:trPr>
          <w:cantSplit/>
          <w:trHeight w:val="545"/>
        </w:trPr>
        <w:tc>
          <w:tcPr>
            <w:tcW w:w="2754" w:type="dxa"/>
            <w:shd w:val="clear" w:color="auto" w:fill="D9D9D9"/>
            <w:vAlign w:val="center"/>
          </w:tcPr>
          <w:p w14:paraId="72D776EB" w14:textId="77777777" w:rsidR="00B47610" w:rsidRPr="00C420F3" w:rsidRDefault="00B47610" w:rsidP="00A9669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420F3">
              <w:rPr>
                <w:b/>
                <w:sz w:val="20"/>
                <w:szCs w:val="20"/>
              </w:rPr>
              <w:t>Institution</w:t>
            </w: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FA03E4" w14:textId="77777777" w:rsidR="00B47610" w:rsidRPr="00C420F3" w:rsidRDefault="0003051F" w:rsidP="00A966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SHOBHIT UNIVERSITY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7418AB" w14:textId="77777777" w:rsidR="00B47610" w:rsidRPr="00C420F3" w:rsidRDefault="00B47610" w:rsidP="00A966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DELHI UNIVERSITY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E345F7" w14:textId="77777777" w:rsidR="00B47610" w:rsidRPr="00C420F3" w:rsidRDefault="00B47610" w:rsidP="00A966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CBSE</w:t>
            </w:r>
          </w:p>
        </w:tc>
        <w:tc>
          <w:tcPr>
            <w:tcW w:w="185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1FFF982" w14:textId="77777777" w:rsidR="00B47610" w:rsidRPr="00C420F3" w:rsidRDefault="00B47610" w:rsidP="00A966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CBSE</w:t>
            </w:r>
          </w:p>
        </w:tc>
      </w:tr>
      <w:tr w:rsidR="00B47610" w:rsidRPr="00C420F3" w14:paraId="087E6C29" w14:textId="77777777" w:rsidTr="00A9669D">
        <w:trPr>
          <w:cantSplit/>
          <w:trHeight w:val="428"/>
        </w:trPr>
        <w:tc>
          <w:tcPr>
            <w:tcW w:w="2754" w:type="dxa"/>
            <w:shd w:val="clear" w:color="auto" w:fill="D9D9D9"/>
            <w:vAlign w:val="center"/>
          </w:tcPr>
          <w:p w14:paraId="67FF0B8B" w14:textId="77777777" w:rsidR="00B47610" w:rsidRPr="00C420F3" w:rsidRDefault="00B47610" w:rsidP="00A966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Qualification</w:t>
            </w: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6AB20E" w14:textId="14092A0A" w:rsidR="00B47610" w:rsidRPr="00BE1103" w:rsidRDefault="0003051F" w:rsidP="00A966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LL.B. 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3DA5C5" w14:textId="77777777" w:rsidR="00B47610" w:rsidRPr="00BE1103" w:rsidRDefault="00B47610" w:rsidP="00A9669D">
            <w:pPr>
              <w:spacing w:after="0" w:line="240" w:lineRule="auto"/>
              <w:rPr>
                <w:sz w:val="20"/>
                <w:szCs w:val="20"/>
              </w:rPr>
            </w:pPr>
            <w:r w:rsidRPr="00BE1103">
              <w:rPr>
                <w:sz w:val="20"/>
                <w:szCs w:val="20"/>
              </w:rPr>
              <w:t>B.COM</w:t>
            </w:r>
            <w:r>
              <w:rPr>
                <w:sz w:val="20"/>
                <w:szCs w:val="20"/>
              </w:rPr>
              <w:t xml:space="preserve"> (P)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0D3282" w14:textId="77777777" w:rsidR="00B47610" w:rsidRPr="00245C39" w:rsidRDefault="00B47610" w:rsidP="00A966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XII</w:t>
            </w:r>
          </w:p>
        </w:tc>
        <w:tc>
          <w:tcPr>
            <w:tcW w:w="185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B578B0F" w14:textId="77777777" w:rsidR="00B47610" w:rsidRPr="00245C39" w:rsidRDefault="00B47610" w:rsidP="00A966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7610" w:rsidRPr="00C420F3" w14:paraId="439FEC7F" w14:textId="77777777" w:rsidTr="00A9669D">
        <w:trPr>
          <w:cantSplit/>
          <w:trHeight w:val="347"/>
        </w:trPr>
        <w:tc>
          <w:tcPr>
            <w:tcW w:w="2754" w:type="dxa"/>
            <w:shd w:val="clear" w:color="auto" w:fill="D9D9D9"/>
            <w:vAlign w:val="center"/>
          </w:tcPr>
          <w:p w14:paraId="75080CBA" w14:textId="77777777" w:rsidR="00B47610" w:rsidRPr="00C420F3" w:rsidRDefault="00B47610" w:rsidP="00A9669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420F3">
              <w:rPr>
                <w:b/>
                <w:sz w:val="20"/>
                <w:szCs w:val="20"/>
              </w:rPr>
              <w:t xml:space="preserve">Completion </w:t>
            </w:r>
            <w:r w:rsidR="00F24491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DD1F60" w14:textId="218D709B" w:rsidR="00B47610" w:rsidRPr="00245C39" w:rsidRDefault="0099498B" w:rsidP="00A966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097D9E" w14:textId="77777777" w:rsidR="00B47610" w:rsidRPr="00245C39" w:rsidRDefault="00B47610" w:rsidP="00A9669D">
            <w:pPr>
              <w:spacing w:after="0" w:line="240" w:lineRule="auto"/>
              <w:rPr>
                <w:sz w:val="20"/>
                <w:szCs w:val="20"/>
              </w:rPr>
            </w:pPr>
            <w:r w:rsidRPr="00245C39">
              <w:rPr>
                <w:sz w:val="20"/>
                <w:szCs w:val="20"/>
              </w:rPr>
              <w:t>2011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24E4C6" w14:textId="77777777" w:rsidR="00B47610" w:rsidRPr="00245C39" w:rsidRDefault="00B47610" w:rsidP="00A966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</w:t>
            </w:r>
          </w:p>
        </w:tc>
        <w:tc>
          <w:tcPr>
            <w:tcW w:w="185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B69599E" w14:textId="77777777" w:rsidR="00B47610" w:rsidRPr="00245C39" w:rsidRDefault="00B47610" w:rsidP="00A966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</w:t>
            </w:r>
          </w:p>
        </w:tc>
      </w:tr>
      <w:tr w:rsidR="00B47610" w:rsidRPr="00C420F3" w14:paraId="7024440A" w14:textId="77777777" w:rsidTr="00A9669D">
        <w:trPr>
          <w:cantSplit/>
          <w:trHeight w:val="190"/>
        </w:trPr>
        <w:tc>
          <w:tcPr>
            <w:tcW w:w="11628" w:type="dxa"/>
            <w:gridSpan w:val="5"/>
            <w:shd w:val="clear" w:color="auto" w:fill="0F243E"/>
            <w:vAlign w:val="center"/>
          </w:tcPr>
          <w:p w14:paraId="6940A5C4" w14:textId="77777777" w:rsidR="00B47610" w:rsidRPr="00C420F3" w:rsidRDefault="00B47610" w:rsidP="00A9669D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 w:rsidRPr="00C420F3">
              <w:rPr>
                <w:b/>
                <w:sz w:val="24"/>
                <w:szCs w:val="24"/>
              </w:rPr>
              <w:t>PROFESSIONAL EXPERIENCE</w:t>
            </w:r>
          </w:p>
        </w:tc>
      </w:tr>
      <w:tr w:rsidR="00B47610" w:rsidRPr="00C420F3" w14:paraId="73EF659C" w14:textId="77777777" w:rsidTr="00A9669D">
        <w:trPr>
          <w:cantSplit/>
          <w:trHeight w:val="190"/>
        </w:trPr>
        <w:tc>
          <w:tcPr>
            <w:tcW w:w="2754" w:type="dxa"/>
            <w:shd w:val="clear" w:color="auto" w:fill="D9D9D9"/>
            <w:vAlign w:val="center"/>
          </w:tcPr>
          <w:p w14:paraId="3A532CCB" w14:textId="77777777" w:rsidR="00B47610" w:rsidRPr="00C420F3" w:rsidRDefault="00B47610" w:rsidP="00A966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Firm</w:t>
            </w:r>
            <w:r w:rsidRPr="00C420F3">
              <w:rPr>
                <w:b/>
                <w:sz w:val="20"/>
                <w:szCs w:val="20"/>
              </w:rPr>
              <w:t xml:space="preserve"> Name:</w:t>
            </w:r>
          </w:p>
          <w:p w14:paraId="23EA36A6" w14:textId="77777777" w:rsidR="00B47610" w:rsidRPr="00C420F3" w:rsidRDefault="00B47610" w:rsidP="00A9669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8874" w:type="dxa"/>
            <w:gridSpan w:val="4"/>
            <w:shd w:val="clear" w:color="auto" w:fill="FFFFFF"/>
            <w:vAlign w:val="center"/>
          </w:tcPr>
          <w:p w14:paraId="6B3F3C0B" w14:textId="47093461" w:rsidR="00B47610" w:rsidRPr="00691E5F" w:rsidRDefault="00B47610" w:rsidP="00A9669D">
            <w:pPr>
              <w:spacing w:after="0" w:line="240" w:lineRule="auto"/>
              <w:rPr>
                <w:sz w:val="20"/>
                <w:szCs w:val="20"/>
              </w:rPr>
            </w:pPr>
            <w:r w:rsidRPr="00691E5F">
              <w:rPr>
                <w:sz w:val="20"/>
                <w:szCs w:val="20"/>
              </w:rPr>
              <w:t xml:space="preserve">Vijay </w:t>
            </w:r>
            <w:r>
              <w:rPr>
                <w:sz w:val="20"/>
                <w:szCs w:val="20"/>
              </w:rPr>
              <w:t>M</w:t>
            </w:r>
            <w:r w:rsidRPr="00691E5F">
              <w:rPr>
                <w:sz w:val="20"/>
                <w:szCs w:val="20"/>
              </w:rPr>
              <w:t xml:space="preserve">iglani &amp; </w:t>
            </w:r>
            <w:r w:rsidR="0099498B">
              <w:rPr>
                <w:sz w:val="20"/>
                <w:szCs w:val="20"/>
              </w:rPr>
              <w:t>C</w:t>
            </w:r>
            <w:r w:rsidRPr="00691E5F">
              <w:rPr>
                <w:sz w:val="20"/>
                <w:szCs w:val="20"/>
              </w:rPr>
              <w:t>o.</w:t>
            </w:r>
            <w:r w:rsidR="0099498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(Chartered Accountant)</w:t>
            </w:r>
          </w:p>
        </w:tc>
      </w:tr>
      <w:tr w:rsidR="00B47610" w:rsidRPr="00C420F3" w14:paraId="734FF64A" w14:textId="77777777" w:rsidTr="00A9669D">
        <w:trPr>
          <w:cantSplit/>
          <w:trHeight w:val="583"/>
        </w:trPr>
        <w:tc>
          <w:tcPr>
            <w:tcW w:w="2754" w:type="dxa"/>
            <w:shd w:val="clear" w:color="auto" w:fill="D9D9D9"/>
            <w:vAlign w:val="center"/>
          </w:tcPr>
          <w:p w14:paraId="4219F600" w14:textId="77777777" w:rsidR="00B47610" w:rsidRPr="00C420F3" w:rsidRDefault="00B47610" w:rsidP="00A966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Period:</w:t>
            </w:r>
          </w:p>
        </w:tc>
        <w:tc>
          <w:tcPr>
            <w:tcW w:w="8874" w:type="dxa"/>
            <w:gridSpan w:val="4"/>
            <w:shd w:val="clear" w:color="auto" w:fill="FFFFFF"/>
            <w:vAlign w:val="center"/>
          </w:tcPr>
          <w:p w14:paraId="78FF403A" w14:textId="77777777" w:rsidR="00B47610" w:rsidRPr="00691E5F" w:rsidRDefault="0003051F" w:rsidP="00A966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 from December 2010</w:t>
            </w:r>
            <w:r w:rsidR="00B47610">
              <w:rPr>
                <w:sz w:val="20"/>
                <w:szCs w:val="20"/>
              </w:rPr>
              <w:t xml:space="preserve"> to</w:t>
            </w:r>
            <w:r w:rsidR="00B47610" w:rsidRPr="00691E5F">
              <w:rPr>
                <w:sz w:val="20"/>
                <w:szCs w:val="20"/>
              </w:rPr>
              <w:t xml:space="preserve"> </w:t>
            </w:r>
            <w:r w:rsidR="00B47610">
              <w:rPr>
                <w:sz w:val="20"/>
                <w:szCs w:val="20"/>
              </w:rPr>
              <w:t>till date.</w:t>
            </w:r>
          </w:p>
        </w:tc>
      </w:tr>
      <w:tr w:rsidR="00B47610" w:rsidRPr="00C420F3" w14:paraId="69765334" w14:textId="77777777" w:rsidTr="00A9669D">
        <w:trPr>
          <w:cantSplit/>
          <w:trHeight w:val="443"/>
        </w:trPr>
        <w:tc>
          <w:tcPr>
            <w:tcW w:w="2754" w:type="dxa"/>
            <w:shd w:val="clear" w:color="auto" w:fill="D9D9D9"/>
            <w:vAlign w:val="center"/>
          </w:tcPr>
          <w:p w14:paraId="5DA87396" w14:textId="77777777" w:rsidR="00B47610" w:rsidRPr="00C420F3" w:rsidRDefault="00B47610" w:rsidP="00A9669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420F3">
              <w:rPr>
                <w:b/>
                <w:sz w:val="20"/>
                <w:szCs w:val="20"/>
              </w:rPr>
              <w:t>City:</w:t>
            </w:r>
          </w:p>
        </w:tc>
        <w:tc>
          <w:tcPr>
            <w:tcW w:w="8874" w:type="dxa"/>
            <w:gridSpan w:val="4"/>
            <w:shd w:val="clear" w:color="auto" w:fill="FFFFFF"/>
            <w:vAlign w:val="center"/>
          </w:tcPr>
          <w:p w14:paraId="22672154" w14:textId="77777777" w:rsidR="00B47610" w:rsidRPr="00C420F3" w:rsidRDefault="00B47610" w:rsidP="00A966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Bahadurgarh</w:t>
            </w:r>
            <w:r w:rsidR="00F24491">
              <w:rPr>
                <w:sz w:val="20"/>
                <w:szCs w:val="20"/>
              </w:rPr>
              <w:t>-124507</w:t>
            </w:r>
            <w:r>
              <w:rPr>
                <w:sz w:val="20"/>
                <w:szCs w:val="20"/>
              </w:rPr>
              <w:t>, Haryana</w:t>
            </w:r>
          </w:p>
        </w:tc>
      </w:tr>
      <w:tr w:rsidR="00B47610" w:rsidRPr="00C420F3" w14:paraId="5A5AF1AD" w14:textId="77777777" w:rsidTr="00A9669D">
        <w:trPr>
          <w:cantSplit/>
          <w:trHeight w:val="5618"/>
        </w:trPr>
        <w:tc>
          <w:tcPr>
            <w:tcW w:w="2754" w:type="dxa"/>
            <w:shd w:val="clear" w:color="auto" w:fill="D9D9D9"/>
          </w:tcPr>
          <w:p w14:paraId="7B62DADD" w14:textId="77777777" w:rsidR="00B47610" w:rsidRPr="00C420F3" w:rsidRDefault="00B47610" w:rsidP="00A9669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1A733C7C" w14:textId="77777777" w:rsidR="00B47610" w:rsidRPr="00C420F3" w:rsidRDefault="00B47610" w:rsidP="00A9669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420F3">
              <w:rPr>
                <w:b/>
                <w:sz w:val="20"/>
                <w:szCs w:val="20"/>
              </w:rPr>
              <w:t>Work Description:</w:t>
            </w:r>
          </w:p>
          <w:p w14:paraId="51E41F9C" w14:textId="77777777" w:rsidR="00B47610" w:rsidRPr="00C420F3" w:rsidRDefault="00B47610" w:rsidP="00A9669D">
            <w:pPr>
              <w:pStyle w:val="ListParagraph"/>
              <w:spacing w:before="120" w:after="120" w:line="240" w:lineRule="auto"/>
              <w:ind w:left="702" w:right="518"/>
              <w:contextualSpacing w:val="0"/>
              <w:jc w:val="both"/>
              <w:rPr>
                <w:b/>
                <w:sz w:val="20"/>
                <w:szCs w:val="20"/>
              </w:rPr>
            </w:pPr>
            <w:r w:rsidRPr="00C420F3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8874" w:type="dxa"/>
            <w:gridSpan w:val="4"/>
            <w:vAlign w:val="center"/>
          </w:tcPr>
          <w:p w14:paraId="379D9736" w14:textId="77777777" w:rsidR="00B47610" w:rsidRPr="005B6036" w:rsidRDefault="00B47610" w:rsidP="00A9669D">
            <w:pPr>
              <w:tabs>
                <w:tab w:val="left" w:pos="242"/>
              </w:tabs>
              <w:spacing w:before="120" w:after="120"/>
              <w:jc w:val="both"/>
              <w:rPr>
                <w:b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Key Responsibilities as Accountant &amp; </w:t>
            </w:r>
            <w:r w:rsidRPr="00CC1819">
              <w:rPr>
                <w:b/>
                <w:sz w:val="20"/>
                <w:szCs w:val="20"/>
              </w:rPr>
              <w:t>Major assignments handled by me during the period are:</w:t>
            </w:r>
          </w:p>
          <w:tbl>
            <w:tblPr>
              <w:tblStyle w:val="TableGrid"/>
              <w:tblW w:w="17719" w:type="dxa"/>
              <w:tblInd w:w="274" w:type="dxa"/>
              <w:tblLayout w:type="fixed"/>
              <w:tblLook w:val="04A0" w:firstRow="1" w:lastRow="0" w:firstColumn="1" w:lastColumn="0" w:noHBand="0" w:noVBand="1"/>
            </w:tblPr>
            <w:tblGrid>
              <w:gridCol w:w="4429"/>
              <w:gridCol w:w="4430"/>
              <w:gridCol w:w="4430"/>
              <w:gridCol w:w="4430"/>
            </w:tblGrid>
            <w:tr w:rsidR="00B47610" w14:paraId="73C1DD73" w14:textId="77777777" w:rsidTr="000E170D">
              <w:tc>
                <w:tcPr>
                  <w:tcW w:w="4429" w:type="dxa"/>
                </w:tcPr>
                <w:p w14:paraId="33BECFE7" w14:textId="77777777" w:rsidR="00B47610" w:rsidRPr="001860B5" w:rsidRDefault="00B47610" w:rsidP="0099498B">
                  <w:pPr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jc w:val="both"/>
                    <w:rPr>
                      <w:rFonts w:cs="Arial"/>
                      <w:b/>
                      <w:bCs/>
                    </w:rPr>
                  </w:pPr>
                  <w:r w:rsidRPr="001860B5">
                    <w:rPr>
                      <w:rFonts w:cs="Arial"/>
                      <w:b/>
                      <w:bCs/>
                    </w:rPr>
                    <w:t>NAME OF CONCERNS:</w:t>
                  </w:r>
                </w:p>
              </w:tc>
              <w:tc>
                <w:tcPr>
                  <w:tcW w:w="4430" w:type="dxa"/>
                  <w:vMerge w:val="restart"/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199"/>
                  </w:tblGrid>
                  <w:tr w:rsidR="00B47610" w14:paraId="78877CB4" w14:textId="77777777" w:rsidTr="000E170D">
                    <w:tc>
                      <w:tcPr>
                        <w:tcW w:w="4199" w:type="dxa"/>
                      </w:tcPr>
                      <w:p w14:paraId="3A3AB03A" w14:textId="77777777" w:rsidR="00B47610" w:rsidRDefault="00B47610" w:rsidP="0099498B">
                        <w:pPr>
                          <w:pStyle w:val="ListParagraph"/>
                          <w:framePr w:hSpace="180" w:wrap="around" w:vAnchor="page" w:hAnchor="margin" w:x="-576" w:y="1020"/>
                          <w:tabs>
                            <w:tab w:val="left" w:pos="242"/>
                          </w:tabs>
                          <w:spacing w:before="120" w:after="120"/>
                          <w:ind w:left="0"/>
                          <w:jc w:val="both"/>
                          <w:rPr>
                            <w:rFonts w:cs="Arial"/>
                            <w:b/>
                            <w:bCs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</w:rPr>
                          <w:t>NATURE OF WORK DONE:</w:t>
                        </w:r>
                      </w:p>
                    </w:tc>
                  </w:tr>
                </w:tbl>
                <w:p w14:paraId="00C80B37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numPr>
                      <w:ilvl w:val="0"/>
                      <w:numId w:val="16"/>
                    </w:numPr>
                    <w:tabs>
                      <w:tab w:val="left" w:pos="242"/>
                    </w:tabs>
                    <w:spacing w:before="120" w:after="12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Maintaining basic accounts, book keeping.</w:t>
                  </w:r>
                </w:p>
                <w:p w14:paraId="15630058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numPr>
                      <w:ilvl w:val="0"/>
                      <w:numId w:val="16"/>
                    </w:numPr>
                    <w:tabs>
                      <w:tab w:val="left" w:pos="242"/>
                    </w:tabs>
                    <w:spacing w:before="120" w:after="12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Reconciliation of Bank Statements.</w:t>
                  </w:r>
                </w:p>
                <w:p w14:paraId="1210EEC3" w14:textId="378CE005" w:rsidR="00B47610" w:rsidRDefault="00434AB3" w:rsidP="0099498B">
                  <w:pPr>
                    <w:pStyle w:val="ListParagraph"/>
                    <w:framePr w:hSpace="180" w:wrap="around" w:vAnchor="page" w:hAnchor="margin" w:x="-576" w:y="1020"/>
                    <w:numPr>
                      <w:ilvl w:val="0"/>
                      <w:numId w:val="16"/>
                    </w:numPr>
                    <w:tabs>
                      <w:tab w:val="left" w:pos="242"/>
                    </w:tabs>
                    <w:spacing w:before="120" w:after="120"/>
                    <w:jc w:val="both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Prepare &amp; Filed G.S.T. Returns</w:t>
                  </w:r>
                  <w:r w:rsidR="00B47610">
                    <w:rPr>
                      <w:rFonts w:cs="Arial"/>
                      <w:b/>
                      <w:bCs/>
                    </w:rPr>
                    <w:t>.</w:t>
                  </w:r>
                </w:p>
                <w:p w14:paraId="2EA47610" w14:textId="1DE1B614" w:rsidR="00B47610" w:rsidRDefault="00434AB3" w:rsidP="0099498B">
                  <w:pPr>
                    <w:pStyle w:val="ListParagraph"/>
                    <w:framePr w:hSpace="180" w:wrap="around" w:vAnchor="page" w:hAnchor="margin" w:x="-576" w:y="1020"/>
                    <w:numPr>
                      <w:ilvl w:val="0"/>
                      <w:numId w:val="16"/>
                    </w:numPr>
                    <w:tabs>
                      <w:tab w:val="left" w:pos="242"/>
                    </w:tabs>
                    <w:spacing w:before="120" w:after="12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Income Tax Preparation.</w:t>
                  </w:r>
                </w:p>
                <w:p w14:paraId="7651FD04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numPr>
                      <w:ilvl w:val="0"/>
                      <w:numId w:val="16"/>
                    </w:numPr>
                    <w:tabs>
                      <w:tab w:val="left" w:pos="242"/>
                    </w:tabs>
                    <w:spacing w:before="120" w:after="12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Invoice entries and cross checking.</w:t>
                  </w:r>
                </w:p>
                <w:p w14:paraId="2601FCBA" w14:textId="52B0C763" w:rsidR="00B47610" w:rsidRPr="00434AB3" w:rsidRDefault="00B47610" w:rsidP="00434AB3">
                  <w:pPr>
                    <w:pStyle w:val="ListParagraph"/>
                    <w:framePr w:hSpace="180" w:wrap="around" w:vAnchor="page" w:hAnchor="margin" w:x="-576" w:y="1020"/>
                    <w:numPr>
                      <w:ilvl w:val="0"/>
                      <w:numId w:val="16"/>
                    </w:numPr>
                    <w:tabs>
                      <w:tab w:val="left" w:pos="242"/>
                    </w:tabs>
                    <w:spacing w:before="120" w:after="120"/>
                    <w:rPr>
                      <w:rFonts w:cs="Arial"/>
                      <w:b/>
                      <w:bCs/>
                    </w:rPr>
                  </w:pPr>
                  <w:r w:rsidRPr="00B26610">
                    <w:rPr>
                      <w:rFonts w:cs="Arial"/>
                      <w:b/>
                      <w:bCs/>
                    </w:rPr>
                    <w:t>Preparations</w:t>
                  </w:r>
                  <w:r w:rsidR="007E2647">
                    <w:rPr>
                      <w:rFonts w:cs="Arial"/>
                      <w:b/>
                      <w:bCs/>
                    </w:rPr>
                    <w:t xml:space="preserve"> </w:t>
                  </w:r>
                  <w:r w:rsidRPr="00B26610">
                    <w:rPr>
                      <w:rFonts w:cs="Arial"/>
                      <w:b/>
                      <w:bCs/>
                    </w:rPr>
                    <w:t xml:space="preserve">of </w:t>
                  </w:r>
                  <w:r w:rsidR="00434AB3">
                    <w:rPr>
                      <w:rFonts w:cs="Arial"/>
                      <w:b/>
                      <w:bCs/>
                    </w:rPr>
                    <w:t>TDS Return.</w:t>
                  </w:r>
                  <w:bookmarkStart w:id="0" w:name="_GoBack"/>
                  <w:bookmarkEnd w:id="0"/>
                </w:p>
                <w:p w14:paraId="3549275D" w14:textId="77777777" w:rsidR="00B47610" w:rsidRPr="009162B5" w:rsidRDefault="00B47610" w:rsidP="0099498B">
                  <w:pPr>
                    <w:pStyle w:val="ListParagraph"/>
                    <w:framePr w:hSpace="180" w:wrap="around" w:vAnchor="page" w:hAnchor="margin" w:x="-576" w:y="1020"/>
                    <w:numPr>
                      <w:ilvl w:val="0"/>
                      <w:numId w:val="16"/>
                    </w:numPr>
                    <w:tabs>
                      <w:tab w:val="left" w:pos="242"/>
                    </w:tabs>
                    <w:spacing w:before="120" w:after="12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Implemented new accounting procedures and processes.</w:t>
                  </w:r>
                </w:p>
                <w:p w14:paraId="5277F2AD" w14:textId="77777777" w:rsidR="00B47610" w:rsidRPr="00835842" w:rsidRDefault="00B47610" w:rsidP="0099498B">
                  <w:pPr>
                    <w:pStyle w:val="ListParagraph"/>
                    <w:framePr w:hSpace="180" w:wrap="around" w:vAnchor="page" w:hAnchor="margin" w:x="-576" w:y="1020"/>
                    <w:numPr>
                      <w:ilvl w:val="0"/>
                      <w:numId w:val="16"/>
                    </w:numPr>
                    <w:tabs>
                      <w:tab w:val="left" w:pos="242"/>
                    </w:tabs>
                    <w:spacing w:before="120" w:after="12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Vouching, verification, scrutiny of ledgers &amp; books.</w:t>
                  </w:r>
                </w:p>
              </w:tc>
              <w:tc>
                <w:tcPr>
                  <w:tcW w:w="4430" w:type="dxa"/>
                </w:tcPr>
                <w:p w14:paraId="5EA5B328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4430" w:type="dxa"/>
                </w:tcPr>
                <w:p w14:paraId="15D6FD58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B47610" w14:paraId="65A60066" w14:textId="77777777" w:rsidTr="000E170D">
              <w:tc>
                <w:tcPr>
                  <w:tcW w:w="4429" w:type="dxa"/>
                </w:tcPr>
                <w:p w14:paraId="6F5985BA" w14:textId="7AA09306" w:rsidR="00B47610" w:rsidRPr="00B26610" w:rsidRDefault="0003051F" w:rsidP="0099498B">
                  <w:pPr>
                    <w:pStyle w:val="ListParagraph"/>
                    <w:framePr w:hSpace="180" w:wrap="around" w:vAnchor="page" w:hAnchor="margin" w:x="-576" w:y="1020"/>
                    <w:numPr>
                      <w:ilvl w:val="0"/>
                      <w:numId w:val="14"/>
                    </w:numPr>
                    <w:tabs>
                      <w:tab w:val="left" w:pos="242"/>
                    </w:tabs>
                    <w:spacing w:before="120" w:after="120"/>
                    <w:jc w:val="both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ASEES EXPORTS PVT. LTD</w:t>
                  </w:r>
                  <w:r w:rsidR="00B47610">
                    <w:rPr>
                      <w:rFonts w:cs="Arial"/>
                      <w:b/>
                      <w:bCs/>
                    </w:rPr>
                    <w:t>.</w:t>
                  </w:r>
                  <w:r w:rsidR="0099498B">
                    <w:rPr>
                      <w:rFonts w:cs="Arial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4430" w:type="dxa"/>
                  <w:vMerge/>
                </w:tcPr>
                <w:p w14:paraId="586C21A3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4430" w:type="dxa"/>
                </w:tcPr>
                <w:p w14:paraId="475347CD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4430" w:type="dxa"/>
                </w:tcPr>
                <w:p w14:paraId="60F6584A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B47610" w14:paraId="53D4DAC9" w14:textId="77777777" w:rsidTr="000E170D">
              <w:tc>
                <w:tcPr>
                  <w:tcW w:w="4429" w:type="dxa"/>
                </w:tcPr>
                <w:p w14:paraId="2C6A2A03" w14:textId="2253B40D" w:rsidR="00B47610" w:rsidRDefault="0003051F" w:rsidP="0099498B">
                  <w:pPr>
                    <w:pStyle w:val="ListParagraph"/>
                    <w:framePr w:hSpace="180" w:wrap="around" w:vAnchor="page" w:hAnchor="margin" w:x="-576" w:y="1020"/>
                    <w:numPr>
                      <w:ilvl w:val="0"/>
                      <w:numId w:val="14"/>
                    </w:numPr>
                    <w:tabs>
                      <w:tab w:val="left" w:pos="242"/>
                    </w:tabs>
                    <w:spacing w:before="120" w:after="120"/>
                    <w:jc w:val="both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MALHOTRA TYRES PVT. LTD.</w:t>
                  </w:r>
                </w:p>
              </w:tc>
              <w:tc>
                <w:tcPr>
                  <w:tcW w:w="4430" w:type="dxa"/>
                  <w:vMerge/>
                </w:tcPr>
                <w:p w14:paraId="7FDA9093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4430" w:type="dxa"/>
                </w:tcPr>
                <w:p w14:paraId="7EE94F49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4430" w:type="dxa"/>
                </w:tcPr>
                <w:p w14:paraId="57939556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B47610" w14:paraId="22377A91" w14:textId="77777777" w:rsidTr="000E170D">
              <w:tc>
                <w:tcPr>
                  <w:tcW w:w="4429" w:type="dxa"/>
                </w:tcPr>
                <w:p w14:paraId="27DA22FE" w14:textId="101042A7" w:rsidR="00B47610" w:rsidRDefault="0003051F" w:rsidP="0099498B">
                  <w:pPr>
                    <w:pStyle w:val="ListParagraph"/>
                    <w:framePr w:hSpace="180" w:wrap="around" w:vAnchor="page" w:hAnchor="margin" w:x="-576" w:y="1020"/>
                    <w:numPr>
                      <w:ilvl w:val="0"/>
                      <w:numId w:val="17"/>
                    </w:numPr>
                    <w:tabs>
                      <w:tab w:val="left" w:pos="242"/>
                    </w:tabs>
                    <w:spacing w:before="120" w:after="120"/>
                    <w:jc w:val="both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VIJAY MIGLANI &amp; CO. (C.A.)</w:t>
                  </w:r>
                  <w:r w:rsidR="0099498B">
                    <w:rPr>
                      <w:rFonts w:cs="Arial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4430" w:type="dxa"/>
                  <w:vMerge/>
                </w:tcPr>
                <w:p w14:paraId="767D392C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4430" w:type="dxa"/>
                </w:tcPr>
                <w:p w14:paraId="3D073117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4430" w:type="dxa"/>
                </w:tcPr>
                <w:p w14:paraId="57F30C9B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B47610" w14:paraId="7067E40C" w14:textId="77777777" w:rsidTr="000E170D">
              <w:tc>
                <w:tcPr>
                  <w:tcW w:w="4429" w:type="dxa"/>
                </w:tcPr>
                <w:p w14:paraId="4565C180" w14:textId="1911D514" w:rsidR="00B47610" w:rsidRDefault="0099498B" w:rsidP="0099498B">
                  <w:pPr>
                    <w:pStyle w:val="ListParagraph"/>
                    <w:framePr w:hSpace="180" w:wrap="around" w:vAnchor="page" w:hAnchor="margin" w:x="-576" w:y="1020"/>
                    <w:numPr>
                      <w:ilvl w:val="0"/>
                      <w:numId w:val="17"/>
                    </w:numPr>
                    <w:tabs>
                      <w:tab w:val="left" w:pos="242"/>
                    </w:tabs>
                    <w:spacing w:before="120" w:after="120"/>
                    <w:jc w:val="both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Anand Tracko Ind. Corp Ltd.</w:t>
                  </w:r>
                </w:p>
              </w:tc>
              <w:tc>
                <w:tcPr>
                  <w:tcW w:w="4430" w:type="dxa"/>
                  <w:vMerge/>
                </w:tcPr>
                <w:p w14:paraId="6BBD2782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4430" w:type="dxa"/>
                </w:tcPr>
                <w:p w14:paraId="52A1A887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4430" w:type="dxa"/>
                </w:tcPr>
                <w:p w14:paraId="1ECB1817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B47610" w14:paraId="0CA6C0A3" w14:textId="77777777" w:rsidTr="000E170D">
              <w:tc>
                <w:tcPr>
                  <w:tcW w:w="4429" w:type="dxa"/>
                </w:tcPr>
                <w:p w14:paraId="5CA49B51" w14:textId="77777777" w:rsidR="00B47610" w:rsidRDefault="0003051F" w:rsidP="0099498B">
                  <w:pPr>
                    <w:pStyle w:val="ListParagraph"/>
                    <w:framePr w:hSpace="180" w:wrap="around" w:vAnchor="page" w:hAnchor="margin" w:x="-576" w:y="1020"/>
                    <w:numPr>
                      <w:ilvl w:val="0"/>
                      <w:numId w:val="17"/>
                    </w:numPr>
                    <w:tabs>
                      <w:tab w:val="left" w:pos="242"/>
                    </w:tabs>
                    <w:spacing w:before="120" w:after="120"/>
                    <w:jc w:val="both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AIDEE MACHINES</w:t>
                  </w:r>
                  <w:r w:rsidR="00B47610">
                    <w:rPr>
                      <w:rFonts w:cs="Arial"/>
                      <w:b/>
                      <w:bCs/>
                    </w:rPr>
                    <w:t>.</w:t>
                  </w:r>
                </w:p>
              </w:tc>
              <w:tc>
                <w:tcPr>
                  <w:tcW w:w="4430" w:type="dxa"/>
                  <w:vMerge/>
                </w:tcPr>
                <w:p w14:paraId="31E74F1D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4430" w:type="dxa"/>
                </w:tcPr>
                <w:p w14:paraId="11D2D977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4430" w:type="dxa"/>
                </w:tcPr>
                <w:p w14:paraId="60ED5A1C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B47610" w14:paraId="56493782" w14:textId="77777777" w:rsidTr="000E170D">
              <w:tc>
                <w:tcPr>
                  <w:tcW w:w="4429" w:type="dxa"/>
                </w:tcPr>
                <w:p w14:paraId="7438E63B" w14:textId="77777777" w:rsidR="00B47610" w:rsidRDefault="0003051F" w:rsidP="0099498B">
                  <w:pPr>
                    <w:pStyle w:val="ListParagraph"/>
                    <w:framePr w:hSpace="180" w:wrap="around" w:vAnchor="page" w:hAnchor="margin" w:x="-576" w:y="1020"/>
                    <w:numPr>
                      <w:ilvl w:val="0"/>
                      <w:numId w:val="17"/>
                    </w:numPr>
                    <w:tabs>
                      <w:tab w:val="left" w:pos="242"/>
                    </w:tabs>
                    <w:spacing w:before="120" w:after="120"/>
                    <w:jc w:val="both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JK RAMESH AGARWAL PVT. LTD.</w:t>
                  </w:r>
                </w:p>
              </w:tc>
              <w:tc>
                <w:tcPr>
                  <w:tcW w:w="4430" w:type="dxa"/>
                  <w:vMerge/>
                </w:tcPr>
                <w:p w14:paraId="45E56E67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4430" w:type="dxa"/>
                </w:tcPr>
                <w:p w14:paraId="0DC940C2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4430" w:type="dxa"/>
                </w:tcPr>
                <w:p w14:paraId="7CC6160F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B47610" w14:paraId="2CD215A7" w14:textId="77777777" w:rsidTr="000E170D">
              <w:tc>
                <w:tcPr>
                  <w:tcW w:w="4429" w:type="dxa"/>
                </w:tcPr>
                <w:p w14:paraId="51E34C05" w14:textId="77777777" w:rsidR="00B47610" w:rsidRDefault="0003051F" w:rsidP="0099498B">
                  <w:pPr>
                    <w:pStyle w:val="ListParagraph"/>
                    <w:framePr w:hSpace="180" w:wrap="around" w:vAnchor="page" w:hAnchor="margin" w:x="-576" w:y="1020"/>
                    <w:numPr>
                      <w:ilvl w:val="0"/>
                      <w:numId w:val="17"/>
                    </w:numPr>
                    <w:tabs>
                      <w:tab w:val="left" w:pos="242"/>
                    </w:tabs>
                    <w:spacing w:before="120" w:after="120"/>
                    <w:jc w:val="both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ANAND TRACKO IND. CORPORATION</w:t>
                  </w:r>
                  <w:r w:rsidR="00B47610">
                    <w:rPr>
                      <w:rFonts w:cs="Arial"/>
                      <w:b/>
                      <w:bCs/>
                    </w:rPr>
                    <w:t>.</w:t>
                  </w:r>
                </w:p>
              </w:tc>
              <w:tc>
                <w:tcPr>
                  <w:tcW w:w="4430" w:type="dxa"/>
                  <w:vMerge/>
                </w:tcPr>
                <w:p w14:paraId="17E834D6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4430" w:type="dxa"/>
                </w:tcPr>
                <w:p w14:paraId="423FA120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4430" w:type="dxa"/>
                </w:tcPr>
                <w:p w14:paraId="1E1528FC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B47610" w14:paraId="57C4634E" w14:textId="77777777" w:rsidTr="000E170D">
              <w:tc>
                <w:tcPr>
                  <w:tcW w:w="4429" w:type="dxa"/>
                </w:tcPr>
                <w:p w14:paraId="129573CC" w14:textId="77777777" w:rsidR="00B47610" w:rsidRDefault="0003051F" w:rsidP="0099498B">
                  <w:pPr>
                    <w:pStyle w:val="ListParagraph"/>
                    <w:framePr w:hSpace="180" w:wrap="around" w:vAnchor="page" w:hAnchor="margin" w:x="-576" w:y="1020"/>
                    <w:numPr>
                      <w:ilvl w:val="0"/>
                      <w:numId w:val="17"/>
                    </w:numPr>
                    <w:tabs>
                      <w:tab w:val="left" w:pos="242"/>
                    </w:tabs>
                    <w:spacing w:before="120" w:after="120"/>
                    <w:jc w:val="both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SHREE MAHAVIRA UDYOG</w:t>
                  </w:r>
                  <w:r w:rsidR="00B47610">
                    <w:rPr>
                      <w:rFonts w:cs="Arial"/>
                      <w:b/>
                      <w:bCs/>
                    </w:rPr>
                    <w:t>.</w:t>
                  </w:r>
                </w:p>
              </w:tc>
              <w:tc>
                <w:tcPr>
                  <w:tcW w:w="4430" w:type="dxa"/>
                  <w:vMerge/>
                </w:tcPr>
                <w:p w14:paraId="0A882192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4430" w:type="dxa"/>
                </w:tcPr>
                <w:p w14:paraId="237C83F4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4430" w:type="dxa"/>
                </w:tcPr>
                <w:p w14:paraId="7ADEFE08" w14:textId="77777777" w:rsidR="00B47610" w:rsidRDefault="00B47610" w:rsidP="0099498B">
                  <w:pPr>
                    <w:pStyle w:val="ListParagraph"/>
                    <w:framePr w:hSpace="180" w:wrap="around" w:vAnchor="page" w:hAnchor="margin" w:x="-576" w:y="1020"/>
                    <w:tabs>
                      <w:tab w:val="left" w:pos="242"/>
                    </w:tabs>
                    <w:spacing w:before="120" w:after="120"/>
                    <w:ind w:left="0"/>
                    <w:jc w:val="both"/>
                    <w:rPr>
                      <w:rFonts w:cs="Arial"/>
                      <w:b/>
                      <w:bCs/>
                    </w:rPr>
                  </w:pPr>
                </w:p>
              </w:tc>
            </w:tr>
          </w:tbl>
          <w:p w14:paraId="24227E7B" w14:textId="77777777" w:rsidR="00B47610" w:rsidRPr="00DC4753" w:rsidRDefault="00B47610" w:rsidP="00A9669D">
            <w:pPr>
              <w:pStyle w:val="ListParagraph"/>
              <w:tabs>
                <w:tab w:val="left" w:pos="242"/>
              </w:tabs>
              <w:spacing w:before="120" w:after="120"/>
              <w:ind w:left="274"/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</w:tbl>
    <w:p w14:paraId="6DF64E24" w14:textId="77777777" w:rsidR="00A9725F" w:rsidRDefault="00A9725F">
      <w:r>
        <w:br w:type="page"/>
      </w:r>
    </w:p>
    <w:p w14:paraId="1D20A22F" w14:textId="77777777" w:rsidR="00DD2A39" w:rsidRDefault="00DD2A39">
      <w:pPr>
        <w:rPr>
          <w:sz w:val="20"/>
          <w:szCs w:val="20"/>
        </w:rPr>
      </w:pPr>
    </w:p>
    <w:tbl>
      <w:tblPr>
        <w:tblpPr w:leftFromText="180" w:rightFromText="180" w:vertAnchor="page" w:horzAnchor="margin" w:tblpX="-612" w:tblpY="1093"/>
        <w:tblW w:w="11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90"/>
        <w:gridCol w:w="8838"/>
      </w:tblGrid>
      <w:tr w:rsidR="00A5431B" w:rsidRPr="00C420F3" w14:paraId="335F2F09" w14:textId="77777777" w:rsidTr="00A9669D">
        <w:trPr>
          <w:cantSplit/>
          <w:trHeight w:val="435"/>
        </w:trPr>
        <w:tc>
          <w:tcPr>
            <w:tcW w:w="11628" w:type="dxa"/>
            <w:gridSpan w:val="2"/>
            <w:shd w:val="clear" w:color="auto" w:fill="0F243E"/>
            <w:vAlign w:val="center"/>
          </w:tcPr>
          <w:p w14:paraId="07FA9628" w14:textId="77777777" w:rsidR="00A5431B" w:rsidRPr="00C420F3" w:rsidRDefault="00A5431B" w:rsidP="00A9669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COMPUTER PROFICIENCY</w:t>
            </w:r>
          </w:p>
        </w:tc>
      </w:tr>
      <w:tr w:rsidR="00A5431B" w:rsidRPr="00C420F3" w14:paraId="49E77912" w14:textId="77777777" w:rsidTr="00A9669D">
        <w:trPr>
          <w:cantSplit/>
          <w:trHeight w:val="435"/>
        </w:trPr>
        <w:tc>
          <w:tcPr>
            <w:tcW w:w="2790" w:type="dxa"/>
            <w:shd w:val="clear" w:color="auto" w:fill="D9D9D9"/>
            <w:vAlign w:val="center"/>
          </w:tcPr>
          <w:p w14:paraId="659C3014" w14:textId="77777777" w:rsidR="00A5431B" w:rsidRPr="00F27E30" w:rsidRDefault="00A5431B" w:rsidP="00A9669D">
            <w:pPr>
              <w:pStyle w:val="ListParagraph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8838" w:type="dxa"/>
            <w:shd w:val="clear" w:color="auto" w:fill="FFFFFF"/>
            <w:vAlign w:val="center"/>
          </w:tcPr>
          <w:p w14:paraId="33ED57DE" w14:textId="77777777" w:rsidR="00A5431B" w:rsidRDefault="00A5431B" w:rsidP="00A966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knowledge of MS-office.</w:t>
            </w:r>
          </w:p>
          <w:p w14:paraId="3350A901" w14:textId="77777777" w:rsidR="00A5431B" w:rsidRDefault="00A5431B" w:rsidP="00A966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Internet, e-mail, etc.</w:t>
            </w:r>
          </w:p>
          <w:p w14:paraId="38705E89" w14:textId="77777777" w:rsidR="00A5431B" w:rsidRPr="00F27E30" w:rsidRDefault="00A5431B" w:rsidP="00A9669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Conversant with accounting packages Tally,ERP 9.</w:t>
            </w:r>
          </w:p>
        </w:tc>
      </w:tr>
      <w:tr w:rsidR="00A5431B" w:rsidRPr="00C420F3" w14:paraId="73C3F391" w14:textId="77777777" w:rsidTr="00A9669D">
        <w:trPr>
          <w:cantSplit/>
          <w:trHeight w:val="435"/>
        </w:trPr>
        <w:tc>
          <w:tcPr>
            <w:tcW w:w="11628" w:type="dxa"/>
            <w:gridSpan w:val="2"/>
            <w:shd w:val="clear" w:color="auto" w:fill="0F243E"/>
            <w:vAlign w:val="center"/>
          </w:tcPr>
          <w:p w14:paraId="501C966F" w14:textId="77777777" w:rsidR="00A5431B" w:rsidRPr="00C420F3" w:rsidRDefault="00A5431B" w:rsidP="00A9669D">
            <w:pPr>
              <w:spacing w:after="0" w:line="360" w:lineRule="auto"/>
              <w:rPr>
                <w:sz w:val="20"/>
                <w:szCs w:val="20"/>
              </w:rPr>
            </w:pPr>
            <w:r w:rsidRPr="00C420F3">
              <w:rPr>
                <w:b/>
                <w:sz w:val="24"/>
                <w:szCs w:val="20"/>
              </w:rPr>
              <w:t>SKILLS</w:t>
            </w:r>
          </w:p>
        </w:tc>
      </w:tr>
      <w:tr w:rsidR="00A5431B" w:rsidRPr="00C420F3" w14:paraId="4B84C644" w14:textId="77777777" w:rsidTr="00A9669D">
        <w:trPr>
          <w:cantSplit/>
          <w:trHeight w:val="435"/>
        </w:trPr>
        <w:tc>
          <w:tcPr>
            <w:tcW w:w="2790" w:type="dxa"/>
            <w:shd w:val="clear" w:color="auto" w:fill="D9D9D9"/>
            <w:vAlign w:val="center"/>
          </w:tcPr>
          <w:p w14:paraId="3F63FA50" w14:textId="77777777" w:rsidR="00A5431B" w:rsidRPr="00C420F3" w:rsidRDefault="00A5431B" w:rsidP="00A9669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8838" w:type="dxa"/>
            <w:shd w:val="clear" w:color="auto" w:fill="FFFFFF"/>
            <w:vAlign w:val="center"/>
          </w:tcPr>
          <w:p w14:paraId="7986939E" w14:textId="77777777" w:rsidR="00A5431B" w:rsidRPr="00F27E30" w:rsidRDefault="00A5431B" w:rsidP="00A9669D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spacing w:before="60" w:after="60" w:line="36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Good verbal and written communication.</w:t>
            </w:r>
          </w:p>
          <w:p w14:paraId="3ADA1C52" w14:textId="77777777" w:rsidR="00A5431B" w:rsidRDefault="00A5431B" w:rsidP="00A9669D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spacing w:before="60" w:after="60" w:line="36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Comprehensive problem solving abilities.</w:t>
            </w:r>
          </w:p>
          <w:p w14:paraId="5C7D3C72" w14:textId="77777777" w:rsidR="00A5431B" w:rsidRPr="00B26610" w:rsidRDefault="00A5431B" w:rsidP="00A9669D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spacing w:before="60" w:after="60" w:line="360" w:lineRule="auto"/>
              <w:ind w:left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Willingness to learn.</w:t>
            </w:r>
          </w:p>
        </w:tc>
      </w:tr>
      <w:tr w:rsidR="00A5431B" w:rsidRPr="00C420F3" w14:paraId="6C385DD6" w14:textId="77777777" w:rsidTr="00A9669D">
        <w:trPr>
          <w:cantSplit/>
          <w:trHeight w:val="350"/>
        </w:trPr>
        <w:tc>
          <w:tcPr>
            <w:tcW w:w="11628" w:type="dxa"/>
            <w:gridSpan w:val="2"/>
            <w:shd w:val="clear" w:color="auto" w:fill="0F243E"/>
            <w:vAlign w:val="center"/>
          </w:tcPr>
          <w:p w14:paraId="3FB70B46" w14:textId="77777777" w:rsidR="00A5431B" w:rsidRPr="00C420F3" w:rsidRDefault="00A5431B" w:rsidP="00A9669D">
            <w:pPr>
              <w:pStyle w:val="ListParagraph"/>
              <w:spacing w:before="120" w:after="120" w:line="360" w:lineRule="auto"/>
              <w:ind w:left="274"/>
              <w:rPr>
                <w:b/>
                <w:sz w:val="20"/>
                <w:szCs w:val="20"/>
              </w:rPr>
            </w:pPr>
            <w:r w:rsidRPr="00C420F3">
              <w:rPr>
                <w:b/>
                <w:sz w:val="24"/>
                <w:szCs w:val="20"/>
              </w:rPr>
              <w:t>CONTACT INFORMATION</w:t>
            </w:r>
          </w:p>
        </w:tc>
      </w:tr>
      <w:tr w:rsidR="00A5431B" w:rsidRPr="00C420F3" w14:paraId="1AAA574D" w14:textId="77777777" w:rsidTr="00A9669D">
        <w:trPr>
          <w:cantSplit/>
          <w:trHeight w:val="435"/>
        </w:trPr>
        <w:tc>
          <w:tcPr>
            <w:tcW w:w="2790" w:type="dxa"/>
            <w:shd w:val="clear" w:color="auto" w:fill="D9D9D9"/>
            <w:vAlign w:val="center"/>
          </w:tcPr>
          <w:p w14:paraId="4974B9AD" w14:textId="77777777" w:rsidR="00A5431B" w:rsidRPr="00C420F3" w:rsidRDefault="00A5431B" w:rsidP="00A9669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420F3">
              <w:rPr>
                <w:b/>
                <w:sz w:val="20"/>
                <w:szCs w:val="20"/>
              </w:rPr>
              <w:t>E-Mail:</w:t>
            </w:r>
          </w:p>
        </w:tc>
        <w:tc>
          <w:tcPr>
            <w:tcW w:w="8838" w:type="dxa"/>
            <w:vAlign w:val="center"/>
          </w:tcPr>
          <w:p w14:paraId="1E040115" w14:textId="77777777" w:rsidR="00A5431B" w:rsidRPr="003E092B" w:rsidRDefault="00A5431B" w:rsidP="00A9669D">
            <w:pPr>
              <w:spacing w:before="120"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8774E7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nuj</w:t>
            </w:r>
            <w:r w:rsidR="008774E7">
              <w:rPr>
                <w:sz w:val="20"/>
                <w:szCs w:val="20"/>
              </w:rPr>
              <w:t>sk11</w:t>
            </w:r>
            <w:r w:rsidR="00C36F2D">
              <w:rPr>
                <w:sz w:val="20"/>
                <w:szCs w:val="20"/>
              </w:rPr>
              <w:t>@gmail.com</w:t>
            </w:r>
          </w:p>
        </w:tc>
      </w:tr>
      <w:tr w:rsidR="00A5431B" w:rsidRPr="00C420F3" w14:paraId="67152BF3" w14:textId="77777777" w:rsidTr="00A9669D">
        <w:trPr>
          <w:cantSplit/>
          <w:trHeight w:val="435"/>
        </w:trPr>
        <w:tc>
          <w:tcPr>
            <w:tcW w:w="2790" w:type="dxa"/>
            <w:shd w:val="clear" w:color="auto" w:fill="D9D9D9"/>
            <w:vAlign w:val="center"/>
          </w:tcPr>
          <w:p w14:paraId="13E3E231" w14:textId="77777777" w:rsidR="00A5431B" w:rsidRPr="00C420F3" w:rsidRDefault="00A5431B" w:rsidP="00A9669D">
            <w:pPr>
              <w:spacing w:after="0" w:line="240" w:lineRule="auto"/>
              <w:rPr>
                <w:b/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C420F3">
                  <w:rPr>
                    <w:b/>
                    <w:sz w:val="20"/>
                    <w:szCs w:val="20"/>
                  </w:rPr>
                  <w:t>Mobile</w:t>
                </w:r>
              </w:smartTag>
            </w:smartTag>
            <w:r w:rsidRPr="00C420F3">
              <w:rPr>
                <w:b/>
                <w:sz w:val="20"/>
                <w:szCs w:val="20"/>
              </w:rPr>
              <w:t xml:space="preserve">: </w:t>
            </w:r>
          </w:p>
        </w:tc>
        <w:tc>
          <w:tcPr>
            <w:tcW w:w="8838" w:type="dxa"/>
            <w:vAlign w:val="center"/>
          </w:tcPr>
          <w:p w14:paraId="286934A3" w14:textId="77777777" w:rsidR="00A5431B" w:rsidRPr="00C420F3" w:rsidRDefault="00A5431B" w:rsidP="00A9669D">
            <w:pPr>
              <w:pStyle w:val="ListParagraph"/>
              <w:spacing w:before="120" w:after="120" w:line="360" w:lineRule="auto"/>
              <w:ind w:left="2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+91-8802407425</w:t>
            </w:r>
          </w:p>
        </w:tc>
      </w:tr>
      <w:tr w:rsidR="00A5431B" w:rsidRPr="00C420F3" w14:paraId="3B1E9E78" w14:textId="77777777" w:rsidTr="00A9669D">
        <w:trPr>
          <w:cantSplit/>
          <w:trHeight w:val="435"/>
        </w:trPr>
        <w:tc>
          <w:tcPr>
            <w:tcW w:w="2790" w:type="dxa"/>
            <w:shd w:val="clear" w:color="auto" w:fill="D9D9D9"/>
            <w:vAlign w:val="center"/>
          </w:tcPr>
          <w:p w14:paraId="32440835" w14:textId="77777777" w:rsidR="00A5431B" w:rsidRPr="00C420F3" w:rsidRDefault="00A5431B" w:rsidP="00A9669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420F3">
              <w:rPr>
                <w:b/>
                <w:sz w:val="20"/>
                <w:szCs w:val="20"/>
              </w:rPr>
              <w:t>Address:</w:t>
            </w:r>
          </w:p>
        </w:tc>
        <w:tc>
          <w:tcPr>
            <w:tcW w:w="8838" w:type="dxa"/>
            <w:vAlign w:val="center"/>
          </w:tcPr>
          <w:p w14:paraId="76FBA78D" w14:textId="77777777" w:rsidR="00A5431B" w:rsidRPr="004A1E54" w:rsidRDefault="00A5431B" w:rsidP="00A9669D">
            <w:pPr>
              <w:pStyle w:val="ListParagraph"/>
              <w:spacing w:before="120" w:after="120" w:line="360" w:lineRule="auto"/>
              <w:ind w:left="2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House No-299, street No-8</w:t>
            </w:r>
          </w:p>
          <w:p w14:paraId="2F57C54F" w14:textId="77777777" w:rsidR="00A5431B" w:rsidRDefault="00A5431B" w:rsidP="00A9669D">
            <w:pPr>
              <w:pStyle w:val="ListParagraph"/>
              <w:spacing w:before="120" w:after="120" w:line="360" w:lineRule="auto"/>
              <w:ind w:left="2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Chanchal Park,</w:t>
            </w:r>
          </w:p>
          <w:p w14:paraId="55392F8E" w14:textId="77777777" w:rsidR="00A5431B" w:rsidRDefault="00A5431B" w:rsidP="00A9669D">
            <w:pPr>
              <w:pStyle w:val="ListParagraph"/>
              <w:spacing w:before="120" w:after="120" w:line="360" w:lineRule="auto"/>
              <w:ind w:left="2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Nangloi - Najafgarh Road, </w:t>
            </w:r>
          </w:p>
          <w:p w14:paraId="0DE23BD9" w14:textId="77777777" w:rsidR="00A5431B" w:rsidRPr="00C420F3" w:rsidRDefault="00A5431B" w:rsidP="00A9669D">
            <w:pPr>
              <w:pStyle w:val="ListParagraph"/>
              <w:spacing w:before="120" w:after="120" w:line="360" w:lineRule="auto"/>
              <w:ind w:left="2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Delhi-110043</w:t>
            </w:r>
          </w:p>
        </w:tc>
      </w:tr>
    </w:tbl>
    <w:p w14:paraId="20B222A2" w14:textId="77777777" w:rsidR="00A9725F" w:rsidRDefault="00A9725F">
      <w:pPr>
        <w:rPr>
          <w:sz w:val="20"/>
          <w:szCs w:val="20"/>
        </w:rPr>
      </w:pPr>
    </w:p>
    <w:p w14:paraId="6CE76DCD" w14:textId="77777777" w:rsidR="00A9725F" w:rsidRPr="00A9725F" w:rsidRDefault="00A9725F" w:rsidP="00A9725F">
      <w:pPr>
        <w:rPr>
          <w:sz w:val="20"/>
          <w:szCs w:val="20"/>
        </w:rPr>
      </w:pPr>
    </w:p>
    <w:p w14:paraId="056C4038" w14:textId="77777777" w:rsidR="00A9725F" w:rsidRPr="00A9725F" w:rsidRDefault="00A9725F" w:rsidP="00A9725F">
      <w:pPr>
        <w:rPr>
          <w:sz w:val="20"/>
          <w:szCs w:val="20"/>
        </w:rPr>
      </w:pPr>
    </w:p>
    <w:p w14:paraId="24E869CE" w14:textId="77777777" w:rsidR="00A9725F" w:rsidRPr="00A9725F" w:rsidRDefault="00A9725F" w:rsidP="00A9725F">
      <w:pPr>
        <w:rPr>
          <w:sz w:val="20"/>
          <w:szCs w:val="20"/>
        </w:rPr>
      </w:pPr>
    </w:p>
    <w:p w14:paraId="032FC5ED" w14:textId="77777777" w:rsidR="00A9725F" w:rsidRPr="00A9725F" w:rsidRDefault="00A9725F" w:rsidP="00A9725F">
      <w:pPr>
        <w:rPr>
          <w:sz w:val="28"/>
          <w:szCs w:val="20"/>
        </w:rPr>
      </w:pPr>
      <w:r w:rsidRPr="00A9725F">
        <w:rPr>
          <w:sz w:val="28"/>
          <w:szCs w:val="20"/>
        </w:rPr>
        <w:t>Date</w:t>
      </w:r>
      <w:r>
        <w:rPr>
          <w:sz w:val="28"/>
          <w:szCs w:val="20"/>
        </w:rPr>
        <w:t>: ......................</w:t>
      </w:r>
    </w:p>
    <w:p w14:paraId="5AC8D084" w14:textId="77777777" w:rsidR="00A9725F" w:rsidRPr="00A9725F" w:rsidRDefault="00A9725F" w:rsidP="00A9725F">
      <w:pPr>
        <w:rPr>
          <w:sz w:val="28"/>
          <w:szCs w:val="20"/>
        </w:rPr>
      </w:pPr>
      <w:r w:rsidRPr="00A9725F">
        <w:rPr>
          <w:sz w:val="28"/>
          <w:szCs w:val="20"/>
        </w:rPr>
        <w:t>Place</w:t>
      </w:r>
      <w:r>
        <w:rPr>
          <w:sz w:val="28"/>
          <w:szCs w:val="20"/>
        </w:rPr>
        <w:t>: .....................</w:t>
      </w:r>
      <w:r w:rsidR="00B47610" w:rsidRPr="00B47610">
        <w:rPr>
          <w:sz w:val="28"/>
          <w:szCs w:val="20"/>
        </w:rPr>
        <w:t xml:space="preserve"> </w:t>
      </w:r>
      <w:r w:rsidR="00B47610" w:rsidRPr="00A9725F">
        <w:rPr>
          <w:sz w:val="28"/>
          <w:szCs w:val="20"/>
        </w:rPr>
        <w:tab/>
      </w:r>
      <w:r w:rsidR="00B47610" w:rsidRPr="00A9725F">
        <w:rPr>
          <w:sz w:val="28"/>
          <w:szCs w:val="20"/>
        </w:rPr>
        <w:tab/>
      </w:r>
      <w:r w:rsidR="00B47610" w:rsidRPr="00A9725F">
        <w:rPr>
          <w:sz w:val="28"/>
          <w:szCs w:val="20"/>
        </w:rPr>
        <w:tab/>
      </w:r>
      <w:r w:rsidR="00B47610" w:rsidRPr="00A9725F">
        <w:rPr>
          <w:sz w:val="28"/>
          <w:szCs w:val="20"/>
        </w:rPr>
        <w:tab/>
      </w:r>
      <w:r w:rsidR="00B47610" w:rsidRPr="00A9725F">
        <w:rPr>
          <w:sz w:val="28"/>
          <w:szCs w:val="20"/>
        </w:rPr>
        <w:tab/>
      </w:r>
      <w:r w:rsidR="00B47610" w:rsidRPr="00A9725F">
        <w:rPr>
          <w:sz w:val="28"/>
          <w:szCs w:val="20"/>
        </w:rPr>
        <w:tab/>
      </w:r>
      <w:r w:rsidR="00B47610" w:rsidRPr="00A9725F">
        <w:rPr>
          <w:sz w:val="28"/>
          <w:szCs w:val="20"/>
        </w:rPr>
        <w:tab/>
      </w:r>
      <w:r w:rsidR="00B47610" w:rsidRPr="00A9725F">
        <w:rPr>
          <w:sz w:val="28"/>
          <w:szCs w:val="20"/>
        </w:rPr>
        <w:tab/>
        <w:t>(Anuj Singh)</w:t>
      </w:r>
    </w:p>
    <w:p w14:paraId="64F4335E" w14:textId="77777777" w:rsidR="00A9725F" w:rsidRPr="00A9725F" w:rsidRDefault="00A9725F" w:rsidP="00A9725F">
      <w:pPr>
        <w:rPr>
          <w:sz w:val="20"/>
          <w:szCs w:val="20"/>
        </w:rPr>
      </w:pPr>
    </w:p>
    <w:p w14:paraId="07637EB5" w14:textId="77777777" w:rsidR="00A9725F" w:rsidRPr="00A9725F" w:rsidRDefault="00A9725F" w:rsidP="00A9725F">
      <w:pPr>
        <w:rPr>
          <w:sz w:val="20"/>
          <w:szCs w:val="20"/>
        </w:rPr>
      </w:pPr>
    </w:p>
    <w:p w14:paraId="0F00AC44" w14:textId="77777777" w:rsidR="00A9725F" w:rsidRPr="00A9725F" w:rsidRDefault="00A9725F" w:rsidP="00A9725F">
      <w:pPr>
        <w:rPr>
          <w:sz w:val="20"/>
          <w:szCs w:val="20"/>
        </w:rPr>
      </w:pPr>
    </w:p>
    <w:p w14:paraId="27DD5D42" w14:textId="77777777" w:rsidR="00A9725F" w:rsidRPr="00A9725F" w:rsidRDefault="00A9725F" w:rsidP="00A9725F">
      <w:pPr>
        <w:rPr>
          <w:sz w:val="20"/>
          <w:szCs w:val="20"/>
        </w:rPr>
      </w:pPr>
    </w:p>
    <w:p w14:paraId="724F7B6C" w14:textId="77777777" w:rsidR="00A9725F" w:rsidRPr="00A9725F" w:rsidRDefault="00A9725F" w:rsidP="00A9725F">
      <w:pPr>
        <w:rPr>
          <w:sz w:val="20"/>
          <w:szCs w:val="20"/>
        </w:rPr>
      </w:pPr>
    </w:p>
    <w:p w14:paraId="6E3EE541" w14:textId="77777777" w:rsidR="00A9725F" w:rsidRPr="00A9725F" w:rsidRDefault="00A9725F" w:rsidP="00A9725F">
      <w:pPr>
        <w:rPr>
          <w:sz w:val="20"/>
          <w:szCs w:val="20"/>
        </w:rPr>
      </w:pPr>
    </w:p>
    <w:p w14:paraId="7DEDD4BD" w14:textId="77777777" w:rsidR="00A9725F" w:rsidRPr="00A9725F" w:rsidRDefault="00A9725F" w:rsidP="00A9725F">
      <w:pPr>
        <w:rPr>
          <w:sz w:val="20"/>
          <w:szCs w:val="20"/>
        </w:rPr>
      </w:pPr>
    </w:p>
    <w:p w14:paraId="280746AE" w14:textId="77777777" w:rsidR="00A9725F" w:rsidRPr="00A9725F" w:rsidRDefault="00A9725F" w:rsidP="00A9725F">
      <w:pPr>
        <w:rPr>
          <w:sz w:val="20"/>
          <w:szCs w:val="20"/>
        </w:rPr>
      </w:pPr>
    </w:p>
    <w:p w14:paraId="3A2F49F8" w14:textId="77777777" w:rsidR="009C77EC" w:rsidRPr="00A9725F" w:rsidRDefault="009C77EC" w:rsidP="00A9725F">
      <w:pPr>
        <w:rPr>
          <w:sz w:val="20"/>
          <w:szCs w:val="20"/>
        </w:rPr>
      </w:pPr>
    </w:p>
    <w:sectPr w:rsidR="009C77EC" w:rsidRPr="00A9725F" w:rsidSect="00A9725F">
      <w:pgSz w:w="11907" w:h="16839" w:code="9"/>
      <w:pgMar w:top="720" w:right="907" w:bottom="720" w:left="907" w:header="187" w:footer="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51EEA" w14:textId="77777777" w:rsidR="004143F2" w:rsidRDefault="004143F2" w:rsidP="007F59B3">
      <w:pPr>
        <w:spacing w:after="0" w:line="240" w:lineRule="auto"/>
      </w:pPr>
      <w:r>
        <w:separator/>
      </w:r>
    </w:p>
  </w:endnote>
  <w:endnote w:type="continuationSeparator" w:id="0">
    <w:p w14:paraId="7B4E22BC" w14:textId="77777777" w:rsidR="004143F2" w:rsidRDefault="004143F2" w:rsidP="007F5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55975" w14:textId="77777777" w:rsidR="004143F2" w:rsidRDefault="004143F2" w:rsidP="007F59B3">
      <w:pPr>
        <w:spacing w:after="0" w:line="240" w:lineRule="auto"/>
      </w:pPr>
      <w:r>
        <w:separator/>
      </w:r>
    </w:p>
  </w:footnote>
  <w:footnote w:type="continuationSeparator" w:id="0">
    <w:p w14:paraId="1F967355" w14:textId="77777777" w:rsidR="004143F2" w:rsidRDefault="004143F2" w:rsidP="007F5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60CE"/>
    <w:multiLevelType w:val="hybridMultilevel"/>
    <w:tmpl w:val="30F6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24337"/>
    <w:multiLevelType w:val="hybridMultilevel"/>
    <w:tmpl w:val="ACC4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C0BBC"/>
    <w:multiLevelType w:val="hybridMultilevel"/>
    <w:tmpl w:val="31B8CF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F3B04"/>
    <w:multiLevelType w:val="hybridMultilevel"/>
    <w:tmpl w:val="982E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72D9B"/>
    <w:multiLevelType w:val="hybridMultilevel"/>
    <w:tmpl w:val="7F52C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31434"/>
    <w:multiLevelType w:val="hybridMultilevel"/>
    <w:tmpl w:val="93AA4A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94733"/>
    <w:multiLevelType w:val="hybridMultilevel"/>
    <w:tmpl w:val="7B1A0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77CF1"/>
    <w:multiLevelType w:val="hybridMultilevel"/>
    <w:tmpl w:val="EF96F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A407B"/>
    <w:multiLevelType w:val="hybridMultilevel"/>
    <w:tmpl w:val="D7AA39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E0D58"/>
    <w:multiLevelType w:val="hybridMultilevel"/>
    <w:tmpl w:val="19344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E3B6A"/>
    <w:multiLevelType w:val="hybridMultilevel"/>
    <w:tmpl w:val="366E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11F25"/>
    <w:multiLevelType w:val="hybridMultilevel"/>
    <w:tmpl w:val="F8E047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91AE9"/>
    <w:multiLevelType w:val="hybridMultilevel"/>
    <w:tmpl w:val="0A9A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112CC"/>
    <w:multiLevelType w:val="hybridMultilevel"/>
    <w:tmpl w:val="BF220F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67478"/>
    <w:multiLevelType w:val="hybridMultilevel"/>
    <w:tmpl w:val="FE2C79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66675"/>
    <w:multiLevelType w:val="hybridMultilevel"/>
    <w:tmpl w:val="DF6815A4"/>
    <w:lvl w:ilvl="0" w:tplc="452C1E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B28D0"/>
    <w:multiLevelType w:val="hybridMultilevel"/>
    <w:tmpl w:val="F28696B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9303E"/>
    <w:multiLevelType w:val="hybridMultilevel"/>
    <w:tmpl w:val="FA9E2C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14"/>
  </w:num>
  <w:num w:numId="5">
    <w:abstractNumId w:val="8"/>
  </w:num>
  <w:num w:numId="6">
    <w:abstractNumId w:val="2"/>
  </w:num>
  <w:num w:numId="7">
    <w:abstractNumId w:val="11"/>
  </w:num>
  <w:num w:numId="8">
    <w:abstractNumId w:val="13"/>
  </w:num>
  <w:num w:numId="9">
    <w:abstractNumId w:val="15"/>
  </w:num>
  <w:num w:numId="10">
    <w:abstractNumId w:val="4"/>
  </w:num>
  <w:num w:numId="11">
    <w:abstractNumId w:val="12"/>
  </w:num>
  <w:num w:numId="12">
    <w:abstractNumId w:val="10"/>
  </w:num>
  <w:num w:numId="13">
    <w:abstractNumId w:val="9"/>
  </w:num>
  <w:num w:numId="14">
    <w:abstractNumId w:val="6"/>
  </w:num>
  <w:num w:numId="15">
    <w:abstractNumId w:val="1"/>
  </w:num>
  <w:num w:numId="16">
    <w:abstractNumId w:val="16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E76"/>
    <w:rsid w:val="00001260"/>
    <w:rsid w:val="00005C82"/>
    <w:rsid w:val="0003051F"/>
    <w:rsid w:val="00052683"/>
    <w:rsid w:val="00092A1D"/>
    <w:rsid w:val="000A0983"/>
    <w:rsid w:val="000B1A43"/>
    <w:rsid w:val="000D4246"/>
    <w:rsid w:val="000E110D"/>
    <w:rsid w:val="000E55BC"/>
    <w:rsid w:val="000F400B"/>
    <w:rsid w:val="000F7A5D"/>
    <w:rsid w:val="001033E9"/>
    <w:rsid w:val="00104387"/>
    <w:rsid w:val="00106C0E"/>
    <w:rsid w:val="00111AF4"/>
    <w:rsid w:val="00120EB8"/>
    <w:rsid w:val="001470B4"/>
    <w:rsid w:val="00150D8F"/>
    <w:rsid w:val="00151C46"/>
    <w:rsid w:val="00162C66"/>
    <w:rsid w:val="00174696"/>
    <w:rsid w:val="001860B5"/>
    <w:rsid w:val="001921D7"/>
    <w:rsid w:val="001A21CB"/>
    <w:rsid w:val="001B7269"/>
    <w:rsid w:val="001B7579"/>
    <w:rsid w:val="001C45EA"/>
    <w:rsid w:val="001D1974"/>
    <w:rsid w:val="001E4A11"/>
    <w:rsid w:val="00235177"/>
    <w:rsid w:val="00252214"/>
    <w:rsid w:val="0026758D"/>
    <w:rsid w:val="002A75E1"/>
    <w:rsid w:val="002D5CF5"/>
    <w:rsid w:val="002E79DA"/>
    <w:rsid w:val="002E7E8B"/>
    <w:rsid w:val="00300F6D"/>
    <w:rsid w:val="003423A6"/>
    <w:rsid w:val="003678C0"/>
    <w:rsid w:val="003708A9"/>
    <w:rsid w:val="003718E7"/>
    <w:rsid w:val="00382D49"/>
    <w:rsid w:val="00386588"/>
    <w:rsid w:val="003A1B87"/>
    <w:rsid w:val="003C5D66"/>
    <w:rsid w:val="003E092B"/>
    <w:rsid w:val="003F484C"/>
    <w:rsid w:val="003F6EEB"/>
    <w:rsid w:val="0040351D"/>
    <w:rsid w:val="004143F2"/>
    <w:rsid w:val="00434AB3"/>
    <w:rsid w:val="0043513C"/>
    <w:rsid w:val="00451A5B"/>
    <w:rsid w:val="00457DB8"/>
    <w:rsid w:val="0046324A"/>
    <w:rsid w:val="004A1E54"/>
    <w:rsid w:val="004A3297"/>
    <w:rsid w:val="004B4932"/>
    <w:rsid w:val="004B5F04"/>
    <w:rsid w:val="005058A9"/>
    <w:rsid w:val="00525565"/>
    <w:rsid w:val="0053546E"/>
    <w:rsid w:val="00560320"/>
    <w:rsid w:val="005916D6"/>
    <w:rsid w:val="005A4C27"/>
    <w:rsid w:val="005B6036"/>
    <w:rsid w:val="005B7A88"/>
    <w:rsid w:val="005C0284"/>
    <w:rsid w:val="005E25E4"/>
    <w:rsid w:val="00606694"/>
    <w:rsid w:val="006107B1"/>
    <w:rsid w:val="00611BC8"/>
    <w:rsid w:val="0062424D"/>
    <w:rsid w:val="006352BC"/>
    <w:rsid w:val="00637501"/>
    <w:rsid w:val="0064116C"/>
    <w:rsid w:val="0064265E"/>
    <w:rsid w:val="006520D9"/>
    <w:rsid w:val="0069089F"/>
    <w:rsid w:val="00691E5F"/>
    <w:rsid w:val="006A5FCA"/>
    <w:rsid w:val="006B4FDF"/>
    <w:rsid w:val="006D1CC9"/>
    <w:rsid w:val="006D3DC1"/>
    <w:rsid w:val="006E7909"/>
    <w:rsid w:val="006E79AE"/>
    <w:rsid w:val="007021C9"/>
    <w:rsid w:val="00741A28"/>
    <w:rsid w:val="0074755A"/>
    <w:rsid w:val="00765A30"/>
    <w:rsid w:val="00797347"/>
    <w:rsid w:val="007A481F"/>
    <w:rsid w:val="007A603D"/>
    <w:rsid w:val="007D3B77"/>
    <w:rsid w:val="007E2647"/>
    <w:rsid w:val="007F59B3"/>
    <w:rsid w:val="00813F9F"/>
    <w:rsid w:val="00835842"/>
    <w:rsid w:val="00846CAC"/>
    <w:rsid w:val="00860CAE"/>
    <w:rsid w:val="00865162"/>
    <w:rsid w:val="008728FA"/>
    <w:rsid w:val="00874152"/>
    <w:rsid w:val="008774E7"/>
    <w:rsid w:val="0088552E"/>
    <w:rsid w:val="00887944"/>
    <w:rsid w:val="008933F7"/>
    <w:rsid w:val="008B24EB"/>
    <w:rsid w:val="008B72EF"/>
    <w:rsid w:val="008C4F76"/>
    <w:rsid w:val="008C6134"/>
    <w:rsid w:val="008E089F"/>
    <w:rsid w:val="008E6410"/>
    <w:rsid w:val="00904C0D"/>
    <w:rsid w:val="00914E15"/>
    <w:rsid w:val="009162B5"/>
    <w:rsid w:val="00951267"/>
    <w:rsid w:val="00981EE2"/>
    <w:rsid w:val="0099498B"/>
    <w:rsid w:val="00997BD1"/>
    <w:rsid w:val="009A7AA9"/>
    <w:rsid w:val="009C77EC"/>
    <w:rsid w:val="00A50E77"/>
    <w:rsid w:val="00A5431B"/>
    <w:rsid w:val="00A702FB"/>
    <w:rsid w:val="00A80CD5"/>
    <w:rsid w:val="00A819C6"/>
    <w:rsid w:val="00A91BFE"/>
    <w:rsid w:val="00A93C63"/>
    <w:rsid w:val="00A9669D"/>
    <w:rsid w:val="00A9725F"/>
    <w:rsid w:val="00AE4054"/>
    <w:rsid w:val="00AF452C"/>
    <w:rsid w:val="00B203AC"/>
    <w:rsid w:val="00B26610"/>
    <w:rsid w:val="00B43574"/>
    <w:rsid w:val="00B47610"/>
    <w:rsid w:val="00B60189"/>
    <w:rsid w:val="00B61A65"/>
    <w:rsid w:val="00B71D08"/>
    <w:rsid w:val="00B828CA"/>
    <w:rsid w:val="00B8310A"/>
    <w:rsid w:val="00BC0D19"/>
    <w:rsid w:val="00BC26C8"/>
    <w:rsid w:val="00BC6546"/>
    <w:rsid w:val="00BE03EC"/>
    <w:rsid w:val="00C36F2D"/>
    <w:rsid w:val="00C4065A"/>
    <w:rsid w:val="00C420F3"/>
    <w:rsid w:val="00C43144"/>
    <w:rsid w:val="00C55B9E"/>
    <w:rsid w:val="00C55C4D"/>
    <w:rsid w:val="00C736CE"/>
    <w:rsid w:val="00C9370E"/>
    <w:rsid w:val="00CA703F"/>
    <w:rsid w:val="00CC1819"/>
    <w:rsid w:val="00CD444B"/>
    <w:rsid w:val="00CE21DB"/>
    <w:rsid w:val="00D33FFC"/>
    <w:rsid w:val="00D41D91"/>
    <w:rsid w:val="00D444A6"/>
    <w:rsid w:val="00D65F1C"/>
    <w:rsid w:val="00D81811"/>
    <w:rsid w:val="00D9420F"/>
    <w:rsid w:val="00DA43F5"/>
    <w:rsid w:val="00DC4753"/>
    <w:rsid w:val="00DD2A39"/>
    <w:rsid w:val="00DD4A2C"/>
    <w:rsid w:val="00DE3254"/>
    <w:rsid w:val="00E14861"/>
    <w:rsid w:val="00E31A09"/>
    <w:rsid w:val="00E36923"/>
    <w:rsid w:val="00E542B2"/>
    <w:rsid w:val="00E60EEE"/>
    <w:rsid w:val="00E83531"/>
    <w:rsid w:val="00E85D0A"/>
    <w:rsid w:val="00E85EAC"/>
    <w:rsid w:val="00E92051"/>
    <w:rsid w:val="00EA7014"/>
    <w:rsid w:val="00EC6BA0"/>
    <w:rsid w:val="00EF7B6B"/>
    <w:rsid w:val="00F10B49"/>
    <w:rsid w:val="00F22413"/>
    <w:rsid w:val="00F24491"/>
    <w:rsid w:val="00F27E30"/>
    <w:rsid w:val="00F51156"/>
    <w:rsid w:val="00F519B3"/>
    <w:rsid w:val="00F8066D"/>
    <w:rsid w:val="00F96E76"/>
    <w:rsid w:val="00FD6DC5"/>
    <w:rsid w:val="00F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C5F37CA"/>
  <w15:docId w15:val="{045445FD-D26B-4694-8290-29DED0B9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E15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9"/>
    <w:qFormat/>
    <w:rsid w:val="003708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3708A9"/>
    <w:rPr>
      <w:rFonts w:ascii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99"/>
    <w:rsid w:val="00BC0D1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3708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F5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F59B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F5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F59B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F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59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F59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nf">
    <w:name w:val="inf"/>
    <w:basedOn w:val="DefaultParagraphFont"/>
    <w:uiPriority w:val="99"/>
    <w:rsid w:val="00B43574"/>
    <w:rPr>
      <w:rFonts w:cs="Times New Roman"/>
    </w:rPr>
  </w:style>
  <w:style w:type="character" w:styleId="Hyperlink">
    <w:name w:val="Hyperlink"/>
    <w:basedOn w:val="DefaultParagraphFont"/>
    <w:uiPriority w:val="99"/>
    <w:rsid w:val="002E7E8B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um\Application%20Data\Microsoft\Templates\CSC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A91F0-1A34-497C-8FD2-7734760E4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6EE8FD-5B4F-4372-BB94-675E37652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CSC(2)</Template>
  <TotalTime>30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Anuj</cp:lastModifiedBy>
  <cp:revision>20</cp:revision>
  <cp:lastPrinted>2019-01-24T10:49:00Z</cp:lastPrinted>
  <dcterms:created xsi:type="dcterms:W3CDTF">2013-10-16T11:55:00Z</dcterms:created>
  <dcterms:modified xsi:type="dcterms:W3CDTF">2020-01-14T11:25:00Z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TC300096139990</vt:lpwstr>
  </property>
</Properties>
</file>