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90" w:rsidRPr="006133E2" w:rsidRDefault="00080354" w:rsidP="00D42CE0">
      <w:pPr>
        <w:pStyle w:val="Title"/>
        <w:spacing w:after="96" w:line="276" w:lineRule="auto"/>
        <w:ind w:firstLine="720"/>
        <w:jc w:val="center"/>
        <w:rPr>
          <w:rFonts w:ascii="Candara" w:hAnsi="Candara"/>
          <w:b/>
          <w:sz w:val="40"/>
          <w:szCs w:val="40"/>
        </w:rPr>
      </w:pPr>
      <w:r w:rsidRPr="006133E2">
        <w:rPr>
          <w:rFonts w:ascii="Candara" w:hAnsi="Candara"/>
          <w:b/>
          <w:sz w:val="48"/>
          <w:szCs w:val="40"/>
        </w:rPr>
        <w:t>Curriculum vitae</w:t>
      </w:r>
    </w:p>
    <w:p w:rsidR="00C56660" w:rsidRDefault="00C56660" w:rsidP="0015339E">
      <w:pPr>
        <w:pStyle w:val="Title"/>
        <w:spacing w:after="96" w:line="276" w:lineRule="auto"/>
      </w:pPr>
    </w:p>
    <w:p w:rsidR="00080354" w:rsidRPr="00826945" w:rsidRDefault="006133E2" w:rsidP="0015339E">
      <w:pPr>
        <w:pStyle w:val="Title"/>
        <w:spacing w:after="96" w:line="276" w:lineRule="auto"/>
      </w:pPr>
      <w:r>
        <w:t>HITESH H.PATEL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082"/>
        <w:gridCol w:w="5083"/>
      </w:tblGrid>
      <w:tr w:rsidR="00080354" w:rsidTr="001444D0">
        <w:trPr>
          <w:trHeight w:val="216"/>
        </w:trPr>
        <w:tc>
          <w:tcPr>
            <w:tcW w:w="50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133E2" w:rsidRPr="006133E2" w:rsidRDefault="00211DF3" w:rsidP="00211DF3">
            <w:pPr>
              <w:suppressAutoHyphens/>
              <w:jc w:val="both"/>
              <w:rPr>
                <w:color w:val="000000"/>
                <w:sz w:val="22"/>
                <w:szCs w:val="22"/>
                <w:lang w:eastAsia="ar-SA"/>
              </w:rPr>
            </w:pPr>
            <w:r w:rsidRPr="00241A05">
              <w:rPr>
                <w:b/>
                <w:color w:val="000000"/>
                <w:sz w:val="28"/>
                <w:szCs w:val="28"/>
                <w:lang w:eastAsia="ar-SA"/>
              </w:rPr>
              <w:t>Address:</w:t>
            </w:r>
            <w:r w:rsidR="006133E2" w:rsidRPr="006133E2">
              <w:rPr>
                <w:color w:val="000000"/>
                <w:sz w:val="22"/>
                <w:szCs w:val="22"/>
                <w:lang w:eastAsia="ar-SA"/>
              </w:rPr>
              <w:t xml:space="preserve">6,Rudra </w:t>
            </w:r>
            <w:proofErr w:type="spellStart"/>
            <w:r w:rsidR="006133E2" w:rsidRPr="006133E2">
              <w:rPr>
                <w:color w:val="000000"/>
                <w:sz w:val="22"/>
                <w:szCs w:val="22"/>
                <w:lang w:eastAsia="ar-SA"/>
              </w:rPr>
              <w:t>Appartment,Opp</w:t>
            </w:r>
            <w:proofErr w:type="spellEnd"/>
          </w:p>
          <w:p w:rsidR="00211DF3" w:rsidRPr="001B4E05" w:rsidRDefault="006133E2" w:rsidP="00211DF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6133E2">
              <w:rPr>
                <w:color w:val="000000"/>
                <w:sz w:val="22"/>
                <w:szCs w:val="22"/>
                <w:lang w:eastAsia="ar-SA"/>
              </w:rPr>
              <w:t xml:space="preserve">Veer </w:t>
            </w:r>
            <w:proofErr w:type="spellStart"/>
            <w:r w:rsidRPr="006133E2">
              <w:rPr>
                <w:color w:val="000000"/>
                <w:sz w:val="22"/>
                <w:szCs w:val="22"/>
                <w:lang w:eastAsia="ar-SA"/>
              </w:rPr>
              <w:t>Dairy,Ghatlodiya</w:t>
            </w:r>
            <w:proofErr w:type="spellEnd"/>
            <w:r w:rsidR="00211DF3" w:rsidRPr="001B4E05">
              <w:rPr>
                <w:color w:val="000000"/>
                <w:lang w:eastAsia="ar-SA"/>
              </w:rPr>
              <w:t>;</w:t>
            </w:r>
          </w:p>
          <w:p w:rsidR="00211DF3" w:rsidRDefault="00211DF3" w:rsidP="00211DF3">
            <w:pPr>
              <w:suppressAutoHyphens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Ahemedabad-380061</w:t>
            </w:r>
          </w:p>
          <w:p w:rsidR="00211DF3" w:rsidRPr="001B4E05" w:rsidRDefault="00211DF3" w:rsidP="00211DF3">
            <w:pPr>
              <w:suppressAutoHyphens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Gujarat, India</w:t>
            </w:r>
          </w:p>
          <w:p w:rsidR="00080354" w:rsidRDefault="00080354" w:rsidP="00211DF3">
            <w:pPr>
              <w:spacing w:after="20" w:line="276" w:lineRule="auto"/>
              <w:ind w:left="-108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241A05">
              <w:rPr>
                <w:rFonts w:ascii="Candara" w:hAnsi="Candara" w:cs="Calibri"/>
                <w:b/>
                <w:sz w:val="28"/>
                <w:szCs w:val="28"/>
              </w:rPr>
              <w:t>Email</w:t>
            </w:r>
            <w:r w:rsidRPr="00241A05">
              <w:rPr>
                <w:rFonts w:ascii="Candara" w:hAnsi="Candara"/>
                <w:b/>
                <w:sz w:val="28"/>
                <w:szCs w:val="28"/>
              </w:rPr>
              <w:t>:</w:t>
            </w:r>
            <w:r w:rsidR="00A33665">
              <w:rPr>
                <w:rFonts w:asciiTheme="minorHAnsi" w:hAnsiTheme="minorHAnsi" w:cstheme="minorHAnsi"/>
                <w:sz w:val="22"/>
                <w:szCs w:val="20"/>
              </w:rPr>
              <w:t xml:space="preserve"> hitupatel</w:t>
            </w:r>
            <w:r w:rsidR="00211DF3">
              <w:rPr>
                <w:rFonts w:asciiTheme="minorHAnsi" w:hAnsiTheme="minorHAnsi" w:cstheme="minorHAnsi"/>
                <w:sz w:val="22"/>
                <w:szCs w:val="20"/>
              </w:rPr>
              <w:t>92</w:t>
            </w:r>
            <w:r w:rsidR="00A33665">
              <w:rPr>
                <w:rFonts w:asciiTheme="minorHAnsi" w:hAnsiTheme="minorHAnsi" w:cstheme="minorHAnsi"/>
                <w:sz w:val="22"/>
                <w:szCs w:val="20"/>
              </w:rPr>
              <w:t>92</w:t>
            </w:r>
            <w:r w:rsidR="00375985" w:rsidRPr="00BA62F9">
              <w:rPr>
                <w:rFonts w:asciiTheme="minorHAnsi" w:hAnsiTheme="minorHAnsi" w:cstheme="minorHAnsi"/>
                <w:sz w:val="22"/>
                <w:szCs w:val="20"/>
              </w:rPr>
              <w:t>@gmail.com</w:t>
            </w:r>
          </w:p>
        </w:tc>
        <w:tc>
          <w:tcPr>
            <w:tcW w:w="50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A2187" w:rsidRDefault="00AA2187" w:rsidP="00211DF3">
            <w:pPr>
              <w:spacing w:after="20" w:line="276" w:lineRule="auto"/>
              <w:jc w:val="right"/>
              <w:rPr>
                <w:rFonts w:ascii="Trebuchet MS" w:hAnsi="Trebuchet MS"/>
                <w:b/>
                <w:sz w:val="22"/>
                <w:szCs w:val="20"/>
              </w:rPr>
            </w:pPr>
          </w:p>
          <w:p w:rsidR="00AA2187" w:rsidRDefault="00AA2187" w:rsidP="00211DF3">
            <w:pPr>
              <w:spacing w:after="20" w:line="276" w:lineRule="auto"/>
              <w:jc w:val="right"/>
              <w:rPr>
                <w:rFonts w:ascii="Trebuchet MS" w:hAnsi="Trebuchet MS"/>
                <w:b/>
                <w:sz w:val="22"/>
                <w:szCs w:val="20"/>
              </w:rPr>
            </w:pPr>
          </w:p>
          <w:p w:rsidR="00AA2187" w:rsidRDefault="00AA2187" w:rsidP="00211DF3">
            <w:pPr>
              <w:spacing w:after="20" w:line="276" w:lineRule="auto"/>
              <w:jc w:val="right"/>
              <w:rPr>
                <w:rFonts w:ascii="Trebuchet MS" w:hAnsi="Trebuchet MS"/>
                <w:b/>
                <w:sz w:val="22"/>
                <w:szCs w:val="20"/>
              </w:rPr>
            </w:pPr>
          </w:p>
          <w:p w:rsidR="00080354" w:rsidRPr="00BB77D4" w:rsidRDefault="00AA2187" w:rsidP="00211DF3">
            <w:pPr>
              <w:spacing w:after="20" w:line="276" w:lineRule="auto"/>
              <w:jc w:val="right"/>
              <w:rPr>
                <w:rFonts w:ascii="Trebuchet MS" w:hAnsi="Trebuchet MS"/>
                <w:color w:val="0D0D0D" w:themeColor="text1" w:themeTint="F2"/>
                <w:sz w:val="22"/>
                <w:szCs w:val="20"/>
              </w:rPr>
            </w:pPr>
            <w:r w:rsidRPr="006133E2">
              <w:rPr>
                <w:rFonts w:ascii="Trebuchet MS" w:hAnsi="Trebuchet MS"/>
                <w:b/>
                <w:sz w:val="22"/>
                <w:szCs w:val="20"/>
              </w:rPr>
              <w:t>Tel</w:t>
            </w:r>
            <w:r w:rsidR="006133E2">
              <w:rPr>
                <w:rFonts w:ascii="Trebuchet MS" w:hAnsi="Trebuchet MS"/>
                <w:sz w:val="22"/>
                <w:szCs w:val="20"/>
              </w:rPr>
              <w:t>:91-9427796186</w:t>
            </w:r>
          </w:p>
        </w:tc>
      </w:tr>
    </w:tbl>
    <w:p w:rsidR="003B2932" w:rsidRPr="004D0338" w:rsidRDefault="003B2932" w:rsidP="0015339E">
      <w:pPr>
        <w:spacing w:line="276" w:lineRule="auto"/>
        <w:rPr>
          <w:rFonts w:ascii="Candara" w:hAnsi="Candara" w:cs="Arial"/>
          <w:b/>
          <w:sz w:val="20"/>
          <w:szCs w:val="20"/>
        </w:rPr>
      </w:pPr>
    </w:p>
    <w:p w:rsidR="003B2932" w:rsidRPr="004D0338" w:rsidRDefault="003B2932" w:rsidP="0015339E">
      <w:pPr>
        <w:spacing w:line="276" w:lineRule="auto"/>
        <w:rPr>
          <w:rFonts w:ascii="Candara" w:hAnsi="Candara" w:cs="Arial"/>
          <w:b/>
          <w:sz w:val="20"/>
          <w:szCs w:val="20"/>
        </w:rPr>
      </w:pPr>
    </w:p>
    <w:p w:rsidR="00826945" w:rsidRPr="00241A05" w:rsidRDefault="00826945" w:rsidP="0015339E">
      <w:pPr>
        <w:spacing w:line="276" w:lineRule="auto"/>
        <w:rPr>
          <w:rFonts w:ascii="Candara" w:hAnsi="Candara" w:cs="Arial"/>
          <w:b/>
          <w:sz w:val="28"/>
          <w:szCs w:val="28"/>
        </w:rPr>
      </w:pPr>
      <w:r w:rsidRPr="00241A05">
        <w:rPr>
          <w:rFonts w:ascii="Candara" w:hAnsi="Candara" w:cs="Arial"/>
          <w:b/>
          <w:sz w:val="28"/>
          <w:szCs w:val="28"/>
        </w:rPr>
        <w:t>Career Objective</w:t>
      </w:r>
      <w:r w:rsidR="003354F0" w:rsidRPr="00241A05">
        <w:rPr>
          <w:rFonts w:ascii="Candara" w:hAnsi="Candara" w:cs="Arial"/>
          <w:b/>
          <w:sz w:val="28"/>
          <w:szCs w:val="28"/>
        </w:rPr>
        <w:t>:</w:t>
      </w:r>
    </w:p>
    <w:p w:rsidR="00F56E90" w:rsidRDefault="00F56E90" w:rsidP="0015339E">
      <w:pPr>
        <w:spacing w:line="276" w:lineRule="auto"/>
        <w:rPr>
          <w:rFonts w:ascii="Candara" w:hAnsi="Candara" w:cs="Arial"/>
          <w:b/>
          <w:sz w:val="20"/>
          <w:szCs w:val="20"/>
        </w:rPr>
      </w:pPr>
    </w:p>
    <w:p w:rsidR="00F56E90" w:rsidRPr="00F56E90" w:rsidRDefault="00F56E90" w:rsidP="0015339E">
      <w:pPr>
        <w:spacing w:line="276" w:lineRule="auto"/>
        <w:rPr>
          <w:rFonts w:ascii="Candara" w:hAnsi="Candara" w:cs="Arial"/>
          <w:sz w:val="22"/>
          <w:szCs w:val="20"/>
        </w:rPr>
      </w:pPr>
      <w:r w:rsidRPr="00F56E90">
        <w:rPr>
          <w:rFonts w:ascii="Candara" w:hAnsi="Candara" w:cs="Arial"/>
          <w:sz w:val="22"/>
          <w:szCs w:val="20"/>
        </w:rPr>
        <w:t xml:space="preserve">To work with the progressive organisation, where I contribute my technical skills and knowledge to achieve the organizational objectives. </w:t>
      </w:r>
    </w:p>
    <w:p w:rsidR="00F56E90" w:rsidRPr="004D0338" w:rsidRDefault="00F56E90" w:rsidP="0015339E">
      <w:pPr>
        <w:spacing w:line="276" w:lineRule="auto"/>
        <w:rPr>
          <w:rFonts w:ascii="Candara" w:hAnsi="Candara" w:cs="Arial"/>
          <w:b/>
          <w:sz w:val="22"/>
          <w:szCs w:val="20"/>
        </w:rPr>
      </w:pPr>
    </w:p>
    <w:p w:rsidR="00826945" w:rsidRPr="004D0338" w:rsidRDefault="00826945" w:rsidP="0015339E">
      <w:pPr>
        <w:spacing w:line="276" w:lineRule="auto"/>
        <w:rPr>
          <w:rFonts w:ascii="Candara" w:hAnsi="Candara" w:cs="Arial"/>
          <w:b/>
          <w:sz w:val="20"/>
          <w:szCs w:val="20"/>
        </w:rPr>
      </w:pPr>
      <w:bookmarkStart w:id="0" w:name="_GoBack"/>
      <w:bookmarkEnd w:id="0"/>
    </w:p>
    <w:p w:rsidR="00D53D3E" w:rsidRPr="00241A05" w:rsidRDefault="00381293" w:rsidP="0015339E">
      <w:pPr>
        <w:spacing w:line="276" w:lineRule="auto"/>
        <w:rPr>
          <w:rFonts w:ascii="Candara" w:hAnsi="Candara" w:cs="Arial"/>
          <w:b/>
          <w:sz w:val="28"/>
          <w:szCs w:val="28"/>
        </w:rPr>
      </w:pPr>
      <w:r>
        <w:rPr>
          <w:rFonts w:ascii="Candara" w:hAnsi="Candara" w:cs="Arial"/>
          <w:b/>
          <w:sz w:val="28"/>
          <w:szCs w:val="28"/>
        </w:rPr>
        <w:t>Education profile:</w:t>
      </w:r>
    </w:p>
    <w:p w:rsidR="00D53D3E" w:rsidRDefault="00D53D3E" w:rsidP="006E36D4">
      <w:pPr>
        <w:spacing w:line="276" w:lineRule="auto"/>
        <w:rPr>
          <w:rFonts w:ascii="Candara" w:hAnsi="Candara" w:cs="Arial"/>
          <w:b/>
          <w:sz w:val="22"/>
          <w:szCs w:val="22"/>
        </w:rPr>
      </w:pPr>
    </w:p>
    <w:tbl>
      <w:tblPr>
        <w:tblStyle w:val="TableGrid"/>
        <w:tblW w:w="10456" w:type="dxa"/>
        <w:tblLook w:val="04A0"/>
      </w:tblPr>
      <w:tblGrid>
        <w:gridCol w:w="1662"/>
        <w:gridCol w:w="3907"/>
        <w:gridCol w:w="1456"/>
        <w:gridCol w:w="1097"/>
        <w:gridCol w:w="1454"/>
        <w:gridCol w:w="893"/>
      </w:tblGrid>
      <w:tr w:rsidR="00EE1BE8" w:rsidTr="00F60B73">
        <w:trPr>
          <w:trHeight w:val="785"/>
        </w:trPr>
        <w:tc>
          <w:tcPr>
            <w:tcW w:w="1686" w:type="dxa"/>
            <w:vAlign w:val="center"/>
          </w:tcPr>
          <w:p w:rsidR="00EE1BE8" w:rsidRPr="006E36D4" w:rsidRDefault="00EE1BE8" w:rsidP="006E36D4">
            <w:pPr>
              <w:suppressAutoHyphens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Degree</w:t>
            </w:r>
          </w:p>
        </w:tc>
        <w:tc>
          <w:tcPr>
            <w:tcW w:w="3369" w:type="dxa"/>
            <w:vAlign w:val="center"/>
          </w:tcPr>
          <w:p w:rsidR="00EE1BE8" w:rsidRPr="006E36D4" w:rsidRDefault="00EE1BE8" w:rsidP="006E36D4">
            <w:pPr>
              <w:suppressAutoHyphens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School/ College</w:t>
            </w:r>
          </w:p>
        </w:tc>
        <w:tc>
          <w:tcPr>
            <w:tcW w:w="1524" w:type="dxa"/>
            <w:vAlign w:val="center"/>
          </w:tcPr>
          <w:p w:rsidR="00EE1BE8" w:rsidRPr="006E36D4" w:rsidRDefault="00EE1BE8" w:rsidP="006E36D4">
            <w:pPr>
              <w:suppressAutoHyphens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Board/</w:t>
            </w:r>
          </w:p>
          <w:p w:rsidR="00EE1BE8" w:rsidRPr="006E36D4" w:rsidRDefault="00EE1BE8" w:rsidP="006E36D4">
            <w:pPr>
              <w:suppressAutoHyphens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University</w:t>
            </w:r>
          </w:p>
        </w:tc>
        <w:tc>
          <w:tcPr>
            <w:tcW w:w="1219" w:type="dxa"/>
            <w:vAlign w:val="center"/>
          </w:tcPr>
          <w:p w:rsidR="00EE1BE8" w:rsidRPr="006E36D4" w:rsidRDefault="00EE1BE8" w:rsidP="006E36D4">
            <w:pPr>
              <w:suppressAutoHyphens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Year of</w:t>
            </w:r>
          </w:p>
          <w:p w:rsidR="00EE1BE8" w:rsidRPr="006E36D4" w:rsidRDefault="00EE1BE8" w:rsidP="006E36D4">
            <w:pPr>
              <w:suppressAutoHyphens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Passing</w:t>
            </w:r>
          </w:p>
        </w:tc>
        <w:tc>
          <w:tcPr>
            <w:tcW w:w="1454" w:type="dxa"/>
            <w:vAlign w:val="center"/>
          </w:tcPr>
          <w:p w:rsidR="00EE1BE8" w:rsidRPr="006E36D4" w:rsidRDefault="00EE1BE8" w:rsidP="006E36D4">
            <w:pPr>
              <w:suppressAutoHyphens/>
              <w:rPr>
                <w:rFonts w:ascii="Arial Narrow" w:hAnsi="Arial Narrow"/>
                <w:b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color w:val="000000"/>
                <w:sz w:val="28"/>
                <w:szCs w:val="28"/>
                <w:lang w:eastAsia="ar-SA"/>
              </w:rPr>
              <w:t>CGPA/</w:t>
            </w:r>
          </w:p>
          <w:p w:rsidR="00EE1BE8" w:rsidRPr="006E36D4" w:rsidRDefault="00EE1BE8" w:rsidP="006E36D4">
            <w:pPr>
              <w:suppressAutoHyphens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color w:val="000000"/>
                <w:sz w:val="28"/>
                <w:szCs w:val="28"/>
                <w:lang w:eastAsia="ar-SA"/>
              </w:rPr>
              <w:t>Percentage</w:t>
            </w:r>
          </w:p>
        </w:tc>
        <w:tc>
          <w:tcPr>
            <w:tcW w:w="1204" w:type="dxa"/>
            <w:vAlign w:val="center"/>
          </w:tcPr>
          <w:p w:rsidR="00EE1BE8" w:rsidRPr="006E36D4" w:rsidRDefault="00EE1BE8" w:rsidP="006E36D4">
            <w:pPr>
              <w:suppressAutoHyphens/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</w:pPr>
            <w:r w:rsidRPr="006E36D4">
              <w:rPr>
                <w:rFonts w:ascii="Arial Narrow" w:hAnsi="Arial Narrow"/>
                <w:b/>
                <w:bCs/>
                <w:color w:val="000000"/>
                <w:sz w:val="28"/>
                <w:szCs w:val="28"/>
                <w:lang w:eastAsia="ar-SA"/>
              </w:rPr>
              <w:t>Class/ Grade</w:t>
            </w:r>
          </w:p>
        </w:tc>
      </w:tr>
      <w:tr w:rsidR="00EE1BE8" w:rsidTr="00F60B73">
        <w:trPr>
          <w:trHeight w:val="838"/>
        </w:trPr>
        <w:tc>
          <w:tcPr>
            <w:tcW w:w="1686" w:type="dxa"/>
            <w:vAlign w:val="center"/>
          </w:tcPr>
          <w:p w:rsidR="00EE1BE8" w:rsidRPr="001C51FE" w:rsidRDefault="00EE1BE8" w:rsidP="00EE1BE8">
            <w:pPr>
              <w:suppressAutoHyphens/>
              <w:rPr>
                <w:lang w:eastAsia="ar-SA"/>
              </w:rPr>
            </w:pPr>
            <w:r>
              <w:rPr>
                <w:lang w:eastAsia="ar-SA"/>
              </w:rPr>
              <w:t>B.E(Electrical)</w:t>
            </w:r>
          </w:p>
        </w:tc>
        <w:tc>
          <w:tcPr>
            <w:tcW w:w="3369" w:type="dxa"/>
            <w:vAlign w:val="center"/>
          </w:tcPr>
          <w:p w:rsidR="00EE1BE8" w:rsidRPr="001C51FE" w:rsidRDefault="00EE1BE8" w:rsidP="00EE1BE8">
            <w:pPr>
              <w:tabs>
                <w:tab w:val="right" w:pos="2433"/>
              </w:tabs>
              <w:suppressAutoHyphens/>
              <w:rPr>
                <w:lang w:eastAsia="ar-SA"/>
              </w:rPr>
            </w:pPr>
            <w:r>
              <w:rPr>
                <w:lang w:eastAsia="ar-SA"/>
              </w:rPr>
              <w:t>GEC-Palanpur</w:t>
            </w:r>
          </w:p>
        </w:tc>
        <w:tc>
          <w:tcPr>
            <w:tcW w:w="1524" w:type="dxa"/>
            <w:vAlign w:val="center"/>
          </w:tcPr>
          <w:p w:rsidR="00EE1BE8" w:rsidRPr="001C51FE" w:rsidRDefault="00EE1BE8" w:rsidP="00EE1BE8">
            <w:pPr>
              <w:tabs>
                <w:tab w:val="right" w:pos="2433"/>
              </w:tabs>
              <w:suppressAutoHyphens/>
              <w:rPr>
                <w:lang w:eastAsia="ar-SA"/>
              </w:rPr>
            </w:pPr>
            <w:r w:rsidRPr="001C51FE">
              <w:rPr>
                <w:lang w:eastAsia="ar-SA"/>
              </w:rPr>
              <w:t>GTU-Ahmedabad</w:t>
            </w:r>
            <w:r w:rsidRPr="001C51FE">
              <w:rPr>
                <w:lang w:eastAsia="ar-SA"/>
              </w:rPr>
              <w:tab/>
            </w:r>
          </w:p>
        </w:tc>
        <w:tc>
          <w:tcPr>
            <w:tcW w:w="1219" w:type="dxa"/>
            <w:vAlign w:val="center"/>
          </w:tcPr>
          <w:p w:rsidR="00EE1BE8" w:rsidRPr="001C51FE" w:rsidRDefault="00EE1BE8" w:rsidP="00EE1BE8">
            <w:pPr>
              <w:suppressAutoHyphens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2013</w:t>
            </w:r>
          </w:p>
        </w:tc>
        <w:tc>
          <w:tcPr>
            <w:tcW w:w="1454" w:type="dxa"/>
            <w:vAlign w:val="center"/>
          </w:tcPr>
          <w:p w:rsidR="00EE1BE8" w:rsidRPr="00E64565" w:rsidRDefault="005315FD" w:rsidP="00E6456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6.97</w:t>
            </w:r>
          </w:p>
        </w:tc>
        <w:tc>
          <w:tcPr>
            <w:tcW w:w="1204" w:type="dxa"/>
            <w:vAlign w:val="center"/>
          </w:tcPr>
          <w:p w:rsidR="00EE1BE8" w:rsidRPr="00F60B73" w:rsidRDefault="00F60B73" w:rsidP="00F60B73">
            <w:pPr>
              <w:spacing w:line="276" w:lineRule="auto"/>
              <w:jc w:val="center"/>
              <w:rPr>
                <w:rFonts w:ascii="Candara" w:hAnsi="Candara" w:cs="Arial"/>
                <w:sz w:val="22"/>
                <w:szCs w:val="22"/>
              </w:rPr>
            </w:pPr>
            <w:r w:rsidRPr="00F60B73">
              <w:rPr>
                <w:rFonts w:ascii="Candara" w:hAnsi="Candara" w:cs="Arial"/>
                <w:sz w:val="22"/>
                <w:szCs w:val="22"/>
              </w:rPr>
              <w:t>FIRST</w:t>
            </w:r>
          </w:p>
        </w:tc>
      </w:tr>
      <w:tr w:rsidR="00EE1BE8" w:rsidTr="00F60B73">
        <w:trPr>
          <w:trHeight w:val="834"/>
        </w:trPr>
        <w:tc>
          <w:tcPr>
            <w:tcW w:w="1686" w:type="dxa"/>
            <w:vAlign w:val="center"/>
          </w:tcPr>
          <w:p w:rsidR="00EE1BE8" w:rsidRPr="001C51FE" w:rsidRDefault="00EE1BE8" w:rsidP="00EE1BE8">
            <w:pPr>
              <w:suppressAutoHyphens/>
              <w:rPr>
                <w:lang w:eastAsia="ar-SA"/>
              </w:rPr>
            </w:pPr>
            <w:r>
              <w:rPr>
                <w:lang w:eastAsia="ar-SA"/>
              </w:rPr>
              <w:t>H</w:t>
            </w:r>
            <w:r w:rsidRPr="001C51FE">
              <w:rPr>
                <w:lang w:eastAsia="ar-SA"/>
              </w:rPr>
              <w:t>SC</w:t>
            </w:r>
          </w:p>
        </w:tc>
        <w:tc>
          <w:tcPr>
            <w:tcW w:w="3369" w:type="dxa"/>
            <w:vAlign w:val="center"/>
          </w:tcPr>
          <w:p w:rsidR="00EE1BE8" w:rsidRPr="001111E2" w:rsidRDefault="006133E2" w:rsidP="00EE1BE8">
            <w:pPr>
              <w:suppressAutoHyphens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Nutanvidhyavihar,ghatlodiya</w:t>
            </w:r>
            <w:r w:rsidR="00EE1BE8">
              <w:rPr>
                <w:sz w:val="22"/>
                <w:szCs w:val="22"/>
              </w:rPr>
              <w:t>,Ahmedabad</w:t>
            </w:r>
            <w:proofErr w:type="spellEnd"/>
          </w:p>
        </w:tc>
        <w:tc>
          <w:tcPr>
            <w:tcW w:w="1524" w:type="dxa"/>
            <w:vAlign w:val="center"/>
          </w:tcPr>
          <w:p w:rsidR="00EE1BE8" w:rsidRPr="001C51FE" w:rsidRDefault="00EE1BE8" w:rsidP="00EE1BE8">
            <w:pPr>
              <w:suppressAutoHyphens/>
              <w:rPr>
                <w:lang w:eastAsia="ar-SA"/>
              </w:rPr>
            </w:pPr>
            <w:r w:rsidRPr="001C51FE">
              <w:rPr>
                <w:lang w:eastAsia="ar-SA"/>
              </w:rPr>
              <w:t>G</w:t>
            </w:r>
            <w:r>
              <w:rPr>
                <w:lang w:eastAsia="ar-SA"/>
              </w:rPr>
              <w:t>H</w:t>
            </w:r>
            <w:r w:rsidRPr="001C51FE">
              <w:rPr>
                <w:lang w:eastAsia="ar-SA"/>
              </w:rPr>
              <w:t>SEB-</w:t>
            </w:r>
            <w:proofErr w:type="spellStart"/>
            <w:r w:rsidRPr="001C51FE">
              <w:rPr>
                <w:lang w:eastAsia="ar-SA"/>
              </w:rPr>
              <w:t>Gandhinagar</w:t>
            </w:r>
            <w:proofErr w:type="spellEnd"/>
          </w:p>
        </w:tc>
        <w:tc>
          <w:tcPr>
            <w:tcW w:w="1219" w:type="dxa"/>
            <w:vAlign w:val="center"/>
          </w:tcPr>
          <w:p w:rsidR="00EE1BE8" w:rsidRPr="001C51FE" w:rsidRDefault="00EE1BE8" w:rsidP="00EE1BE8">
            <w:pPr>
              <w:suppressAutoHyphens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2009</w:t>
            </w:r>
          </w:p>
        </w:tc>
        <w:tc>
          <w:tcPr>
            <w:tcW w:w="1454" w:type="dxa"/>
            <w:vAlign w:val="center"/>
          </w:tcPr>
          <w:p w:rsidR="00EE1BE8" w:rsidRPr="00A33665" w:rsidRDefault="00A33665" w:rsidP="00E6456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33665">
              <w:rPr>
                <w:rFonts w:asciiTheme="minorHAnsi" w:hAnsiTheme="minorHAnsi" w:cstheme="minorHAnsi"/>
              </w:rPr>
              <w:t>64.00%</w:t>
            </w:r>
          </w:p>
        </w:tc>
        <w:tc>
          <w:tcPr>
            <w:tcW w:w="1204" w:type="dxa"/>
            <w:vAlign w:val="center"/>
          </w:tcPr>
          <w:p w:rsidR="00EE1BE8" w:rsidRPr="00F60B73" w:rsidRDefault="00F60B73" w:rsidP="00F60B73">
            <w:pPr>
              <w:spacing w:line="276" w:lineRule="auto"/>
              <w:jc w:val="center"/>
              <w:rPr>
                <w:rFonts w:ascii="Candara" w:hAnsi="Candara" w:cs="Arial"/>
              </w:rPr>
            </w:pPr>
            <w:r w:rsidRPr="00F60B73">
              <w:rPr>
                <w:rFonts w:ascii="Candara" w:hAnsi="Candara" w:cs="Arial"/>
              </w:rPr>
              <w:t>FIRST</w:t>
            </w:r>
          </w:p>
        </w:tc>
      </w:tr>
      <w:tr w:rsidR="00EE1BE8" w:rsidTr="00F60B73">
        <w:trPr>
          <w:trHeight w:val="691"/>
        </w:trPr>
        <w:tc>
          <w:tcPr>
            <w:tcW w:w="1686" w:type="dxa"/>
            <w:vAlign w:val="center"/>
          </w:tcPr>
          <w:p w:rsidR="00EE1BE8" w:rsidRDefault="00EE1BE8" w:rsidP="00EE1BE8">
            <w:pPr>
              <w:suppressAutoHyphens/>
              <w:rPr>
                <w:lang w:eastAsia="ar-SA"/>
              </w:rPr>
            </w:pPr>
            <w:r>
              <w:rPr>
                <w:lang w:eastAsia="ar-SA"/>
              </w:rPr>
              <w:t>SSC</w:t>
            </w:r>
          </w:p>
        </w:tc>
        <w:tc>
          <w:tcPr>
            <w:tcW w:w="3369" w:type="dxa"/>
            <w:vAlign w:val="center"/>
          </w:tcPr>
          <w:p w:rsidR="00EE1BE8" w:rsidRPr="001C51FE" w:rsidRDefault="006133E2" w:rsidP="00EE1BE8">
            <w:pPr>
              <w:suppressAutoHyphens/>
              <w:rPr>
                <w:lang w:eastAsia="ar-SA"/>
              </w:rPr>
            </w:pPr>
            <w:r>
              <w:rPr>
                <w:sz w:val="22"/>
                <w:szCs w:val="22"/>
              </w:rPr>
              <w:t xml:space="preserve">M.B.PATEL </w:t>
            </w:r>
            <w:proofErr w:type="spellStart"/>
            <w:r>
              <w:rPr>
                <w:sz w:val="22"/>
                <w:szCs w:val="22"/>
              </w:rPr>
              <w:t>vidhyalay,ghatlodiya</w:t>
            </w:r>
            <w:proofErr w:type="spellEnd"/>
            <w:r w:rsidR="00EE1BE8">
              <w:rPr>
                <w:sz w:val="22"/>
                <w:szCs w:val="22"/>
              </w:rPr>
              <w:t xml:space="preserve"> </w:t>
            </w:r>
            <w:proofErr w:type="spellStart"/>
            <w:r w:rsidR="00EE1BE8">
              <w:rPr>
                <w:sz w:val="22"/>
                <w:szCs w:val="22"/>
              </w:rPr>
              <w:t>Ahmedabad</w:t>
            </w:r>
            <w:proofErr w:type="spellEnd"/>
          </w:p>
        </w:tc>
        <w:tc>
          <w:tcPr>
            <w:tcW w:w="1524" w:type="dxa"/>
            <w:vAlign w:val="center"/>
          </w:tcPr>
          <w:p w:rsidR="00EE1BE8" w:rsidRPr="001C51FE" w:rsidRDefault="00EE1BE8" w:rsidP="00EE1BE8">
            <w:pPr>
              <w:suppressAutoHyphens/>
              <w:rPr>
                <w:lang w:eastAsia="ar-SA"/>
              </w:rPr>
            </w:pPr>
            <w:r w:rsidRPr="001C51FE">
              <w:rPr>
                <w:lang w:eastAsia="ar-SA"/>
              </w:rPr>
              <w:t>GSEB-</w:t>
            </w:r>
            <w:proofErr w:type="spellStart"/>
            <w:r w:rsidRPr="001C51FE">
              <w:rPr>
                <w:lang w:eastAsia="ar-SA"/>
              </w:rPr>
              <w:t>Gandhinagar</w:t>
            </w:r>
            <w:proofErr w:type="spellEnd"/>
          </w:p>
        </w:tc>
        <w:tc>
          <w:tcPr>
            <w:tcW w:w="1219" w:type="dxa"/>
            <w:vAlign w:val="center"/>
          </w:tcPr>
          <w:p w:rsidR="00EE1BE8" w:rsidRPr="001C51FE" w:rsidRDefault="00EE1BE8" w:rsidP="00EE1BE8">
            <w:pPr>
              <w:suppressAutoHyphens/>
              <w:jc w:val="center"/>
              <w:rPr>
                <w:lang w:eastAsia="ar-SA"/>
              </w:rPr>
            </w:pPr>
            <w:r>
              <w:rPr>
                <w:lang w:eastAsia="ar-SA"/>
              </w:rPr>
              <w:t>2007</w:t>
            </w:r>
          </w:p>
        </w:tc>
        <w:tc>
          <w:tcPr>
            <w:tcW w:w="1454" w:type="dxa"/>
            <w:vAlign w:val="center"/>
          </w:tcPr>
          <w:p w:rsidR="00EE1BE8" w:rsidRPr="00A33665" w:rsidRDefault="00A33665" w:rsidP="00E6456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33665">
              <w:rPr>
                <w:rFonts w:asciiTheme="minorHAnsi" w:hAnsiTheme="minorHAnsi" w:cstheme="minorHAnsi"/>
              </w:rPr>
              <w:t>81.38%</w:t>
            </w:r>
          </w:p>
        </w:tc>
        <w:tc>
          <w:tcPr>
            <w:tcW w:w="1204" w:type="dxa"/>
            <w:vAlign w:val="center"/>
          </w:tcPr>
          <w:p w:rsidR="00EE1BE8" w:rsidRPr="00F60B73" w:rsidRDefault="00F60B73" w:rsidP="00F60B73">
            <w:pPr>
              <w:spacing w:line="276" w:lineRule="auto"/>
              <w:jc w:val="center"/>
              <w:rPr>
                <w:rFonts w:ascii="Candara" w:hAnsi="Candara" w:cs="Arial"/>
              </w:rPr>
            </w:pPr>
            <w:r w:rsidRPr="00F60B73">
              <w:rPr>
                <w:rFonts w:ascii="Candara" w:hAnsi="Candara" w:cs="Arial"/>
              </w:rPr>
              <w:t>DIST</w:t>
            </w:r>
          </w:p>
        </w:tc>
      </w:tr>
    </w:tbl>
    <w:p w:rsidR="00D53D3E" w:rsidRDefault="00D53D3E" w:rsidP="0015339E">
      <w:pPr>
        <w:spacing w:line="276" w:lineRule="auto"/>
        <w:rPr>
          <w:rFonts w:ascii="Candara" w:hAnsi="Candara" w:cs="Arial"/>
          <w:b/>
          <w:sz w:val="22"/>
          <w:szCs w:val="22"/>
        </w:rPr>
      </w:pPr>
    </w:p>
    <w:p w:rsidR="00D53D3E" w:rsidRDefault="00D53D3E" w:rsidP="0015339E">
      <w:pPr>
        <w:spacing w:line="276" w:lineRule="auto"/>
        <w:rPr>
          <w:rFonts w:ascii="Candara" w:hAnsi="Candara" w:cs="Arial"/>
          <w:b/>
          <w:sz w:val="22"/>
          <w:szCs w:val="22"/>
        </w:rPr>
      </w:pPr>
    </w:p>
    <w:p w:rsidR="00D53D3E" w:rsidRDefault="00D53D3E" w:rsidP="0015339E">
      <w:pPr>
        <w:spacing w:line="276" w:lineRule="auto"/>
        <w:rPr>
          <w:rFonts w:ascii="Candara" w:hAnsi="Candara" w:cs="Arial"/>
          <w:b/>
          <w:sz w:val="22"/>
          <w:szCs w:val="22"/>
        </w:rPr>
      </w:pPr>
    </w:p>
    <w:p w:rsidR="00BF5CB4" w:rsidRPr="00241A05" w:rsidRDefault="00BB5B82" w:rsidP="0015339E">
      <w:pPr>
        <w:spacing w:line="276" w:lineRule="auto"/>
        <w:rPr>
          <w:rFonts w:ascii="Candara" w:hAnsi="Candara" w:cs="Arial"/>
          <w:b/>
          <w:sz w:val="28"/>
          <w:szCs w:val="28"/>
        </w:rPr>
      </w:pPr>
      <w:r w:rsidRPr="00241A05">
        <w:rPr>
          <w:rFonts w:ascii="Calibri" w:hAnsi="Calibri" w:cs="Times-Bold"/>
          <w:b/>
          <w:bCs/>
          <w:sz w:val="28"/>
          <w:szCs w:val="28"/>
        </w:rPr>
        <w:t>RELEVANT SKILLS</w:t>
      </w:r>
    </w:p>
    <w:p w:rsidR="001444D0" w:rsidRDefault="001444D0" w:rsidP="0015339E">
      <w:pPr>
        <w:spacing w:line="276" w:lineRule="auto"/>
        <w:rPr>
          <w:rFonts w:ascii="Candara" w:hAnsi="Candara" w:cs="Arial"/>
          <w:b/>
          <w:sz w:val="22"/>
          <w:szCs w:val="22"/>
        </w:rPr>
      </w:pPr>
    </w:p>
    <w:p w:rsidR="00C92F61" w:rsidRPr="00BB5B82" w:rsidRDefault="00BB5B82" w:rsidP="0015339E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BB5B82">
        <w:rPr>
          <w:rFonts w:eastAsia="Calibri"/>
          <w:b/>
          <w:bCs/>
          <w:sz w:val="22"/>
          <w:szCs w:val="22"/>
        </w:rPr>
        <w:t xml:space="preserve">Computer </w:t>
      </w:r>
      <w:proofErr w:type="gramStart"/>
      <w:r w:rsidRPr="00BB5B82">
        <w:rPr>
          <w:rFonts w:eastAsia="Calibri"/>
          <w:b/>
          <w:bCs/>
          <w:sz w:val="22"/>
          <w:szCs w:val="22"/>
        </w:rPr>
        <w:t>skills  :</w:t>
      </w:r>
      <w:proofErr w:type="gramEnd"/>
      <w:r w:rsidRPr="00BB5B82">
        <w:rPr>
          <w:rFonts w:eastAsia="Calibri"/>
          <w:sz w:val="22"/>
          <w:szCs w:val="22"/>
        </w:rPr>
        <w:t xml:space="preserve"> MS Word, Excel, PowerPoint, Internet use</w:t>
      </w:r>
    </w:p>
    <w:p w:rsidR="00D51D0E" w:rsidRPr="00BB5B82" w:rsidRDefault="00BB5B82" w:rsidP="0015339E">
      <w:pPr>
        <w:spacing w:line="276" w:lineRule="auto"/>
        <w:rPr>
          <w:rFonts w:eastAsia="Calibri"/>
          <w:sz w:val="22"/>
          <w:szCs w:val="22"/>
        </w:rPr>
      </w:pPr>
      <w:r w:rsidRPr="00BB5B82">
        <w:rPr>
          <w:rFonts w:eastAsia="Calibri"/>
          <w:b/>
          <w:bCs/>
          <w:sz w:val="22"/>
          <w:szCs w:val="22"/>
        </w:rPr>
        <w:t>Soft skills             :</w:t>
      </w:r>
      <w:r w:rsidRPr="00BB5B82">
        <w:rPr>
          <w:rFonts w:eastAsia="Calibri"/>
          <w:sz w:val="22"/>
          <w:szCs w:val="22"/>
        </w:rPr>
        <w:t xml:space="preserve"> Leadership, Communication, Team-Building, Organizationa</w:t>
      </w:r>
      <w:r w:rsidR="00241A05">
        <w:rPr>
          <w:rFonts w:eastAsia="Calibri"/>
          <w:sz w:val="22"/>
          <w:szCs w:val="22"/>
        </w:rPr>
        <w:t xml:space="preserve">l, Management, Public Speaking   </w:t>
      </w:r>
    </w:p>
    <w:p w:rsidR="00BB5B82" w:rsidRPr="00BB5B82" w:rsidRDefault="00BB5B82" w:rsidP="00BB5B82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BB5B82">
        <w:rPr>
          <w:b/>
          <w:sz w:val="22"/>
          <w:szCs w:val="22"/>
        </w:rPr>
        <w:t>P</w:t>
      </w:r>
      <w:r w:rsidRPr="00BB5B82">
        <w:rPr>
          <w:b/>
          <w:bCs/>
          <w:sz w:val="22"/>
          <w:szCs w:val="22"/>
        </w:rPr>
        <w:t xml:space="preserve">ersonal skills     </w:t>
      </w:r>
      <w:r w:rsidRPr="00BB5B82">
        <w:rPr>
          <w:b/>
          <w:sz w:val="22"/>
          <w:szCs w:val="22"/>
        </w:rPr>
        <w:t>:</w:t>
      </w:r>
      <w:r w:rsidRPr="00BB5B82">
        <w:rPr>
          <w:sz w:val="22"/>
          <w:szCs w:val="22"/>
        </w:rPr>
        <w:t xml:space="preserve"> Having the ability to work under stress.</w:t>
      </w:r>
    </w:p>
    <w:p w:rsidR="00BB5B82" w:rsidRPr="00BB5B82" w:rsidRDefault="00BB5B82" w:rsidP="00BB5B82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BB5B82">
        <w:rPr>
          <w:sz w:val="22"/>
          <w:szCs w:val="22"/>
        </w:rPr>
        <w:t>- Self-motivated &amp; ambitious.</w:t>
      </w:r>
    </w:p>
    <w:p w:rsidR="00BB5B82" w:rsidRDefault="00BB5B82" w:rsidP="003A566D">
      <w:pPr>
        <w:autoSpaceDE w:val="0"/>
        <w:autoSpaceDN w:val="0"/>
        <w:adjustRightInd w:val="0"/>
        <w:rPr>
          <w:rFonts w:ascii="Cambria" w:hAnsi="Cambria" w:cs="TimesNewRomanPSMT"/>
          <w:b/>
          <w:bCs/>
          <w:sz w:val="22"/>
          <w:szCs w:val="22"/>
        </w:rPr>
      </w:pPr>
    </w:p>
    <w:p w:rsidR="00BB5B82" w:rsidRDefault="00BB5B82" w:rsidP="003A566D">
      <w:pPr>
        <w:autoSpaceDE w:val="0"/>
        <w:autoSpaceDN w:val="0"/>
        <w:adjustRightInd w:val="0"/>
        <w:rPr>
          <w:rFonts w:ascii="Cambria" w:hAnsi="Cambria" w:cs="TimesNewRomanPSMT"/>
          <w:b/>
          <w:bCs/>
          <w:sz w:val="22"/>
          <w:szCs w:val="22"/>
        </w:rPr>
      </w:pPr>
    </w:p>
    <w:p w:rsidR="003A566D" w:rsidRPr="00241A05" w:rsidRDefault="003A566D" w:rsidP="003A566D">
      <w:pPr>
        <w:autoSpaceDE w:val="0"/>
        <w:autoSpaceDN w:val="0"/>
        <w:adjustRightInd w:val="0"/>
        <w:rPr>
          <w:rFonts w:ascii="Cambria" w:hAnsi="Cambria" w:cs="TimesNewRomanPSMT"/>
          <w:b/>
          <w:bCs/>
          <w:sz w:val="28"/>
          <w:szCs w:val="28"/>
        </w:rPr>
      </w:pPr>
      <w:r w:rsidRPr="00241A05">
        <w:rPr>
          <w:rFonts w:ascii="Cambria" w:hAnsi="Cambria" w:cs="TimesNewRomanPSMT"/>
          <w:b/>
          <w:bCs/>
          <w:sz w:val="28"/>
          <w:szCs w:val="28"/>
        </w:rPr>
        <w:t>TRAINING &amp; VISIT:</w:t>
      </w:r>
    </w:p>
    <w:p w:rsidR="003A566D" w:rsidRDefault="003A566D" w:rsidP="003A566D">
      <w:pPr>
        <w:autoSpaceDE w:val="0"/>
        <w:autoSpaceDN w:val="0"/>
        <w:adjustRightInd w:val="0"/>
        <w:rPr>
          <w:rFonts w:ascii="Cambria" w:hAnsi="Cambria" w:cs="TimesNewRomanPSMT"/>
        </w:rPr>
      </w:pPr>
    </w:p>
    <w:p w:rsidR="003A566D" w:rsidRPr="00BD509B" w:rsidRDefault="003A566D" w:rsidP="003A566D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BD509B">
        <w:rPr>
          <w:rFonts w:ascii="Cambria" w:hAnsi="Cambria" w:cs="TimesNewRomanPSMT"/>
        </w:rPr>
        <w:t xml:space="preserve">Thermal Power Station, </w:t>
      </w:r>
      <w:proofErr w:type="spellStart"/>
      <w:r w:rsidRPr="00BD509B">
        <w:rPr>
          <w:rFonts w:ascii="Cambria" w:hAnsi="Cambria" w:cs="TimesNewRomanPSMT"/>
        </w:rPr>
        <w:t>Ghandhinagar</w:t>
      </w:r>
      <w:proofErr w:type="spellEnd"/>
      <w:r w:rsidRPr="00BD509B">
        <w:rPr>
          <w:rFonts w:ascii="Cambria" w:hAnsi="Cambria" w:cs="TimesNewRomanPSMT"/>
        </w:rPr>
        <w:t xml:space="preserve">,  </w:t>
      </w:r>
    </w:p>
    <w:p w:rsidR="003A566D" w:rsidRPr="00BD509B" w:rsidRDefault="003A566D" w:rsidP="003A566D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BD509B">
        <w:rPr>
          <w:rFonts w:ascii="Cambria" w:hAnsi="Cambria" w:cs="TimesNewRomanPSMT"/>
        </w:rPr>
        <w:t>Visit at AROMA Pvt. Ltd. Palanpur</w:t>
      </w:r>
      <w:proofErr w:type="gramStart"/>
      <w:r w:rsidRPr="00BD509B">
        <w:rPr>
          <w:rFonts w:ascii="Cambria" w:hAnsi="Cambria" w:cs="TimesNewRomanPSMT"/>
        </w:rPr>
        <w:t>,  &amp;</w:t>
      </w:r>
      <w:proofErr w:type="gramEnd"/>
    </w:p>
    <w:p w:rsidR="003A566D" w:rsidRPr="00BD509B" w:rsidRDefault="003A566D" w:rsidP="003A566D">
      <w:pPr>
        <w:autoSpaceDE w:val="0"/>
        <w:autoSpaceDN w:val="0"/>
        <w:adjustRightInd w:val="0"/>
        <w:rPr>
          <w:rFonts w:ascii="Cambria" w:hAnsi="Cambria" w:cs="TimesNewRomanPSMT"/>
        </w:rPr>
      </w:pPr>
      <w:proofErr w:type="gramStart"/>
      <w:r w:rsidRPr="00BD509B">
        <w:rPr>
          <w:rFonts w:ascii="Cambria" w:hAnsi="Cambria" w:cs="TimesNewRomanPSMT"/>
        </w:rPr>
        <w:lastRenderedPageBreak/>
        <w:t xml:space="preserve">220 KV Substation </w:t>
      </w:r>
      <w:proofErr w:type="spellStart"/>
      <w:r w:rsidRPr="00BD509B">
        <w:rPr>
          <w:rFonts w:ascii="Cambria" w:hAnsi="Cambria" w:cs="TimesNewRomanPSMT"/>
        </w:rPr>
        <w:t>Sadarpur</w:t>
      </w:r>
      <w:proofErr w:type="spellEnd"/>
      <w:r w:rsidRPr="00BD509B">
        <w:rPr>
          <w:rFonts w:ascii="Cambria" w:hAnsi="Cambria" w:cs="TimesNewRomanPSMT"/>
        </w:rPr>
        <w:t xml:space="preserve"> </w:t>
      </w:r>
      <w:proofErr w:type="spellStart"/>
      <w:r w:rsidRPr="00BD509B">
        <w:rPr>
          <w:rFonts w:ascii="Cambria" w:hAnsi="Cambria" w:cs="TimesNewRomanPSMT"/>
        </w:rPr>
        <w:t>Palanpur</w:t>
      </w:r>
      <w:proofErr w:type="spellEnd"/>
      <w:r w:rsidRPr="00BD509B">
        <w:rPr>
          <w:rFonts w:ascii="Cambria" w:hAnsi="Cambria" w:cs="TimesNewRomanPSMT"/>
        </w:rPr>
        <w:t>.</w:t>
      </w:r>
      <w:proofErr w:type="gramEnd"/>
    </w:p>
    <w:p w:rsidR="001444D0" w:rsidRPr="001444D0" w:rsidRDefault="00D51D0E" w:rsidP="0015339E">
      <w:pPr>
        <w:spacing w:line="276" w:lineRule="auto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I have completed</w:t>
      </w:r>
      <w:r w:rsidR="003A566D">
        <w:rPr>
          <w:rFonts w:ascii="Candara" w:hAnsi="Candara" w:cs="Arial"/>
          <w:sz w:val="22"/>
          <w:szCs w:val="22"/>
        </w:rPr>
        <w:t xml:space="preserve"> my training </w:t>
      </w:r>
      <w:proofErr w:type="spellStart"/>
      <w:r w:rsidR="003A566D">
        <w:rPr>
          <w:rFonts w:ascii="Candara" w:hAnsi="Candara" w:cs="Arial"/>
          <w:sz w:val="22"/>
          <w:szCs w:val="22"/>
        </w:rPr>
        <w:t>in“GEB</w:t>
      </w:r>
      <w:proofErr w:type="spellEnd"/>
      <w:r w:rsidR="004215C8">
        <w:rPr>
          <w:rFonts w:ascii="Candara" w:hAnsi="Candara" w:cs="Arial"/>
          <w:sz w:val="22"/>
          <w:szCs w:val="22"/>
        </w:rPr>
        <w:t>”</w:t>
      </w:r>
      <w:r w:rsidR="003A566D">
        <w:rPr>
          <w:rFonts w:ascii="Candara" w:hAnsi="Candara" w:cs="Arial"/>
          <w:sz w:val="22"/>
          <w:szCs w:val="22"/>
        </w:rPr>
        <w:t xml:space="preserve"> at </w:t>
      </w:r>
      <w:proofErr w:type="spellStart"/>
      <w:r w:rsidR="003A566D">
        <w:rPr>
          <w:rFonts w:ascii="Candara" w:hAnsi="Candara" w:cs="Arial"/>
          <w:sz w:val="22"/>
          <w:szCs w:val="22"/>
        </w:rPr>
        <w:t>Gandhinagar</w:t>
      </w:r>
      <w:proofErr w:type="spellEnd"/>
    </w:p>
    <w:p w:rsidR="00932CE7" w:rsidRDefault="00932CE7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b/>
          <w:szCs w:val="20"/>
        </w:rPr>
      </w:pPr>
    </w:p>
    <w:p w:rsidR="00932CE7" w:rsidRDefault="00932CE7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b/>
          <w:szCs w:val="20"/>
        </w:rPr>
      </w:pPr>
    </w:p>
    <w:p w:rsidR="004D0338" w:rsidRPr="00241A05" w:rsidRDefault="004D0338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b/>
          <w:sz w:val="28"/>
          <w:szCs w:val="28"/>
        </w:rPr>
      </w:pPr>
      <w:r w:rsidRPr="00BB77D4">
        <w:rPr>
          <w:rFonts w:ascii="Candara" w:hAnsi="Candara"/>
          <w:b/>
          <w:sz w:val="28"/>
          <w:szCs w:val="28"/>
        </w:rPr>
        <w:t>Project work:</w:t>
      </w:r>
    </w:p>
    <w:p w:rsidR="004D0338" w:rsidRDefault="004D0338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b/>
          <w:sz w:val="22"/>
          <w:szCs w:val="20"/>
        </w:rPr>
      </w:pPr>
    </w:p>
    <w:p w:rsidR="00C642F1" w:rsidRPr="001C51FE" w:rsidRDefault="004D0338" w:rsidP="00C642F1">
      <w:pPr>
        <w:jc w:val="both"/>
      </w:pPr>
      <w:r w:rsidRPr="00BF5CB4">
        <w:rPr>
          <w:rFonts w:ascii="Candara" w:hAnsi="Candara"/>
          <w:b/>
          <w:szCs w:val="20"/>
        </w:rPr>
        <w:t>Title</w:t>
      </w:r>
      <w:proofErr w:type="gramStart"/>
      <w:r w:rsidR="00381293" w:rsidRPr="00BF5CB4">
        <w:rPr>
          <w:rFonts w:ascii="Candara" w:hAnsi="Candara"/>
          <w:b/>
          <w:szCs w:val="20"/>
        </w:rPr>
        <w:t>:</w:t>
      </w:r>
      <w:r w:rsidR="00381293">
        <w:t>Automatic</w:t>
      </w:r>
      <w:proofErr w:type="gramEnd"/>
      <w:r w:rsidR="00381293">
        <w:t xml:space="preserve"> Water Irrigation System By Mobile Interfacing</w:t>
      </w:r>
    </w:p>
    <w:p w:rsidR="00C642F1" w:rsidRDefault="00C642F1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b/>
          <w:szCs w:val="20"/>
        </w:rPr>
      </w:pPr>
    </w:p>
    <w:p w:rsidR="00BF5CB4" w:rsidRPr="001444D0" w:rsidRDefault="004D0338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sz w:val="22"/>
          <w:szCs w:val="20"/>
        </w:rPr>
      </w:pPr>
      <w:r w:rsidRPr="00BF5CB4">
        <w:rPr>
          <w:rFonts w:ascii="Candara" w:hAnsi="Candara"/>
          <w:b/>
          <w:szCs w:val="20"/>
        </w:rPr>
        <w:t>Duration</w:t>
      </w:r>
      <w:proofErr w:type="gramStart"/>
      <w:r w:rsidRPr="00BF5CB4">
        <w:rPr>
          <w:rFonts w:ascii="Candara" w:hAnsi="Candara"/>
          <w:b/>
          <w:szCs w:val="20"/>
        </w:rPr>
        <w:t>:</w:t>
      </w:r>
      <w:r w:rsidR="00BF5CB4">
        <w:rPr>
          <w:rFonts w:ascii="Candara" w:hAnsi="Candara"/>
          <w:sz w:val="22"/>
          <w:szCs w:val="20"/>
        </w:rPr>
        <w:t>During</w:t>
      </w:r>
      <w:proofErr w:type="gramEnd"/>
      <w:r w:rsidR="00BF5CB4">
        <w:rPr>
          <w:rFonts w:ascii="Candara" w:hAnsi="Candara"/>
          <w:sz w:val="22"/>
          <w:szCs w:val="20"/>
        </w:rPr>
        <w:t xml:space="preserve"> </w:t>
      </w:r>
      <w:r w:rsidR="00BF5CB4">
        <w:rPr>
          <w:rFonts w:ascii="Calibri" w:hAnsi="Calibri" w:cs="Calibri"/>
          <w:sz w:val="22"/>
          <w:szCs w:val="20"/>
        </w:rPr>
        <w:t>7</w:t>
      </w:r>
      <w:r>
        <w:rPr>
          <w:rFonts w:ascii="Candara" w:hAnsi="Candara"/>
          <w:sz w:val="22"/>
          <w:szCs w:val="20"/>
          <w:vertAlign w:val="superscript"/>
        </w:rPr>
        <w:t xml:space="preserve">th </w:t>
      </w:r>
      <w:r>
        <w:rPr>
          <w:rFonts w:ascii="Candara" w:hAnsi="Candara"/>
          <w:sz w:val="22"/>
          <w:szCs w:val="20"/>
        </w:rPr>
        <w:t>and 8</w:t>
      </w:r>
      <w:r>
        <w:rPr>
          <w:rFonts w:ascii="Candara" w:hAnsi="Candara"/>
          <w:sz w:val="22"/>
          <w:szCs w:val="20"/>
          <w:vertAlign w:val="superscript"/>
        </w:rPr>
        <w:t>th</w:t>
      </w:r>
      <w:r>
        <w:rPr>
          <w:rFonts w:ascii="Candara" w:hAnsi="Candara"/>
          <w:sz w:val="22"/>
          <w:szCs w:val="20"/>
        </w:rPr>
        <w:t xml:space="preserve"> se</w:t>
      </w:r>
      <w:r w:rsidR="001444D0">
        <w:rPr>
          <w:rFonts w:ascii="Candara" w:hAnsi="Candara"/>
          <w:sz w:val="22"/>
          <w:szCs w:val="20"/>
        </w:rPr>
        <w:t>mester in</w:t>
      </w:r>
      <w:r w:rsidR="00C642F1">
        <w:rPr>
          <w:rFonts w:ascii="Candara" w:hAnsi="Candara"/>
          <w:sz w:val="22"/>
          <w:szCs w:val="20"/>
        </w:rPr>
        <w:t xml:space="preserve"> Electrical engineering</w:t>
      </w:r>
      <w:r w:rsidR="001444D0">
        <w:rPr>
          <w:rFonts w:ascii="Candara" w:hAnsi="Candara"/>
          <w:sz w:val="22"/>
          <w:szCs w:val="20"/>
        </w:rPr>
        <w:t>.</w:t>
      </w:r>
    </w:p>
    <w:p w:rsidR="00D51D0E" w:rsidRDefault="00D51D0E" w:rsidP="0015339E">
      <w:pPr>
        <w:tabs>
          <w:tab w:val="left" w:pos="3765"/>
        </w:tabs>
        <w:spacing w:line="276" w:lineRule="auto"/>
        <w:jc w:val="both"/>
        <w:rPr>
          <w:rFonts w:ascii="Candara" w:hAnsi="Candara"/>
          <w:b/>
          <w:sz w:val="22"/>
          <w:szCs w:val="20"/>
        </w:rPr>
      </w:pPr>
    </w:p>
    <w:p w:rsidR="00AA2187" w:rsidRDefault="00241A05" w:rsidP="00241A05">
      <w:pPr>
        <w:tabs>
          <w:tab w:val="left" w:pos="1423"/>
        </w:tabs>
        <w:autoSpaceDE w:val="0"/>
        <w:autoSpaceDN w:val="0"/>
        <w:adjustRightInd w:val="0"/>
        <w:rPr>
          <w:rFonts w:ascii="Cambria" w:hAnsi="Cambria" w:cs="TimesNewRomanPS-BoldMT"/>
          <w:b/>
          <w:bCs/>
          <w:sz w:val="22"/>
          <w:szCs w:val="22"/>
        </w:rPr>
      </w:pPr>
      <w:r>
        <w:rPr>
          <w:rFonts w:ascii="Cambria" w:hAnsi="Cambria" w:cs="TimesNewRomanPS-BoldMT"/>
          <w:b/>
          <w:bCs/>
          <w:sz w:val="22"/>
          <w:szCs w:val="22"/>
        </w:rPr>
        <w:tab/>
      </w:r>
    </w:p>
    <w:p w:rsidR="00381293" w:rsidRDefault="00381293" w:rsidP="00AA2187">
      <w:pPr>
        <w:autoSpaceDE w:val="0"/>
        <w:autoSpaceDN w:val="0"/>
        <w:adjustRightInd w:val="0"/>
        <w:rPr>
          <w:rFonts w:ascii="Cambria" w:hAnsi="Cambria" w:cs="TimesNewRomanPS-BoldMT"/>
          <w:b/>
          <w:bCs/>
          <w:sz w:val="28"/>
          <w:szCs w:val="28"/>
        </w:rPr>
      </w:pPr>
    </w:p>
    <w:p w:rsidR="00AA2187" w:rsidRPr="00241A05" w:rsidRDefault="00356E81" w:rsidP="00AA2187">
      <w:pPr>
        <w:autoSpaceDE w:val="0"/>
        <w:autoSpaceDN w:val="0"/>
        <w:adjustRightInd w:val="0"/>
        <w:rPr>
          <w:rFonts w:ascii="Cambria" w:hAnsi="Cambria" w:cs="TimesNewRomanPS-BoldMT"/>
          <w:b/>
          <w:bCs/>
          <w:sz w:val="28"/>
          <w:szCs w:val="28"/>
        </w:rPr>
      </w:pPr>
      <w:r w:rsidRPr="00241A05">
        <w:rPr>
          <w:rFonts w:ascii="Cambria" w:hAnsi="Cambria" w:cs="TimesNewRomanPS-BoldMT"/>
          <w:b/>
          <w:bCs/>
          <w:sz w:val="28"/>
          <w:szCs w:val="28"/>
        </w:rPr>
        <w:t xml:space="preserve">Area </w:t>
      </w:r>
      <w:proofErr w:type="gramStart"/>
      <w:r w:rsidRPr="00241A05">
        <w:rPr>
          <w:rFonts w:ascii="Cambria" w:hAnsi="Cambria" w:cs="TimesNewRomanPS-BoldMT"/>
          <w:b/>
          <w:bCs/>
          <w:sz w:val="28"/>
          <w:szCs w:val="28"/>
        </w:rPr>
        <w:t>Of</w:t>
      </w:r>
      <w:proofErr w:type="gramEnd"/>
      <w:r w:rsidRPr="00241A05">
        <w:rPr>
          <w:rFonts w:ascii="Cambria" w:hAnsi="Cambria" w:cs="TimesNewRomanPS-BoldMT"/>
          <w:b/>
          <w:bCs/>
          <w:sz w:val="28"/>
          <w:szCs w:val="28"/>
        </w:rPr>
        <w:t xml:space="preserve"> Interest:</w:t>
      </w:r>
    </w:p>
    <w:p w:rsidR="00AA2187" w:rsidRDefault="00AA2187" w:rsidP="00AA2187">
      <w:pPr>
        <w:autoSpaceDE w:val="0"/>
        <w:autoSpaceDN w:val="0"/>
        <w:adjustRightInd w:val="0"/>
        <w:rPr>
          <w:rFonts w:ascii="Cambria" w:hAnsi="Cambria" w:cs="TimesNewRomanPSMT"/>
        </w:rPr>
      </w:pPr>
    </w:p>
    <w:p w:rsidR="00826945" w:rsidRPr="00381293" w:rsidRDefault="00AA2187" w:rsidP="00381293">
      <w:pPr>
        <w:autoSpaceDE w:val="0"/>
        <w:autoSpaceDN w:val="0"/>
        <w:adjustRightInd w:val="0"/>
        <w:rPr>
          <w:rFonts w:ascii="Cambria" w:hAnsi="Cambria" w:cs="TimesNewRomanPSMT"/>
        </w:rPr>
      </w:pPr>
      <w:r w:rsidRPr="00B045F9">
        <w:rPr>
          <w:rFonts w:ascii="Cambria" w:hAnsi="Cambria" w:cs="TimesNewRomanPSMT"/>
        </w:rPr>
        <w:t>Academic</w:t>
      </w:r>
      <w:r>
        <w:rPr>
          <w:rFonts w:ascii="Cambria" w:hAnsi="Cambria" w:cs="TimesNewRomanPSMT"/>
        </w:rPr>
        <w:t>, Industry,</w:t>
      </w:r>
      <w:r w:rsidR="00381293">
        <w:rPr>
          <w:rFonts w:eastAsia="Calibri"/>
        </w:rPr>
        <w:t>Maintenance</w:t>
      </w:r>
      <w:r w:rsidR="00826945" w:rsidRPr="009718EE">
        <w:rPr>
          <w:rFonts w:ascii="Trebuchet MS" w:hAnsi="Trebuchet MS"/>
          <w:b/>
          <w:sz w:val="20"/>
          <w:szCs w:val="20"/>
        </w:rPr>
        <w:tab/>
      </w:r>
    </w:p>
    <w:tbl>
      <w:tblPr>
        <w:tblW w:w="9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</w:tblBorders>
        <w:tblLook w:val="04A0"/>
      </w:tblPr>
      <w:tblGrid>
        <w:gridCol w:w="9828"/>
      </w:tblGrid>
      <w:tr w:rsidR="00826945" w:rsidRPr="009718EE" w:rsidTr="009718EE">
        <w:trPr>
          <w:trHeight w:val="1933"/>
        </w:trPr>
        <w:tc>
          <w:tcPr>
            <w:tcW w:w="9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14BA2" w:rsidRDefault="00B14BA2" w:rsidP="00B14BA2">
            <w:pPr>
              <w:spacing w:line="360" w:lineRule="auto"/>
              <w:jc w:val="both"/>
              <w:rPr>
                <w:rFonts w:ascii="Candara" w:hAnsi="Candara"/>
                <w:b/>
                <w:sz w:val="22"/>
                <w:szCs w:val="20"/>
              </w:rPr>
            </w:pPr>
          </w:p>
          <w:p w:rsidR="00B14BA2" w:rsidRDefault="00B14BA2" w:rsidP="00B14BA2">
            <w:pPr>
              <w:spacing w:line="360" w:lineRule="auto"/>
              <w:jc w:val="both"/>
              <w:rPr>
                <w:rFonts w:ascii="Candara" w:hAnsi="Candara"/>
                <w:b/>
                <w:sz w:val="22"/>
                <w:szCs w:val="20"/>
              </w:rPr>
            </w:pPr>
          </w:p>
          <w:p w:rsidR="00B14BA2" w:rsidRPr="00F36CFB" w:rsidRDefault="00B14BA2" w:rsidP="00B14BA2">
            <w:pPr>
              <w:spacing w:line="360" w:lineRule="auto"/>
              <w:jc w:val="both"/>
            </w:pPr>
            <w:r w:rsidRPr="00B14BA2">
              <w:rPr>
                <w:b/>
                <w:sz w:val="28"/>
                <w:szCs w:val="28"/>
              </w:rPr>
              <w:t>Course Details</w:t>
            </w:r>
            <w:r w:rsidRPr="00F36CFB">
              <w:rPr>
                <w:b/>
              </w:rPr>
              <w:t xml:space="preserve">                 :</w:t>
            </w:r>
            <w:r w:rsidR="00356E81">
              <w:t xml:space="preserve">  B.E (Elecrical</w:t>
            </w:r>
            <w:r w:rsidRPr="00F36CFB">
              <w:t xml:space="preserve">) Degree Engineering </w:t>
            </w:r>
          </w:p>
          <w:p w:rsidR="00BF5CB4" w:rsidRPr="00BF5CB4" w:rsidRDefault="00BF5CB4" w:rsidP="0015339E">
            <w:pPr>
              <w:spacing w:before="20" w:after="20" w:line="276" w:lineRule="auto"/>
              <w:rPr>
                <w:rFonts w:ascii="Candara" w:hAnsi="Candara"/>
                <w:sz w:val="22"/>
                <w:szCs w:val="20"/>
              </w:rPr>
            </w:pPr>
          </w:p>
        </w:tc>
      </w:tr>
    </w:tbl>
    <w:p w:rsidR="00F54376" w:rsidRPr="00241A05" w:rsidRDefault="00FB0887" w:rsidP="0015339E">
      <w:pPr>
        <w:spacing w:line="276" w:lineRule="auto"/>
        <w:rPr>
          <w:rFonts w:ascii="Candara" w:hAnsi="Candara"/>
          <w:b/>
          <w:sz w:val="28"/>
          <w:szCs w:val="28"/>
        </w:rPr>
      </w:pPr>
      <w:r w:rsidRPr="00241A05">
        <w:rPr>
          <w:rFonts w:ascii="Candara" w:hAnsi="Candara"/>
          <w:b/>
          <w:sz w:val="28"/>
          <w:szCs w:val="28"/>
        </w:rPr>
        <w:t>Personal Vitae</w:t>
      </w:r>
      <w:r w:rsidR="00F54376" w:rsidRPr="00241A05">
        <w:rPr>
          <w:rFonts w:ascii="Candara" w:hAnsi="Candara"/>
          <w:b/>
          <w:sz w:val="28"/>
          <w:szCs w:val="28"/>
        </w:rPr>
        <w:t xml:space="preserve">: </w:t>
      </w:r>
    </w:p>
    <w:p w:rsidR="00F54376" w:rsidRPr="00F54376" w:rsidRDefault="00F54376" w:rsidP="0015339E">
      <w:pPr>
        <w:spacing w:line="276" w:lineRule="auto"/>
        <w:rPr>
          <w:rFonts w:ascii="Trebuchet MS" w:hAnsi="Trebuchet MS"/>
          <w:b/>
          <w:sz w:val="22"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720"/>
        <w:gridCol w:w="5843"/>
      </w:tblGrid>
      <w:tr w:rsidR="00826945" w:rsidTr="00AA7150">
        <w:trPr>
          <w:trHeight w:val="197"/>
        </w:trPr>
        <w:tc>
          <w:tcPr>
            <w:tcW w:w="3060" w:type="dxa"/>
          </w:tcPr>
          <w:p w:rsidR="00826945" w:rsidRPr="00BF5CB4" w:rsidRDefault="00826945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  <w:r w:rsidRPr="00BF5CB4">
              <w:rPr>
                <w:rFonts w:ascii="Candara" w:hAnsi="Candara" w:cs="Calibri"/>
                <w:b/>
                <w:sz w:val="22"/>
                <w:szCs w:val="20"/>
              </w:rPr>
              <w:t>Date of Birth</w:t>
            </w:r>
          </w:p>
        </w:tc>
        <w:tc>
          <w:tcPr>
            <w:tcW w:w="720" w:type="dxa"/>
          </w:tcPr>
          <w:p w:rsidR="00826945" w:rsidRDefault="00826945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BF5CB4" w:rsidRDefault="00A33665" w:rsidP="0015339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  <w:t>02</w:t>
            </w:r>
            <w:r w:rsidR="00F54376" w:rsidRPr="00BF5CB4"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  <w:t>-07</w:t>
            </w:r>
            <w:r w:rsidR="002118EE" w:rsidRPr="00BF5CB4"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  <w:t>-</w:t>
            </w:r>
            <w:r w:rsidR="00AC2F3C" w:rsidRPr="00BF5CB4"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  <w:t>199</w:t>
            </w:r>
            <w:r w:rsidR="00F54376" w:rsidRPr="00BF5CB4"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  <w:t>2</w:t>
            </w:r>
          </w:p>
        </w:tc>
      </w:tr>
      <w:tr w:rsidR="00826945" w:rsidTr="00AA7150">
        <w:trPr>
          <w:trHeight w:val="197"/>
        </w:trPr>
        <w:tc>
          <w:tcPr>
            <w:tcW w:w="3060" w:type="dxa"/>
          </w:tcPr>
          <w:p w:rsidR="00826945" w:rsidRPr="00BF5CB4" w:rsidRDefault="00826945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  <w:r w:rsidRPr="00BF5CB4">
              <w:rPr>
                <w:rFonts w:ascii="Candara" w:hAnsi="Candara" w:cs="Calibri"/>
                <w:b/>
                <w:sz w:val="22"/>
                <w:szCs w:val="20"/>
              </w:rPr>
              <w:t>Father's Name</w:t>
            </w:r>
          </w:p>
        </w:tc>
        <w:tc>
          <w:tcPr>
            <w:tcW w:w="720" w:type="dxa"/>
          </w:tcPr>
          <w:p w:rsidR="00826945" w:rsidRDefault="00826945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BF5CB4" w:rsidRDefault="00A33665" w:rsidP="0015339E">
            <w:pPr>
              <w:spacing w:line="276" w:lineRule="auto"/>
              <w:rPr>
                <w:rFonts w:ascii="Candara" w:hAnsi="Candara"/>
                <w:b/>
                <w:sz w:val="22"/>
                <w:szCs w:val="20"/>
              </w:rPr>
            </w:pPr>
            <w:proofErr w:type="spellStart"/>
            <w:r>
              <w:rPr>
                <w:rStyle w:val="Strong"/>
                <w:rFonts w:ascii="Candara" w:hAnsi="Candara"/>
                <w:b w:val="0"/>
                <w:sz w:val="22"/>
                <w:szCs w:val="20"/>
              </w:rPr>
              <w:t>Hashmukhlal</w:t>
            </w:r>
            <w:proofErr w:type="spellEnd"/>
            <w:r>
              <w:rPr>
                <w:rStyle w:val="Strong"/>
                <w:rFonts w:ascii="Candara" w:hAnsi="Candara"/>
                <w:b w:val="0"/>
                <w:sz w:val="22"/>
                <w:szCs w:val="20"/>
              </w:rPr>
              <w:t xml:space="preserve"> L. patel</w:t>
            </w:r>
          </w:p>
        </w:tc>
      </w:tr>
      <w:tr w:rsidR="008722B3" w:rsidTr="00AA7150">
        <w:trPr>
          <w:trHeight w:val="197"/>
        </w:trPr>
        <w:tc>
          <w:tcPr>
            <w:tcW w:w="3060" w:type="dxa"/>
          </w:tcPr>
          <w:p w:rsidR="008722B3" w:rsidRPr="00BF5CB4" w:rsidRDefault="008722B3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  <w:r w:rsidRPr="00BF5CB4">
              <w:rPr>
                <w:rFonts w:ascii="Candara" w:hAnsi="Candara" w:cs="Calibri"/>
                <w:b/>
                <w:sz w:val="22"/>
                <w:szCs w:val="20"/>
              </w:rPr>
              <w:t xml:space="preserve">Marital Status </w:t>
            </w:r>
          </w:p>
        </w:tc>
        <w:tc>
          <w:tcPr>
            <w:tcW w:w="720" w:type="dxa"/>
          </w:tcPr>
          <w:p w:rsidR="008722B3" w:rsidRDefault="008722B3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722B3" w:rsidRPr="00BF5CB4" w:rsidRDefault="005A6B7C" w:rsidP="0015339E">
            <w:pPr>
              <w:spacing w:line="276" w:lineRule="auto"/>
              <w:rPr>
                <w:rStyle w:val="Strong"/>
                <w:rFonts w:ascii="Candara" w:hAnsi="Candara"/>
                <w:b w:val="0"/>
                <w:sz w:val="22"/>
                <w:szCs w:val="20"/>
              </w:rPr>
            </w:pPr>
            <w:r w:rsidRPr="00BF5CB4">
              <w:rPr>
                <w:rStyle w:val="Strong"/>
                <w:rFonts w:ascii="Candara" w:hAnsi="Candara"/>
                <w:b w:val="0"/>
                <w:sz w:val="22"/>
                <w:szCs w:val="20"/>
              </w:rPr>
              <w:t>U</w:t>
            </w:r>
            <w:r w:rsidR="002157A8" w:rsidRPr="00BF5CB4">
              <w:rPr>
                <w:rStyle w:val="Strong"/>
                <w:rFonts w:ascii="Candara" w:hAnsi="Candara"/>
                <w:b w:val="0"/>
                <w:sz w:val="22"/>
                <w:szCs w:val="20"/>
              </w:rPr>
              <w:t>n</w:t>
            </w:r>
            <w:r w:rsidR="008722B3" w:rsidRPr="00BF5CB4">
              <w:rPr>
                <w:rStyle w:val="Strong"/>
                <w:rFonts w:ascii="Candara" w:hAnsi="Candara"/>
                <w:b w:val="0"/>
                <w:sz w:val="22"/>
                <w:szCs w:val="20"/>
              </w:rPr>
              <w:t>married</w:t>
            </w:r>
          </w:p>
        </w:tc>
      </w:tr>
      <w:tr w:rsidR="00826945" w:rsidTr="00AA7150">
        <w:trPr>
          <w:trHeight w:val="197"/>
        </w:trPr>
        <w:tc>
          <w:tcPr>
            <w:tcW w:w="3060" w:type="dxa"/>
          </w:tcPr>
          <w:p w:rsidR="00826945" w:rsidRPr="00BF5CB4" w:rsidRDefault="00826945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  <w:r w:rsidRPr="00BF5CB4">
              <w:rPr>
                <w:rFonts w:ascii="Candara" w:hAnsi="Candara" w:cs="Calibri"/>
                <w:b/>
                <w:sz w:val="22"/>
                <w:szCs w:val="20"/>
              </w:rPr>
              <w:t>Languages known</w:t>
            </w:r>
          </w:p>
        </w:tc>
        <w:tc>
          <w:tcPr>
            <w:tcW w:w="720" w:type="dxa"/>
          </w:tcPr>
          <w:p w:rsidR="00826945" w:rsidRDefault="00826945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  <w:vAlign w:val="center"/>
          </w:tcPr>
          <w:p w:rsidR="00826945" w:rsidRPr="00BF5CB4" w:rsidRDefault="001F07B2" w:rsidP="0015339E">
            <w:pPr>
              <w:spacing w:line="276" w:lineRule="auto"/>
              <w:rPr>
                <w:rFonts w:ascii="Candara" w:hAnsi="Candara"/>
                <w:b/>
                <w:sz w:val="22"/>
                <w:szCs w:val="20"/>
              </w:rPr>
            </w:pPr>
            <w:proofErr w:type="spellStart"/>
            <w:r w:rsidRPr="00BF5CB4">
              <w:rPr>
                <w:rStyle w:val="Strong"/>
                <w:rFonts w:ascii="Candara" w:hAnsi="Candara"/>
                <w:b w:val="0"/>
                <w:sz w:val="22"/>
                <w:szCs w:val="20"/>
              </w:rPr>
              <w:t>English,</w:t>
            </w:r>
            <w:r w:rsidR="00F237B0" w:rsidRPr="00BF5CB4">
              <w:rPr>
                <w:rStyle w:val="Strong"/>
                <w:rFonts w:ascii="Candara" w:hAnsi="Candara"/>
                <w:b w:val="0"/>
                <w:sz w:val="22"/>
                <w:szCs w:val="20"/>
              </w:rPr>
              <w:t>Hindi</w:t>
            </w:r>
            <w:proofErr w:type="spellEnd"/>
            <w:r w:rsidR="00F237B0" w:rsidRPr="00BF5CB4">
              <w:rPr>
                <w:rStyle w:val="Strong"/>
                <w:rFonts w:ascii="Candara" w:hAnsi="Candara"/>
                <w:b w:val="0"/>
                <w:sz w:val="22"/>
                <w:szCs w:val="20"/>
              </w:rPr>
              <w:t>, Gujarati</w:t>
            </w:r>
          </w:p>
        </w:tc>
      </w:tr>
      <w:tr w:rsidR="00826945" w:rsidTr="00AA7150">
        <w:trPr>
          <w:trHeight w:val="197"/>
        </w:trPr>
        <w:tc>
          <w:tcPr>
            <w:tcW w:w="3060" w:type="dxa"/>
          </w:tcPr>
          <w:p w:rsidR="00826945" w:rsidRDefault="00826945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  <w:r w:rsidRPr="00BF5CB4">
              <w:rPr>
                <w:rFonts w:ascii="Candara" w:hAnsi="Candara" w:cs="Calibri"/>
                <w:b/>
                <w:sz w:val="22"/>
                <w:szCs w:val="20"/>
              </w:rPr>
              <w:t>Address</w:t>
            </w:r>
          </w:p>
          <w:p w:rsidR="00AA7150" w:rsidRDefault="00AA7150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</w:p>
          <w:p w:rsidR="00AA7150" w:rsidRDefault="00AA7150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</w:p>
          <w:p w:rsidR="00AA7150" w:rsidRDefault="00AA7150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</w:p>
          <w:p w:rsidR="00AA7150" w:rsidRDefault="00AA7150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</w:p>
          <w:p w:rsidR="00AA7150" w:rsidRPr="00AA7150" w:rsidRDefault="00AA7150" w:rsidP="0015339E">
            <w:pPr>
              <w:spacing w:line="276" w:lineRule="auto"/>
              <w:ind w:left="-108"/>
              <w:rPr>
                <w:rFonts w:ascii="Candara" w:hAnsi="Candara" w:cs="Calibri"/>
                <w:b/>
                <w:sz w:val="22"/>
                <w:szCs w:val="20"/>
              </w:rPr>
            </w:pPr>
            <w:r w:rsidRPr="00AA7150">
              <w:rPr>
                <w:rFonts w:ascii="Candara" w:hAnsi="Candara" w:cs="Calibri"/>
                <w:b/>
                <w:sz w:val="28"/>
                <w:szCs w:val="28"/>
              </w:rPr>
              <w:t>Job</w:t>
            </w:r>
            <w:r w:rsidRPr="00AA7150">
              <w:rPr>
                <w:rFonts w:ascii="Candara" w:hAnsi="Candara" w:cs="Calibri"/>
                <w:b/>
                <w:sz w:val="22"/>
                <w:szCs w:val="20"/>
              </w:rPr>
              <w:t xml:space="preserve"> </w:t>
            </w:r>
            <w:proofErr w:type="spellStart"/>
            <w:r w:rsidRPr="00AA7150">
              <w:rPr>
                <w:rFonts w:ascii="Candara" w:hAnsi="Candara" w:cs="Calibri"/>
                <w:b/>
                <w:sz w:val="28"/>
                <w:szCs w:val="28"/>
              </w:rPr>
              <w:t>expireance</w:t>
            </w:r>
            <w:proofErr w:type="spellEnd"/>
            <w:r w:rsidRPr="00AA7150">
              <w:rPr>
                <w:rFonts w:ascii="Candara" w:hAnsi="Candara" w:cs="Calibri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AA7150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AA7150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AA7150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AA7150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AA7150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AA7150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</w:p>
          <w:p w:rsidR="00826945" w:rsidRDefault="00AA7150" w:rsidP="0015339E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:             </w:t>
            </w:r>
          </w:p>
        </w:tc>
        <w:tc>
          <w:tcPr>
            <w:tcW w:w="5843" w:type="dxa"/>
            <w:vAlign w:val="center"/>
          </w:tcPr>
          <w:p w:rsidR="00A33665" w:rsidRPr="006133E2" w:rsidRDefault="00A33665" w:rsidP="00A33665">
            <w:pPr>
              <w:suppressAutoHyphens/>
              <w:jc w:val="both"/>
              <w:rPr>
                <w:color w:val="000000"/>
                <w:sz w:val="22"/>
                <w:szCs w:val="22"/>
                <w:lang w:eastAsia="ar-SA"/>
              </w:rPr>
            </w:pPr>
            <w:r w:rsidRPr="006133E2">
              <w:rPr>
                <w:color w:val="000000"/>
                <w:sz w:val="22"/>
                <w:szCs w:val="22"/>
                <w:lang w:eastAsia="ar-SA"/>
              </w:rPr>
              <w:t xml:space="preserve">6,Rudra </w:t>
            </w:r>
            <w:proofErr w:type="spellStart"/>
            <w:r w:rsidRPr="006133E2">
              <w:rPr>
                <w:color w:val="000000"/>
                <w:sz w:val="22"/>
                <w:szCs w:val="22"/>
                <w:lang w:eastAsia="ar-SA"/>
              </w:rPr>
              <w:t>Appartment,Opp</w:t>
            </w:r>
            <w:proofErr w:type="spellEnd"/>
          </w:p>
          <w:p w:rsidR="00A33665" w:rsidRPr="001B4E05" w:rsidRDefault="00A33665" w:rsidP="00A33665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6133E2">
              <w:rPr>
                <w:color w:val="000000"/>
                <w:sz w:val="22"/>
                <w:szCs w:val="22"/>
                <w:lang w:eastAsia="ar-SA"/>
              </w:rPr>
              <w:t xml:space="preserve">Veer </w:t>
            </w:r>
            <w:proofErr w:type="spellStart"/>
            <w:r w:rsidRPr="006133E2">
              <w:rPr>
                <w:color w:val="000000"/>
                <w:sz w:val="22"/>
                <w:szCs w:val="22"/>
                <w:lang w:eastAsia="ar-SA"/>
              </w:rPr>
              <w:t>Dairy,Ghatlodiya</w:t>
            </w:r>
            <w:proofErr w:type="spellEnd"/>
            <w:r w:rsidRPr="001B4E05">
              <w:rPr>
                <w:color w:val="000000"/>
                <w:lang w:eastAsia="ar-SA"/>
              </w:rPr>
              <w:t>;</w:t>
            </w:r>
          </w:p>
          <w:p w:rsidR="00A33665" w:rsidRDefault="00A33665" w:rsidP="00A33665">
            <w:pPr>
              <w:suppressAutoHyphens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Ahemedabad-380061</w:t>
            </w:r>
          </w:p>
          <w:p w:rsidR="00AA7150" w:rsidRDefault="00A33665" w:rsidP="00AA7150">
            <w:pPr>
              <w:suppressAutoHyphens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Gujarat, India</w:t>
            </w:r>
          </w:p>
          <w:p w:rsidR="00AA7150" w:rsidRDefault="00AA7150" w:rsidP="00AA7150">
            <w:pPr>
              <w:suppressAutoHyphens/>
              <w:jc w:val="both"/>
              <w:rPr>
                <w:color w:val="000000"/>
                <w:lang w:eastAsia="ar-SA"/>
              </w:rPr>
            </w:pPr>
          </w:p>
          <w:p w:rsidR="00AA7150" w:rsidRDefault="00AA7150" w:rsidP="00AA7150">
            <w:pPr>
              <w:suppressAutoHyphens/>
              <w:jc w:val="both"/>
              <w:rPr>
                <w:color w:val="000000"/>
                <w:lang w:eastAsia="ar-SA"/>
              </w:rPr>
            </w:pPr>
          </w:p>
          <w:p w:rsidR="00AA7150" w:rsidRPr="001B4E05" w:rsidRDefault="00AA7150" w:rsidP="00AA7150">
            <w:pPr>
              <w:suppressAutoHyphens/>
              <w:jc w:val="both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>Fresher</w:t>
            </w:r>
          </w:p>
          <w:p w:rsidR="00BB5B82" w:rsidRDefault="00BB5B82" w:rsidP="00BB5B82">
            <w:pPr>
              <w:suppressAutoHyphens/>
              <w:jc w:val="both"/>
              <w:rPr>
                <w:color w:val="000000"/>
                <w:lang w:eastAsia="ar-SA"/>
              </w:rPr>
            </w:pPr>
          </w:p>
          <w:p w:rsidR="00BB5B82" w:rsidRDefault="00BB5B82" w:rsidP="00BB5B82">
            <w:pPr>
              <w:suppressAutoHyphens/>
              <w:jc w:val="both"/>
              <w:rPr>
                <w:color w:val="000000"/>
                <w:lang w:eastAsia="ar-SA"/>
              </w:rPr>
            </w:pPr>
          </w:p>
          <w:p w:rsidR="00C642F1" w:rsidRPr="001B4E05" w:rsidRDefault="00C642F1" w:rsidP="00C642F1">
            <w:pPr>
              <w:suppressAutoHyphens/>
              <w:jc w:val="both"/>
              <w:rPr>
                <w:color w:val="000000"/>
                <w:lang w:eastAsia="ar-SA"/>
              </w:rPr>
            </w:pPr>
          </w:p>
          <w:p w:rsidR="00826945" w:rsidRPr="00BF5CB4" w:rsidRDefault="00826945" w:rsidP="0015339E">
            <w:pPr>
              <w:spacing w:line="276" w:lineRule="auto"/>
              <w:rPr>
                <w:rFonts w:ascii="Candara" w:hAnsi="Candara"/>
                <w:sz w:val="22"/>
                <w:szCs w:val="20"/>
              </w:rPr>
            </w:pPr>
          </w:p>
        </w:tc>
      </w:tr>
    </w:tbl>
    <w:p w:rsidR="00826945" w:rsidRPr="00241A05" w:rsidRDefault="00C30D38" w:rsidP="0015339E">
      <w:pPr>
        <w:spacing w:line="276" w:lineRule="auto"/>
        <w:rPr>
          <w:b/>
          <w:sz w:val="28"/>
          <w:szCs w:val="28"/>
        </w:rPr>
      </w:pPr>
      <w:r w:rsidRPr="00241A05">
        <w:rPr>
          <w:rFonts w:ascii="Candara" w:hAnsi="Candara"/>
          <w:b/>
          <w:sz w:val="28"/>
          <w:szCs w:val="28"/>
        </w:rPr>
        <w:t>Declarations</w:t>
      </w:r>
      <w:r w:rsidR="00F54376" w:rsidRPr="00241A05">
        <w:rPr>
          <w:b/>
          <w:sz w:val="28"/>
          <w:szCs w:val="28"/>
        </w:rPr>
        <w:t>:</w:t>
      </w:r>
    </w:p>
    <w:p w:rsidR="00F54376" w:rsidRDefault="00F54376" w:rsidP="0015339E">
      <w:pPr>
        <w:pStyle w:val="Header"/>
        <w:spacing w:before="20" w:after="20" w:line="276" w:lineRule="auto"/>
        <w:rPr>
          <w:rFonts w:ascii="Trebuchet MS" w:hAnsi="Trebuchet MS"/>
          <w:b/>
          <w:sz w:val="20"/>
          <w:szCs w:val="20"/>
        </w:rPr>
      </w:pPr>
    </w:p>
    <w:p w:rsidR="00567D1A" w:rsidRPr="004D0338" w:rsidRDefault="00622D9F" w:rsidP="0015339E">
      <w:pPr>
        <w:pStyle w:val="Header"/>
        <w:spacing w:before="20" w:after="20" w:line="276" w:lineRule="auto"/>
        <w:rPr>
          <w:rFonts w:ascii="Candara" w:hAnsi="Candara"/>
          <w:sz w:val="22"/>
        </w:rPr>
      </w:pPr>
      <w:r w:rsidRPr="004D0338">
        <w:rPr>
          <w:rFonts w:ascii="Candara" w:hAnsi="Candara"/>
          <w:sz w:val="22"/>
        </w:rPr>
        <w:t>I hereby declare that the above mentioned information is true to the best of my knowledge.</w:t>
      </w:r>
    </w:p>
    <w:p w:rsidR="003B20DA" w:rsidRDefault="003B20DA" w:rsidP="0015339E">
      <w:pPr>
        <w:pStyle w:val="Header"/>
        <w:spacing w:before="20" w:after="20" w:line="276" w:lineRule="auto"/>
      </w:pPr>
    </w:p>
    <w:p w:rsidR="003B20DA" w:rsidRPr="00AA7150" w:rsidRDefault="00A2226A" w:rsidP="00AA7150">
      <w:pPr>
        <w:pStyle w:val="Header"/>
        <w:spacing w:before="20" w:after="20" w:line="276" w:lineRule="auto"/>
        <w:rPr>
          <w:rFonts w:ascii="Candara" w:hAnsi="Candara"/>
          <w:b/>
          <w:sz w:val="28"/>
          <w:szCs w:val="28"/>
        </w:rPr>
      </w:pPr>
      <w:r w:rsidRPr="00241A05">
        <w:rPr>
          <w:rFonts w:ascii="Candara" w:hAnsi="Candara"/>
          <w:b/>
          <w:sz w:val="28"/>
          <w:szCs w:val="28"/>
        </w:rPr>
        <w:t>Date:</w:t>
      </w:r>
      <w:r w:rsidRPr="004D0338">
        <w:rPr>
          <w:rFonts w:ascii="Candara" w:hAnsi="Candara"/>
          <w:b/>
          <w:szCs w:val="20"/>
        </w:rPr>
        <w:t xml:space="preserve"> - </w:t>
      </w:r>
      <w:r w:rsidR="00AA7150">
        <w:rPr>
          <w:rFonts w:ascii="Candara" w:hAnsi="Candara"/>
          <w:b/>
          <w:szCs w:val="20"/>
        </w:rPr>
        <w:t xml:space="preserve">03 June 2013 </w:t>
      </w:r>
      <w:r w:rsidRPr="004D0338">
        <w:rPr>
          <w:rFonts w:ascii="Candara" w:hAnsi="Candara"/>
          <w:b/>
          <w:szCs w:val="20"/>
        </w:rPr>
        <w:t xml:space="preserve">                                                                                                           </w:t>
      </w:r>
      <w:r w:rsidR="00664C5D" w:rsidRPr="00241A05">
        <w:rPr>
          <w:rFonts w:ascii="Candara" w:hAnsi="Candara"/>
          <w:b/>
          <w:sz w:val="28"/>
          <w:szCs w:val="28"/>
        </w:rPr>
        <w:t>Yours F</w:t>
      </w:r>
      <w:r w:rsidR="003B20DA" w:rsidRPr="00241A05">
        <w:rPr>
          <w:rFonts w:ascii="Candara" w:hAnsi="Candara"/>
          <w:b/>
          <w:sz w:val="28"/>
          <w:szCs w:val="28"/>
        </w:rPr>
        <w:t>aithfully</w:t>
      </w:r>
    </w:p>
    <w:p w:rsidR="004D0338" w:rsidRPr="004D0338" w:rsidRDefault="004D0338" w:rsidP="0015339E">
      <w:pPr>
        <w:pStyle w:val="Header"/>
        <w:spacing w:before="20" w:after="20" w:line="276" w:lineRule="auto"/>
        <w:jc w:val="right"/>
        <w:rPr>
          <w:rFonts w:ascii="Candara" w:hAnsi="Candara"/>
          <w:b/>
          <w:sz w:val="22"/>
          <w:szCs w:val="20"/>
        </w:rPr>
      </w:pPr>
    </w:p>
    <w:p w:rsidR="003B20DA" w:rsidRPr="004E0836" w:rsidRDefault="004E0836" w:rsidP="0015339E">
      <w:pPr>
        <w:pStyle w:val="Header"/>
        <w:spacing w:before="20" w:after="20" w:line="276" w:lineRule="auto"/>
        <w:ind w:left="7200"/>
        <w:jc w:val="center"/>
        <w:rPr>
          <w:rFonts w:ascii="Candara" w:hAnsi="Candara"/>
        </w:rPr>
      </w:pPr>
      <w:r w:rsidRPr="004E0836">
        <w:rPr>
          <w:rFonts w:ascii="Candara" w:hAnsi="Candara"/>
        </w:rPr>
        <w:t>HITESH.H.PATEL</w:t>
      </w:r>
    </w:p>
    <w:p w:rsidR="00C30D38" w:rsidRDefault="00C30D38" w:rsidP="0015339E">
      <w:pPr>
        <w:pStyle w:val="Header"/>
        <w:spacing w:before="20" w:after="20" w:line="276" w:lineRule="auto"/>
        <w:rPr>
          <w:szCs w:val="20"/>
        </w:rPr>
      </w:pPr>
    </w:p>
    <w:p w:rsidR="00C30D38" w:rsidRDefault="00C30D38" w:rsidP="0015339E">
      <w:pPr>
        <w:pStyle w:val="Header"/>
        <w:spacing w:before="20" w:after="20" w:line="276" w:lineRule="auto"/>
        <w:rPr>
          <w:szCs w:val="20"/>
        </w:rPr>
      </w:pPr>
    </w:p>
    <w:p w:rsidR="00C114B3" w:rsidRDefault="00C114B3" w:rsidP="0015339E">
      <w:pPr>
        <w:spacing w:line="276" w:lineRule="auto"/>
      </w:pPr>
    </w:p>
    <w:sectPr w:rsidR="00C114B3" w:rsidSect="00BF5CB4">
      <w:pgSz w:w="11909" w:h="16834" w:code="9"/>
      <w:pgMar w:top="1152" w:right="839" w:bottom="1440" w:left="990" w:header="720" w:footer="1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08CE"/>
    <w:multiLevelType w:val="singleLevel"/>
    <w:tmpl w:val="C700C3D4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compat/>
  <w:rsids>
    <w:rsidRoot w:val="00134EAB"/>
    <w:rsid w:val="000121A8"/>
    <w:rsid w:val="00020FC4"/>
    <w:rsid w:val="000412C3"/>
    <w:rsid w:val="0004548F"/>
    <w:rsid w:val="000473B2"/>
    <w:rsid w:val="00067F8D"/>
    <w:rsid w:val="00080354"/>
    <w:rsid w:val="000825A0"/>
    <w:rsid w:val="00086B58"/>
    <w:rsid w:val="00093100"/>
    <w:rsid w:val="00096C44"/>
    <w:rsid w:val="000A13D6"/>
    <w:rsid w:val="000A1889"/>
    <w:rsid w:val="000A3768"/>
    <w:rsid w:val="000C49DC"/>
    <w:rsid w:val="000C5585"/>
    <w:rsid w:val="000C5CBA"/>
    <w:rsid w:val="000D2476"/>
    <w:rsid w:val="000D30B8"/>
    <w:rsid w:val="000D4065"/>
    <w:rsid w:val="000E1FFB"/>
    <w:rsid w:val="000F44CB"/>
    <w:rsid w:val="000F7E4B"/>
    <w:rsid w:val="00103F78"/>
    <w:rsid w:val="001119AD"/>
    <w:rsid w:val="00134EAB"/>
    <w:rsid w:val="00135CB1"/>
    <w:rsid w:val="00142E4B"/>
    <w:rsid w:val="001444D0"/>
    <w:rsid w:val="0015339E"/>
    <w:rsid w:val="001539C1"/>
    <w:rsid w:val="0016472F"/>
    <w:rsid w:val="00183C07"/>
    <w:rsid w:val="001A6A16"/>
    <w:rsid w:val="001B3646"/>
    <w:rsid w:val="001B3CB4"/>
    <w:rsid w:val="001D2807"/>
    <w:rsid w:val="001D45E1"/>
    <w:rsid w:val="001F04AC"/>
    <w:rsid w:val="001F07B2"/>
    <w:rsid w:val="001F68A5"/>
    <w:rsid w:val="00203F36"/>
    <w:rsid w:val="002118EE"/>
    <w:rsid w:val="00211DF3"/>
    <w:rsid w:val="00214422"/>
    <w:rsid w:val="002157A8"/>
    <w:rsid w:val="002314C4"/>
    <w:rsid w:val="00235ECC"/>
    <w:rsid w:val="00241A05"/>
    <w:rsid w:val="00242D17"/>
    <w:rsid w:val="00251954"/>
    <w:rsid w:val="00260A88"/>
    <w:rsid w:val="002635E9"/>
    <w:rsid w:val="00264355"/>
    <w:rsid w:val="00270D0D"/>
    <w:rsid w:val="0029368E"/>
    <w:rsid w:val="002941AF"/>
    <w:rsid w:val="00294331"/>
    <w:rsid w:val="002C5129"/>
    <w:rsid w:val="002D560C"/>
    <w:rsid w:val="002D7343"/>
    <w:rsid w:val="002E7DB3"/>
    <w:rsid w:val="002F1F14"/>
    <w:rsid w:val="00303754"/>
    <w:rsid w:val="00310486"/>
    <w:rsid w:val="00313A77"/>
    <w:rsid w:val="003253C1"/>
    <w:rsid w:val="00326908"/>
    <w:rsid w:val="003354F0"/>
    <w:rsid w:val="00343C2F"/>
    <w:rsid w:val="003513E6"/>
    <w:rsid w:val="00352D94"/>
    <w:rsid w:val="00355062"/>
    <w:rsid w:val="00356E81"/>
    <w:rsid w:val="00374820"/>
    <w:rsid w:val="00375985"/>
    <w:rsid w:val="003761B0"/>
    <w:rsid w:val="00381293"/>
    <w:rsid w:val="003828C9"/>
    <w:rsid w:val="00384F87"/>
    <w:rsid w:val="003855F8"/>
    <w:rsid w:val="00396333"/>
    <w:rsid w:val="003A566D"/>
    <w:rsid w:val="003B20DA"/>
    <w:rsid w:val="003B2932"/>
    <w:rsid w:val="003C138E"/>
    <w:rsid w:val="003C1A72"/>
    <w:rsid w:val="003D3432"/>
    <w:rsid w:val="003D572A"/>
    <w:rsid w:val="003D5C94"/>
    <w:rsid w:val="003D61CF"/>
    <w:rsid w:val="003F6B14"/>
    <w:rsid w:val="004011FE"/>
    <w:rsid w:val="00402235"/>
    <w:rsid w:val="00402353"/>
    <w:rsid w:val="004215C8"/>
    <w:rsid w:val="004232C0"/>
    <w:rsid w:val="0046091D"/>
    <w:rsid w:val="00465CC7"/>
    <w:rsid w:val="0049331A"/>
    <w:rsid w:val="00495050"/>
    <w:rsid w:val="004A7958"/>
    <w:rsid w:val="004B4136"/>
    <w:rsid w:val="004B4F05"/>
    <w:rsid w:val="004C4A9A"/>
    <w:rsid w:val="004C7632"/>
    <w:rsid w:val="004D0338"/>
    <w:rsid w:val="004E0836"/>
    <w:rsid w:val="00503FE4"/>
    <w:rsid w:val="00506AED"/>
    <w:rsid w:val="005259DA"/>
    <w:rsid w:val="00530FE9"/>
    <w:rsid w:val="005315FD"/>
    <w:rsid w:val="005448B9"/>
    <w:rsid w:val="0054764F"/>
    <w:rsid w:val="00557AB5"/>
    <w:rsid w:val="00567D1A"/>
    <w:rsid w:val="005861E2"/>
    <w:rsid w:val="00587067"/>
    <w:rsid w:val="005918F8"/>
    <w:rsid w:val="00593027"/>
    <w:rsid w:val="00597C76"/>
    <w:rsid w:val="005A00FC"/>
    <w:rsid w:val="005A51CD"/>
    <w:rsid w:val="005A6B7C"/>
    <w:rsid w:val="005B4A70"/>
    <w:rsid w:val="005C0592"/>
    <w:rsid w:val="005C08D2"/>
    <w:rsid w:val="005C52BD"/>
    <w:rsid w:val="005C6A3F"/>
    <w:rsid w:val="005D3FAA"/>
    <w:rsid w:val="005D5ABF"/>
    <w:rsid w:val="005D62EF"/>
    <w:rsid w:val="005D63A9"/>
    <w:rsid w:val="005D6404"/>
    <w:rsid w:val="005E4519"/>
    <w:rsid w:val="005E7C36"/>
    <w:rsid w:val="006133E2"/>
    <w:rsid w:val="006227A7"/>
    <w:rsid w:val="00622D9F"/>
    <w:rsid w:val="006301CC"/>
    <w:rsid w:val="00634866"/>
    <w:rsid w:val="00635EFB"/>
    <w:rsid w:val="00643E0A"/>
    <w:rsid w:val="00643E40"/>
    <w:rsid w:val="006473E2"/>
    <w:rsid w:val="00651771"/>
    <w:rsid w:val="00661E14"/>
    <w:rsid w:val="00664C5D"/>
    <w:rsid w:val="006716DE"/>
    <w:rsid w:val="006802C9"/>
    <w:rsid w:val="00681674"/>
    <w:rsid w:val="00684F9A"/>
    <w:rsid w:val="00695AB1"/>
    <w:rsid w:val="006C2713"/>
    <w:rsid w:val="006C6182"/>
    <w:rsid w:val="006C64B4"/>
    <w:rsid w:val="006D17A1"/>
    <w:rsid w:val="006D3B87"/>
    <w:rsid w:val="006D573C"/>
    <w:rsid w:val="006E0012"/>
    <w:rsid w:val="006E044E"/>
    <w:rsid w:val="006E2CCA"/>
    <w:rsid w:val="006E36D4"/>
    <w:rsid w:val="006F57CE"/>
    <w:rsid w:val="007014CC"/>
    <w:rsid w:val="00704B23"/>
    <w:rsid w:val="00712811"/>
    <w:rsid w:val="00720C32"/>
    <w:rsid w:val="00721AE0"/>
    <w:rsid w:val="00736D60"/>
    <w:rsid w:val="00740B5C"/>
    <w:rsid w:val="00741890"/>
    <w:rsid w:val="007841B9"/>
    <w:rsid w:val="00784302"/>
    <w:rsid w:val="007B2EA5"/>
    <w:rsid w:val="007B6548"/>
    <w:rsid w:val="007B70F2"/>
    <w:rsid w:val="007D3AF2"/>
    <w:rsid w:val="007F5C77"/>
    <w:rsid w:val="00814888"/>
    <w:rsid w:val="008203D0"/>
    <w:rsid w:val="00826945"/>
    <w:rsid w:val="00833817"/>
    <w:rsid w:val="00833D9E"/>
    <w:rsid w:val="008349C8"/>
    <w:rsid w:val="00842565"/>
    <w:rsid w:val="00847451"/>
    <w:rsid w:val="008530CF"/>
    <w:rsid w:val="008626E1"/>
    <w:rsid w:val="008722B3"/>
    <w:rsid w:val="0087252C"/>
    <w:rsid w:val="0087270C"/>
    <w:rsid w:val="008744F1"/>
    <w:rsid w:val="00877F9A"/>
    <w:rsid w:val="00881FDE"/>
    <w:rsid w:val="00882226"/>
    <w:rsid w:val="00894A3E"/>
    <w:rsid w:val="008A14AC"/>
    <w:rsid w:val="008B6782"/>
    <w:rsid w:val="008C6810"/>
    <w:rsid w:val="008D0CB1"/>
    <w:rsid w:val="008D1B23"/>
    <w:rsid w:val="008D6049"/>
    <w:rsid w:val="008E47B7"/>
    <w:rsid w:val="008F0D97"/>
    <w:rsid w:val="00900F75"/>
    <w:rsid w:val="009040F7"/>
    <w:rsid w:val="009165EB"/>
    <w:rsid w:val="00932CE7"/>
    <w:rsid w:val="0093663A"/>
    <w:rsid w:val="009718EE"/>
    <w:rsid w:val="00971DB0"/>
    <w:rsid w:val="00977668"/>
    <w:rsid w:val="00977868"/>
    <w:rsid w:val="009806CC"/>
    <w:rsid w:val="009A4405"/>
    <w:rsid w:val="009A5BB9"/>
    <w:rsid w:val="009C2207"/>
    <w:rsid w:val="009C2B6D"/>
    <w:rsid w:val="009D11D0"/>
    <w:rsid w:val="009D1F61"/>
    <w:rsid w:val="009E040B"/>
    <w:rsid w:val="009F6F6D"/>
    <w:rsid w:val="00A03158"/>
    <w:rsid w:val="00A06A5E"/>
    <w:rsid w:val="00A20E32"/>
    <w:rsid w:val="00A2226A"/>
    <w:rsid w:val="00A24697"/>
    <w:rsid w:val="00A2647D"/>
    <w:rsid w:val="00A266F0"/>
    <w:rsid w:val="00A32DBF"/>
    <w:rsid w:val="00A33665"/>
    <w:rsid w:val="00A40D5B"/>
    <w:rsid w:val="00A4400E"/>
    <w:rsid w:val="00A54CE7"/>
    <w:rsid w:val="00A56FBE"/>
    <w:rsid w:val="00A62213"/>
    <w:rsid w:val="00A63AF8"/>
    <w:rsid w:val="00A84549"/>
    <w:rsid w:val="00A95FE7"/>
    <w:rsid w:val="00AA2187"/>
    <w:rsid w:val="00AA3A57"/>
    <w:rsid w:val="00AA7150"/>
    <w:rsid w:val="00AC0BEC"/>
    <w:rsid w:val="00AC2F3C"/>
    <w:rsid w:val="00AC766E"/>
    <w:rsid w:val="00AD2DAE"/>
    <w:rsid w:val="00B11AE5"/>
    <w:rsid w:val="00B1356A"/>
    <w:rsid w:val="00B14BA2"/>
    <w:rsid w:val="00B27220"/>
    <w:rsid w:val="00B31B31"/>
    <w:rsid w:val="00B401A2"/>
    <w:rsid w:val="00B40F76"/>
    <w:rsid w:val="00B45A31"/>
    <w:rsid w:val="00B70AB6"/>
    <w:rsid w:val="00BA62F9"/>
    <w:rsid w:val="00BB0A6F"/>
    <w:rsid w:val="00BB5B82"/>
    <w:rsid w:val="00BB6AD1"/>
    <w:rsid w:val="00BB77D4"/>
    <w:rsid w:val="00BC7005"/>
    <w:rsid w:val="00BD3496"/>
    <w:rsid w:val="00BE0C7C"/>
    <w:rsid w:val="00BF10B6"/>
    <w:rsid w:val="00BF5A7E"/>
    <w:rsid w:val="00BF5CB4"/>
    <w:rsid w:val="00C013B0"/>
    <w:rsid w:val="00C114B3"/>
    <w:rsid w:val="00C14D09"/>
    <w:rsid w:val="00C30D38"/>
    <w:rsid w:val="00C30FFF"/>
    <w:rsid w:val="00C33B81"/>
    <w:rsid w:val="00C40B89"/>
    <w:rsid w:val="00C56660"/>
    <w:rsid w:val="00C642F1"/>
    <w:rsid w:val="00C92F61"/>
    <w:rsid w:val="00C94D27"/>
    <w:rsid w:val="00C955B2"/>
    <w:rsid w:val="00CA30C0"/>
    <w:rsid w:val="00CA53AD"/>
    <w:rsid w:val="00CA5810"/>
    <w:rsid w:val="00CA5C3D"/>
    <w:rsid w:val="00CA655E"/>
    <w:rsid w:val="00CB2B0E"/>
    <w:rsid w:val="00CC5B94"/>
    <w:rsid w:val="00CD096C"/>
    <w:rsid w:val="00CD7FBF"/>
    <w:rsid w:val="00CE4FF5"/>
    <w:rsid w:val="00CE7AF1"/>
    <w:rsid w:val="00D02DF6"/>
    <w:rsid w:val="00D10D63"/>
    <w:rsid w:val="00D13086"/>
    <w:rsid w:val="00D171C1"/>
    <w:rsid w:val="00D409E5"/>
    <w:rsid w:val="00D42CE0"/>
    <w:rsid w:val="00D44BA9"/>
    <w:rsid w:val="00D509A6"/>
    <w:rsid w:val="00D51D0E"/>
    <w:rsid w:val="00D53D3E"/>
    <w:rsid w:val="00D70ADA"/>
    <w:rsid w:val="00D723A9"/>
    <w:rsid w:val="00D72F64"/>
    <w:rsid w:val="00D76884"/>
    <w:rsid w:val="00DA2F46"/>
    <w:rsid w:val="00DB5375"/>
    <w:rsid w:val="00DB58F6"/>
    <w:rsid w:val="00DE3255"/>
    <w:rsid w:val="00DF5CA3"/>
    <w:rsid w:val="00E0261F"/>
    <w:rsid w:val="00E33229"/>
    <w:rsid w:val="00E5011E"/>
    <w:rsid w:val="00E502A6"/>
    <w:rsid w:val="00E64565"/>
    <w:rsid w:val="00E81B0F"/>
    <w:rsid w:val="00E95CAD"/>
    <w:rsid w:val="00EB211D"/>
    <w:rsid w:val="00EC18A8"/>
    <w:rsid w:val="00ED10F4"/>
    <w:rsid w:val="00ED21CC"/>
    <w:rsid w:val="00EE1BE8"/>
    <w:rsid w:val="00EE3D28"/>
    <w:rsid w:val="00EE50F1"/>
    <w:rsid w:val="00EE7760"/>
    <w:rsid w:val="00F04A91"/>
    <w:rsid w:val="00F12D52"/>
    <w:rsid w:val="00F20F9C"/>
    <w:rsid w:val="00F237B0"/>
    <w:rsid w:val="00F334BE"/>
    <w:rsid w:val="00F3566E"/>
    <w:rsid w:val="00F42F34"/>
    <w:rsid w:val="00F4736F"/>
    <w:rsid w:val="00F54376"/>
    <w:rsid w:val="00F5575E"/>
    <w:rsid w:val="00F56E90"/>
    <w:rsid w:val="00F60B73"/>
    <w:rsid w:val="00F66E0E"/>
    <w:rsid w:val="00F83D46"/>
    <w:rsid w:val="00F908BD"/>
    <w:rsid w:val="00FB0887"/>
    <w:rsid w:val="00FB45C1"/>
    <w:rsid w:val="00FC3856"/>
    <w:rsid w:val="00FE395E"/>
    <w:rsid w:val="00FE4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Times New Roman" w:hAnsi="Trebuchet MS"/>
      <w:color w:val="00000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40F76"/>
    <w:pPr>
      <w:pBdr>
        <w:bottom w:val="single" w:sz="8" w:space="2" w:color="B83D68"/>
      </w:pBdr>
      <w:spacing w:afterLines="40"/>
      <w:contextualSpacing/>
    </w:pPr>
    <w:rPr>
      <w:rFonts w:ascii="Trebuchet MS" w:hAnsi="Trebuchet MS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40F76"/>
    <w:rPr>
      <w:rFonts w:ascii="Trebuchet MS" w:eastAsia="Times New Roman" w:hAnsi="Trebuchet MS"/>
      <w:spacing w:val="5"/>
      <w:kern w:val="28"/>
      <w:sz w:val="32"/>
      <w:szCs w:val="32"/>
      <w:lang w:val="en-GB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EFB"/>
    <w:rPr>
      <w:color w:val="6B9F25"/>
      <w:u w:val="single"/>
    </w:rPr>
  </w:style>
  <w:style w:type="table" w:styleId="TableGrid">
    <w:name w:val="Table Grid"/>
    <w:basedOn w:val="TableNormal"/>
    <w:uiPriority w:val="59"/>
    <w:rsid w:val="003B2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B29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64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u$h@r\My%20Documents\Downloads\TS0300082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9765C4-3D05-4469-8055-5661D90B87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TS030008288</Template>
  <TotalTime>286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Tu$h@r</dc:creator>
  <cp:keywords/>
  <dc:description/>
  <cp:lastModifiedBy>SHREEJI</cp:lastModifiedBy>
  <cp:revision>63</cp:revision>
  <dcterms:created xsi:type="dcterms:W3CDTF">2012-06-19T08:37:00Z</dcterms:created>
  <dcterms:modified xsi:type="dcterms:W3CDTF">2013-06-03T04:50:00Z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