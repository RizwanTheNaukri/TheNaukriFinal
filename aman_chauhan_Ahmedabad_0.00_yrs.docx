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352085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352085" w:rsidRDefault="00C7665F" w:rsidP="0074606B">
            <w:pPr>
              <w:pStyle w:val="Title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48"/>
                <w:szCs w:val="48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817880" cy="1086485"/>
                  <wp:effectExtent l="19050" t="0" r="1270" b="0"/>
                  <wp:wrapSquare wrapText="bothSides"/>
                  <wp:docPr id="4" name="Picture 3" descr="IMG_20171130_2125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1130_21253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88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6F69" w:rsidRPr="00352085"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 xml:space="preserve">Aman chauhan             </w:t>
            </w:r>
          </w:p>
          <w:p w:rsidR="00692703" w:rsidRPr="00352085" w:rsidRDefault="00666F69" w:rsidP="0074606B">
            <w:pPr>
              <w:pStyle w:val="ContactInfo"/>
              <w:contextualSpacing w:val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 xml:space="preserve">40-E| </w:t>
            </w:r>
            <w:r w:rsidR="00504C7D" w:rsidRPr="00352085">
              <w:rPr>
                <w:rFonts w:ascii="Times New Roman" w:hAnsi="Times New Roman" w:cs="Times New Roman"/>
                <w:color w:val="auto"/>
              </w:rPr>
              <w:t>Sector-</w:t>
            </w:r>
            <w:r w:rsidRPr="00352085">
              <w:rPr>
                <w:rFonts w:ascii="Times New Roman" w:hAnsi="Times New Roman" w:cs="Times New Roman"/>
                <w:color w:val="auto"/>
              </w:rPr>
              <w:t xml:space="preserve">26|Reliance Greens | Motikhavdi | </w:t>
            </w:r>
            <w:r w:rsidR="00504C7D" w:rsidRPr="00352085">
              <w:rPr>
                <w:rFonts w:ascii="Times New Roman" w:hAnsi="Times New Roman" w:cs="Times New Roman"/>
                <w:color w:val="auto"/>
              </w:rPr>
              <w:t>Jamnagar</w:t>
            </w:r>
            <w:r w:rsidR="00692703" w:rsidRPr="0035208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666F69" w:rsidRPr="00352085" w:rsidRDefault="00666F69" w:rsidP="0074606B">
            <w:pPr>
              <w:pStyle w:val="ContactInfo"/>
              <w:contextualSpacing w:val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>Contact no:- +91-8511082475</w:t>
            </w:r>
          </w:p>
          <w:p w:rsidR="00692703" w:rsidRPr="00352085" w:rsidRDefault="00666F69" w:rsidP="007460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>Email id:- amanchauhan435@gmail.com</w:t>
            </w:r>
          </w:p>
        </w:tc>
      </w:tr>
      <w:tr w:rsidR="009571D8" w:rsidRPr="00352085" w:rsidTr="00692703">
        <w:tc>
          <w:tcPr>
            <w:tcW w:w="9360" w:type="dxa"/>
            <w:tcMar>
              <w:top w:w="432" w:type="dxa"/>
            </w:tcMar>
          </w:tcPr>
          <w:p w:rsidR="00666F69" w:rsidRPr="00352085" w:rsidRDefault="00666F69" w:rsidP="0074606B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>OBJECTIVE</w:t>
            </w:r>
          </w:p>
          <w:p w:rsidR="00504C7D" w:rsidRPr="00352085" w:rsidRDefault="00094E49" w:rsidP="00094E49">
            <w:pPr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>To work</w:t>
            </w:r>
            <w:r w:rsidR="00B5474E" w:rsidRPr="00352085">
              <w:rPr>
                <w:rFonts w:ascii="Times New Roman" w:hAnsi="Times New Roman" w:cs="Times New Roman"/>
                <w:color w:val="auto"/>
              </w:rPr>
              <w:t xml:space="preserve"> in a workplace which </w:t>
            </w:r>
            <w:r w:rsidRPr="00352085">
              <w:rPr>
                <w:rFonts w:ascii="Times New Roman" w:hAnsi="Times New Roman" w:cs="Times New Roman"/>
                <w:color w:val="auto"/>
              </w:rPr>
              <w:t>will use my full potential and will e</w:t>
            </w:r>
            <w:r w:rsidR="000C226F" w:rsidRPr="00352085">
              <w:rPr>
                <w:rFonts w:ascii="Times New Roman" w:hAnsi="Times New Roman" w:cs="Times New Roman"/>
                <w:color w:val="auto"/>
              </w:rPr>
              <w:t xml:space="preserve">nhance my skills to work more efficiently and more progressively.   </w:t>
            </w:r>
            <w:r w:rsidRPr="0035208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sdt>
      <w:sdtPr>
        <w:rPr>
          <w:rFonts w:ascii="Times New Roman" w:hAnsi="Times New Roman" w:cs="Times New Roman"/>
          <w:color w:val="auto"/>
        </w:rPr>
        <w:alias w:val="Education:"/>
        <w:tag w:val="Education:"/>
        <w:id w:val="-1908763273"/>
        <w:placeholder>
          <w:docPart w:val="2F9E21C1C36E476B87728F4E9ED24AAB"/>
        </w:placeholder>
        <w:temporary/>
        <w:showingPlcHdr/>
      </w:sdtPr>
      <w:sdtContent>
        <w:p w:rsidR="00DA59AA" w:rsidRPr="00352085" w:rsidRDefault="00DA59AA" w:rsidP="00094E49">
          <w:pPr>
            <w:pStyle w:val="Heading1"/>
            <w:tabs>
              <w:tab w:val="left" w:pos="2296"/>
            </w:tabs>
            <w:rPr>
              <w:rFonts w:ascii="Times New Roman" w:hAnsi="Times New Roman" w:cs="Times New Roman"/>
              <w:color w:val="auto"/>
            </w:rPr>
          </w:pPr>
          <w:r w:rsidRPr="00352085">
            <w:rPr>
              <w:rFonts w:ascii="Times New Roman" w:hAnsi="Times New Roman" w:cs="Times New Roman"/>
              <w:color w:val="auto"/>
            </w:rPr>
            <w:t>Education</w:t>
          </w:r>
          <w:r w:rsidR="00094E49" w:rsidRPr="00352085">
            <w:rPr>
              <w:rFonts w:ascii="Times New Roman" w:hAnsi="Times New Roman" w:cs="Times New Roman"/>
              <w:color w:val="auto"/>
            </w:rPr>
            <w:tab/>
          </w:r>
        </w:p>
      </w:sdtContent>
    </w:sdt>
    <w:p w:rsidR="00094E49" w:rsidRPr="00352085" w:rsidRDefault="00094E49" w:rsidP="00094E49">
      <w:pPr>
        <w:rPr>
          <w:rFonts w:ascii="Times New Roman" w:hAnsi="Times New Roman" w:cs="Times New Roman"/>
        </w:rPr>
      </w:pPr>
      <w:r w:rsidRPr="00352085">
        <w:rPr>
          <w:rFonts w:ascii="Times New Roman" w:hAnsi="Times New Roman" w:cs="Times New Roman"/>
        </w:rPr>
        <w:t>Engineering  branch:- Mechanical</w:t>
      </w:r>
    </w:p>
    <w:p w:rsidR="00094E49" w:rsidRPr="00352085" w:rsidRDefault="00094E49" w:rsidP="00094E49">
      <w:pPr>
        <w:rPr>
          <w:rFonts w:ascii="Times New Roman" w:hAnsi="Times New Roman" w:cs="Times New Roman"/>
        </w:rPr>
      </w:pPr>
      <w:r w:rsidRPr="00352085">
        <w:rPr>
          <w:rFonts w:ascii="Times New Roman" w:hAnsi="Times New Roman" w:cs="Times New Roman"/>
        </w:rPr>
        <w:t xml:space="preserve"> </w:t>
      </w:r>
    </w:p>
    <w:tbl>
      <w:tblPr>
        <w:tblStyle w:val="GridTableLight"/>
        <w:tblW w:w="9606" w:type="dxa"/>
        <w:tblLayout w:type="fixed"/>
        <w:tblLook w:val="04A0"/>
      </w:tblPr>
      <w:tblGrid>
        <w:gridCol w:w="1809"/>
        <w:gridCol w:w="3402"/>
        <w:gridCol w:w="1843"/>
        <w:gridCol w:w="1418"/>
        <w:gridCol w:w="1134"/>
      </w:tblGrid>
      <w:tr w:rsidR="00077884" w:rsidRPr="00352085" w:rsidTr="00077884">
        <w:tc>
          <w:tcPr>
            <w:tcW w:w="1809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Exam Passed</w:t>
            </w:r>
          </w:p>
        </w:tc>
        <w:tc>
          <w:tcPr>
            <w:tcW w:w="3402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Name Of Institute</w:t>
            </w:r>
          </w:p>
        </w:tc>
        <w:tc>
          <w:tcPr>
            <w:tcW w:w="1843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Name of board</w:t>
            </w:r>
          </w:p>
        </w:tc>
        <w:tc>
          <w:tcPr>
            <w:tcW w:w="1418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Year of passing</w:t>
            </w:r>
          </w:p>
        </w:tc>
        <w:tc>
          <w:tcPr>
            <w:tcW w:w="1134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Marks</w:t>
            </w:r>
            <w:r w:rsidR="00595B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 CGPA</w:t>
            </w:r>
          </w:p>
        </w:tc>
      </w:tr>
      <w:tr w:rsidR="00077884" w:rsidRPr="00352085" w:rsidTr="00077884">
        <w:tc>
          <w:tcPr>
            <w:tcW w:w="1809" w:type="dxa"/>
          </w:tcPr>
          <w:p w:rsidR="00077884" w:rsidRPr="00352085" w:rsidRDefault="00595BE2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</w:t>
            </w:r>
          </w:p>
        </w:tc>
        <w:tc>
          <w:tcPr>
            <w:tcW w:w="3402" w:type="dxa"/>
          </w:tcPr>
          <w:p w:rsidR="00595BE2" w:rsidRDefault="00595BE2" w:rsidP="00595BE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Marwadi education foundation</w:t>
            </w:r>
          </w:p>
          <w:p w:rsidR="00077884" w:rsidRPr="00077884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43" w:type="dxa"/>
          </w:tcPr>
          <w:p w:rsidR="00077884" w:rsidRPr="00352085" w:rsidRDefault="00595BE2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GTU</w:t>
            </w:r>
          </w:p>
        </w:tc>
        <w:tc>
          <w:tcPr>
            <w:tcW w:w="1418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201</w:t>
            </w:r>
            <w:r w:rsidR="00595B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7.</w:t>
            </w:r>
            <w:r w:rsidR="00595B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68</w:t>
            </w:r>
          </w:p>
        </w:tc>
      </w:tr>
      <w:tr w:rsidR="00077884" w:rsidRPr="00352085" w:rsidTr="00077884">
        <w:trPr>
          <w:trHeight w:val="605"/>
        </w:trPr>
        <w:tc>
          <w:tcPr>
            <w:tcW w:w="1809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HSC</w:t>
            </w:r>
          </w:p>
        </w:tc>
        <w:tc>
          <w:tcPr>
            <w:tcW w:w="3402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Kokilaben dhirubhai ambani vidhyamandir school</w:t>
            </w:r>
          </w:p>
        </w:tc>
        <w:tc>
          <w:tcPr>
            <w:tcW w:w="1843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CBSE</w:t>
            </w:r>
          </w:p>
        </w:tc>
        <w:tc>
          <w:tcPr>
            <w:tcW w:w="1418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2014</w:t>
            </w:r>
          </w:p>
        </w:tc>
        <w:tc>
          <w:tcPr>
            <w:tcW w:w="1134" w:type="dxa"/>
          </w:tcPr>
          <w:p w:rsidR="00077884" w:rsidRPr="00352085" w:rsidRDefault="005960D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73</w:t>
            </w:r>
            <w:r w:rsidR="00077884"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.2</w:t>
            </w:r>
          </w:p>
        </w:tc>
      </w:tr>
      <w:tr w:rsidR="00077884" w:rsidRPr="00352085" w:rsidTr="00077884">
        <w:trPr>
          <w:trHeight w:val="472"/>
        </w:trPr>
        <w:tc>
          <w:tcPr>
            <w:tcW w:w="1809" w:type="dxa"/>
          </w:tcPr>
          <w:p w:rsidR="00077884" w:rsidRPr="00352085" w:rsidRDefault="00595BE2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SSC</w:t>
            </w:r>
          </w:p>
        </w:tc>
        <w:tc>
          <w:tcPr>
            <w:tcW w:w="3402" w:type="dxa"/>
          </w:tcPr>
          <w:p w:rsidR="00077884" w:rsidRPr="00352085" w:rsidRDefault="00595BE2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Kokilaben dhirubhai ambani vidhyamandir school</w:t>
            </w:r>
            <w:r w:rsidR="000778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77884" w:rsidRPr="00352085" w:rsidRDefault="00595BE2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CBSE</w:t>
            </w:r>
          </w:p>
        </w:tc>
        <w:tc>
          <w:tcPr>
            <w:tcW w:w="1418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  <w:r w:rsidR="00595B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077884" w:rsidRPr="00352085" w:rsidRDefault="00077884" w:rsidP="0074606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520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7.</w:t>
            </w:r>
            <w:r w:rsidR="00595B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</w:tbl>
    <w:sdt>
      <w:sdtPr>
        <w:rPr>
          <w:rFonts w:ascii="Times New Roman" w:hAnsi="Times New Roman" w:cs="Times New Roman"/>
          <w:color w:val="auto"/>
        </w:rPr>
        <w:alias w:val="Skills:"/>
        <w:tag w:val="Skills:"/>
        <w:id w:val="-1392877668"/>
        <w:placeholder>
          <w:docPart w:val="FF46DCC458EC4884A2DF7D7A1C75B617"/>
        </w:placeholder>
        <w:temporary/>
        <w:showingPlcHdr/>
      </w:sdtPr>
      <w:sdtContent>
        <w:p w:rsidR="00486277" w:rsidRPr="00352085" w:rsidRDefault="00486277" w:rsidP="0074606B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352085">
            <w:rPr>
              <w:rFonts w:ascii="Times New Roman" w:hAnsi="Times New Roman" w:cs="Times New Roman"/>
              <w:color w:val="au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352085" w:rsidTr="00CF1A49">
        <w:tc>
          <w:tcPr>
            <w:tcW w:w="4675" w:type="dxa"/>
          </w:tcPr>
          <w:p w:rsidR="001E3120" w:rsidRPr="00352085" w:rsidRDefault="00C07E60" w:rsidP="0074606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>Proficiency in Office automation(MS-Office)</w:t>
            </w:r>
          </w:p>
          <w:p w:rsidR="001F4E6D" w:rsidRPr="00352085" w:rsidRDefault="00C07E60" w:rsidP="0074606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>Resourceful Team Player and attention to details.</w:t>
            </w:r>
          </w:p>
          <w:p w:rsidR="00C144A1" w:rsidRPr="00352085" w:rsidRDefault="00C144A1" w:rsidP="0074606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>Knowledge on ANSYS</w:t>
            </w:r>
          </w:p>
          <w:p w:rsidR="00563334" w:rsidRPr="00352085" w:rsidRDefault="00563334" w:rsidP="0074606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C07E60" w:rsidRPr="00352085" w:rsidRDefault="00C07E60" w:rsidP="0074606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 xml:space="preserve">Knowledge about </w:t>
            </w:r>
            <w:r w:rsidR="00B5474E" w:rsidRPr="00352085">
              <w:rPr>
                <w:rFonts w:ascii="Times New Roman" w:hAnsi="Times New Roman" w:cs="Times New Roman"/>
                <w:color w:val="auto"/>
              </w:rPr>
              <w:t>Siemens</w:t>
            </w:r>
            <w:r w:rsidRPr="00352085">
              <w:rPr>
                <w:rFonts w:ascii="Times New Roman" w:hAnsi="Times New Roman" w:cs="Times New Roman"/>
                <w:color w:val="auto"/>
              </w:rPr>
              <w:t xml:space="preserve"> NX software.</w:t>
            </w:r>
          </w:p>
          <w:p w:rsidR="001E3120" w:rsidRPr="00352085" w:rsidRDefault="00C07E60" w:rsidP="0074606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 xml:space="preserve">Knowledge on PTC </w:t>
            </w:r>
            <w:r w:rsidR="00C144A1" w:rsidRPr="00352085">
              <w:rPr>
                <w:rFonts w:ascii="Times New Roman" w:hAnsi="Times New Roman" w:cs="Times New Roman"/>
                <w:color w:val="auto"/>
              </w:rPr>
              <w:t>C</w:t>
            </w:r>
            <w:r w:rsidRPr="00352085">
              <w:rPr>
                <w:rFonts w:ascii="Times New Roman" w:hAnsi="Times New Roman" w:cs="Times New Roman"/>
                <w:color w:val="auto"/>
              </w:rPr>
              <w:t>reo software.</w:t>
            </w:r>
          </w:p>
          <w:p w:rsidR="001E3120" w:rsidRPr="00352085" w:rsidRDefault="00C07E60" w:rsidP="0074606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352085">
              <w:rPr>
                <w:rFonts w:ascii="Times New Roman" w:hAnsi="Times New Roman" w:cs="Times New Roman"/>
                <w:color w:val="auto"/>
              </w:rPr>
              <w:t>Knowledge about AutoCAD.</w:t>
            </w:r>
          </w:p>
        </w:tc>
      </w:tr>
    </w:tbl>
    <w:p w:rsidR="00C07E60" w:rsidRPr="00352085" w:rsidRDefault="00C07E60" w:rsidP="0074606B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352085">
        <w:rPr>
          <w:rFonts w:ascii="Times New Roman" w:hAnsi="Times New Roman" w:cs="Times New Roman"/>
          <w:color w:val="auto"/>
        </w:rPr>
        <w:t>Industrial training</w:t>
      </w:r>
    </w:p>
    <w:p w:rsidR="00C07E60" w:rsidRPr="00352085" w:rsidRDefault="00C07E60" w:rsidP="0074606B">
      <w:pPr>
        <w:rPr>
          <w:rFonts w:ascii="Times New Roman" w:hAnsi="Times New Roman" w:cs="Times New Roman"/>
          <w:b/>
          <w:color w:val="auto"/>
        </w:rPr>
      </w:pPr>
      <w:r w:rsidRPr="00352085">
        <w:rPr>
          <w:rFonts w:ascii="Times New Roman" w:hAnsi="Times New Roman" w:cs="Times New Roman"/>
          <w:color w:val="auto"/>
        </w:rPr>
        <w:t xml:space="preserve">Vocational Training at </w:t>
      </w:r>
      <w:r w:rsidRPr="00352085">
        <w:rPr>
          <w:rFonts w:ascii="Times New Roman" w:hAnsi="Times New Roman" w:cs="Times New Roman"/>
          <w:b/>
          <w:color w:val="auto"/>
        </w:rPr>
        <w:t>Reliance Industries Limited, Jamnagar.</w:t>
      </w:r>
    </w:p>
    <w:p w:rsidR="00595BE2" w:rsidRPr="00352085" w:rsidRDefault="00C07E60" w:rsidP="0074606B">
      <w:p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 xml:space="preserve">Duration : </w:t>
      </w:r>
      <w:r w:rsidR="00C144A1" w:rsidRPr="00352085">
        <w:rPr>
          <w:rFonts w:ascii="Times New Roman" w:hAnsi="Times New Roman" w:cs="Times New Roman"/>
          <w:color w:val="auto"/>
        </w:rPr>
        <w:t>8</w:t>
      </w:r>
      <w:r w:rsidR="00C144A1" w:rsidRPr="00352085">
        <w:rPr>
          <w:rFonts w:ascii="Times New Roman" w:hAnsi="Times New Roman" w:cs="Times New Roman"/>
          <w:color w:val="auto"/>
          <w:vertAlign w:val="superscript"/>
        </w:rPr>
        <w:t>th</w:t>
      </w:r>
      <w:r w:rsidR="000C226F" w:rsidRPr="00352085">
        <w:rPr>
          <w:rFonts w:ascii="Times New Roman" w:hAnsi="Times New Roman" w:cs="Times New Roman"/>
          <w:color w:val="auto"/>
        </w:rPr>
        <w:t xml:space="preserve"> December </w:t>
      </w:r>
      <w:r w:rsidRPr="00352085">
        <w:rPr>
          <w:rFonts w:ascii="Times New Roman" w:hAnsi="Times New Roman" w:cs="Times New Roman"/>
          <w:color w:val="auto"/>
        </w:rPr>
        <w:t xml:space="preserve">,2017 to </w:t>
      </w:r>
      <w:r w:rsidR="00C144A1" w:rsidRPr="00352085">
        <w:rPr>
          <w:rFonts w:ascii="Times New Roman" w:hAnsi="Times New Roman" w:cs="Times New Roman"/>
          <w:color w:val="auto"/>
        </w:rPr>
        <w:t>25</w:t>
      </w:r>
      <w:r w:rsidR="00C144A1" w:rsidRPr="00352085">
        <w:rPr>
          <w:rFonts w:ascii="Times New Roman" w:hAnsi="Times New Roman" w:cs="Times New Roman"/>
          <w:color w:val="auto"/>
          <w:vertAlign w:val="superscript"/>
        </w:rPr>
        <w:t>th</w:t>
      </w:r>
      <w:r w:rsidR="00C144A1" w:rsidRPr="00352085">
        <w:rPr>
          <w:rFonts w:ascii="Times New Roman" w:hAnsi="Times New Roman" w:cs="Times New Roman"/>
          <w:color w:val="auto"/>
        </w:rPr>
        <w:t xml:space="preserve"> December</w:t>
      </w:r>
      <w:r w:rsidRPr="00352085">
        <w:rPr>
          <w:rFonts w:ascii="Times New Roman" w:hAnsi="Times New Roman" w:cs="Times New Roman"/>
          <w:color w:val="auto"/>
        </w:rPr>
        <w:t>,2017.</w:t>
      </w:r>
    </w:p>
    <w:p w:rsidR="00C07E60" w:rsidRPr="00352085" w:rsidRDefault="00C07E60" w:rsidP="0074606B">
      <w:pPr>
        <w:rPr>
          <w:rFonts w:ascii="Times New Roman" w:hAnsi="Times New Roman" w:cs="Times New Roman"/>
          <w:color w:val="auto"/>
        </w:rPr>
      </w:pPr>
    </w:p>
    <w:p w:rsidR="00CD0226" w:rsidRPr="00352085" w:rsidRDefault="00C07E60" w:rsidP="0074606B">
      <w:p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 xml:space="preserve"> </w:t>
      </w:r>
      <w:r w:rsidR="00CD0226" w:rsidRPr="00352085">
        <w:rPr>
          <w:rFonts w:ascii="Times New Roman" w:hAnsi="Times New Roman" w:cs="Times New Roman"/>
          <w:b/>
          <w:color w:val="auto"/>
          <w:sz w:val="28"/>
          <w:szCs w:val="28"/>
        </w:rPr>
        <w:t>PROJECT</w:t>
      </w:r>
      <w:r w:rsidR="00094E49" w:rsidRPr="00352085">
        <w:rPr>
          <w:rFonts w:ascii="Times New Roman" w:hAnsi="Times New Roman" w:cs="Times New Roman"/>
          <w:b/>
          <w:color w:val="auto"/>
          <w:sz w:val="28"/>
          <w:szCs w:val="28"/>
        </w:rPr>
        <w:t>S</w:t>
      </w:r>
    </w:p>
    <w:p w:rsidR="00CD0226" w:rsidRPr="00352085" w:rsidRDefault="00CD0226" w:rsidP="0074606B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C226F" w:rsidRPr="00352085" w:rsidRDefault="00CD0226" w:rsidP="000C22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>As a part of Gujarat Technological University (GTU), presentl</w:t>
      </w:r>
      <w:r w:rsidR="00563334" w:rsidRPr="00352085">
        <w:rPr>
          <w:rFonts w:ascii="Times New Roman" w:hAnsi="Times New Roman" w:cs="Times New Roman"/>
          <w:color w:val="auto"/>
        </w:rPr>
        <w:t>y working on Project “</w:t>
      </w:r>
      <w:r w:rsidR="00B5474E" w:rsidRPr="00352085">
        <w:rPr>
          <w:rFonts w:ascii="Times New Roman" w:hAnsi="Times New Roman" w:cs="Times New Roman"/>
          <w:color w:val="auto"/>
        </w:rPr>
        <w:t>thermo electric generator</w:t>
      </w:r>
      <w:r w:rsidRPr="00352085">
        <w:rPr>
          <w:rFonts w:ascii="Times New Roman" w:hAnsi="Times New Roman" w:cs="Times New Roman"/>
          <w:color w:val="auto"/>
        </w:rPr>
        <w:t>” under th</w:t>
      </w:r>
      <w:r w:rsidR="00B5474E" w:rsidRPr="00352085">
        <w:rPr>
          <w:rFonts w:ascii="Times New Roman" w:hAnsi="Times New Roman" w:cs="Times New Roman"/>
          <w:color w:val="auto"/>
        </w:rPr>
        <w:t>e guidance of Prof.</w:t>
      </w:r>
      <w:r w:rsidR="000C226F" w:rsidRPr="00352085">
        <w:rPr>
          <w:rFonts w:ascii="Times New Roman" w:hAnsi="Times New Roman" w:cs="Times New Roman"/>
          <w:color w:val="auto"/>
        </w:rPr>
        <w:t xml:space="preserve"> mayank vaghasia</w:t>
      </w:r>
      <w:r w:rsidRPr="00352085">
        <w:rPr>
          <w:rFonts w:ascii="Times New Roman" w:hAnsi="Times New Roman" w:cs="Times New Roman"/>
          <w:color w:val="auto"/>
        </w:rPr>
        <w:t>.</w:t>
      </w:r>
    </w:p>
    <w:p w:rsidR="00CD0226" w:rsidRDefault="000C226F" w:rsidP="000C22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 xml:space="preserve">Worked on a project "Multipurpose pedal" under the guidance of Prof. mayank vaghasia.  </w:t>
      </w:r>
      <w:r w:rsidR="00CD0226" w:rsidRPr="00352085">
        <w:rPr>
          <w:rFonts w:ascii="Times New Roman" w:hAnsi="Times New Roman" w:cs="Times New Roman"/>
          <w:color w:val="auto"/>
        </w:rPr>
        <w:t xml:space="preserve"> </w:t>
      </w:r>
    </w:p>
    <w:p w:rsidR="00595BE2" w:rsidRPr="00352085" w:rsidRDefault="00595BE2" w:rsidP="000C22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 xml:space="preserve">As a part of Gujarat Technological University (GTU), </w:t>
      </w:r>
      <w:r>
        <w:rPr>
          <w:rFonts w:ascii="Times New Roman" w:hAnsi="Times New Roman" w:cs="Times New Roman"/>
          <w:color w:val="auto"/>
        </w:rPr>
        <w:t>I have worked</w:t>
      </w:r>
      <w:r w:rsidRPr="00352085">
        <w:rPr>
          <w:rFonts w:ascii="Times New Roman" w:hAnsi="Times New Roman" w:cs="Times New Roman"/>
          <w:color w:val="auto"/>
        </w:rPr>
        <w:t xml:space="preserve"> on Project “</w:t>
      </w:r>
      <w:r>
        <w:rPr>
          <w:rFonts w:ascii="Times New Roman" w:hAnsi="Times New Roman" w:cs="Times New Roman"/>
          <w:color w:val="auto"/>
        </w:rPr>
        <w:t>Glass Fiber composite material</w:t>
      </w:r>
      <w:r w:rsidRPr="00352085">
        <w:rPr>
          <w:rFonts w:ascii="Times New Roman" w:hAnsi="Times New Roman" w:cs="Times New Roman"/>
          <w:color w:val="auto"/>
        </w:rPr>
        <w:t>” under the guidance of Prof. mayank vaghasia</w:t>
      </w:r>
      <w:r>
        <w:rPr>
          <w:rFonts w:ascii="Times New Roman" w:hAnsi="Times New Roman" w:cs="Times New Roman"/>
          <w:color w:val="auto"/>
        </w:rPr>
        <w:t>.</w:t>
      </w:r>
    </w:p>
    <w:p w:rsidR="00094E49" w:rsidRPr="00352085" w:rsidRDefault="00352085" w:rsidP="00352085">
      <w:pPr>
        <w:pStyle w:val="Heading1"/>
        <w:rPr>
          <w:rFonts w:ascii="Times New Roman" w:hAnsi="Times New Roman" w:cs="Times New Roman"/>
        </w:rPr>
      </w:pPr>
      <w:r w:rsidRPr="00352085">
        <w:rPr>
          <w:rFonts w:ascii="Times New Roman" w:hAnsi="Times New Roman" w:cs="Times New Roman"/>
        </w:rPr>
        <w:lastRenderedPageBreak/>
        <w:t>hobbies</w:t>
      </w:r>
    </w:p>
    <w:p w:rsidR="00352085" w:rsidRPr="00352085" w:rsidRDefault="00352085" w:rsidP="003520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>Playing Cricket</w:t>
      </w:r>
    </w:p>
    <w:p w:rsidR="00352085" w:rsidRPr="00352085" w:rsidRDefault="00352085" w:rsidP="003520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>Playing Football</w:t>
      </w:r>
    </w:p>
    <w:p w:rsidR="00352085" w:rsidRDefault="00352085" w:rsidP="003520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 xml:space="preserve">Travelling </w:t>
      </w:r>
    </w:p>
    <w:p w:rsidR="007C2AAA" w:rsidRPr="00352085" w:rsidRDefault="007C2AAA" w:rsidP="007C2AAA">
      <w:pPr>
        <w:pStyle w:val="ListParagraph"/>
        <w:rPr>
          <w:rFonts w:ascii="Times New Roman" w:hAnsi="Times New Roman" w:cs="Times New Roman"/>
          <w:color w:val="auto"/>
        </w:rPr>
      </w:pPr>
    </w:p>
    <w:p w:rsidR="00CD0226" w:rsidRPr="00352085" w:rsidRDefault="00CD0226" w:rsidP="0074606B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52085">
        <w:rPr>
          <w:rFonts w:ascii="Times New Roman" w:hAnsi="Times New Roman" w:cs="Times New Roman"/>
          <w:b/>
          <w:color w:val="auto"/>
          <w:sz w:val="28"/>
          <w:szCs w:val="28"/>
        </w:rPr>
        <w:t>KEY STRENGTHS</w:t>
      </w:r>
    </w:p>
    <w:p w:rsidR="0074606B" w:rsidRPr="00352085" w:rsidRDefault="00506D11" w:rsidP="0074606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74123E" w:rsidRPr="00352085" w:rsidRDefault="00CD0226" w:rsidP="00094E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>Planning skills</w:t>
      </w:r>
      <w:r w:rsidR="0074606B" w:rsidRPr="00352085">
        <w:rPr>
          <w:rFonts w:ascii="Times New Roman" w:hAnsi="Times New Roman" w:cs="Times New Roman"/>
          <w:color w:val="auto"/>
        </w:rPr>
        <w:t>.</w:t>
      </w:r>
    </w:p>
    <w:p w:rsidR="00B5474E" w:rsidRPr="00352085" w:rsidRDefault="0074123E" w:rsidP="0074606B">
      <w:pPr>
        <w:pStyle w:val="ListParagraph"/>
        <w:numPr>
          <w:ilvl w:val="0"/>
          <w:numId w:val="15"/>
        </w:numPr>
        <w:ind w:right="-720"/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>Able to work well as a team.</w:t>
      </w:r>
    </w:p>
    <w:p w:rsidR="00506D11" w:rsidRDefault="000C226F" w:rsidP="0074606B">
      <w:pPr>
        <w:pStyle w:val="ListParagraph"/>
        <w:numPr>
          <w:ilvl w:val="0"/>
          <w:numId w:val="15"/>
        </w:numPr>
        <w:ind w:right="-720"/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>Curiosity to learn more</w:t>
      </w:r>
    </w:p>
    <w:p w:rsidR="000C226F" w:rsidRPr="00352085" w:rsidRDefault="00506D11" w:rsidP="0074606B">
      <w:pPr>
        <w:pStyle w:val="ListParagraph"/>
        <w:numPr>
          <w:ilvl w:val="0"/>
          <w:numId w:val="15"/>
        </w:numPr>
        <w:ind w:right="-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Adaptable to any situations</w:t>
      </w:r>
      <w:r w:rsidR="000C226F" w:rsidRPr="00352085">
        <w:rPr>
          <w:rFonts w:ascii="Times New Roman" w:hAnsi="Times New Roman" w:cs="Times New Roman"/>
          <w:color w:val="auto"/>
        </w:rPr>
        <w:t>.</w:t>
      </w:r>
    </w:p>
    <w:p w:rsidR="000C226F" w:rsidRPr="00352085" w:rsidRDefault="000C226F" w:rsidP="000C226F">
      <w:pPr>
        <w:pStyle w:val="ListParagraph"/>
        <w:ind w:right="-720"/>
        <w:rPr>
          <w:rFonts w:ascii="Times New Roman" w:hAnsi="Times New Roman" w:cs="Times New Roman"/>
          <w:color w:val="auto"/>
        </w:rPr>
      </w:pPr>
    </w:p>
    <w:p w:rsidR="0074123E" w:rsidRPr="00352085" w:rsidRDefault="0074123E" w:rsidP="0074606B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52085">
        <w:rPr>
          <w:rFonts w:ascii="Times New Roman" w:hAnsi="Times New Roman" w:cs="Times New Roman"/>
          <w:b/>
          <w:color w:val="auto"/>
          <w:sz w:val="28"/>
          <w:szCs w:val="28"/>
        </w:rPr>
        <w:t>DECLARATION</w:t>
      </w:r>
    </w:p>
    <w:p w:rsidR="0074123E" w:rsidRPr="00352085" w:rsidRDefault="0074123E" w:rsidP="0074606B">
      <w:pPr>
        <w:pStyle w:val="ListParagraph"/>
        <w:rPr>
          <w:rFonts w:ascii="Times New Roman" w:hAnsi="Times New Roman" w:cs="Times New Roman"/>
          <w:b/>
          <w:color w:val="auto"/>
        </w:rPr>
      </w:pPr>
    </w:p>
    <w:p w:rsidR="0074123E" w:rsidRPr="00352085" w:rsidRDefault="0074123E" w:rsidP="0074606B">
      <w:pPr>
        <w:rPr>
          <w:rFonts w:ascii="Times New Roman" w:hAnsi="Times New Roman" w:cs="Times New Roman"/>
          <w:color w:val="auto"/>
        </w:rPr>
      </w:pPr>
      <w:r w:rsidRPr="00352085">
        <w:rPr>
          <w:rFonts w:ascii="Times New Roman" w:hAnsi="Times New Roman" w:cs="Times New Roman"/>
          <w:color w:val="auto"/>
        </w:rPr>
        <w:t>I hereby declare that all the information mentioned in the above are true to the best of my knowledge and I bear the responsibility for the above mentioned particulars.</w:t>
      </w:r>
    </w:p>
    <w:p w:rsidR="0074123E" w:rsidRPr="00352085" w:rsidRDefault="0074123E" w:rsidP="0074606B">
      <w:pPr>
        <w:rPr>
          <w:rFonts w:ascii="Times New Roman" w:hAnsi="Times New Roman" w:cs="Times New Roman"/>
          <w:color w:val="auto"/>
        </w:rPr>
      </w:pPr>
    </w:p>
    <w:p w:rsidR="0074123E" w:rsidRPr="00352085" w:rsidRDefault="0074123E" w:rsidP="0074606B">
      <w:pPr>
        <w:rPr>
          <w:rFonts w:ascii="Times New Roman" w:hAnsi="Times New Roman" w:cs="Times New Roman"/>
          <w:b/>
          <w:color w:val="auto"/>
        </w:rPr>
      </w:pPr>
    </w:p>
    <w:p w:rsidR="0074123E" w:rsidRPr="00352085" w:rsidRDefault="0074123E" w:rsidP="0074606B">
      <w:pPr>
        <w:rPr>
          <w:rFonts w:ascii="Times New Roman" w:hAnsi="Times New Roman" w:cs="Times New Roman"/>
          <w:b/>
          <w:color w:val="auto"/>
        </w:rPr>
      </w:pPr>
    </w:p>
    <w:p w:rsidR="0074123E" w:rsidRPr="00352085" w:rsidRDefault="00094E49" w:rsidP="0074606B">
      <w:pPr>
        <w:rPr>
          <w:rFonts w:ascii="Times New Roman" w:hAnsi="Times New Roman" w:cs="Times New Roman"/>
          <w:b/>
          <w:color w:val="auto"/>
        </w:rPr>
      </w:pPr>
      <w:r w:rsidRPr="00352085">
        <w:rPr>
          <w:rFonts w:ascii="Times New Roman" w:hAnsi="Times New Roman" w:cs="Times New Roman"/>
          <w:b/>
          <w:color w:val="auto"/>
        </w:rPr>
        <w:t xml:space="preserve">Aman </w:t>
      </w:r>
      <w:r w:rsidR="00C144A1" w:rsidRPr="00352085">
        <w:rPr>
          <w:rFonts w:ascii="Times New Roman" w:hAnsi="Times New Roman" w:cs="Times New Roman"/>
          <w:b/>
          <w:color w:val="auto"/>
        </w:rPr>
        <w:t>C</w:t>
      </w:r>
      <w:r w:rsidRPr="00352085">
        <w:rPr>
          <w:rFonts w:ascii="Times New Roman" w:hAnsi="Times New Roman" w:cs="Times New Roman"/>
          <w:b/>
          <w:color w:val="auto"/>
        </w:rPr>
        <w:t>hauhan</w:t>
      </w:r>
    </w:p>
    <w:p w:rsidR="0074123E" w:rsidRPr="00352085" w:rsidRDefault="0074123E" w:rsidP="0074606B">
      <w:pPr>
        <w:rPr>
          <w:rFonts w:ascii="Times New Roman" w:hAnsi="Times New Roman" w:cs="Times New Roman"/>
          <w:b/>
          <w:color w:val="auto"/>
        </w:rPr>
      </w:pPr>
      <w:r w:rsidRPr="00352085">
        <w:rPr>
          <w:rFonts w:ascii="Times New Roman" w:hAnsi="Times New Roman" w:cs="Times New Roman"/>
          <w:b/>
          <w:color w:val="auto"/>
        </w:rPr>
        <w:t>Place:  Rajkot</w:t>
      </w:r>
    </w:p>
    <w:p w:rsidR="0074123E" w:rsidRPr="00352085" w:rsidRDefault="00094E49" w:rsidP="0074606B">
      <w:pPr>
        <w:rPr>
          <w:rFonts w:ascii="Times New Roman" w:hAnsi="Times New Roman" w:cs="Times New Roman"/>
          <w:b/>
          <w:color w:val="auto"/>
        </w:rPr>
      </w:pPr>
      <w:r w:rsidRPr="00352085">
        <w:rPr>
          <w:rFonts w:ascii="Times New Roman" w:hAnsi="Times New Roman" w:cs="Times New Roman"/>
          <w:b/>
          <w:color w:val="auto"/>
        </w:rPr>
        <w:t>Date:   January 28</w:t>
      </w:r>
      <w:r w:rsidR="0074123E" w:rsidRPr="00352085">
        <w:rPr>
          <w:rFonts w:ascii="Times New Roman" w:hAnsi="Times New Roman" w:cs="Times New Roman"/>
          <w:b/>
          <w:color w:val="auto"/>
        </w:rPr>
        <w:t>, 2018</w:t>
      </w:r>
      <w:bookmarkStart w:id="0" w:name="_GoBack"/>
      <w:bookmarkEnd w:id="0"/>
    </w:p>
    <w:sectPr w:rsidR="0074123E" w:rsidRPr="00352085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D1C" w:rsidRDefault="00F56D1C" w:rsidP="0068194B">
      <w:r>
        <w:separator/>
      </w:r>
    </w:p>
    <w:p w:rsidR="00F56D1C" w:rsidRDefault="00F56D1C"/>
    <w:p w:rsidR="00F56D1C" w:rsidRDefault="00F56D1C"/>
  </w:endnote>
  <w:endnote w:type="continuationSeparator" w:id="0">
    <w:p w:rsidR="00F56D1C" w:rsidRDefault="00F56D1C" w:rsidP="0068194B">
      <w:r>
        <w:continuationSeparator/>
      </w:r>
    </w:p>
    <w:p w:rsidR="00F56D1C" w:rsidRDefault="00F56D1C"/>
    <w:p w:rsidR="00F56D1C" w:rsidRDefault="00F56D1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534634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595B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D1C" w:rsidRDefault="00F56D1C" w:rsidP="0068194B">
      <w:r>
        <w:separator/>
      </w:r>
    </w:p>
    <w:p w:rsidR="00F56D1C" w:rsidRDefault="00F56D1C"/>
    <w:p w:rsidR="00F56D1C" w:rsidRDefault="00F56D1C"/>
  </w:footnote>
  <w:footnote w:type="continuationSeparator" w:id="0">
    <w:p w:rsidR="00F56D1C" w:rsidRDefault="00F56D1C" w:rsidP="0068194B">
      <w:r>
        <w:continuationSeparator/>
      </w:r>
    </w:p>
    <w:p w:rsidR="00F56D1C" w:rsidRDefault="00F56D1C"/>
    <w:p w:rsidR="00F56D1C" w:rsidRDefault="00F56D1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534634" w:rsidP="005A1B10">
    <w:pPr>
      <w:pStyle w:val="Header"/>
    </w:pPr>
    <w:r w:rsidRPr="00534634"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B564C72"/>
    <w:multiLevelType w:val="hybridMultilevel"/>
    <w:tmpl w:val="DEB69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2DD06E8"/>
    <w:multiLevelType w:val="hybridMultilevel"/>
    <w:tmpl w:val="3D1A9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B44A8"/>
    <w:multiLevelType w:val="hybridMultilevel"/>
    <w:tmpl w:val="43AC9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C411E6"/>
    <w:multiLevelType w:val="hybridMultilevel"/>
    <w:tmpl w:val="CD20F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C62A44"/>
    <w:multiLevelType w:val="hybridMultilevel"/>
    <w:tmpl w:val="A31E5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E7E4345"/>
    <w:multiLevelType w:val="hybridMultilevel"/>
    <w:tmpl w:val="1798934A"/>
    <w:lvl w:ilvl="0" w:tplc="0C3821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E1633"/>
    <w:multiLevelType w:val="hybridMultilevel"/>
    <w:tmpl w:val="96D059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6"/>
  </w:num>
  <w:num w:numId="16">
    <w:abstractNumId w:val="14"/>
  </w:num>
  <w:num w:numId="17">
    <w:abstractNumId w:val="13"/>
  </w:num>
  <w:num w:numId="18">
    <w:abstractNumId w:val="15"/>
  </w:num>
  <w:num w:numId="19">
    <w:abstractNumId w:val="1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4C7D"/>
    <w:rsid w:val="000001EF"/>
    <w:rsid w:val="00007322"/>
    <w:rsid w:val="00007728"/>
    <w:rsid w:val="00024584"/>
    <w:rsid w:val="00024730"/>
    <w:rsid w:val="00055E95"/>
    <w:rsid w:val="0007021F"/>
    <w:rsid w:val="00077884"/>
    <w:rsid w:val="00094E49"/>
    <w:rsid w:val="000B2BA5"/>
    <w:rsid w:val="000C226F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6C4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75FA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78AA"/>
    <w:rsid w:val="00336056"/>
    <w:rsid w:val="00352085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4C7D"/>
    <w:rsid w:val="00506D11"/>
    <w:rsid w:val="00510392"/>
    <w:rsid w:val="00513E2A"/>
    <w:rsid w:val="00534634"/>
    <w:rsid w:val="00563334"/>
    <w:rsid w:val="00566A35"/>
    <w:rsid w:val="0056701E"/>
    <w:rsid w:val="005740D7"/>
    <w:rsid w:val="00592D38"/>
    <w:rsid w:val="00595BE2"/>
    <w:rsid w:val="005960D4"/>
    <w:rsid w:val="005A0F26"/>
    <w:rsid w:val="005A1B10"/>
    <w:rsid w:val="005A6850"/>
    <w:rsid w:val="005B1B1B"/>
    <w:rsid w:val="005C5932"/>
    <w:rsid w:val="005D3CA7"/>
    <w:rsid w:val="005D4CC1"/>
    <w:rsid w:val="005F3739"/>
    <w:rsid w:val="005F447A"/>
    <w:rsid w:val="005F4B91"/>
    <w:rsid w:val="005F55D2"/>
    <w:rsid w:val="0062312F"/>
    <w:rsid w:val="00625F2C"/>
    <w:rsid w:val="006618E9"/>
    <w:rsid w:val="00666F6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123E"/>
    <w:rsid w:val="0074403D"/>
    <w:rsid w:val="0074606B"/>
    <w:rsid w:val="00746D44"/>
    <w:rsid w:val="007538DC"/>
    <w:rsid w:val="00757803"/>
    <w:rsid w:val="0079206B"/>
    <w:rsid w:val="00796076"/>
    <w:rsid w:val="007C0566"/>
    <w:rsid w:val="007C2AAA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5438"/>
    <w:rsid w:val="009A44CE"/>
    <w:rsid w:val="009C4DFC"/>
    <w:rsid w:val="009D44F8"/>
    <w:rsid w:val="009E3160"/>
    <w:rsid w:val="009F220C"/>
    <w:rsid w:val="009F3B05"/>
    <w:rsid w:val="009F4931"/>
    <w:rsid w:val="00A053D7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712D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74E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7E60"/>
    <w:rsid w:val="00C144A1"/>
    <w:rsid w:val="00C47FA6"/>
    <w:rsid w:val="00C57FC6"/>
    <w:rsid w:val="00C66A7D"/>
    <w:rsid w:val="00C7665F"/>
    <w:rsid w:val="00C779DA"/>
    <w:rsid w:val="00C814F7"/>
    <w:rsid w:val="00CA4B4D"/>
    <w:rsid w:val="00CB35C3"/>
    <w:rsid w:val="00CD0226"/>
    <w:rsid w:val="00CD323D"/>
    <w:rsid w:val="00CE392C"/>
    <w:rsid w:val="00CE4030"/>
    <w:rsid w:val="00CE64B3"/>
    <w:rsid w:val="00CF1A49"/>
    <w:rsid w:val="00D0630C"/>
    <w:rsid w:val="00D15DF7"/>
    <w:rsid w:val="00D243A9"/>
    <w:rsid w:val="00D305E5"/>
    <w:rsid w:val="00D31F67"/>
    <w:rsid w:val="00D37CD3"/>
    <w:rsid w:val="00D644B9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6D1C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5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9E21C1C36E476B87728F4E9ED24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FE4D-562F-46C4-B833-3BE918F33116}"/>
      </w:docPartPr>
      <w:docPartBody>
        <w:p w:rsidR="00EC7739" w:rsidRDefault="007168B8">
          <w:pPr>
            <w:pStyle w:val="2F9E21C1C36E476B87728F4E9ED24AAB"/>
          </w:pPr>
          <w:r w:rsidRPr="00CF1A49">
            <w:t>Education</w:t>
          </w:r>
        </w:p>
      </w:docPartBody>
    </w:docPart>
    <w:docPart>
      <w:docPartPr>
        <w:name w:val="FF46DCC458EC4884A2DF7D7A1C75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536BB-AB8B-4A9E-AD5E-D725DFD51AFB}"/>
      </w:docPartPr>
      <w:docPartBody>
        <w:p w:rsidR="00EC7739" w:rsidRDefault="007168B8">
          <w:pPr>
            <w:pStyle w:val="FF46DCC458EC4884A2DF7D7A1C75B61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68B8"/>
    <w:rsid w:val="00216205"/>
    <w:rsid w:val="00241398"/>
    <w:rsid w:val="005B10CE"/>
    <w:rsid w:val="007168B8"/>
    <w:rsid w:val="00A55ABB"/>
    <w:rsid w:val="00C31CBF"/>
    <w:rsid w:val="00EC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8F014E0C74A79AF80F5C51EB2874A">
    <w:name w:val="7A58F014E0C74A79AF80F5C51EB2874A"/>
    <w:rsid w:val="00EC7739"/>
  </w:style>
  <w:style w:type="character" w:styleId="IntenseEmphasis">
    <w:name w:val="Intense Emphasis"/>
    <w:basedOn w:val="DefaultParagraphFont"/>
    <w:uiPriority w:val="2"/>
    <w:rsid w:val="00EC7739"/>
    <w:rPr>
      <w:b/>
      <w:iCs/>
      <w:color w:val="262626" w:themeColor="text1" w:themeTint="D9"/>
    </w:rPr>
  </w:style>
  <w:style w:type="paragraph" w:customStyle="1" w:styleId="A4C92A9B9403449D9D10F7FC6E4EAB56">
    <w:name w:val="A4C92A9B9403449D9D10F7FC6E4EAB56"/>
    <w:rsid w:val="00EC7739"/>
  </w:style>
  <w:style w:type="paragraph" w:customStyle="1" w:styleId="493C22F35DAF4415A27D2EE778158A2B">
    <w:name w:val="493C22F35DAF4415A27D2EE778158A2B"/>
    <w:rsid w:val="00EC7739"/>
  </w:style>
  <w:style w:type="paragraph" w:customStyle="1" w:styleId="99D5D32715BC4663BBE332ACBC2A61F8">
    <w:name w:val="99D5D32715BC4663BBE332ACBC2A61F8"/>
    <w:rsid w:val="00EC7739"/>
  </w:style>
  <w:style w:type="paragraph" w:customStyle="1" w:styleId="1B27B17D12484903A381D33E457356BB">
    <w:name w:val="1B27B17D12484903A381D33E457356BB"/>
    <w:rsid w:val="00EC7739"/>
  </w:style>
  <w:style w:type="paragraph" w:customStyle="1" w:styleId="D8CBFC9B21E14F278452353FF7DAFC31">
    <w:name w:val="D8CBFC9B21E14F278452353FF7DAFC31"/>
    <w:rsid w:val="00EC7739"/>
  </w:style>
  <w:style w:type="paragraph" w:customStyle="1" w:styleId="F6AB548B5BF54D329EB830F73B223721">
    <w:name w:val="F6AB548B5BF54D329EB830F73B223721"/>
    <w:rsid w:val="00EC7739"/>
  </w:style>
  <w:style w:type="paragraph" w:customStyle="1" w:styleId="8E5778AAC49A42638B3BCACD5AFA2BEC">
    <w:name w:val="8E5778AAC49A42638B3BCACD5AFA2BEC"/>
    <w:rsid w:val="00EC7739"/>
  </w:style>
  <w:style w:type="paragraph" w:customStyle="1" w:styleId="0639E792AF3C459C89F9CEF1CD27FA70">
    <w:name w:val="0639E792AF3C459C89F9CEF1CD27FA70"/>
    <w:rsid w:val="00EC7739"/>
  </w:style>
  <w:style w:type="paragraph" w:customStyle="1" w:styleId="70C10BB926724FD19208A300D151E1AD">
    <w:name w:val="70C10BB926724FD19208A300D151E1AD"/>
    <w:rsid w:val="00EC7739"/>
  </w:style>
  <w:style w:type="paragraph" w:customStyle="1" w:styleId="E6F2EA9A94FE4D0D87236353531BEDE5">
    <w:name w:val="E6F2EA9A94FE4D0D87236353531BEDE5"/>
    <w:rsid w:val="00EC7739"/>
  </w:style>
  <w:style w:type="paragraph" w:customStyle="1" w:styleId="A75C8B977D544A59971C6C84DE1A752D">
    <w:name w:val="A75C8B977D544A59971C6C84DE1A752D"/>
    <w:rsid w:val="00EC7739"/>
  </w:style>
  <w:style w:type="paragraph" w:customStyle="1" w:styleId="1BC092432785456B83F35BBC6027703A">
    <w:name w:val="1BC092432785456B83F35BBC6027703A"/>
    <w:rsid w:val="00EC7739"/>
  </w:style>
  <w:style w:type="paragraph" w:customStyle="1" w:styleId="BEB3330822A94C2BB897B55DF2BF6814">
    <w:name w:val="BEB3330822A94C2BB897B55DF2BF6814"/>
    <w:rsid w:val="00EC7739"/>
  </w:style>
  <w:style w:type="paragraph" w:customStyle="1" w:styleId="56DA45088B73453F80226EC5625B427A">
    <w:name w:val="56DA45088B73453F80226EC5625B427A"/>
    <w:rsid w:val="00EC7739"/>
  </w:style>
  <w:style w:type="character" w:styleId="SubtleReference">
    <w:name w:val="Subtle Reference"/>
    <w:basedOn w:val="DefaultParagraphFont"/>
    <w:uiPriority w:val="10"/>
    <w:qFormat/>
    <w:rsid w:val="00EC7739"/>
    <w:rPr>
      <w:b/>
      <w:caps w:val="0"/>
      <w:smallCaps/>
      <w:color w:val="595959" w:themeColor="text1" w:themeTint="A6"/>
    </w:rPr>
  </w:style>
  <w:style w:type="paragraph" w:customStyle="1" w:styleId="B523F92C23684FCDBA3606083A07E4DA">
    <w:name w:val="B523F92C23684FCDBA3606083A07E4DA"/>
    <w:rsid w:val="00EC7739"/>
  </w:style>
  <w:style w:type="paragraph" w:customStyle="1" w:styleId="90988814CC654351A3B123E850A4B74C">
    <w:name w:val="90988814CC654351A3B123E850A4B74C"/>
    <w:rsid w:val="00EC7739"/>
  </w:style>
  <w:style w:type="paragraph" w:customStyle="1" w:styleId="FA6661ED46A04098AE629F0DA72D1172">
    <w:name w:val="FA6661ED46A04098AE629F0DA72D1172"/>
    <w:rsid w:val="00EC7739"/>
  </w:style>
  <w:style w:type="paragraph" w:customStyle="1" w:styleId="BDAC2D0C64FD41728802ACB1763AB923">
    <w:name w:val="BDAC2D0C64FD41728802ACB1763AB923"/>
    <w:rsid w:val="00EC7739"/>
  </w:style>
  <w:style w:type="paragraph" w:customStyle="1" w:styleId="2FB19428B5D842AEB9D61DE06E40A50D">
    <w:name w:val="2FB19428B5D842AEB9D61DE06E40A50D"/>
    <w:rsid w:val="00EC7739"/>
  </w:style>
  <w:style w:type="paragraph" w:customStyle="1" w:styleId="6B78ED0C21F74BABA4D9CD054794AA76">
    <w:name w:val="6B78ED0C21F74BABA4D9CD054794AA76"/>
    <w:rsid w:val="00EC7739"/>
  </w:style>
  <w:style w:type="paragraph" w:customStyle="1" w:styleId="6A36120274AA45399732A81F7733FE94">
    <w:name w:val="6A36120274AA45399732A81F7733FE94"/>
    <w:rsid w:val="00EC7739"/>
  </w:style>
  <w:style w:type="paragraph" w:customStyle="1" w:styleId="2F9E21C1C36E476B87728F4E9ED24AAB">
    <w:name w:val="2F9E21C1C36E476B87728F4E9ED24AAB"/>
    <w:rsid w:val="00EC7739"/>
  </w:style>
  <w:style w:type="paragraph" w:customStyle="1" w:styleId="F5043CC31C8B48CF85480E60D8847CED">
    <w:name w:val="F5043CC31C8B48CF85480E60D8847CED"/>
    <w:rsid w:val="00EC7739"/>
  </w:style>
  <w:style w:type="paragraph" w:customStyle="1" w:styleId="C8B34854E9A448F8A2BF47826A317E1B">
    <w:name w:val="C8B34854E9A448F8A2BF47826A317E1B"/>
    <w:rsid w:val="00EC7739"/>
  </w:style>
  <w:style w:type="paragraph" w:customStyle="1" w:styleId="88B7CB1115D343DAA6E2FDE161CEAD68">
    <w:name w:val="88B7CB1115D343DAA6E2FDE161CEAD68"/>
    <w:rsid w:val="00EC7739"/>
  </w:style>
  <w:style w:type="paragraph" w:customStyle="1" w:styleId="E01AF943FC55410C9C6F63B9FBE17AD1">
    <w:name w:val="E01AF943FC55410C9C6F63B9FBE17AD1"/>
    <w:rsid w:val="00EC7739"/>
  </w:style>
  <w:style w:type="paragraph" w:customStyle="1" w:styleId="C821515B8EF24E419167614873CC4E05">
    <w:name w:val="C821515B8EF24E419167614873CC4E05"/>
    <w:rsid w:val="00EC7739"/>
  </w:style>
  <w:style w:type="paragraph" w:customStyle="1" w:styleId="1617DB5A1EE543C1A5A6834B2A5E6206">
    <w:name w:val="1617DB5A1EE543C1A5A6834B2A5E6206"/>
    <w:rsid w:val="00EC7739"/>
  </w:style>
  <w:style w:type="paragraph" w:customStyle="1" w:styleId="E51494E49E114856828BDAF140FDCBB3">
    <w:name w:val="E51494E49E114856828BDAF140FDCBB3"/>
    <w:rsid w:val="00EC7739"/>
  </w:style>
  <w:style w:type="paragraph" w:customStyle="1" w:styleId="E68FC67EFAE849F1ABAC3C79550A9D66">
    <w:name w:val="E68FC67EFAE849F1ABAC3C79550A9D66"/>
    <w:rsid w:val="00EC7739"/>
  </w:style>
  <w:style w:type="paragraph" w:customStyle="1" w:styleId="73E65BEAFA1F4C79B2BC715D4B91733E">
    <w:name w:val="73E65BEAFA1F4C79B2BC715D4B91733E"/>
    <w:rsid w:val="00EC7739"/>
  </w:style>
  <w:style w:type="paragraph" w:customStyle="1" w:styleId="76F5303BEFCF4895BEFD8DD9C4FD7BB6">
    <w:name w:val="76F5303BEFCF4895BEFD8DD9C4FD7BB6"/>
    <w:rsid w:val="00EC7739"/>
  </w:style>
  <w:style w:type="paragraph" w:customStyle="1" w:styleId="FF46DCC458EC4884A2DF7D7A1C75B617">
    <w:name w:val="FF46DCC458EC4884A2DF7D7A1C75B617"/>
    <w:rsid w:val="00EC7739"/>
  </w:style>
  <w:style w:type="paragraph" w:customStyle="1" w:styleId="CF91A0B20E1C465DAA9F0282F5AB4183">
    <w:name w:val="CF91A0B20E1C465DAA9F0282F5AB4183"/>
    <w:rsid w:val="00EC7739"/>
  </w:style>
  <w:style w:type="paragraph" w:customStyle="1" w:styleId="154F5B6BBF024C7A8A716EDB99F398EB">
    <w:name w:val="154F5B6BBF024C7A8A716EDB99F398EB"/>
    <w:rsid w:val="00EC7739"/>
  </w:style>
  <w:style w:type="paragraph" w:customStyle="1" w:styleId="6C4BC1C5CAF34B6E8B2532E302289D33">
    <w:name w:val="6C4BC1C5CAF34B6E8B2532E302289D33"/>
    <w:rsid w:val="00EC7739"/>
  </w:style>
  <w:style w:type="paragraph" w:customStyle="1" w:styleId="E1F85B0AF52D4E7A880272DE7FB64DB2">
    <w:name w:val="E1F85B0AF52D4E7A880272DE7FB64DB2"/>
    <w:rsid w:val="00EC7739"/>
  </w:style>
  <w:style w:type="paragraph" w:customStyle="1" w:styleId="478221D5EB8C4842AEAA6C840188EF4D">
    <w:name w:val="478221D5EB8C4842AEAA6C840188EF4D"/>
    <w:rsid w:val="00EC7739"/>
  </w:style>
  <w:style w:type="paragraph" w:customStyle="1" w:styleId="A03FB419152A45939EDAED1914221594">
    <w:name w:val="A03FB419152A45939EDAED1914221594"/>
    <w:rsid w:val="00EC7739"/>
  </w:style>
  <w:style w:type="paragraph" w:customStyle="1" w:styleId="4F83E0D3666543218E88DA196F79AC3D">
    <w:name w:val="4F83E0D3666543218E88DA196F79AC3D"/>
    <w:rsid w:val="00EC77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DINESH.KUMAR</cp:lastModifiedBy>
  <cp:revision>9</cp:revision>
  <dcterms:created xsi:type="dcterms:W3CDTF">2018-01-29T06:08:00Z</dcterms:created>
  <dcterms:modified xsi:type="dcterms:W3CDTF">2018-06-27T08:48:00Z</dcterms:modified>
</cp:coreProperties>
</file>