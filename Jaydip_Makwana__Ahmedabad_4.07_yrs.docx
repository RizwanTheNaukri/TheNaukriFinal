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47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11347"/>
      </w:tblGrid>
      <w:tr w:rsidR="00E30527" w:rsidRPr="00D528EF" w:rsidTr="00991BC9">
        <w:tc>
          <w:tcPr>
            <w:tcW w:w="11347" w:type="dxa"/>
          </w:tcPr>
          <w:tbl>
            <w:tblPr>
              <w:tblpPr w:leftFromText="180" w:rightFromText="180" w:vertAnchor="page" w:horzAnchor="page" w:tblpX="7786" w:tblpY="1111"/>
              <w:tblOverlap w:val="never"/>
              <w:tblW w:w="278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2780"/>
            </w:tblGrid>
            <w:tr w:rsidR="000353F6" w:rsidRPr="00D528EF" w:rsidTr="000353F6">
              <w:trPr>
                <w:trHeight w:val="39"/>
              </w:trPr>
              <w:tc>
                <w:tcPr>
                  <w:tcW w:w="278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353F6" w:rsidRPr="00D528EF" w:rsidRDefault="000353F6" w:rsidP="000353F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528EF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House holding</w:t>
                  </w:r>
                </w:p>
              </w:tc>
            </w:tr>
            <w:tr w:rsidR="000353F6" w:rsidRPr="00D528EF" w:rsidTr="000353F6">
              <w:trPr>
                <w:trHeight w:val="983"/>
              </w:trPr>
              <w:tc>
                <w:tcPr>
                  <w:tcW w:w="278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B3549" w:rsidRPr="00D528EF" w:rsidRDefault="004B3549" w:rsidP="004B3549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  <w:r w:rsidRPr="00D528EF">
                    <w:rPr>
                      <w:rFonts w:ascii="Arial" w:hAnsi="Arial" w:cs="Arial"/>
                      <w:b/>
                      <w:bCs/>
                      <w:lang w:val="pt-BR"/>
                    </w:rPr>
                    <w:t>184,makwanafali ,mordungara</w:t>
                  </w:r>
                </w:p>
                <w:p w:rsidR="004B3549" w:rsidRPr="00D528EF" w:rsidRDefault="004B3549" w:rsidP="004B3549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lang w:val="pt-BR"/>
                    </w:rPr>
                  </w:pPr>
                  <w:r w:rsidRPr="00D528EF">
                    <w:rPr>
                      <w:rFonts w:ascii="Arial" w:hAnsi="Arial" w:cs="Arial"/>
                      <w:b/>
                      <w:bCs/>
                      <w:lang w:val="pt-BR"/>
                    </w:rPr>
                    <w:t xml:space="preserve">Ta:himatnagar dist:s.k </w:t>
                  </w:r>
                </w:p>
                <w:p w:rsidR="000353F6" w:rsidRPr="00D528EF" w:rsidRDefault="000353F6" w:rsidP="004B3549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lang w:val="fr-FR"/>
                    </w:rPr>
                  </w:pPr>
                  <w:r w:rsidRPr="00D528EF">
                    <w:rPr>
                      <w:rFonts w:ascii="Arial" w:hAnsi="Arial" w:cs="Arial"/>
                      <w:b/>
                      <w:bCs/>
                      <w:lang w:val="pt-BR"/>
                    </w:rPr>
                    <w:t xml:space="preserve">Ph.no = </w:t>
                  </w:r>
                  <w:r w:rsidR="004B3549" w:rsidRPr="00D528EF">
                    <w:rPr>
                      <w:rFonts w:ascii="Arial" w:hAnsi="Arial" w:cs="Arial"/>
                      <w:b/>
                      <w:bCs/>
                      <w:lang w:val="pt-BR"/>
                    </w:rPr>
                    <w:t>7990842724</w:t>
                  </w:r>
                </w:p>
              </w:tc>
            </w:tr>
          </w:tbl>
          <w:tbl>
            <w:tblPr>
              <w:tblpPr w:leftFromText="180" w:rightFromText="180" w:vertAnchor="page" w:horzAnchor="margin" w:tblpY="1141"/>
              <w:tblOverlap w:val="never"/>
              <w:tblW w:w="4405" w:type="dxa"/>
              <w:tblBorders>
                <w:top w:val="single" w:sz="8" w:space="0" w:color="000000"/>
                <w:bottom w:val="single" w:sz="8" w:space="0" w:color="000000"/>
              </w:tblBorders>
              <w:tblLayout w:type="fixed"/>
              <w:tblLook w:val="0680"/>
            </w:tblPr>
            <w:tblGrid>
              <w:gridCol w:w="4405"/>
            </w:tblGrid>
            <w:tr w:rsidR="000353F6" w:rsidRPr="00D528EF" w:rsidTr="000353F6">
              <w:trPr>
                <w:trHeight w:val="697"/>
              </w:trPr>
              <w:tc>
                <w:tcPr>
                  <w:tcW w:w="4405" w:type="dxa"/>
                </w:tcPr>
                <w:p w:rsidR="000353F6" w:rsidRPr="00D528EF" w:rsidRDefault="004B3549" w:rsidP="000353F6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D528EF">
                    <w:rPr>
                      <w:rFonts w:ascii="Arial" w:hAnsi="Arial" w:cs="Arial"/>
                      <w:b/>
                      <w:bCs/>
                      <w:noProof/>
                      <w:sz w:val="32"/>
                      <w:szCs w:val="32"/>
                      <w:lang w:bidi="ar-SA"/>
                    </w:rPr>
                    <w:t>Jaydip Makwana</w:t>
                  </w:r>
                </w:p>
              </w:tc>
            </w:tr>
            <w:tr w:rsidR="000353F6" w:rsidRPr="00D528EF" w:rsidTr="000353F6">
              <w:trPr>
                <w:trHeight w:val="538"/>
              </w:trPr>
              <w:tc>
                <w:tcPr>
                  <w:tcW w:w="4405" w:type="dxa"/>
                </w:tcPr>
                <w:p w:rsidR="000353F6" w:rsidRPr="00D528EF" w:rsidRDefault="004B3549" w:rsidP="000353F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D528EF">
                    <w:rPr>
                      <w:rFonts w:ascii="Arial" w:hAnsi="Arial" w:cs="Arial"/>
                      <w:b/>
                      <w:bCs/>
                    </w:rPr>
                    <w:t>01/06/1994</w:t>
                  </w:r>
                </w:p>
                <w:p w:rsidR="004B3549" w:rsidRPr="00D528EF" w:rsidRDefault="004B3549" w:rsidP="000353F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D528EF">
                    <w:rPr>
                      <w:rFonts w:ascii="Arial" w:hAnsi="Arial" w:cs="Arial"/>
                      <w:b/>
                      <w:bCs/>
                    </w:rPr>
                    <w:t>Kishanmakwana751@gmail.com</w:t>
                  </w:r>
                </w:p>
              </w:tc>
            </w:tr>
            <w:tr w:rsidR="000353F6" w:rsidRPr="00D528EF" w:rsidTr="000353F6">
              <w:trPr>
                <w:trHeight w:val="346"/>
              </w:trPr>
              <w:tc>
                <w:tcPr>
                  <w:tcW w:w="4405" w:type="dxa"/>
                </w:tcPr>
                <w:p w:rsidR="000353F6" w:rsidRPr="00D528EF" w:rsidRDefault="000353F6" w:rsidP="000353F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A5E70" w:rsidRPr="00D528EF" w:rsidRDefault="008A5E70" w:rsidP="00E30527">
            <w:pPr>
              <w:spacing w:after="0" w:line="240" w:lineRule="auto"/>
              <w:rPr>
                <w:rFonts w:ascii="Arial" w:hAnsi="Arial" w:cs="Arial"/>
                <w:b/>
                <w:lang w:val="fr-FR"/>
              </w:rPr>
            </w:pPr>
          </w:p>
        </w:tc>
      </w:tr>
      <w:tr w:rsidR="00E30527" w:rsidRPr="00D528EF" w:rsidTr="00991BC9">
        <w:trPr>
          <w:trHeight w:val="4770"/>
        </w:trPr>
        <w:tc>
          <w:tcPr>
            <w:tcW w:w="11347" w:type="dxa"/>
          </w:tcPr>
          <w:tbl>
            <w:tblPr>
              <w:tblpPr w:leftFromText="180" w:rightFromText="180" w:vertAnchor="text" w:horzAnchor="margin" w:tblpY="237"/>
              <w:tblOverlap w:val="never"/>
              <w:tblW w:w="1066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0665"/>
            </w:tblGrid>
            <w:tr w:rsidR="00837203" w:rsidRPr="00D528EF" w:rsidTr="005D2207">
              <w:trPr>
                <w:trHeight w:val="305"/>
              </w:trPr>
              <w:tc>
                <w:tcPr>
                  <w:tcW w:w="1066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837203" w:rsidRPr="00D528EF" w:rsidRDefault="00837203" w:rsidP="0083720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D528EF">
                    <w:rPr>
                      <w:rFonts w:ascii="Arial" w:hAnsi="Arial" w:cs="Arial"/>
                      <w:b/>
                      <w:bCs/>
                    </w:rPr>
                    <w:t>Experiences</w:t>
                  </w:r>
                </w:p>
              </w:tc>
            </w:tr>
            <w:tr w:rsidR="00837203" w:rsidRPr="00D528EF" w:rsidTr="005D2207">
              <w:trPr>
                <w:trHeight w:val="3429"/>
              </w:trPr>
              <w:tc>
                <w:tcPr>
                  <w:tcW w:w="1066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837203" w:rsidRPr="00D528EF" w:rsidRDefault="00837203" w:rsidP="00837203">
                  <w:pPr>
                    <w:pStyle w:val="ListParagraph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98673B" w:rsidRPr="00D528EF" w:rsidRDefault="00217E63" w:rsidP="0083720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>Organization</w:t>
                  </w:r>
                  <w:r w:rsidR="0098673B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   </w:t>
                  </w:r>
                </w:p>
                <w:p w:rsidR="004B3549" w:rsidRPr="00D528EF" w:rsidRDefault="004B3549" w:rsidP="004B3549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</w:pPr>
                  <w:r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           </w:t>
                  </w:r>
                  <w:r w:rsidR="00217E63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>:</w:t>
                  </w:r>
                  <w:r w:rsidR="00D528EF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 </w:t>
                  </w:r>
                  <w:r w:rsidR="00D528EF" w:rsidRPr="00D528EF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>AMSS</w:t>
                  </w:r>
                  <w:r w:rsidR="00D17955" w:rsidRPr="00D528EF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 xml:space="preserve"> P</w:t>
                  </w:r>
                  <w:r w:rsidR="00C84B13" w:rsidRPr="00D528EF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>vt ltd(</w:t>
                  </w:r>
                  <w:r w:rsidRPr="00D528EF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="00D528EF" w:rsidRPr="00D528EF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>June 18</w:t>
                  </w:r>
                  <w:r w:rsidRPr="00D528EF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="00C84B13" w:rsidRPr="00D528EF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 xml:space="preserve">– </w:t>
                  </w:r>
                  <w:r w:rsidR="00D528EF" w:rsidRPr="00D528EF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>Oct</w:t>
                  </w:r>
                  <w:r w:rsidRPr="00D528EF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="0098673B" w:rsidRPr="00D528EF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>18</w:t>
                  </w:r>
                  <w:r w:rsidR="00C84B13" w:rsidRPr="00D528EF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>)</w:t>
                  </w:r>
                </w:p>
                <w:p w:rsidR="004B3549" w:rsidRPr="00D528EF" w:rsidRDefault="004B3549" w:rsidP="004B3549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</w:pPr>
                  <w:r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          </w:t>
                  </w:r>
                  <w:r w:rsidR="00D528EF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>:</w:t>
                  </w:r>
                  <w:r w:rsidR="00D528EF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Pr="00D528EF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 xml:space="preserve">Kataria Automobiles Pvt ltd(July 16 – </w:t>
                  </w:r>
                  <w:r w:rsidR="00D528EF" w:rsidRPr="00D528EF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>May</w:t>
                  </w:r>
                  <w:r w:rsidRPr="00D528EF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 xml:space="preserve"> 18)</w:t>
                  </w:r>
                </w:p>
                <w:p w:rsidR="00837203" w:rsidRPr="00D528EF" w:rsidRDefault="004B3549" w:rsidP="004B3549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</w:pPr>
                  <w:r w:rsidRPr="00D528EF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 xml:space="preserve">           </w:t>
                  </w:r>
                  <w:r w:rsidR="00D528EF" w:rsidRPr="00D528EF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="00D528EF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>:</w:t>
                  </w:r>
                  <w:r w:rsidR="00837203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>Vodafone House</w:t>
                  </w:r>
                  <w:r w:rsidR="00837203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.</w:t>
                  </w:r>
                  <w:r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(July 15- july16</w:t>
                  </w:r>
                  <w:r w:rsidR="006B1962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="00217E63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>)</w:t>
                  </w:r>
                </w:p>
                <w:p w:rsidR="00AE1E87" w:rsidRPr="00D528EF" w:rsidRDefault="00AE1E87" w:rsidP="00217E63">
                  <w:pPr>
                    <w:pStyle w:val="ListParagraph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217E63" w:rsidRPr="00D528EF" w:rsidRDefault="00837203" w:rsidP="0083720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Duration              </w:t>
                  </w:r>
                  <w:r w:rsidR="004B3549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>:   3</w:t>
                  </w:r>
                  <w:r w:rsidR="00CB7F0C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>.</w:t>
                  </w:r>
                  <w:r w:rsidR="004B3549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>0</w:t>
                  </w:r>
                  <w:r w:rsidR="008D33FB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years</w:t>
                  </w:r>
                  <w:r w:rsidR="00217E63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(Total Experience)</w:t>
                  </w:r>
                </w:p>
                <w:p w:rsidR="00837203" w:rsidRPr="00D528EF" w:rsidRDefault="00837203" w:rsidP="0083720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Designation          :   MIS Executive </w:t>
                  </w:r>
                  <w:r w:rsidR="00B141A8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/ Data </w:t>
                  </w:r>
                  <w:r w:rsidR="00B141A8" w:rsidRPr="00D528EF">
                    <w:rPr>
                      <w:rFonts w:ascii="Segoe UI" w:hAnsi="Segoe UI" w:cs="Segoe UI"/>
                      <w:b/>
                      <w:sz w:val="22"/>
                      <w:szCs w:val="22"/>
                      <w:shd w:val="clear" w:color="auto" w:fill="FFFFFF"/>
                    </w:rPr>
                    <w:t>Analyst.</w:t>
                  </w:r>
                </w:p>
                <w:p w:rsidR="00C84B13" w:rsidRPr="00D528EF" w:rsidRDefault="00837203" w:rsidP="005D2207">
                  <w:pPr>
                    <w:pStyle w:val="ListParagraph"/>
                    <w:numPr>
                      <w:ilvl w:val="0"/>
                      <w:numId w:val="18"/>
                    </w:numPr>
                    <w:jc w:val="left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Role                      :   </w:t>
                  </w:r>
                  <w:bookmarkStart w:id="0" w:name="_GoBack"/>
                  <w:r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>Maintain System, to provide solution  for  technical query.</w:t>
                  </w:r>
                  <w:r w:rsidR="00C84B13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Data analysis,</w:t>
                  </w:r>
                </w:p>
                <w:p w:rsidR="00AE15A2" w:rsidRPr="00D528EF" w:rsidRDefault="002D04EA" w:rsidP="00AE15A2">
                  <w:pPr>
                    <w:pStyle w:val="ListParagraph"/>
                    <w:jc w:val="left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>MIS Reports</w:t>
                  </w:r>
                  <w:r w:rsidR="00C84B13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>, Proficient in managing the documents.</w:t>
                  </w:r>
                  <w:bookmarkEnd w:id="0"/>
                  <w:r w:rsidR="00C84B13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Handle all the other </w:t>
                  </w:r>
                </w:p>
                <w:p w:rsidR="00837203" w:rsidRPr="00D528EF" w:rsidRDefault="009D47C4" w:rsidP="00AE1E87">
                  <w:pPr>
                    <w:pStyle w:val="ListParagraph"/>
                    <w:jc w:val="left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>R</w:t>
                  </w:r>
                  <w:r w:rsidR="00D17955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>esponsibilities related</w:t>
                  </w:r>
                  <w:r w:rsidR="00C84B13" w:rsidRPr="00D528EF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to the job.</w:t>
                  </w:r>
                </w:p>
              </w:tc>
            </w:tr>
          </w:tbl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tbl>
            <w:tblPr>
              <w:tblpPr w:leftFromText="180" w:rightFromText="180" w:vertAnchor="text" w:horzAnchor="margin" w:tblpY="-208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0446"/>
            </w:tblGrid>
            <w:tr w:rsidR="00837203" w:rsidRPr="00D528EF" w:rsidTr="007D41A9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837203" w:rsidRPr="00D528EF" w:rsidRDefault="00837203" w:rsidP="0083720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D528EF">
                    <w:rPr>
                      <w:rFonts w:ascii="Arial" w:hAnsi="Arial" w:cs="Arial"/>
                      <w:b/>
                      <w:lang w:val="en-GB"/>
                    </w:rPr>
                    <w:t>Academia</w:t>
                  </w:r>
                </w:p>
              </w:tc>
            </w:tr>
            <w:tr w:rsidR="00837203" w:rsidRPr="00D528EF" w:rsidTr="007D41A9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2150"/>
                    <w:gridCol w:w="7992"/>
                  </w:tblGrid>
                  <w:tr w:rsidR="00837203" w:rsidRPr="00D528EF" w:rsidTr="007D41A9">
                    <w:tc>
                      <w:tcPr>
                        <w:tcW w:w="2150" w:type="dxa"/>
                      </w:tcPr>
                      <w:p w:rsidR="00837203" w:rsidRPr="00D528EF" w:rsidRDefault="00550047" w:rsidP="0083720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D528EF" w:rsidRPr="00D528EF">
                          <w:rPr>
                            <w:rFonts w:ascii="Arial" w:hAnsi="Arial" w:cs="Arial"/>
                            <w:b/>
                          </w:rPr>
                          <w:t>May-2015</w:t>
                        </w:r>
                        <w:r w:rsidR="00837203" w:rsidRPr="00D528EF">
                          <w:rPr>
                            <w:rFonts w:ascii="Arial" w:hAnsi="Arial" w:cs="Arial"/>
                            <w:b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7992" w:type="dxa"/>
                      </w:tcPr>
                      <w:p w:rsidR="00837203" w:rsidRPr="00D528EF" w:rsidRDefault="00550047" w:rsidP="0083720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D528EF" w:rsidRPr="00D528EF">
                          <w:rPr>
                            <w:rFonts w:ascii="Arial" w:hAnsi="Arial" w:cs="Arial"/>
                            <w:b/>
                          </w:rPr>
                          <w:t>BAHELOR IN COMPUTER APPLICATION (B.C.A)</w:t>
                        </w:r>
                      </w:p>
                      <w:p w:rsidR="00837203" w:rsidRPr="00D528EF" w:rsidRDefault="00D528EF" w:rsidP="00837203">
                        <w:pPr>
                          <w:numPr>
                            <w:ilvl w:val="0"/>
                            <w:numId w:val="9"/>
                          </w:num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528EF">
                          <w:rPr>
                            <w:rFonts w:ascii="Arial" w:hAnsi="Arial" w:cs="Arial"/>
                            <w:b/>
                          </w:rPr>
                          <w:t>80</w:t>
                        </w:r>
                        <w:r w:rsidR="00837203" w:rsidRPr="00D528EF">
                          <w:rPr>
                            <w:rFonts w:ascii="Arial" w:hAnsi="Arial" w:cs="Arial"/>
                            <w:b/>
                          </w:rPr>
                          <w:t>.00% (aggregate)</w:t>
                        </w:r>
                      </w:p>
                      <w:p w:rsidR="00837203" w:rsidRPr="00D528EF" w:rsidRDefault="00837203" w:rsidP="00837203">
                        <w:pPr>
                          <w:spacing w:before="80" w:after="0" w:line="240" w:lineRule="auto"/>
                          <w:ind w:left="720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837203" w:rsidRPr="00D528EF" w:rsidTr="007D41A9">
                    <w:tc>
                      <w:tcPr>
                        <w:tcW w:w="2150" w:type="dxa"/>
                      </w:tcPr>
                      <w:p w:rsidR="00837203" w:rsidRPr="00D528EF" w:rsidRDefault="00837203" w:rsidP="0083720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528EF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D528EF" w:rsidRPr="00D528EF">
                          <w:rPr>
                            <w:rFonts w:ascii="Arial" w:hAnsi="Arial" w:cs="Arial"/>
                            <w:b/>
                          </w:rPr>
                          <w:t>March</w:t>
                        </w:r>
                        <w:r w:rsidR="00550047">
                          <w:rPr>
                            <w:rFonts w:ascii="Arial" w:hAnsi="Arial" w:cs="Arial"/>
                            <w:b/>
                          </w:rPr>
                          <w:t>-</w:t>
                        </w:r>
                        <w:r w:rsidR="00D528EF" w:rsidRPr="00D528EF">
                          <w:rPr>
                            <w:rFonts w:ascii="Arial" w:hAnsi="Arial" w:cs="Arial"/>
                            <w:b/>
                          </w:rPr>
                          <w:t xml:space="preserve"> 2012</w:t>
                        </w:r>
                      </w:p>
                    </w:tc>
                    <w:tc>
                      <w:tcPr>
                        <w:tcW w:w="7992" w:type="dxa"/>
                      </w:tcPr>
                      <w:p w:rsidR="00837203" w:rsidRPr="00D528EF" w:rsidRDefault="00D528EF" w:rsidP="0083720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528EF">
                          <w:rPr>
                            <w:rFonts w:ascii="Arial" w:hAnsi="Arial" w:cs="Arial"/>
                            <w:b/>
                          </w:rPr>
                          <w:t>SHREE KHED HIGHER SECONDARY SCHOOL , KHED</w:t>
                        </w:r>
                      </w:p>
                      <w:p w:rsidR="00837203" w:rsidRPr="00D528EF" w:rsidRDefault="00D528EF" w:rsidP="0083720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528EF">
                          <w:rPr>
                            <w:rFonts w:ascii="Arial" w:hAnsi="Arial" w:cs="Arial"/>
                            <w:b/>
                          </w:rPr>
                          <w:t xml:space="preserve">      -      78.85</w:t>
                        </w:r>
                        <w:r w:rsidR="00837203" w:rsidRPr="00D528EF">
                          <w:rPr>
                            <w:rFonts w:ascii="Arial" w:hAnsi="Arial" w:cs="Arial"/>
                            <w:b/>
                          </w:rPr>
                          <w:t>% (aggregate)</w:t>
                        </w:r>
                      </w:p>
                      <w:p w:rsidR="00837203" w:rsidRPr="00D528EF" w:rsidRDefault="00837203" w:rsidP="0083720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837203" w:rsidRPr="00D528EF" w:rsidTr="007D41A9">
                    <w:tc>
                      <w:tcPr>
                        <w:tcW w:w="2150" w:type="dxa"/>
                      </w:tcPr>
                      <w:p w:rsidR="00837203" w:rsidRPr="00D528EF" w:rsidRDefault="00D528EF" w:rsidP="0083720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528EF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550047">
                          <w:rPr>
                            <w:rFonts w:ascii="Arial" w:hAnsi="Arial" w:cs="Arial"/>
                            <w:b/>
                          </w:rPr>
                          <w:t>March-</w:t>
                        </w:r>
                        <w:r w:rsidRPr="00D528EF">
                          <w:rPr>
                            <w:rFonts w:ascii="Arial" w:hAnsi="Arial" w:cs="Arial"/>
                            <w:b/>
                          </w:rPr>
                          <w:t>201</w:t>
                        </w:r>
                        <w:r w:rsidR="006578C4">
                          <w:rPr>
                            <w:rFonts w:ascii="Arial" w:hAnsi="Arial" w:cs="Arial"/>
                            <w:b/>
                          </w:rPr>
                          <w:t>0</w:t>
                        </w:r>
                      </w:p>
                    </w:tc>
                    <w:tc>
                      <w:tcPr>
                        <w:tcW w:w="7992" w:type="dxa"/>
                      </w:tcPr>
                      <w:p w:rsidR="00D528EF" w:rsidRPr="00D528EF" w:rsidRDefault="00D528EF" w:rsidP="00D528E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528EF">
                          <w:rPr>
                            <w:rFonts w:ascii="Arial" w:hAnsi="Arial" w:cs="Arial"/>
                            <w:b/>
                          </w:rPr>
                          <w:t>SHREE KHED HIGHER SECONDARY SCHOOL , KHED</w:t>
                        </w:r>
                      </w:p>
                      <w:p w:rsidR="00837203" w:rsidRPr="00D528EF" w:rsidRDefault="00D528EF" w:rsidP="00837203">
                        <w:pPr>
                          <w:numPr>
                            <w:ilvl w:val="0"/>
                            <w:numId w:val="9"/>
                          </w:num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528EF">
                          <w:rPr>
                            <w:rFonts w:ascii="Arial" w:hAnsi="Arial" w:cs="Arial"/>
                            <w:b/>
                          </w:rPr>
                          <w:t>65</w:t>
                        </w:r>
                        <w:r w:rsidR="00837203" w:rsidRPr="00D528EF">
                          <w:rPr>
                            <w:rFonts w:ascii="Arial" w:hAnsi="Arial" w:cs="Arial"/>
                            <w:b/>
                          </w:rPr>
                          <w:t>.00%(aggregate)</w:t>
                        </w:r>
                      </w:p>
                      <w:p w:rsidR="00837203" w:rsidRPr="00D528EF" w:rsidRDefault="00837203" w:rsidP="00837203">
                        <w:pPr>
                          <w:spacing w:after="0" w:line="240" w:lineRule="auto"/>
                          <w:ind w:left="360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837203" w:rsidRPr="00D528EF" w:rsidTr="007D41A9">
                    <w:tc>
                      <w:tcPr>
                        <w:tcW w:w="2150" w:type="dxa"/>
                      </w:tcPr>
                      <w:p w:rsidR="00837203" w:rsidRPr="00D528EF" w:rsidRDefault="00837203" w:rsidP="0083720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7992" w:type="dxa"/>
                      </w:tcPr>
                      <w:p w:rsidR="00837203" w:rsidRPr="00D528EF" w:rsidRDefault="00837203" w:rsidP="00D528EF">
                        <w:pPr>
                          <w:spacing w:after="0" w:line="240" w:lineRule="auto"/>
                          <w:ind w:left="720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837203" w:rsidRPr="00D528EF" w:rsidRDefault="00837203" w:rsidP="0083720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:rsidR="00837203" w:rsidRPr="00D528EF" w:rsidRDefault="00837203" w:rsidP="00E305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tbl>
            <w:tblPr>
              <w:tblpPr w:leftFromText="180" w:rightFromText="180" w:vertAnchor="text" w:horzAnchor="margin" w:tblpY="315"/>
              <w:tblOverlap w:val="never"/>
              <w:tblW w:w="4821" w:type="pct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0700"/>
            </w:tblGrid>
            <w:tr w:rsidR="004D0F3D" w:rsidRPr="00D528EF" w:rsidTr="00837203">
              <w:trPr>
                <w:trHeight w:val="268"/>
              </w:trPr>
              <w:tc>
                <w:tcPr>
                  <w:tcW w:w="5000" w:type="pct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4D0F3D" w:rsidRPr="00D528EF" w:rsidRDefault="004D0F3D" w:rsidP="004D0F3D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  <w:r w:rsidRPr="00D528EF">
                    <w:rPr>
                      <w:rFonts w:ascii="Arial" w:hAnsi="Arial" w:cs="Arial"/>
                      <w:b/>
                      <w:bCs/>
                    </w:rPr>
                    <w:t>Achievements and Awards* (Academics and/or Extra Curricular Awards both to be included)</w:t>
                  </w:r>
                </w:p>
              </w:tc>
            </w:tr>
            <w:tr w:rsidR="004D0F3D" w:rsidRPr="00D528EF" w:rsidTr="00837203">
              <w:trPr>
                <w:trHeight w:val="1977"/>
              </w:trPr>
              <w:tc>
                <w:tcPr>
                  <w:tcW w:w="5000" w:type="pct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D0F3D" w:rsidRPr="00D528EF" w:rsidRDefault="004D0F3D" w:rsidP="00837203">
                  <w:pPr>
                    <w:spacing w:after="0" w:line="360" w:lineRule="auto"/>
                    <w:ind w:left="720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4D0F3D" w:rsidRPr="00D528EF" w:rsidRDefault="009D15C0" w:rsidP="00D528EF">
                  <w:pPr>
                    <w:numPr>
                      <w:ilvl w:val="0"/>
                      <w:numId w:val="10"/>
                    </w:numPr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  <w:r w:rsidRPr="00D528EF">
                    <w:rPr>
                      <w:rFonts w:ascii="Arial" w:hAnsi="Arial" w:cs="Arial"/>
                      <w:b/>
                      <w:bCs/>
                    </w:rPr>
                    <w:t>KATARIA AUTOMOBILES PVT LTD (APPRECIATION FOR EXCELLENCE PERFORMANCE LETTER)</w:t>
                  </w:r>
                </w:p>
                <w:p w:rsidR="004D0F3D" w:rsidRPr="00D528EF" w:rsidRDefault="004D0F3D" w:rsidP="00D528EF">
                  <w:pPr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E15A2" w:rsidRPr="00D528EF" w:rsidRDefault="00AE15A2" w:rsidP="005D2207">
            <w:pPr>
              <w:spacing w:before="100" w:beforeAutospacing="1" w:after="0" w:line="240" w:lineRule="auto"/>
              <w:rPr>
                <w:rFonts w:ascii="Arial" w:hAnsi="Arial" w:cs="Arial"/>
                <w:b/>
              </w:rPr>
            </w:pPr>
          </w:p>
        </w:tc>
      </w:tr>
      <w:tr w:rsidR="00E30527" w:rsidRPr="00D528EF" w:rsidTr="00991BC9">
        <w:trPr>
          <w:trHeight w:val="1395"/>
        </w:trPr>
        <w:tc>
          <w:tcPr>
            <w:tcW w:w="11347" w:type="dxa"/>
          </w:tcPr>
          <w:p w:rsidR="00EE0D81" w:rsidRPr="00D528EF" w:rsidRDefault="00EE0D81">
            <w:pPr>
              <w:rPr>
                <w:b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0451"/>
            </w:tblGrid>
            <w:tr w:rsidR="008A5E70" w:rsidRPr="00D528EF" w:rsidTr="00624F9D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8A5E70" w:rsidRPr="00D528EF" w:rsidRDefault="008A5E70" w:rsidP="00624F9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D528EF">
                    <w:rPr>
                      <w:rFonts w:ascii="Arial" w:hAnsi="Arial" w:cs="Arial"/>
                      <w:b/>
                      <w:bCs/>
                    </w:rPr>
                    <w:t>Skills</w:t>
                  </w:r>
                </w:p>
              </w:tc>
            </w:tr>
            <w:tr w:rsidR="008A5E70" w:rsidRPr="00D528EF" w:rsidTr="00624F9D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435" w:type="dxa"/>
                    <w:tblLayout w:type="fixed"/>
                    <w:tblLook w:val="04A0"/>
                  </w:tblPr>
                  <w:tblGrid>
                    <w:gridCol w:w="2142"/>
                    <w:gridCol w:w="8057"/>
                    <w:gridCol w:w="236"/>
                  </w:tblGrid>
                  <w:tr w:rsidR="008A5E70" w:rsidRPr="00D528EF" w:rsidTr="00837203">
                    <w:trPr>
                      <w:trHeight w:val="559"/>
                    </w:trPr>
                    <w:tc>
                      <w:tcPr>
                        <w:tcW w:w="2142" w:type="dxa"/>
                      </w:tcPr>
                      <w:p w:rsidR="008A5E70" w:rsidRPr="00D528EF" w:rsidRDefault="008A5E70" w:rsidP="00624F9D">
                        <w:pPr>
                          <w:tabs>
                            <w:tab w:val="right" w:pos="1929"/>
                          </w:tabs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528EF">
                          <w:rPr>
                            <w:rFonts w:ascii="Arial" w:hAnsi="Arial" w:cs="Arial"/>
                            <w:b/>
                          </w:rPr>
                          <w:t>Expertise Area</w:t>
                        </w:r>
                      </w:p>
                    </w:tc>
                    <w:tc>
                      <w:tcPr>
                        <w:tcW w:w="8057" w:type="dxa"/>
                      </w:tcPr>
                      <w:p w:rsidR="008A5E70" w:rsidRPr="00D528EF" w:rsidRDefault="008A5E70" w:rsidP="00624F9D">
                        <w:pPr>
                          <w:tabs>
                            <w:tab w:val="right" w:pos="1929"/>
                          </w:tabs>
                          <w:spacing w:before="80"/>
                          <w:rPr>
                            <w:rFonts w:ascii="Arial" w:hAnsi="Arial" w:cs="Arial"/>
                            <w:b/>
                          </w:rPr>
                        </w:pPr>
                        <w:r w:rsidRPr="00D528EF">
                          <w:rPr>
                            <w:rFonts w:ascii="Arial" w:hAnsi="Arial" w:cs="Arial"/>
                            <w:b/>
                          </w:rPr>
                          <w:t>Web development.</w:t>
                        </w:r>
                      </w:p>
                    </w:tc>
                    <w:tc>
                      <w:tcPr>
                        <w:tcW w:w="236" w:type="dxa"/>
                      </w:tcPr>
                      <w:p w:rsidR="008A5E70" w:rsidRPr="00D528EF" w:rsidRDefault="008A5E70" w:rsidP="00624F9D">
                        <w:pPr>
                          <w:tabs>
                            <w:tab w:val="right" w:pos="1929"/>
                          </w:tabs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8A5E70" w:rsidRPr="00D528EF" w:rsidTr="00837203">
                    <w:trPr>
                      <w:gridAfter w:val="1"/>
                      <w:wAfter w:w="236" w:type="dxa"/>
                      <w:trHeight w:val="512"/>
                    </w:trPr>
                    <w:tc>
                      <w:tcPr>
                        <w:tcW w:w="2142" w:type="dxa"/>
                      </w:tcPr>
                      <w:p w:rsidR="008A5E70" w:rsidRPr="00D528EF" w:rsidRDefault="008A5E70" w:rsidP="00624F9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528EF">
                          <w:rPr>
                            <w:rFonts w:ascii="Arial" w:hAnsi="Arial" w:cs="Arial"/>
                            <w:b/>
                          </w:rPr>
                          <w:t>Programming Language</w:t>
                        </w:r>
                      </w:p>
                      <w:p w:rsidR="008A5E70" w:rsidRPr="00D528EF" w:rsidRDefault="008A5E70" w:rsidP="00624F9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8057" w:type="dxa"/>
                      </w:tcPr>
                      <w:p w:rsidR="008A5E70" w:rsidRPr="00D528EF" w:rsidRDefault="008A5E70" w:rsidP="00624F9D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528EF">
                          <w:rPr>
                            <w:rFonts w:ascii="Arial" w:hAnsi="Arial" w:cs="Arial"/>
                            <w:b/>
                          </w:rPr>
                          <w:t>VB.net , c , c++</w:t>
                        </w:r>
                      </w:p>
                    </w:tc>
                  </w:tr>
                  <w:tr w:rsidR="008A5E70" w:rsidRPr="00D528EF" w:rsidTr="00837203">
                    <w:trPr>
                      <w:gridAfter w:val="1"/>
                      <w:wAfter w:w="236" w:type="dxa"/>
                      <w:trHeight w:val="512"/>
                    </w:trPr>
                    <w:tc>
                      <w:tcPr>
                        <w:tcW w:w="2142" w:type="dxa"/>
                      </w:tcPr>
                      <w:p w:rsidR="008A5E70" w:rsidRPr="00D528EF" w:rsidRDefault="008A5E70" w:rsidP="00624F9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528EF">
                          <w:rPr>
                            <w:rFonts w:ascii="Arial" w:hAnsi="Arial" w:cs="Arial"/>
                            <w:b/>
                          </w:rPr>
                          <w:t>Web Technology</w:t>
                        </w:r>
                      </w:p>
                    </w:tc>
                    <w:tc>
                      <w:tcPr>
                        <w:tcW w:w="8057" w:type="dxa"/>
                      </w:tcPr>
                      <w:p w:rsidR="008A5E70" w:rsidRPr="00D528EF" w:rsidRDefault="008A5E70" w:rsidP="00624F9D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528EF">
                          <w:rPr>
                            <w:rFonts w:ascii="Arial" w:hAnsi="Arial" w:cs="Arial"/>
                            <w:b/>
                          </w:rPr>
                          <w:t>HTML, ASP.net</w:t>
                        </w:r>
                      </w:p>
                    </w:tc>
                  </w:tr>
                  <w:tr w:rsidR="008A5E70" w:rsidRPr="00D528EF" w:rsidTr="00837203">
                    <w:trPr>
                      <w:gridAfter w:val="1"/>
                      <w:wAfter w:w="236" w:type="dxa"/>
                      <w:trHeight w:val="512"/>
                    </w:trPr>
                    <w:tc>
                      <w:tcPr>
                        <w:tcW w:w="2142" w:type="dxa"/>
                      </w:tcPr>
                      <w:p w:rsidR="008A5E70" w:rsidRPr="00D528EF" w:rsidRDefault="008A5E70" w:rsidP="00624F9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528EF">
                          <w:rPr>
                            <w:rFonts w:ascii="Arial" w:hAnsi="Arial" w:cs="Arial"/>
                            <w:b/>
                          </w:rPr>
                          <w:t>Programming</w:t>
                        </w:r>
                      </w:p>
                      <w:p w:rsidR="008A5E70" w:rsidRPr="00D528EF" w:rsidRDefault="008A5E70" w:rsidP="00624F9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528EF">
                          <w:rPr>
                            <w:rFonts w:ascii="Arial" w:hAnsi="Arial" w:cs="Arial"/>
                            <w:b/>
                          </w:rPr>
                          <w:t>And Designing</w:t>
                        </w:r>
                      </w:p>
                      <w:p w:rsidR="008A5E70" w:rsidRPr="00D528EF" w:rsidRDefault="008A5E70" w:rsidP="00624F9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528EF">
                          <w:rPr>
                            <w:rFonts w:ascii="Arial" w:hAnsi="Arial" w:cs="Arial"/>
                            <w:b/>
                          </w:rPr>
                          <w:t>Tools</w:t>
                        </w:r>
                      </w:p>
                      <w:p w:rsidR="008A5E70" w:rsidRPr="00D528EF" w:rsidRDefault="008A5E70" w:rsidP="00624F9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8057" w:type="dxa"/>
                      </w:tcPr>
                      <w:p w:rsidR="008A5E70" w:rsidRPr="00D528EF" w:rsidRDefault="008A5E70" w:rsidP="00624F9D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528EF">
                          <w:rPr>
                            <w:rFonts w:ascii="Arial" w:hAnsi="Arial" w:cs="Arial"/>
                            <w:b/>
                          </w:rPr>
                          <w:t xml:space="preserve">Adobe Dreamweaver, Adobe Photoshop, Visual Studio 2008, </w:t>
                        </w:r>
                        <w:r w:rsidRPr="00D528EF">
                          <w:rPr>
                            <w:rFonts w:ascii="Arial" w:eastAsia="Times New Roman" w:hAnsi="Arial" w:cs="Arial"/>
                            <w:b/>
                            <w:lang w:bidi="ar-SA"/>
                          </w:rPr>
                          <w:t xml:space="preserve"> Microsoft Word, Microsoft Excel, Microsoft Visio, Microsoft PowerPoint, Adobe Flash</w:t>
                        </w:r>
                      </w:p>
                    </w:tc>
                  </w:tr>
                  <w:tr w:rsidR="008A5E70" w:rsidRPr="00D528EF" w:rsidTr="00837203">
                    <w:trPr>
                      <w:gridAfter w:val="1"/>
                      <w:wAfter w:w="236" w:type="dxa"/>
                      <w:trHeight w:val="512"/>
                    </w:trPr>
                    <w:tc>
                      <w:tcPr>
                        <w:tcW w:w="2142" w:type="dxa"/>
                      </w:tcPr>
                      <w:p w:rsidR="008A5E70" w:rsidRPr="00D528EF" w:rsidRDefault="008A5E70" w:rsidP="00624F9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528EF">
                          <w:rPr>
                            <w:rFonts w:ascii="Arial" w:hAnsi="Arial" w:cs="Arial"/>
                            <w:b/>
                          </w:rPr>
                          <w:t>Database Technologies</w:t>
                        </w:r>
                      </w:p>
                    </w:tc>
                    <w:tc>
                      <w:tcPr>
                        <w:tcW w:w="8057" w:type="dxa"/>
                      </w:tcPr>
                      <w:p w:rsidR="008A5E70" w:rsidRPr="00D528EF" w:rsidRDefault="008A5E70" w:rsidP="00624F9D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528EF">
                          <w:rPr>
                            <w:rFonts w:ascii="Arial" w:hAnsi="Arial" w:cs="Arial"/>
                            <w:b/>
                          </w:rPr>
                          <w:t>SQL server, MS Access.</w:t>
                        </w:r>
                      </w:p>
                    </w:tc>
                  </w:tr>
                </w:tbl>
                <w:p w:rsidR="008A5E70" w:rsidRPr="00D528EF" w:rsidRDefault="008A5E70" w:rsidP="00624F9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37203" w:rsidRPr="00D528EF" w:rsidRDefault="00837203" w:rsidP="00590EE3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0E5B74" w:rsidRPr="00D528EF" w:rsidRDefault="000E5B74" w:rsidP="00030F54">
      <w:pPr>
        <w:rPr>
          <w:b/>
        </w:rPr>
      </w:pPr>
    </w:p>
    <w:p w:rsidR="009E1F90" w:rsidRPr="00D528EF" w:rsidRDefault="009E1F90" w:rsidP="00837203">
      <w:pPr>
        <w:rPr>
          <w:rFonts w:ascii="Arial" w:hAnsi="Arial" w:cs="Arial"/>
          <w:b/>
          <w:bCs/>
          <w:sz w:val="22"/>
          <w:szCs w:val="22"/>
        </w:rPr>
      </w:pPr>
      <w:r w:rsidRPr="00D528EF">
        <w:rPr>
          <w:rFonts w:ascii="Arial" w:hAnsi="Arial" w:cs="Arial"/>
          <w:b/>
          <w:bCs/>
          <w:sz w:val="22"/>
          <w:szCs w:val="22"/>
        </w:rPr>
        <w:t>Declaration: The above statements are true to the best of my knowledge and brief.</w:t>
      </w:r>
    </w:p>
    <w:p w:rsidR="00837203" w:rsidRPr="00D528EF" w:rsidRDefault="009E1F90" w:rsidP="00BB307F">
      <w:pPr>
        <w:ind w:firstLine="708"/>
        <w:rPr>
          <w:b/>
        </w:rPr>
      </w:pPr>
      <w:r w:rsidRPr="00D528EF">
        <w:rPr>
          <w:rFonts w:ascii="Arial" w:hAnsi="Arial" w:cs="Arial"/>
          <w:b/>
          <w:bCs/>
          <w:sz w:val="22"/>
          <w:szCs w:val="22"/>
        </w:rPr>
        <w:tab/>
      </w:r>
      <w:r w:rsidRPr="00D528EF">
        <w:rPr>
          <w:rFonts w:ascii="Arial" w:hAnsi="Arial" w:cs="Arial"/>
          <w:b/>
          <w:bCs/>
          <w:sz w:val="22"/>
          <w:szCs w:val="22"/>
        </w:rPr>
        <w:tab/>
      </w:r>
      <w:r w:rsidRPr="00D528EF">
        <w:rPr>
          <w:rFonts w:ascii="Arial" w:hAnsi="Arial" w:cs="Arial"/>
          <w:b/>
          <w:bCs/>
          <w:sz w:val="22"/>
          <w:szCs w:val="22"/>
        </w:rPr>
        <w:tab/>
      </w:r>
      <w:r w:rsidRPr="00D528EF">
        <w:rPr>
          <w:rFonts w:ascii="Arial" w:hAnsi="Arial" w:cs="Arial"/>
          <w:b/>
          <w:bCs/>
          <w:sz w:val="22"/>
          <w:szCs w:val="22"/>
        </w:rPr>
        <w:tab/>
      </w:r>
      <w:r w:rsidRPr="00D528EF">
        <w:rPr>
          <w:rFonts w:ascii="Arial" w:hAnsi="Arial" w:cs="Arial"/>
          <w:b/>
          <w:bCs/>
          <w:sz w:val="22"/>
          <w:szCs w:val="22"/>
        </w:rPr>
        <w:tab/>
      </w:r>
      <w:r w:rsidRPr="00D528EF">
        <w:rPr>
          <w:rFonts w:ascii="Arial" w:hAnsi="Arial" w:cs="Arial"/>
          <w:b/>
          <w:bCs/>
          <w:sz w:val="22"/>
          <w:szCs w:val="22"/>
        </w:rPr>
        <w:tab/>
      </w:r>
      <w:r w:rsidRPr="00D528EF">
        <w:rPr>
          <w:rFonts w:ascii="Arial" w:hAnsi="Arial" w:cs="Arial"/>
          <w:b/>
          <w:bCs/>
          <w:sz w:val="22"/>
          <w:szCs w:val="22"/>
        </w:rPr>
        <w:tab/>
      </w:r>
      <w:r w:rsidRPr="00D528EF">
        <w:rPr>
          <w:rFonts w:ascii="Arial" w:hAnsi="Arial" w:cs="Arial"/>
          <w:b/>
          <w:bCs/>
          <w:sz w:val="22"/>
          <w:szCs w:val="22"/>
        </w:rPr>
        <w:tab/>
      </w:r>
      <w:r w:rsidRPr="00D528EF">
        <w:rPr>
          <w:rFonts w:ascii="Arial" w:hAnsi="Arial" w:cs="Arial"/>
          <w:b/>
          <w:bCs/>
          <w:sz w:val="22"/>
          <w:szCs w:val="22"/>
        </w:rPr>
        <w:tab/>
      </w:r>
      <w:r w:rsidRPr="00D528EF">
        <w:rPr>
          <w:rFonts w:ascii="Arial" w:hAnsi="Arial" w:cs="Arial"/>
          <w:b/>
          <w:bCs/>
          <w:sz w:val="22"/>
          <w:szCs w:val="22"/>
        </w:rPr>
        <w:tab/>
      </w:r>
      <w:r w:rsidR="00D528EF" w:rsidRPr="00D528EF">
        <w:rPr>
          <w:rFonts w:ascii="Arial" w:hAnsi="Arial" w:cs="Arial"/>
          <w:b/>
          <w:sz w:val="28"/>
          <w:szCs w:val="28"/>
        </w:rPr>
        <w:t>Jaydip Makwana</w:t>
      </w:r>
    </w:p>
    <w:sectPr w:rsidR="00837203" w:rsidRPr="00D528EF" w:rsidSect="003B1EC9">
      <w:pgSz w:w="11906" w:h="16838"/>
      <w:pgMar w:top="9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6CD" w:rsidRDefault="002376CD" w:rsidP="00E365A5">
      <w:pPr>
        <w:spacing w:before="0" w:after="0" w:line="240" w:lineRule="auto"/>
      </w:pPr>
      <w:r>
        <w:separator/>
      </w:r>
    </w:p>
  </w:endnote>
  <w:endnote w:type="continuationSeparator" w:id="1">
    <w:p w:rsidR="002376CD" w:rsidRDefault="002376CD" w:rsidP="00E365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6CD" w:rsidRDefault="002376CD" w:rsidP="00E365A5">
      <w:pPr>
        <w:spacing w:before="0" w:after="0" w:line="240" w:lineRule="auto"/>
      </w:pPr>
      <w:r>
        <w:separator/>
      </w:r>
    </w:p>
  </w:footnote>
  <w:footnote w:type="continuationSeparator" w:id="1">
    <w:p w:rsidR="002376CD" w:rsidRDefault="002376CD" w:rsidP="00E365A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76932"/>
    <w:multiLevelType w:val="hybridMultilevel"/>
    <w:tmpl w:val="D958A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00F6A"/>
    <w:multiLevelType w:val="hybridMultilevel"/>
    <w:tmpl w:val="244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E7D48"/>
    <w:multiLevelType w:val="hybridMultilevel"/>
    <w:tmpl w:val="F6DA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02163"/>
    <w:multiLevelType w:val="hybridMultilevel"/>
    <w:tmpl w:val="9898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360AD"/>
    <w:multiLevelType w:val="multilevel"/>
    <w:tmpl w:val="3812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345758"/>
    <w:multiLevelType w:val="multilevel"/>
    <w:tmpl w:val="470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C113C69"/>
    <w:multiLevelType w:val="hybridMultilevel"/>
    <w:tmpl w:val="B142CE0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AC0F53"/>
    <w:multiLevelType w:val="hybridMultilevel"/>
    <w:tmpl w:val="42A8A3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9179B"/>
    <w:multiLevelType w:val="hybridMultilevel"/>
    <w:tmpl w:val="B6B6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B0791"/>
    <w:multiLevelType w:val="hybridMultilevel"/>
    <w:tmpl w:val="043E017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485640E2"/>
    <w:multiLevelType w:val="hybridMultilevel"/>
    <w:tmpl w:val="1B06271C"/>
    <w:lvl w:ilvl="0" w:tplc="D688DB10">
      <w:start w:val="2006"/>
      <w:numFmt w:val="bullet"/>
      <w:lvlText w:val="-"/>
      <w:lvlJc w:val="left"/>
      <w:pPr>
        <w:ind w:left="720" w:hanging="360"/>
      </w:pPr>
      <w:rPr>
        <w:rFonts w:ascii="Arial" w:eastAsia="MS P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54143"/>
    <w:multiLevelType w:val="hybridMultilevel"/>
    <w:tmpl w:val="D7B01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C6849"/>
    <w:multiLevelType w:val="hybridMultilevel"/>
    <w:tmpl w:val="3030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613AD"/>
    <w:multiLevelType w:val="hybridMultilevel"/>
    <w:tmpl w:val="619E5918"/>
    <w:lvl w:ilvl="0" w:tplc="A9EC7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C183A"/>
    <w:multiLevelType w:val="hybridMultilevel"/>
    <w:tmpl w:val="2772AF18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8"/>
  </w:num>
  <w:num w:numId="5">
    <w:abstractNumId w:val="18"/>
  </w:num>
  <w:num w:numId="6">
    <w:abstractNumId w:val="20"/>
  </w:num>
  <w:num w:numId="7">
    <w:abstractNumId w:val="14"/>
  </w:num>
  <w:num w:numId="8">
    <w:abstractNumId w:val="3"/>
  </w:num>
  <w:num w:numId="9">
    <w:abstractNumId w:val="12"/>
  </w:num>
  <w:num w:numId="10">
    <w:abstractNumId w:val="10"/>
  </w:num>
  <w:num w:numId="11">
    <w:abstractNumId w:val="11"/>
  </w:num>
  <w:num w:numId="12">
    <w:abstractNumId w:val="19"/>
  </w:num>
  <w:num w:numId="13">
    <w:abstractNumId w:val="1"/>
  </w:num>
  <w:num w:numId="14">
    <w:abstractNumId w:val="4"/>
  </w:num>
  <w:num w:numId="15">
    <w:abstractNumId w:val="15"/>
  </w:num>
  <w:num w:numId="16">
    <w:abstractNumId w:val="9"/>
  </w:num>
  <w:num w:numId="17">
    <w:abstractNumId w:val="0"/>
  </w:num>
  <w:num w:numId="18">
    <w:abstractNumId w:val="13"/>
  </w:num>
  <w:num w:numId="19">
    <w:abstractNumId w:val="7"/>
  </w:num>
  <w:num w:numId="20">
    <w:abstractNumId w:val="6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05E2"/>
    <w:rsid w:val="00000873"/>
    <w:rsid w:val="00002E4D"/>
    <w:rsid w:val="000070C4"/>
    <w:rsid w:val="0000771B"/>
    <w:rsid w:val="00015D20"/>
    <w:rsid w:val="00021280"/>
    <w:rsid w:val="00022C8A"/>
    <w:rsid w:val="00030F54"/>
    <w:rsid w:val="000331B8"/>
    <w:rsid w:val="000353F6"/>
    <w:rsid w:val="00036B7A"/>
    <w:rsid w:val="00042750"/>
    <w:rsid w:val="00047822"/>
    <w:rsid w:val="00050C88"/>
    <w:rsid w:val="00054DCA"/>
    <w:rsid w:val="00062AD3"/>
    <w:rsid w:val="000634C4"/>
    <w:rsid w:val="00067F3D"/>
    <w:rsid w:val="00081A03"/>
    <w:rsid w:val="00083491"/>
    <w:rsid w:val="00086C6D"/>
    <w:rsid w:val="00097B7F"/>
    <w:rsid w:val="000A2F28"/>
    <w:rsid w:val="000A6169"/>
    <w:rsid w:val="000B0231"/>
    <w:rsid w:val="000B0A5D"/>
    <w:rsid w:val="000B36D8"/>
    <w:rsid w:val="000B767D"/>
    <w:rsid w:val="000C4ECD"/>
    <w:rsid w:val="000C5AF8"/>
    <w:rsid w:val="000D3E13"/>
    <w:rsid w:val="000D5B1E"/>
    <w:rsid w:val="000D6F83"/>
    <w:rsid w:val="000E5B74"/>
    <w:rsid w:val="000F6201"/>
    <w:rsid w:val="000F6D82"/>
    <w:rsid w:val="00104098"/>
    <w:rsid w:val="001211DC"/>
    <w:rsid w:val="00130370"/>
    <w:rsid w:val="00132A58"/>
    <w:rsid w:val="001332FA"/>
    <w:rsid w:val="001416FF"/>
    <w:rsid w:val="00141B81"/>
    <w:rsid w:val="00146DC9"/>
    <w:rsid w:val="00164409"/>
    <w:rsid w:val="00165BFC"/>
    <w:rsid w:val="00170FF0"/>
    <w:rsid w:val="001710AC"/>
    <w:rsid w:val="00174527"/>
    <w:rsid w:val="00174F37"/>
    <w:rsid w:val="00176139"/>
    <w:rsid w:val="001765D4"/>
    <w:rsid w:val="0017760A"/>
    <w:rsid w:val="0017783F"/>
    <w:rsid w:val="00184637"/>
    <w:rsid w:val="001872E0"/>
    <w:rsid w:val="00190D7E"/>
    <w:rsid w:val="00190DE5"/>
    <w:rsid w:val="001A12FB"/>
    <w:rsid w:val="001B0AAB"/>
    <w:rsid w:val="001B4534"/>
    <w:rsid w:val="001B5AFF"/>
    <w:rsid w:val="001B6A23"/>
    <w:rsid w:val="001C2B39"/>
    <w:rsid w:val="001C32A3"/>
    <w:rsid w:val="001C47B5"/>
    <w:rsid w:val="001D19C1"/>
    <w:rsid w:val="001D423C"/>
    <w:rsid w:val="001D70AB"/>
    <w:rsid w:val="001D7A00"/>
    <w:rsid w:val="001F330E"/>
    <w:rsid w:val="001F3FEA"/>
    <w:rsid w:val="002047A3"/>
    <w:rsid w:val="0020585C"/>
    <w:rsid w:val="00210A65"/>
    <w:rsid w:val="00215B45"/>
    <w:rsid w:val="00217E63"/>
    <w:rsid w:val="00223733"/>
    <w:rsid w:val="00232DF5"/>
    <w:rsid w:val="00232F66"/>
    <w:rsid w:val="00235716"/>
    <w:rsid w:val="00235C59"/>
    <w:rsid w:val="002376AF"/>
    <w:rsid w:val="002376CD"/>
    <w:rsid w:val="00242492"/>
    <w:rsid w:val="00245900"/>
    <w:rsid w:val="00250A98"/>
    <w:rsid w:val="00263673"/>
    <w:rsid w:val="00263FC3"/>
    <w:rsid w:val="00270FA2"/>
    <w:rsid w:val="0027233B"/>
    <w:rsid w:val="002744BB"/>
    <w:rsid w:val="00292C6E"/>
    <w:rsid w:val="002B0137"/>
    <w:rsid w:val="002B5145"/>
    <w:rsid w:val="002B57FD"/>
    <w:rsid w:val="002C2A92"/>
    <w:rsid w:val="002C3A31"/>
    <w:rsid w:val="002C3BA9"/>
    <w:rsid w:val="002D04EA"/>
    <w:rsid w:val="002D44B0"/>
    <w:rsid w:val="002D579E"/>
    <w:rsid w:val="002D79EA"/>
    <w:rsid w:val="002E0FB4"/>
    <w:rsid w:val="002E23BC"/>
    <w:rsid w:val="002E3EAF"/>
    <w:rsid w:val="002E5A87"/>
    <w:rsid w:val="002F0087"/>
    <w:rsid w:val="002F2352"/>
    <w:rsid w:val="002F5C6A"/>
    <w:rsid w:val="003008C0"/>
    <w:rsid w:val="003020CE"/>
    <w:rsid w:val="00302333"/>
    <w:rsid w:val="00303F1E"/>
    <w:rsid w:val="00306061"/>
    <w:rsid w:val="0030615D"/>
    <w:rsid w:val="00307957"/>
    <w:rsid w:val="0031253A"/>
    <w:rsid w:val="0031334D"/>
    <w:rsid w:val="00313C81"/>
    <w:rsid w:val="00315076"/>
    <w:rsid w:val="00315F47"/>
    <w:rsid w:val="00316402"/>
    <w:rsid w:val="00320526"/>
    <w:rsid w:val="003303B1"/>
    <w:rsid w:val="00331908"/>
    <w:rsid w:val="00345FDB"/>
    <w:rsid w:val="0034693C"/>
    <w:rsid w:val="003565F4"/>
    <w:rsid w:val="003657E1"/>
    <w:rsid w:val="00371011"/>
    <w:rsid w:val="0037703F"/>
    <w:rsid w:val="00383B3C"/>
    <w:rsid w:val="0038641E"/>
    <w:rsid w:val="003865F4"/>
    <w:rsid w:val="00397F64"/>
    <w:rsid w:val="003A3EBB"/>
    <w:rsid w:val="003B1EC9"/>
    <w:rsid w:val="003B23D2"/>
    <w:rsid w:val="003B52ED"/>
    <w:rsid w:val="003B601B"/>
    <w:rsid w:val="003C2A15"/>
    <w:rsid w:val="003C2F51"/>
    <w:rsid w:val="003C44BD"/>
    <w:rsid w:val="003D774C"/>
    <w:rsid w:val="003F6459"/>
    <w:rsid w:val="003F7E04"/>
    <w:rsid w:val="00406FD0"/>
    <w:rsid w:val="00417C37"/>
    <w:rsid w:val="00430CD8"/>
    <w:rsid w:val="00432C5F"/>
    <w:rsid w:val="00441591"/>
    <w:rsid w:val="0044323B"/>
    <w:rsid w:val="004435F1"/>
    <w:rsid w:val="004501BF"/>
    <w:rsid w:val="004512A4"/>
    <w:rsid w:val="004561B4"/>
    <w:rsid w:val="004670D5"/>
    <w:rsid w:val="004775E4"/>
    <w:rsid w:val="00481264"/>
    <w:rsid w:val="00484BBB"/>
    <w:rsid w:val="00486F24"/>
    <w:rsid w:val="004907DD"/>
    <w:rsid w:val="004A054D"/>
    <w:rsid w:val="004A0DB9"/>
    <w:rsid w:val="004A270F"/>
    <w:rsid w:val="004A36B6"/>
    <w:rsid w:val="004A53A2"/>
    <w:rsid w:val="004A54A3"/>
    <w:rsid w:val="004B3549"/>
    <w:rsid w:val="004B738D"/>
    <w:rsid w:val="004B7C0A"/>
    <w:rsid w:val="004C0632"/>
    <w:rsid w:val="004C7789"/>
    <w:rsid w:val="004D0F3D"/>
    <w:rsid w:val="004D4B41"/>
    <w:rsid w:val="004D4E74"/>
    <w:rsid w:val="004E592F"/>
    <w:rsid w:val="004F03C8"/>
    <w:rsid w:val="004F2BD6"/>
    <w:rsid w:val="004F7A5E"/>
    <w:rsid w:val="00504C88"/>
    <w:rsid w:val="00516D54"/>
    <w:rsid w:val="00525207"/>
    <w:rsid w:val="005276B5"/>
    <w:rsid w:val="00532D43"/>
    <w:rsid w:val="005343C1"/>
    <w:rsid w:val="00536C82"/>
    <w:rsid w:val="0054291A"/>
    <w:rsid w:val="00550047"/>
    <w:rsid w:val="00556509"/>
    <w:rsid w:val="00557730"/>
    <w:rsid w:val="00557865"/>
    <w:rsid w:val="00560CF6"/>
    <w:rsid w:val="00561C36"/>
    <w:rsid w:val="00562696"/>
    <w:rsid w:val="00565945"/>
    <w:rsid w:val="00571968"/>
    <w:rsid w:val="00580BA4"/>
    <w:rsid w:val="00590EE3"/>
    <w:rsid w:val="00597AF0"/>
    <w:rsid w:val="005A03D5"/>
    <w:rsid w:val="005A52F1"/>
    <w:rsid w:val="005B6374"/>
    <w:rsid w:val="005C0831"/>
    <w:rsid w:val="005C4740"/>
    <w:rsid w:val="005C7E06"/>
    <w:rsid w:val="005D029F"/>
    <w:rsid w:val="005D2207"/>
    <w:rsid w:val="005D23FF"/>
    <w:rsid w:val="005E62ED"/>
    <w:rsid w:val="005F0143"/>
    <w:rsid w:val="005F3896"/>
    <w:rsid w:val="005F461B"/>
    <w:rsid w:val="005F47C9"/>
    <w:rsid w:val="005F4C67"/>
    <w:rsid w:val="005F63A0"/>
    <w:rsid w:val="00603108"/>
    <w:rsid w:val="0060495C"/>
    <w:rsid w:val="00605E42"/>
    <w:rsid w:val="006068F3"/>
    <w:rsid w:val="00606CB9"/>
    <w:rsid w:val="0061264B"/>
    <w:rsid w:val="00614239"/>
    <w:rsid w:val="00615ED8"/>
    <w:rsid w:val="0061605B"/>
    <w:rsid w:val="00620BEA"/>
    <w:rsid w:val="0062679B"/>
    <w:rsid w:val="0063119A"/>
    <w:rsid w:val="006340C7"/>
    <w:rsid w:val="006356E0"/>
    <w:rsid w:val="00637CC6"/>
    <w:rsid w:val="00641208"/>
    <w:rsid w:val="006431C0"/>
    <w:rsid w:val="00643C66"/>
    <w:rsid w:val="0065280F"/>
    <w:rsid w:val="006547C4"/>
    <w:rsid w:val="0065510D"/>
    <w:rsid w:val="006578C4"/>
    <w:rsid w:val="006633F6"/>
    <w:rsid w:val="00670393"/>
    <w:rsid w:val="00671EEE"/>
    <w:rsid w:val="00673D83"/>
    <w:rsid w:val="00674456"/>
    <w:rsid w:val="00680229"/>
    <w:rsid w:val="00683179"/>
    <w:rsid w:val="006850AD"/>
    <w:rsid w:val="00685ABC"/>
    <w:rsid w:val="006864C3"/>
    <w:rsid w:val="006906D6"/>
    <w:rsid w:val="006916B1"/>
    <w:rsid w:val="006946C2"/>
    <w:rsid w:val="00694E29"/>
    <w:rsid w:val="006A74F7"/>
    <w:rsid w:val="006B1962"/>
    <w:rsid w:val="006B5521"/>
    <w:rsid w:val="006C0A2B"/>
    <w:rsid w:val="006C2F91"/>
    <w:rsid w:val="006D4922"/>
    <w:rsid w:val="006D5597"/>
    <w:rsid w:val="006E2604"/>
    <w:rsid w:val="006E5165"/>
    <w:rsid w:val="006E645D"/>
    <w:rsid w:val="006F7D3F"/>
    <w:rsid w:val="00701208"/>
    <w:rsid w:val="00712291"/>
    <w:rsid w:val="00714DDB"/>
    <w:rsid w:val="0072033D"/>
    <w:rsid w:val="00725D5D"/>
    <w:rsid w:val="007269E0"/>
    <w:rsid w:val="00730B08"/>
    <w:rsid w:val="0073691A"/>
    <w:rsid w:val="0074184C"/>
    <w:rsid w:val="007446B5"/>
    <w:rsid w:val="007618EE"/>
    <w:rsid w:val="007622EC"/>
    <w:rsid w:val="007625D3"/>
    <w:rsid w:val="00762769"/>
    <w:rsid w:val="00762957"/>
    <w:rsid w:val="007657DF"/>
    <w:rsid w:val="0078180E"/>
    <w:rsid w:val="007873CB"/>
    <w:rsid w:val="00787A1C"/>
    <w:rsid w:val="007A4E98"/>
    <w:rsid w:val="007B6797"/>
    <w:rsid w:val="007C3A05"/>
    <w:rsid w:val="007D2060"/>
    <w:rsid w:val="007E6044"/>
    <w:rsid w:val="007E70AC"/>
    <w:rsid w:val="007E72F5"/>
    <w:rsid w:val="007E732A"/>
    <w:rsid w:val="00800C90"/>
    <w:rsid w:val="00801C35"/>
    <w:rsid w:val="00806B6E"/>
    <w:rsid w:val="00813647"/>
    <w:rsid w:val="00814764"/>
    <w:rsid w:val="00817A30"/>
    <w:rsid w:val="00823F56"/>
    <w:rsid w:val="0082493C"/>
    <w:rsid w:val="008263AD"/>
    <w:rsid w:val="008312AB"/>
    <w:rsid w:val="00837203"/>
    <w:rsid w:val="008405E2"/>
    <w:rsid w:val="00842DF9"/>
    <w:rsid w:val="00843982"/>
    <w:rsid w:val="00844298"/>
    <w:rsid w:val="0085331E"/>
    <w:rsid w:val="008547D4"/>
    <w:rsid w:val="00855B6A"/>
    <w:rsid w:val="00857639"/>
    <w:rsid w:val="00863EF5"/>
    <w:rsid w:val="00864960"/>
    <w:rsid w:val="008708A5"/>
    <w:rsid w:val="008739D9"/>
    <w:rsid w:val="0087628A"/>
    <w:rsid w:val="008942AE"/>
    <w:rsid w:val="00896A84"/>
    <w:rsid w:val="008A5E70"/>
    <w:rsid w:val="008A6FFA"/>
    <w:rsid w:val="008A763D"/>
    <w:rsid w:val="008B50FD"/>
    <w:rsid w:val="008C0B41"/>
    <w:rsid w:val="008C285E"/>
    <w:rsid w:val="008D3239"/>
    <w:rsid w:val="008D33FB"/>
    <w:rsid w:val="008D4E0C"/>
    <w:rsid w:val="008D5A9F"/>
    <w:rsid w:val="008D653C"/>
    <w:rsid w:val="008E250D"/>
    <w:rsid w:val="008F768F"/>
    <w:rsid w:val="00900AFE"/>
    <w:rsid w:val="00903441"/>
    <w:rsid w:val="00910A0F"/>
    <w:rsid w:val="0091262D"/>
    <w:rsid w:val="00914EC1"/>
    <w:rsid w:val="0094008A"/>
    <w:rsid w:val="0094032C"/>
    <w:rsid w:val="00942055"/>
    <w:rsid w:val="00951E6B"/>
    <w:rsid w:val="009521A5"/>
    <w:rsid w:val="009551C7"/>
    <w:rsid w:val="009622A5"/>
    <w:rsid w:val="00963966"/>
    <w:rsid w:val="009856F6"/>
    <w:rsid w:val="0098673B"/>
    <w:rsid w:val="00991BC9"/>
    <w:rsid w:val="00992DD4"/>
    <w:rsid w:val="00997B18"/>
    <w:rsid w:val="00997CC2"/>
    <w:rsid w:val="009A36F5"/>
    <w:rsid w:val="009A420E"/>
    <w:rsid w:val="009A68B8"/>
    <w:rsid w:val="009A7879"/>
    <w:rsid w:val="009B4177"/>
    <w:rsid w:val="009C09E2"/>
    <w:rsid w:val="009C18D4"/>
    <w:rsid w:val="009C6CF8"/>
    <w:rsid w:val="009D15C0"/>
    <w:rsid w:val="009D47C4"/>
    <w:rsid w:val="009E0665"/>
    <w:rsid w:val="009E1F90"/>
    <w:rsid w:val="009F2958"/>
    <w:rsid w:val="009F46C8"/>
    <w:rsid w:val="009F5486"/>
    <w:rsid w:val="009F79C8"/>
    <w:rsid w:val="00A1649E"/>
    <w:rsid w:val="00A22D47"/>
    <w:rsid w:val="00A26603"/>
    <w:rsid w:val="00A3094F"/>
    <w:rsid w:val="00A30C12"/>
    <w:rsid w:val="00A318B9"/>
    <w:rsid w:val="00A34C4E"/>
    <w:rsid w:val="00A47A04"/>
    <w:rsid w:val="00A50185"/>
    <w:rsid w:val="00A525F1"/>
    <w:rsid w:val="00A53798"/>
    <w:rsid w:val="00A54E6D"/>
    <w:rsid w:val="00A5520A"/>
    <w:rsid w:val="00A60080"/>
    <w:rsid w:val="00A67645"/>
    <w:rsid w:val="00A718C4"/>
    <w:rsid w:val="00A73376"/>
    <w:rsid w:val="00A741E4"/>
    <w:rsid w:val="00A90505"/>
    <w:rsid w:val="00A9126C"/>
    <w:rsid w:val="00A97502"/>
    <w:rsid w:val="00AA5858"/>
    <w:rsid w:val="00AB07CF"/>
    <w:rsid w:val="00AC2F1B"/>
    <w:rsid w:val="00AC4CBA"/>
    <w:rsid w:val="00AD0188"/>
    <w:rsid w:val="00AD3DF2"/>
    <w:rsid w:val="00AD6301"/>
    <w:rsid w:val="00AD6371"/>
    <w:rsid w:val="00AE1087"/>
    <w:rsid w:val="00AE15A2"/>
    <w:rsid w:val="00AE1E87"/>
    <w:rsid w:val="00AE3BD3"/>
    <w:rsid w:val="00AF4EA6"/>
    <w:rsid w:val="00AF6628"/>
    <w:rsid w:val="00AF73C0"/>
    <w:rsid w:val="00B06EDD"/>
    <w:rsid w:val="00B10243"/>
    <w:rsid w:val="00B124A1"/>
    <w:rsid w:val="00B129BA"/>
    <w:rsid w:val="00B13892"/>
    <w:rsid w:val="00B13AC2"/>
    <w:rsid w:val="00B141A8"/>
    <w:rsid w:val="00B172C6"/>
    <w:rsid w:val="00B2413E"/>
    <w:rsid w:val="00B27C9F"/>
    <w:rsid w:val="00B34E7A"/>
    <w:rsid w:val="00B415AC"/>
    <w:rsid w:val="00B50862"/>
    <w:rsid w:val="00B508D4"/>
    <w:rsid w:val="00B63CB5"/>
    <w:rsid w:val="00B64B34"/>
    <w:rsid w:val="00B64C8F"/>
    <w:rsid w:val="00B6635A"/>
    <w:rsid w:val="00B7713F"/>
    <w:rsid w:val="00B81B1B"/>
    <w:rsid w:val="00B8242E"/>
    <w:rsid w:val="00BA3396"/>
    <w:rsid w:val="00BB0BE6"/>
    <w:rsid w:val="00BB17F5"/>
    <w:rsid w:val="00BB307F"/>
    <w:rsid w:val="00BB50DE"/>
    <w:rsid w:val="00BB62D0"/>
    <w:rsid w:val="00BB7B02"/>
    <w:rsid w:val="00BC128D"/>
    <w:rsid w:val="00BC1EF3"/>
    <w:rsid w:val="00BC332A"/>
    <w:rsid w:val="00BD1D62"/>
    <w:rsid w:val="00BD526B"/>
    <w:rsid w:val="00BE1AB5"/>
    <w:rsid w:val="00BE5367"/>
    <w:rsid w:val="00BE76CE"/>
    <w:rsid w:val="00BF0E24"/>
    <w:rsid w:val="00BF11C5"/>
    <w:rsid w:val="00BF1821"/>
    <w:rsid w:val="00C01D69"/>
    <w:rsid w:val="00C06B16"/>
    <w:rsid w:val="00C0749E"/>
    <w:rsid w:val="00C12C9D"/>
    <w:rsid w:val="00C24288"/>
    <w:rsid w:val="00C33E71"/>
    <w:rsid w:val="00C347F0"/>
    <w:rsid w:val="00C40566"/>
    <w:rsid w:val="00C52A68"/>
    <w:rsid w:val="00C71492"/>
    <w:rsid w:val="00C7536E"/>
    <w:rsid w:val="00C7762C"/>
    <w:rsid w:val="00C833C1"/>
    <w:rsid w:val="00C84B13"/>
    <w:rsid w:val="00C85BEB"/>
    <w:rsid w:val="00C86088"/>
    <w:rsid w:val="00C86BAE"/>
    <w:rsid w:val="00C95291"/>
    <w:rsid w:val="00C95425"/>
    <w:rsid w:val="00CA3856"/>
    <w:rsid w:val="00CA4EDD"/>
    <w:rsid w:val="00CB2339"/>
    <w:rsid w:val="00CB334A"/>
    <w:rsid w:val="00CB533B"/>
    <w:rsid w:val="00CB6461"/>
    <w:rsid w:val="00CB7F0C"/>
    <w:rsid w:val="00CC0228"/>
    <w:rsid w:val="00CC5464"/>
    <w:rsid w:val="00CD4CDA"/>
    <w:rsid w:val="00CE121A"/>
    <w:rsid w:val="00CE2498"/>
    <w:rsid w:val="00CE6691"/>
    <w:rsid w:val="00CF6CB3"/>
    <w:rsid w:val="00D17955"/>
    <w:rsid w:val="00D21E0C"/>
    <w:rsid w:val="00D22299"/>
    <w:rsid w:val="00D30F58"/>
    <w:rsid w:val="00D3128A"/>
    <w:rsid w:val="00D34674"/>
    <w:rsid w:val="00D42039"/>
    <w:rsid w:val="00D455A7"/>
    <w:rsid w:val="00D51AE4"/>
    <w:rsid w:val="00D528EF"/>
    <w:rsid w:val="00D718EC"/>
    <w:rsid w:val="00D72FC7"/>
    <w:rsid w:val="00D746F1"/>
    <w:rsid w:val="00D825CF"/>
    <w:rsid w:val="00D85085"/>
    <w:rsid w:val="00D85F17"/>
    <w:rsid w:val="00D87D80"/>
    <w:rsid w:val="00D92246"/>
    <w:rsid w:val="00D93EE3"/>
    <w:rsid w:val="00D96E42"/>
    <w:rsid w:val="00DA39CA"/>
    <w:rsid w:val="00DA6BBA"/>
    <w:rsid w:val="00DA746A"/>
    <w:rsid w:val="00DB3FF0"/>
    <w:rsid w:val="00DB5A85"/>
    <w:rsid w:val="00DE2EAE"/>
    <w:rsid w:val="00DE7928"/>
    <w:rsid w:val="00DF021D"/>
    <w:rsid w:val="00DF4652"/>
    <w:rsid w:val="00E013F4"/>
    <w:rsid w:val="00E02CD2"/>
    <w:rsid w:val="00E02F47"/>
    <w:rsid w:val="00E05A77"/>
    <w:rsid w:val="00E15354"/>
    <w:rsid w:val="00E158A4"/>
    <w:rsid w:val="00E277BC"/>
    <w:rsid w:val="00E30527"/>
    <w:rsid w:val="00E365A5"/>
    <w:rsid w:val="00E41302"/>
    <w:rsid w:val="00E43A63"/>
    <w:rsid w:val="00E4687F"/>
    <w:rsid w:val="00E5203F"/>
    <w:rsid w:val="00E55475"/>
    <w:rsid w:val="00E7683B"/>
    <w:rsid w:val="00E85EB1"/>
    <w:rsid w:val="00E85FD4"/>
    <w:rsid w:val="00E86EE1"/>
    <w:rsid w:val="00E93F7B"/>
    <w:rsid w:val="00E962B6"/>
    <w:rsid w:val="00EB3462"/>
    <w:rsid w:val="00EC5641"/>
    <w:rsid w:val="00EC56F8"/>
    <w:rsid w:val="00ED023E"/>
    <w:rsid w:val="00ED0B7B"/>
    <w:rsid w:val="00ED0E1B"/>
    <w:rsid w:val="00ED40B5"/>
    <w:rsid w:val="00EE0D81"/>
    <w:rsid w:val="00EE473D"/>
    <w:rsid w:val="00EE663C"/>
    <w:rsid w:val="00F01AF7"/>
    <w:rsid w:val="00F06994"/>
    <w:rsid w:val="00F074E4"/>
    <w:rsid w:val="00F07987"/>
    <w:rsid w:val="00F13084"/>
    <w:rsid w:val="00F145D1"/>
    <w:rsid w:val="00F17151"/>
    <w:rsid w:val="00F21444"/>
    <w:rsid w:val="00F2307B"/>
    <w:rsid w:val="00F258CD"/>
    <w:rsid w:val="00F25D5F"/>
    <w:rsid w:val="00F30423"/>
    <w:rsid w:val="00F36C3E"/>
    <w:rsid w:val="00F4243F"/>
    <w:rsid w:val="00F45020"/>
    <w:rsid w:val="00F45D61"/>
    <w:rsid w:val="00F47FE2"/>
    <w:rsid w:val="00F558E6"/>
    <w:rsid w:val="00F566AA"/>
    <w:rsid w:val="00F573C6"/>
    <w:rsid w:val="00F6706C"/>
    <w:rsid w:val="00F82EE6"/>
    <w:rsid w:val="00F91D01"/>
    <w:rsid w:val="00FA0414"/>
    <w:rsid w:val="00FA0D7D"/>
    <w:rsid w:val="00FA1914"/>
    <w:rsid w:val="00FA603A"/>
    <w:rsid w:val="00FA7B5B"/>
    <w:rsid w:val="00FB1B1D"/>
    <w:rsid w:val="00FB5D5E"/>
    <w:rsid w:val="00FC360E"/>
    <w:rsid w:val="00FE0A03"/>
    <w:rsid w:val="00FE1B4A"/>
    <w:rsid w:val="00FE5FD0"/>
    <w:rsid w:val="00FE6251"/>
    <w:rsid w:val="00FF1564"/>
    <w:rsid w:val="00FF4C77"/>
    <w:rsid w:val="00FF4E9B"/>
    <w:rsid w:val="00FF68E5"/>
    <w:rsid w:val="00FF6D97"/>
    <w:rsid w:val="00FF7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+mn-ea" w:eastAsia="+mn-cs" w:hAnsi="+mn-ea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+mn-ea" w:eastAsia="+mn-cs" w:hAnsi="+mn-ea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+mn-ea" w:eastAsia="+mn-cs" w:hAnsi="+mn-ea" w:cs="Times New Roman"/>
        <w:b/>
        <w:bCs/>
      </w:rPr>
    </w:tblStylePr>
    <w:tblStylePr w:type="lastCol">
      <w:rPr>
        <w:rFonts w:ascii="+mn-ea" w:eastAsia="+mn-cs" w:hAnsi="+mn-ea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365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65A5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365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65A5"/>
    <w:rPr>
      <w:lang w:bidi="en-US"/>
    </w:rPr>
  </w:style>
  <w:style w:type="table" w:customStyle="1" w:styleId="LightShading1">
    <w:name w:val="Light Shading1"/>
    <w:basedOn w:val="TableNormal"/>
    <w:uiPriority w:val="60"/>
    <w:rsid w:val="001D7A0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233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3B"/>
    <w:rPr>
      <w:rFonts w:ascii="Tahoma" w:hAnsi="Tahoma" w:cs="Tahoma"/>
      <w:sz w:val="16"/>
      <w:szCs w:val="16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A5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E7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E70"/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yesh\Application%20Data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A3BFF-761D-D54A-81AE-FEC5C97E3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25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Jayesh</dc:creator>
  <cp:keywords>cv</cp:keywords>
  <cp:lastModifiedBy>Admin</cp:lastModifiedBy>
  <cp:revision>4</cp:revision>
  <cp:lastPrinted>2018-01-21T05:36:00Z</cp:lastPrinted>
  <dcterms:created xsi:type="dcterms:W3CDTF">2018-10-28T04:42:00Z</dcterms:created>
  <dcterms:modified xsi:type="dcterms:W3CDTF">2018-10-28T05:06:00Z</dcterms:modified>
  <cp:category>Job Search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TC300006071033</vt:lpwstr>
  </property>
</Properties>
</file>