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4"/>
        <w:gridCol w:w="4604"/>
      </w:tblGrid>
      <w:tr w:rsidR="00142CA8" w:rsidRPr="00A45769" w:rsidTr="00942B89">
        <w:trPr>
          <w:trHeight w:val="1430"/>
        </w:trPr>
        <w:tc>
          <w:tcPr>
            <w:tcW w:w="6034" w:type="dxa"/>
          </w:tcPr>
          <w:p w:rsidR="00142CA8" w:rsidRDefault="00102722" w:rsidP="00A45769">
            <w:pPr>
              <w:spacing w:after="0" w:line="240" w:lineRule="auto"/>
              <w:rPr>
                <w:rFonts w:ascii="Arial" w:hAnsi="Arial" w:cs="Arial"/>
                <w:b/>
                <w:sz w:val="56"/>
                <w:szCs w:val="56"/>
              </w:rPr>
            </w:pPr>
            <w:r w:rsidRPr="00A45769">
              <w:rPr>
                <w:rFonts w:ascii="Arial" w:hAnsi="Arial" w:cs="Arial"/>
                <w:b/>
                <w:sz w:val="56"/>
                <w:szCs w:val="56"/>
              </w:rPr>
              <w:t>DARSHAN.S.PATHAK</w:t>
            </w:r>
          </w:p>
          <w:p w:rsidR="00FD4DE0" w:rsidRPr="00A45769" w:rsidRDefault="00FD4DE0" w:rsidP="00FD4D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>Phone no.</w:t>
            </w:r>
            <w:r>
              <w:rPr>
                <w:rFonts w:ascii="Arial" w:hAnsi="Arial" w:cs="Arial"/>
                <w:sz w:val="20"/>
                <w:szCs w:val="20"/>
              </w:rPr>
              <w:t>9560605831</w:t>
            </w:r>
          </w:p>
          <w:p w:rsidR="00FD4DE0" w:rsidRPr="00FD4DE0" w:rsidRDefault="00FD4DE0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 xml:space="preserve">E-mail : </w:t>
            </w:r>
            <w:hyperlink r:id="rId6" w:history="1">
              <w:r w:rsidR="00B12E3F" w:rsidRPr="001D4C51">
                <w:rPr>
                  <w:rStyle w:val="Hyperlink"/>
                  <w:rFonts w:ascii="Arial" w:hAnsi="Arial" w:cs="Arial"/>
                  <w:sz w:val="20"/>
                  <w:szCs w:val="20"/>
                </w:rPr>
                <w:t>pathakdarshan7381@gmail.com</w:t>
              </w:r>
            </w:hyperlink>
          </w:p>
        </w:tc>
        <w:tc>
          <w:tcPr>
            <w:tcW w:w="4604" w:type="dxa"/>
          </w:tcPr>
          <w:p w:rsidR="00142CA8" w:rsidRPr="00A45769" w:rsidRDefault="00142CA8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42CA8" w:rsidRPr="00A45769" w:rsidRDefault="00FD4DE0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4DE0">
              <w:rPr>
                <w:rFonts w:ascii="Arial" w:hAnsi="Arial" w:cs="Arial"/>
                <w:b/>
                <w:sz w:val="20"/>
                <w:szCs w:val="20"/>
                <w:u w:val="single"/>
              </w:rPr>
              <w:t>Address: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6DA8">
              <w:rPr>
                <w:rFonts w:ascii="Arial" w:hAnsi="Arial" w:cs="Arial"/>
                <w:sz w:val="20"/>
                <w:szCs w:val="20"/>
              </w:rPr>
              <w:t xml:space="preserve">E-703, SAFAL PARISAR 1, </w:t>
            </w:r>
            <w:proofErr w:type="spellStart"/>
            <w:r w:rsidR="00EC6DA8"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 w:rsidR="00EC6DA8">
              <w:rPr>
                <w:rFonts w:ascii="Arial" w:hAnsi="Arial" w:cs="Arial"/>
                <w:sz w:val="20"/>
                <w:szCs w:val="20"/>
              </w:rPr>
              <w:t xml:space="preserve"> ORCHID CENTER, NEAR SO.BO CENTER. AHEMDABAD 380058</w:t>
            </w:r>
          </w:p>
        </w:tc>
      </w:tr>
      <w:tr w:rsidR="00142CA8" w:rsidRPr="00A45769" w:rsidTr="00942B89">
        <w:tc>
          <w:tcPr>
            <w:tcW w:w="6034" w:type="dxa"/>
          </w:tcPr>
          <w:p w:rsidR="00142CA8" w:rsidRPr="00A45769" w:rsidRDefault="00142CA8" w:rsidP="00A4576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142CA8" w:rsidRDefault="00102722" w:rsidP="00A4576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45769">
              <w:rPr>
                <w:rFonts w:ascii="Arial" w:hAnsi="Arial" w:cs="Arial"/>
                <w:b/>
                <w:sz w:val="20"/>
                <w:szCs w:val="20"/>
                <w:u w:val="single"/>
              </w:rPr>
              <w:t>Aim:</w:t>
            </w:r>
          </w:p>
          <w:p w:rsidR="00FD4DE0" w:rsidRPr="00A45769" w:rsidRDefault="00FD4DE0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53330" w:rsidRPr="00A45769" w:rsidRDefault="00102722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 xml:space="preserve">Taking up the challenges in providing </w:t>
            </w:r>
            <w:r w:rsidR="00EC6DA8">
              <w:rPr>
                <w:rFonts w:ascii="Arial" w:hAnsi="Arial" w:cs="Arial"/>
                <w:sz w:val="20"/>
                <w:szCs w:val="20"/>
              </w:rPr>
              <w:t xml:space="preserve">any form of </w:t>
            </w:r>
            <w:r w:rsidRPr="00A45769">
              <w:rPr>
                <w:rFonts w:ascii="Arial" w:hAnsi="Arial" w:cs="Arial"/>
                <w:sz w:val="20"/>
                <w:szCs w:val="20"/>
              </w:rPr>
              <w:t xml:space="preserve"> material</w:t>
            </w:r>
            <w:r w:rsidR="00EC6DA8">
              <w:rPr>
                <w:rFonts w:ascii="Arial" w:hAnsi="Arial" w:cs="Arial"/>
                <w:sz w:val="20"/>
                <w:szCs w:val="20"/>
              </w:rPr>
              <w:t>s</w:t>
            </w:r>
            <w:r w:rsidRPr="00A45769">
              <w:rPr>
                <w:rFonts w:ascii="Arial" w:hAnsi="Arial" w:cs="Arial"/>
                <w:sz w:val="20"/>
                <w:szCs w:val="20"/>
              </w:rPr>
              <w:t xml:space="preserve"> to the organization in the most economic manner.</w:t>
            </w:r>
          </w:p>
          <w:p w:rsidR="00142CA8" w:rsidRPr="00A45769" w:rsidRDefault="00142CA8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53330" w:rsidRPr="00A45769" w:rsidRDefault="00102722" w:rsidP="00A4576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45769">
              <w:rPr>
                <w:rFonts w:ascii="Arial" w:hAnsi="Arial" w:cs="Arial"/>
                <w:b/>
                <w:sz w:val="20"/>
                <w:szCs w:val="20"/>
                <w:u w:val="single"/>
              </w:rPr>
              <w:t>Core area:</w:t>
            </w:r>
          </w:p>
          <w:p w:rsidR="00142CA8" w:rsidRPr="003E283D" w:rsidRDefault="00EC6DA8" w:rsidP="00A4576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Sourcing, Vendor Development, Costing, Negotiation </w:t>
            </w:r>
            <w:r w:rsidR="002F1120">
              <w:rPr>
                <w:rFonts w:ascii="Arial" w:hAnsi="Arial" w:cs="Arial"/>
                <w:sz w:val="20"/>
                <w:szCs w:val="20"/>
              </w:rPr>
              <w:t>Procurement</w:t>
            </w:r>
            <w:r w:rsidR="00770728">
              <w:rPr>
                <w:rFonts w:ascii="Arial" w:hAnsi="Arial" w:cs="Arial"/>
                <w:sz w:val="20"/>
                <w:szCs w:val="20"/>
              </w:rPr>
              <w:t xml:space="preserve">, Inventory control </w:t>
            </w:r>
            <w:r w:rsidR="00FA5BA7">
              <w:rPr>
                <w:rFonts w:ascii="Arial" w:hAnsi="Arial" w:cs="Arial"/>
                <w:sz w:val="20"/>
                <w:szCs w:val="20"/>
              </w:rPr>
              <w:t>f</w:t>
            </w:r>
            <w:r w:rsidR="00557537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A24680">
              <w:rPr>
                <w:rFonts w:ascii="Arial" w:hAnsi="Arial" w:cs="Arial"/>
                <w:sz w:val="20"/>
                <w:szCs w:val="20"/>
              </w:rPr>
              <w:t xml:space="preserve">pharmaceutical industry for </w:t>
            </w:r>
            <w:r w:rsidR="00557537">
              <w:rPr>
                <w:rFonts w:ascii="Arial" w:hAnsi="Arial" w:cs="Arial"/>
                <w:sz w:val="20"/>
                <w:szCs w:val="20"/>
              </w:rPr>
              <w:t>over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3EBF">
              <w:rPr>
                <w:rFonts w:ascii="Arial" w:hAnsi="Arial" w:cs="Arial"/>
                <w:sz w:val="20"/>
                <w:szCs w:val="20"/>
              </w:rPr>
              <w:t>20</w:t>
            </w:r>
            <w:r w:rsidR="00102722" w:rsidRPr="00C12CB7">
              <w:rPr>
                <w:rFonts w:ascii="Arial" w:hAnsi="Arial" w:cs="Arial"/>
                <w:b/>
                <w:sz w:val="20"/>
                <w:szCs w:val="20"/>
                <w:u w:val="single"/>
              </w:rPr>
              <w:t>-years</w:t>
            </w:r>
            <w:r w:rsidR="00A24680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</w:p>
          <w:p w:rsidR="00053330" w:rsidRPr="00A45769" w:rsidRDefault="00053330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53330" w:rsidRPr="00A45769" w:rsidRDefault="00053330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4" w:type="dxa"/>
          </w:tcPr>
          <w:p w:rsidR="000B1E71" w:rsidRPr="00A45769" w:rsidRDefault="000B1E71" w:rsidP="00A45769">
            <w:pPr>
              <w:pStyle w:val="Heading1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  <w:p w:rsidR="00142CA8" w:rsidRPr="00A45769" w:rsidRDefault="00102722" w:rsidP="00A45769">
            <w:pPr>
              <w:pStyle w:val="Heading1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A45769">
              <w:rPr>
                <w:rFonts w:ascii="Arial" w:hAnsi="Arial" w:cs="Arial"/>
                <w:sz w:val="20"/>
              </w:rPr>
              <w:t>Qualification</w:t>
            </w:r>
          </w:p>
          <w:p w:rsidR="00142CA8" w:rsidRPr="00A45769" w:rsidRDefault="00142CA8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A8" w:rsidRPr="00A45769" w:rsidRDefault="00EC6DA8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 xml:space="preserve">Post Gradational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45769">
              <w:rPr>
                <w:rFonts w:ascii="Arial" w:hAnsi="Arial" w:cs="Arial"/>
                <w:sz w:val="20"/>
                <w:szCs w:val="20"/>
              </w:rPr>
              <w:t>iploma in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A45769">
              <w:rPr>
                <w:rFonts w:ascii="Arial" w:hAnsi="Arial" w:cs="Arial"/>
                <w:sz w:val="20"/>
                <w:szCs w:val="20"/>
              </w:rPr>
              <w:t xml:space="preserve">aterials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A45769">
              <w:rPr>
                <w:rFonts w:ascii="Arial" w:hAnsi="Arial" w:cs="Arial"/>
                <w:sz w:val="20"/>
                <w:szCs w:val="20"/>
              </w:rPr>
              <w:t>anagement</w:t>
            </w:r>
          </w:p>
          <w:p w:rsidR="00EC6DA8" w:rsidRPr="00A45769" w:rsidRDefault="00EC6DA8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>2008</w:t>
            </w:r>
          </w:p>
          <w:p w:rsidR="00EC6DA8" w:rsidRPr="00A45769" w:rsidRDefault="00EC6DA8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 xml:space="preserve">From : The Indian Institute of Material Management             </w:t>
            </w:r>
          </w:p>
          <w:p w:rsidR="00EC6DA8" w:rsidRDefault="00EC6DA8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23EBF" w:rsidRDefault="00F23EBF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Graduate Diploma in Packaging Technologies</w:t>
            </w:r>
            <w:r w:rsidR="00756759">
              <w:rPr>
                <w:rFonts w:ascii="Arial" w:hAnsi="Arial" w:cs="Arial"/>
                <w:sz w:val="20"/>
                <w:szCs w:val="20"/>
              </w:rPr>
              <w:t xml:space="preserve"> 2010. </w:t>
            </w:r>
          </w:p>
          <w:p w:rsidR="00756759" w:rsidRDefault="00756759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From: S.I.E.S School of Packaging.</w:t>
            </w:r>
          </w:p>
          <w:p w:rsidR="00756759" w:rsidRDefault="00756759" w:rsidP="00EC6D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76616" w:rsidRDefault="00EC6DA8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Bachelor Degree </w:t>
            </w:r>
            <w:r w:rsidR="00102722" w:rsidRPr="00A45769">
              <w:rPr>
                <w:rFonts w:ascii="Arial" w:hAnsi="Arial" w:cs="Arial"/>
                <w:sz w:val="20"/>
                <w:szCs w:val="20"/>
              </w:rPr>
              <w:t xml:space="preserve">of commerce </w:t>
            </w:r>
          </w:p>
          <w:p w:rsidR="00A76616" w:rsidRDefault="00102722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>2001</w:t>
            </w:r>
          </w:p>
          <w:p w:rsidR="00142CA8" w:rsidRPr="00A45769" w:rsidRDefault="00102722" w:rsidP="00A457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5769">
              <w:rPr>
                <w:rFonts w:ascii="Arial" w:hAnsi="Arial" w:cs="Arial"/>
                <w:sz w:val="20"/>
                <w:szCs w:val="20"/>
              </w:rPr>
              <w:t>From: Mumbai</w:t>
            </w:r>
            <w:r w:rsidR="00EC6D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B90" w:rsidRPr="00A45769">
              <w:rPr>
                <w:rFonts w:ascii="Arial" w:hAnsi="Arial" w:cs="Arial"/>
                <w:sz w:val="20"/>
                <w:szCs w:val="20"/>
              </w:rPr>
              <w:t>U</w:t>
            </w:r>
            <w:r w:rsidRPr="00A45769">
              <w:rPr>
                <w:rFonts w:ascii="Arial" w:hAnsi="Arial" w:cs="Arial"/>
                <w:sz w:val="20"/>
                <w:szCs w:val="20"/>
              </w:rPr>
              <w:t>niversity</w:t>
            </w:r>
          </w:p>
        </w:tc>
      </w:tr>
    </w:tbl>
    <w:p w:rsidR="000B1E71" w:rsidRPr="00757825" w:rsidRDefault="000B1E71" w:rsidP="000B1E71">
      <w:pPr>
        <w:rPr>
          <w:rFonts w:ascii="Arial" w:hAnsi="Arial" w:cs="Arial"/>
          <w:b/>
          <w:sz w:val="20"/>
          <w:szCs w:val="20"/>
          <w:u w:val="single"/>
        </w:rPr>
      </w:pPr>
    </w:p>
    <w:p w:rsidR="00A460C6" w:rsidRPr="00A460C6" w:rsidRDefault="00757825" w:rsidP="009A108C">
      <w:pPr>
        <w:rPr>
          <w:rFonts w:ascii="Arial" w:hAnsi="Arial" w:cs="Arial"/>
          <w:sz w:val="20"/>
          <w:szCs w:val="20"/>
        </w:rPr>
      </w:pPr>
      <w:r w:rsidRPr="00CE4D68">
        <w:rPr>
          <w:rFonts w:ascii="Arial" w:hAnsi="Arial" w:cs="Arial"/>
          <w:b/>
          <w:sz w:val="24"/>
          <w:szCs w:val="24"/>
          <w:u w:val="single"/>
        </w:rPr>
        <w:t>WORK EXPERIENCE</w:t>
      </w:r>
      <w:r w:rsidRPr="00757825">
        <w:rPr>
          <w:rFonts w:ascii="Arial" w:hAnsi="Arial" w:cs="Arial"/>
          <w:b/>
          <w:sz w:val="20"/>
          <w:szCs w:val="20"/>
          <w:u w:val="single"/>
        </w:rPr>
        <w:t>:</w:t>
      </w:r>
      <w:r w:rsidR="00A460C6">
        <w:rPr>
          <w:rFonts w:ascii="Arial" w:hAnsi="Arial" w:cs="Arial"/>
          <w:b/>
          <w:sz w:val="20"/>
          <w:szCs w:val="20"/>
          <w:u w:val="single"/>
        </w:rPr>
        <w:t xml:space="preserve"> (recent job first)</w:t>
      </w:r>
    </w:p>
    <w:p w:rsidR="00EC6DA8" w:rsidRPr="00605F0F" w:rsidRDefault="00EC6DA8" w:rsidP="00B12E3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  <w:u w:val="single"/>
        </w:rPr>
      </w:pPr>
      <w:r w:rsidRPr="00EC6DA8">
        <w:rPr>
          <w:rFonts w:ascii="Arial" w:hAnsi="Arial" w:cs="Arial"/>
          <w:b/>
          <w:sz w:val="20"/>
          <w:szCs w:val="20"/>
          <w:u w:val="single"/>
        </w:rPr>
        <w:t xml:space="preserve">INTAS PHARMACEUTICALS LTD, </w:t>
      </w:r>
      <w:r w:rsidRPr="00942B89">
        <w:rPr>
          <w:rFonts w:ascii="Arial" w:hAnsi="Arial" w:cs="Arial"/>
          <w:sz w:val="20"/>
          <w:szCs w:val="20"/>
        </w:rPr>
        <w:t>AHMEDABAD, as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42B89">
        <w:rPr>
          <w:rFonts w:ascii="Arial" w:hAnsi="Arial" w:cs="Arial"/>
          <w:b/>
          <w:sz w:val="20"/>
          <w:szCs w:val="20"/>
          <w:u w:val="single"/>
        </w:rPr>
        <w:t>Sr. Manager Purchase</w:t>
      </w:r>
      <w:r>
        <w:rPr>
          <w:rFonts w:ascii="Arial" w:hAnsi="Arial" w:cs="Arial"/>
          <w:sz w:val="20"/>
          <w:szCs w:val="20"/>
        </w:rPr>
        <w:t xml:space="preserve">. from Feb 2016 onwards controlling </w:t>
      </w:r>
      <w:r w:rsidR="00942B89">
        <w:rPr>
          <w:rFonts w:ascii="Arial" w:hAnsi="Arial" w:cs="Arial"/>
          <w:sz w:val="20"/>
          <w:szCs w:val="20"/>
        </w:rPr>
        <w:t>purchases</w:t>
      </w:r>
      <w:r>
        <w:rPr>
          <w:rFonts w:ascii="Arial" w:hAnsi="Arial" w:cs="Arial"/>
          <w:sz w:val="20"/>
          <w:szCs w:val="20"/>
        </w:rPr>
        <w:t xml:space="preserve"> of more than </w:t>
      </w:r>
      <w:r w:rsidR="00942B89">
        <w:rPr>
          <w:rFonts w:ascii="Arial" w:hAnsi="Arial" w:cs="Arial"/>
          <w:sz w:val="20"/>
          <w:szCs w:val="20"/>
        </w:rPr>
        <w:t>IN</w:t>
      </w:r>
      <w:r w:rsidR="003E283D">
        <w:rPr>
          <w:rFonts w:ascii="Arial" w:hAnsi="Arial" w:cs="Arial"/>
          <w:sz w:val="20"/>
          <w:szCs w:val="20"/>
        </w:rPr>
        <w:t>R 30</w:t>
      </w:r>
      <w:r>
        <w:rPr>
          <w:rFonts w:ascii="Arial" w:hAnsi="Arial" w:cs="Arial"/>
          <w:sz w:val="20"/>
          <w:szCs w:val="20"/>
        </w:rPr>
        <w:t xml:space="preserve">0 </w:t>
      </w:r>
      <w:proofErr w:type="spellStart"/>
      <w:r>
        <w:rPr>
          <w:rFonts w:ascii="Arial" w:hAnsi="Arial" w:cs="Arial"/>
          <w:sz w:val="20"/>
          <w:szCs w:val="20"/>
        </w:rPr>
        <w:t>Crs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05F0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nnually.</w:t>
      </w:r>
    </w:p>
    <w:p w:rsidR="00605F0F" w:rsidRDefault="00605F0F" w:rsidP="00605F0F">
      <w:pPr>
        <w:pStyle w:val="ListParagraph"/>
        <w:ind w:left="1440"/>
        <w:rPr>
          <w:rFonts w:ascii="Arial" w:hAnsi="Arial" w:cs="Arial"/>
          <w:b/>
          <w:sz w:val="20"/>
          <w:szCs w:val="20"/>
          <w:u w:val="single"/>
        </w:rPr>
      </w:pPr>
    </w:p>
    <w:p w:rsidR="004C68E8" w:rsidRDefault="004C68E8" w:rsidP="00642ACE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Job </w:t>
      </w:r>
      <w:r w:rsidR="00624272">
        <w:rPr>
          <w:rFonts w:ascii="Arial" w:hAnsi="Arial" w:cs="Arial"/>
          <w:b/>
          <w:bCs/>
          <w:sz w:val="20"/>
          <w:szCs w:val="20"/>
          <w:u w:val="single"/>
        </w:rPr>
        <w:t xml:space="preserve">Responsibilities </w:t>
      </w:r>
    </w:p>
    <w:p w:rsidR="004C68E8" w:rsidRDefault="004C68E8" w:rsidP="00642ACE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35CD7" w:rsidRDefault="00F35CD7" w:rsidP="00642ACE">
      <w:pPr>
        <w:pStyle w:val="ListParagraph"/>
        <w:rPr>
          <w:rFonts w:ascii="Arial" w:hAnsi="Arial" w:cs="Arial"/>
          <w:sz w:val="20"/>
          <w:szCs w:val="20"/>
        </w:rPr>
      </w:pPr>
    </w:p>
    <w:p w:rsidR="00F35CD7" w:rsidRPr="007105AC" w:rsidRDefault="00F35CD7" w:rsidP="00145F20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  <w:r w:rsidRPr="00001BAC">
        <w:rPr>
          <w:rFonts w:ascii="Arial" w:hAnsi="Arial" w:cs="Arial"/>
          <w:b/>
          <w:bCs/>
          <w:sz w:val="20"/>
          <w:szCs w:val="20"/>
          <w:u w:val="single"/>
        </w:rPr>
        <w:t xml:space="preserve">API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Purchase </w:t>
      </w:r>
      <w:r w:rsidRPr="007105AC">
        <w:rPr>
          <w:rFonts w:ascii="Arial" w:hAnsi="Arial" w:cs="Arial"/>
          <w:sz w:val="20"/>
          <w:szCs w:val="20"/>
        </w:rPr>
        <w:t>alternate development , commercial deliverables.</w:t>
      </w:r>
    </w:p>
    <w:p w:rsidR="00F35CD7" w:rsidRDefault="00F35CD7" w:rsidP="00145F2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Spend base of 150 </w:t>
      </w:r>
      <w:proofErr w:type="spellStart"/>
      <w:r>
        <w:rPr>
          <w:rFonts w:ascii="Arial" w:hAnsi="Arial" w:cs="Arial"/>
          <w:sz w:val="20"/>
          <w:szCs w:val="20"/>
        </w:rPr>
        <w:t>Crs</w:t>
      </w:r>
      <w:proofErr w:type="spellEnd"/>
      <w:r>
        <w:rPr>
          <w:rFonts w:ascii="Arial" w:hAnsi="Arial" w:cs="Arial"/>
          <w:sz w:val="20"/>
          <w:szCs w:val="20"/>
        </w:rPr>
        <w:t xml:space="preserve"> INR annually with 120-130 </w:t>
      </w:r>
      <w:proofErr w:type="spellStart"/>
      <w:r>
        <w:rPr>
          <w:rFonts w:ascii="Arial" w:hAnsi="Arial" w:cs="Arial"/>
          <w:sz w:val="20"/>
          <w:szCs w:val="20"/>
        </w:rPr>
        <w:t>Sku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35CD7" w:rsidRDefault="00F35CD7" w:rsidP="00642ACE">
      <w:pPr>
        <w:pStyle w:val="ListParagraph"/>
        <w:rPr>
          <w:rFonts w:ascii="Arial" w:hAnsi="Arial" w:cs="Arial"/>
          <w:sz w:val="20"/>
          <w:szCs w:val="20"/>
        </w:rPr>
      </w:pPr>
    </w:p>
    <w:p w:rsidR="004C68E8" w:rsidRDefault="004C68E8" w:rsidP="00642ACE">
      <w:pPr>
        <w:pStyle w:val="ListParagraph"/>
        <w:rPr>
          <w:rFonts w:ascii="Arial" w:hAnsi="Arial" w:cs="Arial"/>
          <w:sz w:val="20"/>
          <w:szCs w:val="20"/>
        </w:rPr>
      </w:pPr>
      <w:r w:rsidRPr="002E4497">
        <w:rPr>
          <w:rFonts w:ascii="Arial" w:hAnsi="Arial" w:cs="Arial"/>
          <w:b/>
          <w:bCs/>
          <w:sz w:val="20"/>
          <w:szCs w:val="20"/>
          <w:u w:val="single"/>
        </w:rPr>
        <w:t>Packaging Material purchase</w:t>
      </w:r>
      <w:r>
        <w:rPr>
          <w:rFonts w:ascii="Arial" w:hAnsi="Arial" w:cs="Arial"/>
          <w:sz w:val="20"/>
          <w:szCs w:val="20"/>
        </w:rPr>
        <w:t xml:space="preserve"> _ </w:t>
      </w:r>
      <w:r w:rsidR="005475CC">
        <w:rPr>
          <w:rFonts w:ascii="Arial" w:hAnsi="Arial" w:cs="Arial"/>
          <w:sz w:val="20"/>
          <w:szCs w:val="20"/>
        </w:rPr>
        <w:t xml:space="preserve">165 </w:t>
      </w:r>
      <w:proofErr w:type="spellStart"/>
      <w:r>
        <w:rPr>
          <w:rFonts w:ascii="Arial" w:hAnsi="Arial" w:cs="Arial"/>
          <w:sz w:val="20"/>
          <w:szCs w:val="20"/>
        </w:rPr>
        <w:t>Crs</w:t>
      </w:r>
      <w:proofErr w:type="spellEnd"/>
      <w:r>
        <w:rPr>
          <w:rFonts w:ascii="Arial" w:hAnsi="Arial" w:cs="Arial"/>
          <w:sz w:val="20"/>
          <w:szCs w:val="20"/>
        </w:rPr>
        <w:t xml:space="preserve"> INR annually</w:t>
      </w:r>
    </w:p>
    <w:p w:rsidR="004C68E8" w:rsidRPr="001E246C" w:rsidRDefault="004C68E8" w:rsidP="001E246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Development coordination, vendor sourcing, </w:t>
      </w:r>
      <w:r w:rsidR="005475CC">
        <w:rPr>
          <w:rFonts w:ascii="Arial" w:hAnsi="Arial" w:cs="Arial"/>
          <w:sz w:val="20"/>
          <w:szCs w:val="20"/>
        </w:rPr>
        <w:t xml:space="preserve">Price </w:t>
      </w:r>
      <w:r>
        <w:rPr>
          <w:rFonts w:ascii="Arial" w:hAnsi="Arial" w:cs="Arial"/>
          <w:sz w:val="20"/>
          <w:szCs w:val="20"/>
        </w:rPr>
        <w:t>Negotiation</w:t>
      </w:r>
      <w:r w:rsidR="005475CC">
        <w:rPr>
          <w:rFonts w:ascii="Arial" w:hAnsi="Arial" w:cs="Arial"/>
          <w:sz w:val="20"/>
          <w:szCs w:val="20"/>
        </w:rPr>
        <w:t xml:space="preserve">, Commercial Deliverables. </w:t>
      </w:r>
    </w:p>
    <w:p w:rsidR="004C68E8" w:rsidRDefault="004C68E8" w:rsidP="00642ACE">
      <w:pPr>
        <w:pStyle w:val="ListParagraph"/>
        <w:rPr>
          <w:rFonts w:ascii="Arial" w:hAnsi="Arial" w:cs="Arial"/>
          <w:sz w:val="20"/>
          <w:szCs w:val="20"/>
        </w:rPr>
      </w:pPr>
    </w:p>
    <w:p w:rsidR="004C68E8" w:rsidRDefault="004C68E8" w:rsidP="00642ACE">
      <w:pPr>
        <w:pStyle w:val="ListParagraph"/>
        <w:rPr>
          <w:rFonts w:ascii="Arial" w:hAnsi="Arial" w:cs="Arial"/>
          <w:sz w:val="20"/>
          <w:szCs w:val="20"/>
        </w:rPr>
      </w:pPr>
      <w:r w:rsidRPr="002E4497">
        <w:rPr>
          <w:rFonts w:ascii="Arial" w:hAnsi="Arial" w:cs="Arial"/>
          <w:b/>
          <w:bCs/>
          <w:sz w:val="20"/>
          <w:szCs w:val="20"/>
          <w:u w:val="single"/>
        </w:rPr>
        <w:t xml:space="preserve">P2P (Third Party FG purchase) </w:t>
      </w:r>
      <w:r>
        <w:rPr>
          <w:rFonts w:ascii="Arial" w:hAnsi="Arial" w:cs="Arial"/>
          <w:sz w:val="20"/>
          <w:szCs w:val="20"/>
        </w:rPr>
        <w:t>with Spend base of 30 Cr INR annually and handled 25 P2P vendors.</w:t>
      </w:r>
    </w:p>
    <w:p w:rsidR="004C68E8" w:rsidRDefault="004C68E8" w:rsidP="00642ACE">
      <w:pPr>
        <w:pStyle w:val="ListParagraph"/>
        <w:rPr>
          <w:rFonts w:ascii="Arial" w:hAnsi="Arial" w:cs="Arial"/>
          <w:sz w:val="20"/>
          <w:szCs w:val="20"/>
        </w:rPr>
      </w:pPr>
    </w:p>
    <w:p w:rsidR="004C68E8" w:rsidRPr="00D073F3" w:rsidRDefault="004C68E8" w:rsidP="00642ACE">
      <w:pPr>
        <w:pStyle w:val="ListParagraph"/>
        <w:rPr>
          <w:rFonts w:ascii="Arial" w:hAnsi="Arial" w:cs="Arial"/>
          <w:sz w:val="20"/>
          <w:szCs w:val="20"/>
        </w:rPr>
      </w:pPr>
      <w:r w:rsidRPr="009B6C4F">
        <w:rPr>
          <w:rFonts w:ascii="Arial" w:hAnsi="Arial" w:cs="Arial"/>
          <w:b/>
          <w:bCs/>
          <w:sz w:val="20"/>
          <w:szCs w:val="20"/>
          <w:u w:val="single"/>
        </w:rPr>
        <w:t xml:space="preserve">R.L.D (innovator samples)sourcing </w:t>
      </w:r>
      <w:r>
        <w:rPr>
          <w:rFonts w:ascii="Arial" w:hAnsi="Arial" w:cs="Arial"/>
          <w:sz w:val="20"/>
          <w:szCs w:val="20"/>
        </w:rPr>
        <w:t xml:space="preserve">for formulation development for </w:t>
      </w:r>
      <w:r w:rsidRPr="00A6563E">
        <w:rPr>
          <w:rFonts w:ascii="Arial" w:hAnsi="Arial" w:cs="Arial"/>
          <w:sz w:val="20"/>
          <w:szCs w:val="20"/>
        </w:rPr>
        <w:t xml:space="preserve">US n </w:t>
      </w:r>
      <w:r>
        <w:rPr>
          <w:rFonts w:ascii="Arial" w:hAnsi="Arial" w:cs="Arial"/>
          <w:sz w:val="20"/>
          <w:szCs w:val="20"/>
        </w:rPr>
        <w:t>Europe market.</w:t>
      </w:r>
    </w:p>
    <w:p w:rsidR="004C68E8" w:rsidRDefault="004C68E8" w:rsidP="00605F0F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4C68E8" w:rsidRDefault="004C68E8" w:rsidP="00605F0F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605F0F" w:rsidRDefault="00605F0F" w:rsidP="00605F0F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Role:</w:t>
      </w:r>
    </w:p>
    <w:p w:rsidR="00605F0F" w:rsidRP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Sourcing , Vendor development , new product identification 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Costing, Negotiation and rate finalization.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Procurement planning &amp; ensuring sufficient safety stock 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term price band fixation.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Identifying right channel of material movement for imported articles.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Alternate Vendor Development .</w:t>
      </w: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Team Building.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incorporation at grass root level.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605F0F">
        <w:rPr>
          <w:rFonts w:ascii="Arial" w:hAnsi="Arial" w:cs="Arial"/>
          <w:b/>
          <w:sz w:val="20"/>
          <w:szCs w:val="20"/>
          <w:u w:val="single"/>
        </w:rPr>
        <w:t>Responsibilities.</w:t>
      </w:r>
    </w:p>
    <w:p w:rsidR="00605F0F" w:rsidRP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Selecting right Product / Party for new projects.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Alternate vendor development for price &amp; supply benefit.</w:t>
      </w: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05F0F" w:rsidRDefault="00605F0F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Based on </w:t>
      </w:r>
      <w:r w:rsidR="004A2448">
        <w:rPr>
          <w:rFonts w:ascii="Arial" w:hAnsi="Arial" w:cs="Arial"/>
          <w:sz w:val="20"/>
          <w:szCs w:val="20"/>
        </w:rPr>
        <w:t>market info building up stocks strategy.</w:t>
      </w: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>Identifying Bottle necks &amp; reworking easy way out in Materials requirement</w:t>
      </w: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4A2448" w:rsidRDefault="004A2448" w:rsidP="00605F0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Guiding team members from time to time to be actively involved in the activity.</w:t>
      </w:r>
    </w:p>
    <w:p w:rsidR="00010706" w:rsidRDefault="00010706" w:rsidP="00605F0F">
      <w:pPr>
        <w:pStyle w:val="ListParagraph"/>
        <w:rPr>
          <w:rFonts w:ascii="Arial" w:hAnsi="Arial" w:cs="Arial"/>
          <w:sz w:val="20"/>
          <w:szCs w:val="20"/>
        </w:rPr>
      </w:pPr>
    </w:p>
    <w:p w:rsidR="0067774E" w:rsidRDefault="0067774E" w:rsidP="00605F0F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:rsidR="00D073F3" w:rsidRPr="00187D9F" w:rsidRDefault="00D073F3" w:rsidP="00187D9F">
      <w:pPr>
        <w:rPr>
          <w:rFonts w:ascii="Arial" w:hAnsi="Arial" w:cs="Arial"/>
          <w:sz w:val="20"/>
          <w:szCs w:val="20"/>
        </w:rPr>
      </w:pPr>
    </w:p>
    <w:p w:rsidR="002F1120" w:rsidRPr="00B12E3F" w:rsidRDefault="009A108C" w:rsidP="00B12E3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108C">
        <w:rPr>
          <w:rFonts w:ascii="Arial" w:hAnsi="Arial" w:cs="Arial"/>
          <w:b/>
          <w:sz w:val="20"/>
          <w:szCs w:val="20"/>
          <w:u w:val="single"/>
        </w:rPr>
        <w:t xml:space="preserve">JUBILANT </w:t>
      </w:r>
      <w:r w:rsidR="00D54DC6">
        <w:rPr>
          <w:rFonts w:ascii="Arial" w:hAnsi="Arial" w:cs="Arial"/>
          <w:b/>
          <w:sz w:val="20"/>
          <w:szCs w:val="20"/>
          <w:u w:val="single"/>
        </w:rPr>
        <w:t xml:space="preserve">GENERICS </w:t>
      </w:r>
      <w:r w:rsidRPr="009A108C">
        <w:rPr>
          <w:rFonts w:ascii="Arial" w:hAnsi="Arial" w:cs="Arial"/>
          <w:b/>
          <w:sz w:val="20"/>
          <w:szCs w:val="20"/>
          <w:u w:val="single"/>
        </w:rPr>
        <w:t xml:space="preserve"> LTD</w:t>
      </w:r>
      <w:r>
        <w:rPr>
          <w:rFonts w:ascii="Arial" w:hAnsi="Arial" w:cs="Arial"/>
          <w:sz w:val="20"/>
          <w:szCs w:val="20"/>
        </w:rPr>
        <w:t xml:space="preserve"> , NOIDA as </w:t>
      </w:r>
      <w:r w:rsidRPr="00410BB7">
        <w:rPr>
          <w:rFonts w:ascii="Arial" w:hAnsi="Arial" w:cs="Arial"/>
          <w:b/>
          <w:sz w:val="20"/>
          <w:szCs w:val="20"/>
        </w:rPr>
        <w:t>Manager – P</w:t>
      </w:r>
      <w:r w:rsidR="002F1120" w:rsidRPr="00410BB7">
        <w:rPr>
          <w:rFonts w:ascii="Arial" w:hAnsi="Arial" w:cs="Arial"/>
          <w:b/>
          <w:sz w:val="20"/>
          <w:szCs w:val="20"/>
        </w:rPr>
        <w:t xml:space="preserve">rocurement </w:t>
      </w:r>
      <w:r w:rsidR="00410BB7">
        <w:rPr>
          <w:rFonts w:ascii="Arial" w:hAnsi="Arial" w:cs="Arial"/>
          <w:b/>
          <w:sz w:val="20"/>
          <w:szCs w:val="20"/>
        </w:rPr>
        <w:t>(LEAD</w:t>
      </w:r>
      <w:r w:rsidR="002F1120" w:rsidRPr="00410BB7">
        <w:rPr>
          <w:rFonts w:ascii="Arial" w:hAnsi="Arial" w:cs="Arial"/>
          <w:b/>
          <w:sz w:val="20"/>
          <w:szCs w:val="20"/>
        </w:rPr>
        <w:t xml:space="preserve"> B</w:t>
      </w:r>
      <w:r w:rsidR="00410BB7">
        <w:rPr>
          <w:rFonts w:ascii="Arial" w:hAnsi="Arial" w:cs="Arial"/>
          <w:b/>
          <w:sz w:val="20"/>
          <w:szCs w:val="20"/>
        </w:rPr>
        <w:t>UYER</w:t>
      </w:r>
      <w:r w:rsidR="002F1120" w:rsidRPr="00410BB7">
        <w:rPr>
          <w:rFonts w:ascii="Arial" w:hAnsi="Arial" w:cs="Arial"/>
          <w:b/>
          <w:sz w:val="20"/>
          <w:szCs w:val="20"/>
        </w:rPr>
        <w:t>)</w:t>
      </w:r>
      <w:r w:rsidR="002F1120">
        <w:rPr>
          <w:rFonts w:ascii="Arial" w:hAnsi="Arial" w:cs="Arial"/>
          <w:sz w:val="20"/>
          <w:szCs w:val="20"/>
        </w:rPr>
        <w:t xml:space="preserve"> from Sept 13 </w:t>
      </w:r>
      <w:r w:rsidR="00EC6DA8">
        <w:rPr>
          <w:rFonts w:ascii="Arial" w:hAnsi="Arial" w:cs="Arial"/>
          <w:sz w:val="20"/>
          <w:szCs w:val="20"/>
        </w:rPr>
        <w:t>to Jan 2016. H</w:t>
      </w:r>
      <w:r w:rsidR="002F1120">
        <w:rPr>
          <w:rFonts w:ascii="Arial" w:hAnsi="Arial" w:cs="Arial"/>
          <w:sz w:val="20"/>
          <w:szCs w:val="20"/>
        </w:rPr>
        <w:t>an</w:t>
      </w:r>
      <w:r w:rsidR="00831C20">
        <w:rPr>
          <w:rFonts w:ascii="Arial" w:hAnsi="Arial" w:cs="Arial"/>
          <w:sz w:val="20"/>
          <w:szCs w:val="20"/>
        </w:rPr>
        <w:t xml:space="preserve">dling </w:t>
      </w:r>
      <w:r w:rsidR="00EC6DA8">
        <w:rPr>
          <w:rFonts w:ascii="Arial" w:hAnsi="Arial" w:cs="Arial"/>
          <w:sz w:val="20"/>
          <w:szCs w:val="20"/>
        </w:rPr>
        <w:t xml:space="preserve">purchases of more than </w:t>
      </w:r>
      <w:r w:rsidR="00831C20">
        <w:rPr>
          <w:rFonts w:ascii="Arial" w:hAnsi="Arial" w:cs="Arial"/>
          <w:sz w:val="20"/>
          <w:szCs w:val="20"/>
        </w:rPr>
        <w:t>27</w:t>
      </w:r>
      <w:r w:rsidR="00D54D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4DC6">
        <w:rPr>
          <w:rFonts w:ascii="Arial" w:hAnsi="Arial" w:cs="Arial"/>
          <w:sz w:val="20"/>
          <w:szCs w:val="20"/>
        </w:rPr>
        <w:t>crs</w:t>
      </w:r>
      <w:proofErr w:type="spellEnd"/>
      <w:r w:rsidR="00D54DC6">
        <w:rPr>
          <w:rFonts w:ascii="Arial" w:hAnsi="Arial" w:cs="Arial"/>
          <w:sz w:val="20"/>
          <w:szCs w:val="20"/>
        </w:rPr>
        <w:t xml:space="preserve"> annually.</w:t>
      </w:r>
      <w:r w:rsidR="00EC6DA8">
        <w:rPr>
          <w:rFonts w:ascii="Arial" w:hAnsi="Arial" w:cs="Arial"/>
          <w:sz w:val="20"/>
          <w:szCs w:val="20"/>
        </w:rPr>
        <w:t xml:space="preserve"> </w:t>
      </w:r>
    </w:p>
    <w:p w:rsidR="00B12E3F" w:rsidRDefault="00B12E3F" w:rsidP="002F1120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2F1120" w:rsidRDefault="002F1120" w:rsidP="002F1120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Role:</w:t>
      </w:r>
    </w:p>
    <w:p w:rsidR="002F1120" w:rsidRP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2F1120" w:rsidRPr="002F1120" w:rsidRDefault="00EC6DA8" w:rsidP="002F112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Procurement </w:t>
      </w:r>
    </w:p>
    <w:p w:rsid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2F1120" w:rsidRP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>Vendor development</w:t>
      </w:r>
      <w:r w:rsidR="00EC6DA8">
        <w:rPr>
          <w:rFonts w:ascii="Arial" w:hAnsi="Arial" w:cs="Arial"/>
          <w:sz w:val="20"/>
          <w:szCs w:val="20"/>
        </w:rPr>
        <w:t xml:space="preserve"> </w:t>
      </w:r>
      <w:r w:rsidR="00D54DC6">
        <w:rPr>
          <w:rFonts w:ascii="Arial" w:hAnsi="Arial" w:cs="Arial"/>
          <w:sz w:val="20"/>
          <w:szCs w:val="20"/>
        </w:rPr>
        <w:t xml:space="preserve">&amp; </w:t>
      </w:r>
      <w:r w:rsidR="00EC6DA8">
        <w:rPr>
          <w:rFonts w:ascii="Arial" w:hAnsi="Arial" w:cs="Arial"/>
          <w:sz w:val="20"/>
          <w:szCs w:val="20"/>
        </w:rPr>
        <w:t xml:space="preserve">and source </w:t>
      </w:r>
      <w:r w:rsidR="00D54DC6">
        <w:rPr>
          <w:rFonts w:ascii="Arial" w:hAnsi="Arial" w:cs="Arial"/>
          <w:sz w:val="20"/>
          <w:szCs w:val="20"/>
        </w:rPr>
        <w:t>qualification.</w:t>
      </w:r>
    </w:p>
    <w:p w:rsid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2F1120" w:rsidRP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 xml:space="preserve">Value engineering </w:t>
      </w:r>
      <w:r w:rsidR="00EC6DA8">
        <w:rPr>
          <w:rFonts w:ascii="Arial" w:hAnsi="Arial" w:cs="Arial"/>
          <w:sz w:val="20"/>
          <w:szCs w:val="20"/>
        </w:rPr>
        <w:t xml:space="preserve"> </w:t>
      </w:r>
      <w:r w:rsidRPr="002F1120">
        <w:rPr>
          <w:rFonts w:ascii="Arial" w:hAnsi="Arial" w:cs="Arial"/>
          <w:sz w:val="20"/>
          <w:szCs w:val="20"/>
        </w:rPr>
        <w:t xml:space="preserve">&amp; </w:t>
      </w:r>
      <w:r w:rsidR="00EC6DA8">
        <w:rPr>
          <w:rFonts w:ascii="Arial" w:hAnsi="Arial" w:cs="Arial"/>
          <w:sz w:val="20"/>
          <w:szCs w:val="20"/>
        </w:rPr>
        <w:t xml:space="preserve"> </w:t>
      </w:r>
      <w:r w:rsidRPr="002F1120">
        <w:rPr>
          <w:rFonts w:ascii="Arial" w:hAnsi="Arial" w:cs="Arial"/>
          <w:sz w:val="20"/>
          <w:szCs w:val="20"/>
        </w:rPr>
        <w:t>re-designing</w:t>
      </w:r>
      <w:r w:rsidR="00D54DC6">
        <w:rPr>
          <w:rFonts w:ascii="Arial" w:hAnsi="Arial" w:cs="Arial"/>
          <w:sz w:val="20"/>
          <w:szCs w:val="20"/>
        </w:rPr>
        <w:t xml:space="preserve"> for cost effective </w:t>
      </w:r>
      <w:r w:rsidR="00EC6DA8">
        <w:rPr>
          <w:rFonts w:ascii="Arial" w:hAnsi="Arial" w:cs="Arial"/>
          <w:sz w:val="20"/>
          <w:szCs w:val="20"/>
        </w:rPr>
        <w:t>materials</w:t>
      </w:r>
      <w:r w:rsidR="00D54DC6">
        <w:rPr>
          <w:rFonts w:ascii="Arial" w:hAnsi="Arial" w:cs="Arial"/>
          <w:sz w:val="20"/>
          <w:szCs w:val="20"/>
        </w:rPr>
        <w:t>.</w:t>
      </w:r>
    </w:p>
    <w:p w:rsid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 xml:space="preserve">Rate contract finalization </w:t>
      </w:r>
      <w:r w:rsidR="00D54DC6">
        <w:rPr>
          <w:rFonts w:ascii="Arial" w:hAnsi="Arial" w:cs="Arial"/>
          <w:sz w:val="20"/>
          <w:szCs w:val="20"/>
        </w:rPr>
        <w:t xml:space="preserve">for long term supplies </w:t>
      </w:r>
    </w:p>
    <w:p w:rsidR="00831C20" w:rsidRDefault="00831C20" w:rsidP="00831C20">
      <w:pPr>
        <w:pStyle w:val="ListParagraph"/>
        <w:rPr>
          <w:rFonts w:ascii="Arial" w:hAnsi="Arial" w:cs="Arial"/>
          <w:sz w:val="20"/>
          <w:szCs w:val="20"/>
        </w:rPr>
      </w:pPr>
    </w:p>
    <w:p w:rsidR="00831C20" w:rsidRDefault="00831C20" w:rsidP="00831C20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Plann</w:t>
      </w:r>
      <w:r w:rsidRPr="00D54DC6">
        <w:rPr>
          <w:rFonts w:ascii="Arial" w:hAnsi="Arial" w:cs="Arial"/>
          <w:sz w:val="20"/>
          <w:szCs w:val="20"/>
        </w:rPr>
        <w:t>ing  / Projection for Imported items</w:t>
      </w:r>
      <w:r>
        <w:rPr>
          <w:rFonts w:ascii="Arial" w:hAnsi="Arial" w:cs="Arial"/>
          <w:b/>
          <w:sz w:val="20"/>
          <w:szCs w:val="20"/>
          <w:u w:val="single"/>
        </w:rPr>
        <w:t>.</w:t>
      </w:r>
    </w:p>
    <w:p w:rsidR="00831C20" w:rsidRPr="00D54DC6" w:rsidRDefault="00831C20" w:rsidP="00831C20">
      <w:pPr>
        <w:pStyle w:val="ListParagraph"/>
        <w:rPr>
          <w:rFonts w:ascii="Arial" w:hAnsi="Arial" w:cs="Arial"/>
          <w:sz w:val="20"/>
          <w:szCs w:val="20"/>
        </w:rPr>
      </w:pPr>
    </w:p>
    <w:p w:rsidR="00831C20" w:rsidRPr="00D54DC6" w:rsidRDefault="00831C20" w:rsidP="00831C2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Contract finalization with overseas vendors</w:t>
      </w:r>
    </w:p>
    <w:p w:rsidR="00D54DC6" w:rsidRDefault="00D54DC6" w:rsidP="00B12E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Stage gate involvement for new products</w:t>
      </w:r>
      <w:r w:rsidR="00605F0F">
        <w:rPr>
          <w:rFonts w:ascii="Arial" w:hAnsi="Arial" w:cs="Arial"/>
          <w:sz w:val="20"/>
          <w:szCs w:val="20"/>
        </w:rPr>
        <w:t xml:space="preserve"> de</w:t>
      </w:r>
      <w:r w:rsidR="00EC6DA8">
        <w:rPr>
          <w:rFonts w:ascii="Arial" w:hAnsi="Arial" w:cs="Arial"/>
          <w:sz w:val="20"/>
          <w:szCs w:val="20"/>
        </w:rPr>
        <w:t>velopment</w:t>
      </w:r>
      <w:r>
        <w:rPr>
          <w:rFonts w:ascii="Arial" w:hAnsi="Arial" w:cs="Arial"/>
          <w:sz w:val="20"/>
          <w:szCs w:val="20"/>
        </w:rPr>
        <w:t>.</w:t>
      </w:r>
    </w:p>
    <w:p w:rsidR="00D54DC6" w:rsidRDefault="00D54DC6" w:rsidP="002F1120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B12E3F" w:rsidRDefault="00B12E3F" w:rsidP="002F1120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2F1120" w:rsidRPr="002F1120" w:rsidRDefault="00BA1EA9" w:rsidP="002F1120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Responsibility :</w:t>
      </w:r>
    </w:p>
    <w:p w:rsidR="003B7268" w:rsidRDefault="003B7268" w:rsidP="003B7268">
      <w:pPr>
        <w:pStyle w:val="ListParagraph"/>
        <w:rPr>
          <w:rFonts w:ascii="Arial" w:hAnsi="Arial" w:cs="Arial"/>
          <w:sz w:val="20"/>
          <w:szCs w:val="20"/>
        </w:rPr>
      </w:pPr>
    </w:p>
    <w:p w:rsidR="003B7268" w:rsidRPr="002F1120" w:rsidRDefault="003B7268" w:rsidP="003B7268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>Timely delivery of materials &amp; ensuring No line stoppage.</w:t>
      </w:r>
    </w:p>
    <w:p w:rsidR="002F1120" w:rsidRPr="002F1120" w:rsidRDefault="002F11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BA1EA9" w:rsidRPr="002F1120" w:rsidRDefault="00BA1EA9" w:rsidP="00BA1EA9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>Costing, Negotiation &amp; Rate finalization for a time frame.</w:t>
      </w:r>
    </w:p>
    <w:p w:rsidR="00EC6DA8" w:rsidRDefault="00EC6DA8" w:rsidP="00BA1EA9">
      <w:pPr>
        <w:pStyle w:val="ListParagraph"/>
        <w:rPr>
          <w:rFonts w:ascii="Arial" w:hAnsi="Arial" w:cs="Arial"/>
          <w:sz w:val="20"/>
          <w:szCs w:val="20"/>
        </w:rPr>
      </w:pPr>
    </w:p>
    <w:p w:rsidR="00BA1EA9" w:rsidRDefault="00BA1EA9" w:rsidP="00BA1EA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Authorizing </w:t>
      </w:r>
      <w:proofErr w:type="spellStart"/>
      <w:r>
        <w:rPr>
          <w:rFonts w:ascii="Arial" w:hAnsi="Arial" w:cs="Arial"/>
          <w:sz w:val="20"/>
          <w:szCs w:val="20"/>
        </w:rPr>
        <w:t>Pos</w:t>
      </w:r>
      <w:proofErr w:type="spellEnd"/>
      <w:r>
        <w:rPr>
          <w:rFonts w:ascii="Arial" w:hAnsi="Arial" w:cs="Arial"/>
          <w:sz w:val="20"/>
          <w:szCs w:val="20"/>
        </w:rPr>
        <w:t xml:space="preserve">  / Contracts in ERP</w:t>
      </w:r>
    </w:p>
    <w:p w:rsidR="00BA1EA9" w:rsidRDefault="00BA1EA9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3B7268" w:rsidRDefault="003B7268" w:rsidP="003B7268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2F1120">
        <w:rPr>
          <w:rFonts w:ascii="Arial" w:hAnsi="Arial" w:cs="Arial"/>
          <w:sz w:val="20"/>
          <w:szCs w:val="20"/>
        </w:rPr>
        <w:t>Identifying Bottle necks &amp; reworking easy way out in Materials requirement.</w:t>
      </w:r>
    </w:p>
    <w:p w:rsidR="003B7268" w:rsidRDefault="003B7268" w:rsidP="00BA1EA9">
      <w:pPr>
        <w:pStyle w:val="ListParagraph"/>
        <w:rPr>
          <w:rFonts w:ascii="Arial" w:hAnsi="Arial" w:cs="Arial"/>
          <w:sz w:val="20"/>
          <w:szCs w:val="20"/>
        </w:rPr>
      </w:pPr>
    </w:p>
    <w:p w:rsidR="00BA1EA9" w:rsidRPr="002F1120" w:rsidRDefault="00BA1EA9" w:rsidP="00BA1EA9">
      <w:pPr>
        <w:pStyle w:val="ListParagraph"/>
        <w:rPr>
          <w:rFonts w:ascii="Arial" w:hAnsi="Arial" w:cs="Arial"/>
          <w:sz w:val="20"/>
          <w:szCs w:val="20"/>
        </w:rPr>
      </w:pPr>
      <w:r w:rsidRPr="002F1120">
        <w:rPr>
          <w:rFonts w:ascii="Arial" w:hAnsi="Arial" w:cs="Arial"/>
          <w:sz w:val="20"/>
          <w:szCs w:val="20"/>
        </w:rPr>
        <w:t>Sourcing of vendors for Existing products OR New products with existing vendors.</w:t>
      </w:r>
    </w:p>
    <w:p w:rsidR="00BA1EA9" w:rsidRDefault="00BA1EA9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3B7268" w:rsidRDefault="003B7268" w:rsidP="003B726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Alternate source identification, Trial, Implementation in to main lead.</w:t>
      </w:r>
    </w:p>
    <w:p w:rsidR="003B7268" w:rsidRDefault="003B7268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B12E3F" w:rsidRDefault="00B12E3F" w:rsidP="00B12E3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Teaming up with CQA for Vendor Qualification.</w:t>
      </w:r>
    </w:p>
    <w:p w:rsidR="00B12E3F" w:rsidRDefault="00B12E3F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D54DC6" w:rsidRPr="00D54DC6" w:rsidRDefault="00D54DC6" w:rsidP="002F1120">
      <w:pPr>
        <w:pStyle w:val="ListParagraph"/>
        <w:rPr>
          <w:rFonts w:ascii="Arial" w:hAnsi="Arial" w:cs="Arial"/>
          <w:sz w:val="20"/>
          <w:szCs w:val="20"/>
        </w:rPr>
      </w:pPr>
      <w:r w:rsidRPr="00D54DC6">
        <w:rPr>
          <w:rFonts w:ascii="Arial" w:hAnsi="Arial" w:cs="Arial"/>
          <w:sz w:val="20"/>
          <w:szCs w:val="20"/>
        </w:rPr>
        <w:t xml:space="preserve">Documentation support to QA / QC/ </w:t>
      </w:r>
      <w:proofErr w:type="spellStart"/>
      <w:r w:rsidRPr="00D54DC6">
        <w:rPr>
          <w:rFonts w:ascii="Arial" w:hAnsi="Arial" w:cs="Arial"/>
          <w:sz w:val="20"/>
          <w:szCs w:val="20"/>
        </w:rPr>
        <w:t>Regg</w:t>
      </w:r>
      <w:proofErr w:type="spellEnd"/>
      <w:r w:rsidRPr="00D54DC6">
        <w:rPr>
          <w:rFonts w:ascii="Arial" w:hAnsi="Arial" w:cs="Arial"/>
          <w:sz w:val="20"/>
          <w:szCs w:val="20"/>
        </w:rPr>
        <w:t xml:space="preserve"> Affairs on demand with time bound completion</w:t>
      </w:r>
      <w:r w:rsidR="00B12E3F">
        <w:rPr>
          <w:rFonts w:ascii="Arial" w:hAnsi="Arial" w:cs="Arial"/>
          <w:sz w:val="20"/>
          <w:szCs w:val="20"/>
        </w:rPr>
        <w:t xml:space="preserve"> of any queries</w:t>
      </w:r>
    </w:p>
    <w:p w:rsidR="00D54DC6" w:rsidRDefault="00D54DC6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D24151" w:rsidRPr="00D54DC6" w:rsidRDefault="00D24151" w:rsidP="00D24151">
      <w:pPr>
        <w:pStyle w:val="ListParagraph"/>
        <w:rPr>
          <w:rFonts w:ascii="Arial" w:hAnsi="Arial" w:cs="Arial"/>
          <w:sz w:val="20"/>
          <w:szCs w:val="20"/>
        </w:rPr>
      </w:pPr>
      <w:r w:rsidRPr="00D54DC6">
        <w:rPr>
          <w:rFonts w:ascii="Arial" w:hAnsi="Arial" w:cs="Arial"/>
          <w:sz w:val="20"/>
          <w:szCs w:val="20"/>
        </w:rPr>
        <w:t>Single window coordinator for import</w:t>
      </w:r>
      <w:r w:rsidR="00EC6DA8">
        <w:rPr>
          <w:rFonts w:ascii="Arial" w:hAnsi="Arial" w:cs="Arial"/>
          <w:sz w:val="20"/>
          <w:szCs w:val="20"/>
        </w:rPr>
        <w:t xml:space="preserve"> of Regulated Sources</w:t>
      </w:r>
      <w:r w:rsidRPr="00D54DC6">
        <w:rPr>
          <w:rFonts w:ascii="Arial" w:hAnsi="Arial" w:cs="Arial"/>
          <w:sz w:val="20"/>
          <w:szCs w:val="20"/>
        </w:rPr>
        <w:t xml:space="preserve"> from US / Europe.</w:t>
      </w:r>
    </w:p>
    <w:p w:rsidR="00D24151" w:rsidRDefault="00D24151" w:rsidP="00D24151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831C20" w:rsidRDefault="00831C20" w:rsidP="002F112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&amp; D support for Right Product / Source selection.</w:t>
      </w:r>
    </w:p>
    <w:p w:rsidR="00831C20" w:rsidRDefault="00831C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831C20" w:rsidRPr="00D54DC6" w:rsidRDefault="00831C20" w:rsidP="002F1120">
      <w:pPr>
        <w:pStyle w:val="ListParagraph"/>
        <w:rPr>
          <w:rFonts w:ascii="Arial" w:hAnsi="Arial" w:cs="Arial"/>
          <w:sz w:val="20"/>
          <w:szCs w:val="20"/>
        </w:rPr>
      </w:pPr>
    </w:p>
    <w:p w:rsidR="005E1305" w:rsidRPr="002F1120" w:rsidRDefault="005E1305" w:rsidP="002F1120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Having 3 direct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reportees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into work force. </w:t>
      </w:r>
    </w:p>
    <w:p w:rsidR="005E1305" w:rsidRPr="005E1305" w:rsidRDefault="005E1305" w:rsidP="005E1305">
      <w:pPr>
        <w:pStyle w:val="ListParagraph"/>
        <w:rPr>
          <w:rFonts w:ascii="Arial" w:hAnsi="Arial" w:cs="Arial"/>
          <w:sz w:val="20"/>
          <w:szCs w:val="20"/>
        </w:rPr>
      </w:pPr>
    </w:p>
    <w:p w:rsidR="003B7268" w:rsidRPr="003B7268" w:rsidRDefault="003B7268" w:rsidP="003B7268">
      <w:pPr>
        <w:pStyle w:val="ListParagraph"/>
        <w:rPr>
          <w:rFonts w:ascii="Arial" w:hAnsi="Arial" w:cs="Arial"/>
          <w:sz w:val="20"/>
          <w:szCs w:val="20"/>
        </w:rPr>
      </w:pPr>
    </w:p>
    <w:p w:rsidR="004105F4" w:rsidRPr="00770728" w:rsidRDefault="004105F4" w:rsidP="004105F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0728">
        <w:rPr>
          <w:rFonts w:ascii="Arial" w:hAnsi="Arial" w:cs="Arial"/>
          <w:b/>
          <w:sz w:val="20"/>
          <w:szCs w:val="20"/>
          <w:u w:val="single"/>
        </w:rPr>
        <w:t>AUROBINDO PHARMA LTD</w:t>
      </w:r>
      <w:r w:rsidRPr="00770728">
        <w:rPr>
          <w:rFonts w:ascii="Arial" w:hAnsi="Arial" w:cs="Arial"/>
          <w:sz w:val="20"/>
          <w:szCs w:val="20"/>
        </w:rPr>
        <w:t xml:space="preserve">. Hyderabad </w:t>
      </w:r>
      <w:r w:rsidRPr="00770728">
        <w:rPr>
          <w:rFonts w:ascii="Arial" w:hAnsi="Arial" w:cs="Arial"/>
          <w:b/>
          <w:sz w:val="20"/>
          <w:szCs w:val="20"/>
        </w:rPr>
        <w:t xml:space="preserve">as </w:t>
      </w:r>
      <w:proofErr w:type="spellStart"/>
      <w:r w:rsidRPr="00770728">
        <w:rPr>
          <w:rFonts w:ascii="Arial" w:hAnsi="Arial" w:cs="Arial"/>
          <w:b/>
          <w:sz w:val="20"/>
          <w:szCs w:val="20"/>
        </w:rPr>
        <w:t>Asst</w:t>
      </w:r>
      <w:proofErr w:type="spellEnd"/>
      <w:r w:rsidRPr="00770728">
        <w:rPr>
          <w:rFonts w:ascii="Arial" w:hAnsi="Arial" w:cs="Arial"/>
          <w:b/>
          <w:sz w:val="20"/>
          <w:szCs w:val="20"/>
        </w:rPr>
        <w:t xml:space="preserve"> </w:t>
      </w:r>
      <w:r w:rsidR="0082374B" w:rsidRPr="00770728">
        <w:rPr>
          <w:rFonts w:ascii="Arial" w:hAnsi="Arial" w:cs="Arial"/>
          <w:b/>
          <w:sz w:val="20"/>
          <w:szCs w:val="20"/>
        </w:rPr>
        <w:t>M</w:t>
      </w:r>
      <w:r w:rsidRPr="00770728">
        <w:rPr>
          <w:rFonts w:ascii="Arial" w:hAnsi="Arial" w:cs="Arial"/>
          <w:b/>
          <w:sz w:val="20"/>
          <w:szCs w:val="20"/>
        </w:rPr>
        <w:t>anager Purchase</w:t>
      </w:r>
      <w:r w:rsidR="00770728" w:rsidRPr="00770728">
        <w:rPr>
          <w:rFonts w:ascii="Arial" w:hAnsi="Arial" w:cs="Arial"/>
          <w:sz w:val="20"/>
          <w:szCs w:val="20"/>
        </w:rPr>
        <w:t xml:space="preserve"> from Feb 2011 – </w:t>
      </w:r>
      <w:r w:rsidR="009A108C">
        <w:rPr>
          <w:rFonts w:ascii="Arial" w:hAnsi="Arial" w:cs="Arial"/>
          <w:sz w:val="20"/>
          <w:szCs w:val="20"/>
        </w:rPr>
        <w:t>Aug 2013</w:t>
      </w:r>
      <w:r w:rsidR="00770728">
        <w:rPr>
          <w:rFonts w:ascii="Arial" w:hAnsi="Arial" w:cs="Arial"/>
          <w:sz w:val="20"/>
          <w:szCs w:val="20"/>
        </w:rPr>
        <w:t xml:space="preserve">handling </w:t>
      </w:r>
      <w:r w:rsidR="00770728" w:rsidRPr="00770728">
        <w:rPr>
          <w:rFonts w:ascii="Arial" w:hAnsi="Arial" w:cs="Arial"/>
          <w:sz w:val="20"/>
          <w:szCs w:val="20"/>
        </w:rPr>
        <w:t xml:space="preserve">72 </w:t>
      </w:r>
      <w:proofErr w:type="spellStart"/>
      <w:r w:rsidR="00770728" w:rsidRPr="00770728">
        <w:rPr>
          <w:rFonts w:ascii="Arial" w:hAnsi="Arial" w:cs="Arial"/>
          <w:sz w:val="20"/>
          <w:szCs w:val="20"/>
        </w:rPr>
        <w:t>Crs</w:t>
      </w:r>
      <w:proofErr w:type="spellEnd"/>
      <w:r w:rsidR="00770728" w:rsidRPr="00770728">
        <w:rPr>
          <w:rFonts w:ascii="Arial" w:hAnsi="Arial" w:cs="Arial"/>
          <w:sz w:val="20"/>
          <w:szCs w:val="20"/>
        </w:rPr>
        <w:t xml:space="preserve"> of volume of purchase annually.</w:t>
      </w:r>
    </w:p>
    <w:p w:rsidR="001C4DC1" w:rsidRDefault="001C4DC1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2F1120" w:rsidRDefault="002F1120" w:rsidP="004105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to Sr. Manager Purchase</w:t>
      </w:r>
    </w:p>
    <w:p w:rsidR="002F1120" w:rsidRDefault="002F1120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4105F4" w:rsidRPr="00616DC2" w:rsidRDefault="004105F4" w:rsidP="004105F4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616DC2">
        <w:rPr>
          <w:rFonts w:ascii="Arial" w:hAnsi="Arial" w:cs="Arial"/>
          <w:b/>
          <w:sz w:val="20"/>
          <w:szCs w:val="20"/>
          <w:u w:val="single"/>
        </w:rPr>
        <w:t>Role:</w:t>
      </w:r>
    </w:p>
    <w:p w:rsidR="001C4DC1" w:rsidRDefault="001C4DC1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4105F4" w:rsidRDefault="004105F4" w:rsidP="004105F4">
      <w:pPr>
        <w:pStyle w:val="ListParagraph"/>
        <w:rPr>
          <w:rFonts w:ascii="Arial" w:hAnsi="Arial" w:cs="Arial"/>
          <w:sz w:val="20"/>
          <w:szCs w:val="20"/>
        </w:rPr>
      </w:pPr>
      <w:r w:rsidRPr="00856D79">
        <w:rPr>
          <w:rFonts w:ascii="Arial" w:hAnsi="Arial" w:cs="Arial"/>
          <w:sz w:val="20"/>
          <w:szCs w:val="20"/>
        </w:rPr>
        <w:t xml:space="preserve">Procurement of </w:t>
      </w:r>
      <w:r>
        <w:rPr>
          <w:rFonts w:ascii="Arial" w:hAnsi="Arial" w:cs="Arial"/>
          <w:sz w:val="20"/>
          <w:szCs w:val="20"/>
        </w:rPr>
        <w:t>packaging materia</w:t>
      </w:r>
      <w:r w:rsidR="00770728">
        <w:rPr>
          <w:rFonts w:ascii="Arial" w:hAnsi="Arial" w:cs="Arial"/>
          <w:sz w:val="20"/>
          <w:szCs w:val="20"/>
        </w:rPr>
        <w:t>l.</w:t>
      </w:r>
    </w:p>
    <w:p w:rsidR="004105F4" w:rsidRDefault="004105F4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4105F4" w:rsidRDefault="0082374B" w:rsidP="004105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Right price working with right vendors.</w:t>
      </w:r>
    </w:p>
    <w:p w:rsidR="00616DC2" w:rsidRDefault="00616DC2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82374B" w:rsidRDefault="009608D0" w:rsidP="0082374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Delivery scheduling &amp; Inventory Control.</w:t>
      </w:r>
    </w:p>
    <w:p w:rsidR="0082374B" w:rsidRPr="00856D79" w:rsidRDefault="0082374B" w:rsidP="0082374B">
      <w:pPr>
        <w:pStyle w:val="ListParagraph"/>
        <w:rPr>
          <w:rFonts w:ascii="Arial" w:hAnsi="Arial" w:cs="Arial"/>
          <w:sz w:val="20"/>
          <w:szCs w:val="20"/>
        </w:rPr>
      </w:pPr>
    </w:p>
    <w:p w:rsidR="001C4DC1" w:rsidRDefault="001C4DC1" w:rsidP="00616DC2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616DC2" w:rsidRDefault="00616DC2" w:rsidP="00616DC2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Responsibility:</w:t>
      </w:r>
    </w:p>
    <w:p w:rsidR="0082374B" w:rsidRDefault="0082374B" w:rsidP="004105F4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:rsidR="0082374B" w:rsidRDefault="0082374B" w:rsidP="004105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Timely delivery of Packing </w:t>
      </w:r>
      <w:r w:rsidR="00770728">
        <w:rPr>
          <w:rFonts w:ascii="Arial" w:hAnsi="Arial" w:cs="Arial"/>
          <w:sz w:val="20"/>
          <w:szCs w:val="20"/>
        </w:rPr>
        <w:t>Material for 4 formulation units.</w:t>
      </w:r>
    </w:p>
    <w:p w:rsidR="0082374B" w:rsidRPr="0082374B" w:rsidRDefault="0082374B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616DC2" w:rsidRDefault="00616DC2" w:rsidP="004105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Ensuring no line stoppages due to non availability of material.</w:t>
      </w:r>
    </w:p>
    <w:p w:rsidR="004105F4" w:rsidRDefault="004105F4" w:rsidP="004105F4">
      <w:pPr>
        <w:pStyle w:val="ListParagraph"/>
        <w:rPr>
          <w:rFonts w:ascii="Arial" w:hAnsi="Arial" w:cs="Arial"/>
          <w:sz w:val="20"/>
          <w:szCs w:val="20"/>
        </w:rPr>
      </w:pPr>
    </w:p>
    <w:p w:rsidR="00A460C6" w:rsidRDefault="00A460C6" w:rsidP="004105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Solving queries raised by QC / Production team related to product quality in coordination with vendors.</w:t>
      </w:r>
    </w:p>
    <w:p w:rsidR="00A460C6" w:rsidRDefault="00A460C6" w:rsidP="008520D1">
      <w:pPr>
        <w:pStyle w:val="ListParagraph"/>
        <w:rPr>
          <w:rFonts w:ascii="Arial" w:hAnsi="Arial" w:cs="Arial"/>
          <w:sz w:val="20"/>
          <w:szCs w:val="20"/>
        </w:rPr>
      </w:pPr>
    </w:p>
    <w:p w:rsidR="00A460C6" w:rsidRDefault="00A460C6" w:rsidP="008520D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Ensuring low rejections &amp; coordinating with vendors for defect free goods.</w:t>
      </w:r>
    </w:p>
    <w:p w:rsidR="00A460C6" w:rsidRDefault="00A460C6" w:rsidP="008520D1">
      <w:pPr>
        <w:pStyle w:val="ListParagraph"/>
        <w:rPr>
          <w:rFonts w:ascii="Arial" w:hAnsi="Arial" w:cs="Arial"/>
          <w:sz w:val="20"/>
          <w:szCs w:val="20"/>
        </w:rPr>
      </w:pPr>
    </w:p>
    <w:p w:rsidR="008520D1" w:rsidRDefault="0082374B" w:rsidP="008520D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Updating planning </w:t>
      </w:r>
      <w:proofErr w:type="spellStart"/>
      <w:r>
        <w:rPr>
          <w:rFonts w:ascii="Arial" w:hAnsi="Arial" w:cs="Arial"/>
          <w:sz w:val="20"/>
          <w:szCs w:val="20"/>
        </w:rPr>
        <w:t>teamon</w:t>
      </w:r>
      <w:proofErr w:type="spellEnd"/>
      <w:r>
        <w:rPr>
          <w:rFonts w:ascii="Arial" w:hAnsi="Arial" w:cs="Arial"/>
          <w:sz w:val="20"/>
          <w:szCs w:val="20"/>
        </w:rPr>
        <w:t xml:space="preserve"> the </w:t>
      </w:r>
      <w:r w:rsidR="00A460C6">
        <w:rPr>
          <w:rFonts w:ascii="Arial" w:hAnsi="Arial" w:cs="Arial"/>
          <w:sz w:val="20"/>
          <w:szCs w:val="20"/>
        </w:rPr>
        <w:t xml:space="preserve">approved </w:t>
      </w:r>
      <w:r>
        <w:rPr>
          <w:rFonts w:ascii="Arial" w:hAnsi="Arial" w:cs="Arial"/>
          <w:sz w:val="20"/>
          <w:szCs w:val="20"/>
        </w:rPr>
        <w:t>material status.</w:t>
      </w:r>
    </w:p>
    <w:p w:rsidR="0082374B" w:rsidRDefault="0082374B" w:rsidP="008520D1">
      <w:pPr>
        <w:pStyle w:val="ListParagraph"/>
        <w:rPr>
          <w:rFonts w:ascii="Arial" w:hAnsi="Arial" w:cs="Arial"/>
          <w:sz w:val="20"/>
          <w:szCs w:val="20"/>
        </w:rPr>
      </w:pPr>
    </w:p>
    <w:p w:rsidR="0082374B" w:rsidRDefault="0082374B" w:rsidP="008520D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Checking on timely conversion of Indents into Purchase Orders at right price.</w:t>
      </w:r>
    </w:p>
    <w:p w:rsidR="0082374B" w:rsidRDefault="0082374B" w:rsidP="0082374B">
      <w:pPr>
        <w:pStyle w:val="ListParagraph"/>
        <w:rPr>
          <w:rFonts w:ascii="Arial" w:hAnsi="Arial" w:cs="Arial"/>
          <w:sz w:val="20"/>
          <w:szCs w:val="20"/>
        </w:rPr>
      </w:pPr>
    </w:p>
    <w:p w:rsidR="00A460C6" w:rsidRDefault="00A460C6" w:rsidP="0082374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Arranging for Art Works (for printed materials) to supplier prior to release of order for faster process.</w:t>
      </w:r>
    </w:p>
    <w:p w:rsidR="00A460C6" w:rsidRDefault="00A460C6" w:rsidP="0082374B">
      <w:pPr>
        <w:pStyle w:val="ListParagraph"/>
        <w:rPr>
          <w:rFonts w:ascii="Arial" w:hAnsi="Arial" w:cs="Arial"/>
          <w:sz w:val="20"/>
          <w:szCs w:val="20"/>
        </w:rPr>
      </w:pPr>
    </w:p>
    <w:p w:rsidR="00A460C6" w:rsidRDefault="00A460C6" w:rsidP="0082374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team members to take additional responsibility.</w:t>
      </w:r>
    </w:p>
    <w:p w:rsidR="008520D1" w:rsidRDefault="008520D1" w:rsidP="008520D1">
      <w:pPr>
        <w:pStyle w:val="ListParagraph"/>
        <w:rPr>
          <w:rFonts w:ascii="Arial" w:hAnsi="Arial" w:cs="Arial"/>
          <w:sz w:val="20"/>
          <w:szCs w:val="20"/>
        </w:rPr>
      </w:pPr>
    </w:p>
    <w:p w:rsidR="005E1305" w:rsidRPr="005E1305" w:rsidRDefault="005E1305" w:rsidP="008520D1">
      <w:pPr>
        <w:pStyle w:val="ListParagraph"/>
        <w:rPr>
          <w:rFonts w:ascii="Arial" w:hAnsi="Arial" w:cs="Arial"/>
          <w:b/>
          <w:sz w:val="20"/>
          <w:szCs w:val="20"/>
        </w:rPr>
      </w:pPr>
      <w:r w:rsidRPr="005E1305">
        <w:rPr>
          <w:rFonts w:ascii="Arial" w:hAnsi="Arial" w:cs="Arial"/>
          <w:b/>
          <w:sz w:val="20"/>
          <w:szCs w:val="20"/>
        </w:rPr>
        <w:t xml:space="preserve">Had 5 direct </w:t>
      </w:r>
      <w:proofErr w:type="spellStart"/>
      <w:r w:rsidRPr="005E1305">
        <w:rPr>
          <w:rFonts w:ascii="Arial" w:hAnsi="Arial" w:cs="Arial"/>
          <w:b/>
          <w:sz w:val="20"/>
          <w:szCs w:val="20"/>
        </w:rPr>
        <w:t>reportees</w:t>
      </w:r>
      <w:proofErr w:type="spellEnd"/>
      <w:r w:rsidRPr="005E1305">
        <w:rPr>
          <w:rFonts w:ascii="Arial" w:hAnsi="Arial" w:cs="Arial"/>
          <w:b/>
          <w:sz w:val="20"/>
          <w:szCs w:val="20"/>
        </w:rPr>
        <w:t>.</w:t>
      </w:r>
    </w:p>
    <w:p w:rsidR="005E1305" w:rsidRDefault="005E1305" w:rsidP="008520D1">
      <w:pPr>
        <w:pStyle w:val="ListParagraph"/>
        <w:rPr>
          <w:rFonts w:ascii="Arial" w:hAnsi="Arial" w:cs="Arial"/>
          <w:sz w:val="20"/>
          <w:szCs w:val="20"/>
        </w:rPr>
      </w:pPr>
    </w:p>
    <w:p w:rsidR="00A460C6" w:rsidRPr="004105F4" w:rsidRDefault="00A460C6" w:rsidP="008520D1">
      <w:pPr>
        <w:pStyle w:val="ListParagraph"/>
        <w:rPr>
          <w:rFonts w:ascii="Arial" w:hAnsi="Arial" w:cs="Arial"/>
          <w:sz w:val="20"/>
          <w:szCs w:val="20"/>
        </w:rPr>
      </w:pPr>
    </w:p>
    <w:p w:rsidR="00A76616" w:rsidRDefault="00A76616" w:rsidP="00CE4D6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76616">
        <w:rPr>
          <w:rFonts w:ascii="Arial" w:hAnsi="Arial" w:cs="Arial"/>
          <w:b/>
          <w:sz w:val="20"/>
          <w:szCs w:val="20"/>
          <w:u w:val="single"/>
        </w:rPr>
        <w:t xml:space="preserve">SHREYA LIFESCIENCE </w:t>
      </w:r>
      <w:proofErr w:type="spellStart"/>
      <w:r w:rsidRPr="00A76616">
        <w:rPr>
          <w:rFonts w:ascii="Arial" w:hAnsi="Arial" w:cs="Arial"/>
          <w:b/>
          <w:sz w:val="20"/>
          <w:szCs w:val="20"/>
          <w:u w:val="single"/>
        </w:rPr>
        <w:t>Pvt</w:t>
      </w:r>
      <w:proofErr w:type="spellEnd"/>
      <w:r w:rsidRPr="00A76616">
        <w:rPr>
          <w:rFonts w:ascii="Arial" w:hAnsi="Arial" w:cs="Arial"/>
          <w:b/>
          <w:sz w:val="20"/>
          <w:szCs w:val="20"/>
          <w:u w:val="single"/>
        </w:rPr>
        <w:t xml:space="preserve"> Ltd</w:t>
      </w:r>
      <w:r>
        <w:rPr>
          <w:rFonts w:ascii="Arial" w:hAnsi="Arial" w:cs="Arial"/>
          <w:sz w:val="20"/>
          <w:szCs w:val="20"/>
        </w:rPr>
        <w:t xml:space="preserve">, Mumbai as </w:t>
      </w:r>
      <w:r w:rsidRPr="00A76616">
        <w:rPr>
          <w:rFonts w:ascii="Arial" w:hAnsi="Arial" w:cs="Arial"/>
          <w:b/>
          <w:sz w:val="20"/>
          <w:szCs w:val="20"/>
        </w:rPr>
        <w:t>MANAGER PURCHASE</w:t>
      </w:r>
      <w:r>
        <w:rPr>
          <w:rFonts w:ascii="Arial" w:hAnsi="Arial" w:cs="Arial"/>
          <w:sz w:val="20"/>
          <w:szCs w:val="20"/>
        </w:rPr>
        <w:t xml:space="preserve"> from Sept 2010</w:t>
      </w:r>
      <w:r w:rsidR="004105F4">
        <w:rPr>
          <w:rFonts w:ascii="Arial" w:hAnsi="Arial" w:cs="Arial"/>
          <w:sz w:val="20"/>
          <w:szCs w:val="20"/>
        </w:rPr>
        <w:t xml:space="preserve"> –to – Jan 2011.</w:t>
      </w:r>
    </w:p>
    <w:p w:rsidR="00A76616" w:rsidRDefault="00A76616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2F1120" w:rsidRDefault="002F1120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Reporting to G.M Purchase</w:t>
      </w:r>
    </w:p>
    <w:p w:rsidR="002F1120" w:rsidRDefault="002F1120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A76616" w:rsidRDefault="00A76616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Role:</w:t>
      </w:r>
    </w:p>
    <w:p w:rsidR="00A76616" w:rsidRDefault="00A76616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A76616" w:rsidRPr="00856D79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  <w:r w:rsidRPr="00856D79">
        <w:rPr>
          <w:rFonts w:ascii="Arial" w:hAnsi="Arial" w:cs="Arial"/>
          <w:sz w:val="20"/>
          <w:szCs w:val="20"/>
        </w:rPr>
        <w:t>Procurement &amp; Inventory Control of packaging material.</w:t>
      </w:r>
    </w:p>
    <w:p w:rsidR="00A76616" w:rsidRPr="00856D79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</w:p>
    <w:p w:rsidR="00A76616" w:rsidRPr="00856D79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  <w:r w:rsidRPr="00856D79">
        <w:rPr>
          <w:rFonts w:ascii="Arial" w:hAnsi="Arial" w:cs="Arial"/>
          <w:sz w:val="20"/>
          <w:szCs w:val="20"/>
        </w:rPr>
        <w:t>Sourcing</w:t>
      </w:r>
    </w:p>
    <w:p w:rsidR="00A76616" w:rsidRDefault="00A76616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A76616" w:rsidRDefault="00A76616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Responsibility:</w:t>
      </w:r>
    </w:p>
    <w:p w:rsidR="00A76616" w:rsidRDefault="00A76616" w:rsidP="00A76616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A76616" w:rsidRPr="00856D79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  <w:r w:rsidRPr="00856D79">
        <w:rPr>
          <w:rFonts w:ascii="Arial" w:hAnsi="Arial" w:cs="Arial"/>
          <w:sz w:val="20"/>
          <w:szCs w:val="20"/>
        </w:rPr>
        <w:t>Timely availability of material.</w:t>
      </w:r>
    </w:p>
    <w:p w:rsidR="00A76616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</w:p>
    <w:p w:rsidR="00A76616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Value Engineering</w:t>
      </w:r>
    </w:p>
    <w:p w:rsidR="00A76616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</w:p>
    <w:p w:rsidR="00A76616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Cost Analysis for implementation for Just in time.</w:t>
      </w:r>
    </w:p>
    <w:p w:rsidR="00A76616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</w:p>
    <w:p w:rsidR="00A76616" w:rsidRPr="00A76616" w:rsidRDefault="00A76616" w:rsidP="00A76616">
      <w:pPr>
        <w:pStyle w:val="ListParagraph"/>
        <w:rPr>
          <w:rFonts w:ascii="Arial" w:hAnsi="Arial" w:cs="Arial"/>
          <w:sz w:val="20"/>
          <w:szCs w:val="20"/>
        </w:rPr>
      </w:pPr>
    </w:p>
    <w:p w:rsidR="00053330" w:rsidRPr="00CE4D68" w:rsidRDefault="00102722" w:rsidP="00CE4D6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E4D68">
        <w:rPr>
          <w:rFonts w:ascii="Arial" w:hAnsi="Arial" w:cs="Arial"/>
          <w:b/>
          <w:sz w:val="20"/>
          <w:szCs w:val="20"/>
          <w:u w:val="single"/>
        </w:rPr>
        <w:t>MACLEODS PHARMACEUTICALS LTD,</w:t>
      </w:r>
      <w:r w:rsidRPr="00CE4D68">
        <w:rPr>
          <w:rFonts w:ascii="Arial" w:hAnsi="Arial" w:cs="Arial"/>
          <w:sz w:val="20"/>
          <w:szCs w:val="20"/>
        </w:rPr>
        <w:t xml:space="preserve"> Mumbai, as </w:t>
      </w:r>
      <w:r w:rsidRPr="00CE4D68">
        <w:rPr>
          <w:rFonts w:ascii="Arial" w:hAnsi="Arial" w:cs="Arial"/>
          <w:b/>
          <w:sz w:val="20"/>
          <w:szCs w:val="20"/>
          <w:u w:val="single"/>
        </w:rPr>
        <w:t xml:space="preserve"> ASST. MANAGER PURCHASE</w:t>
      </w:r>
      <w:r w:rsidRPr="00CE4D68">
        <w:rPr>
          <w:rFonts w:ascii="Arial" w:hAnsi="Arial" w:cs="Arial"/>
          <w:sz w:val="20"/>
          <w:szCs w:val="20"/>
        </w:rPr>
        <w:t xml:space="preserve"> from Oct 2009</w:t>
      </w:r>
      <w:r w:rsidR="00A76616">
        <w:rPr>
          <w:rFonts w:ascii="Arial" w:hAnsi="Arial" w:cs="Arial"/>
          <w:sz w:val="20"/>
          <w:szCs w:val="20"/>
        </w:rPr>
        <w:t xml:space="preserve"> –to- Sept 2010</w:t>
      </w:r>
      <w:r w:rsidR="00770728">
        <w:rPr>
          <w:rFonts w:ascii="Arial" w:hAnsi="Arial" w:cs="Arial"/>
          <w:sz w:val="20"/>
          <w:szCs w:val="20"/>
        </w:rPr>
        <w:t xml:space="preserve"> handled 39</w:t>
      </w:r>
      <w:r w:rsidR="00770728" w:rsidRPr="0077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0728" w:rsidRPr="00770728">
        <w:rPr>
          <w:rFonts w:ascii="Arial" w:hAnsi="Arial" w:cs="Arial"/>
          <w:sz w:val="20"/>
          <w:szCs w:val="20"/>
        </w:rPr>
        <w:t>Crs</w:t>
      </w:r>
      <w:proofErr w:type="spellEnd"/>
      <w:r w:rsidR="00770728" w:rsidRPr="00770728">
        <w:rPr>
          <w:rFonts w:ascii="Arial" w:hAnsi="Arial" w:cs="Arial"/>
          <w:sz w:val="20"/>
          <w:szCs w:val="20"/>
        </w:rPr>
        <w:t xml:space="preserve"> of volume of purchase annually.</w:t>
      </w:r>
    </w:p>
    <w:p w:rsidR="002F1120" w:rsidRDefault="002F1120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Reporting to G.M Purchase</w:t>
      </w:r>
    </w:p>
    <w:p w:rsidR="00053330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Roles:</w:t>
      </w:r>
    </w:p>
    <w:p w:rsidR="00AC713C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Purchasing activity from short fall working to material delivery.</w:t>
      </w:r>
    </w:p>
    <w:p w:rsidR="0005333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Vendor development</w:t>
      </w:r>
    </w:p>
    <w:p w:rsidR="00AC713C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Product sourcing.</w:t>
      </w:r>
    </w:p>
    <w:p w:rsidR="00AC713C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Responsibilities.</w:t>
      </w:r>
    </w:p>
    <w:p w:rsidR="00AC713C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Timely availability of material.</w:t>
      </w:r>
    </w:p>
    <w:p w:rsidR="00AC713C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Co-ordination with production team for material requirement and scheduling as per day wise planning.</w:t>
      </w:r>
    </w:p>
    <w:p w:rsidR="00AC713C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757825">
        <w:rPr>
          <w:rFonts w:ascii="Arial" w:hAnsi="Arial" w:cs="Arial"/>
          <w:sz w:val="20"/>
          <w:szCs w:val="20"/>
        </w:rPr>
        <w:t>Shopfloor</w:t>
      </w:r>
      <w:proofErr w:type="spellEnd"/>
      <w:r w:rsidRPr="00757825">
        <w:rPr>
          <w:rFonts w:ascii="Arial" w:hAnsi="Arial" w:cs="Arial"/>
          <w:sz w:val="20"/>
          <w:szCs w:val="20"/>
        </w:rPr>
        <w:t xml:space="preserve"> visiting for product related trouble shooting and improvement</w:t>
      </w:r>
    </w:p>
    <w:p w:rsidR="00A53F88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Costing  &amp;  negotiation.</w:t>
      </w:r>
    </w:p>
    <w:p w:rsidR="000B1E71" w:rsidRPr="00757825" w:rsidRDefault="00102722" w:rsidP="000B1E71">
      <w:pPr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.</w:t>
      </w:r>
    </w:p>
    <w:p w:rsidR="00053330" w:rsidRPr="00CE4D68" w:rsidRDefault="00102722" w:rsidP="00CE4D6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E4D68">
        <w:rPr>
          <w:rFonts w:ascii="Arial" w:hAnsi="Arial" w:cs="Arial"/>
          <w:b/>
          <w:sz w:val="20"/>
          <w:szCs w:val="20"/>
          <w:u w:val="single"/>
        </w:rPr>
        <w:t>IPCA LABORATORIES LTD</w:t>
      </w:r>
      <w:r w:rsidRPr="00CE4D68">
        <w:rPr>
          <w:rFonts w:ascii="Arial" w:hAnsi="Arial" w:cs="Arial"/>
          <w:sz w:val="20"/>
          <w:szCs w:val="20"/>
        </w:rPr>
        <w:t xml:space="preserve"> – Mumbai, as </w:t>
      </w:r>
      <w:r w:rsidRPr="00CE4D68">
        <w:rPr>
          <w:rFonts w:ascii="Arial" w:hAnsi="Arial" w:cs="Arial"/>
          <w:b/>
          <w:sz w:val="20"/>
          <w:szCs w:val="20"/>
          <w:u w:val="single"/>
        </w:rPr>
        <w:t>SR. EXECUTIVE COMMERCIALS</w:t>
      </w:r>
      <w:r w:rsidRPr="00CE4D68">
        <w:rPr>
          <w:rFonts w:ascii="Arial" w:hAnsi="Arial" w:cs="Arial"/>
          <w:sz w:val="20"/>
          <w:szCs w:val="20"/>
        </w:rPr>
        <w:t xml:space="preserve"> from </w:t>
      </w:r>
      <w:r w:rsidR="00665B90">
        <w:rPr>
          <w:rFonts w:ascii="Arial" w:hAnsi="Arial" w:cs="Arial"/>
          <w:sz w:val="20"/>
          <w:szCs w:val="20"/>
        </w:rPr>
        <w:t>D</w:t>
      </w:r>
      <w:r w:rsidRPr="00CE4D68">
        <w:rPr>
          <w:rFonts w:ascii="Arial" w:hAnsi="Arial" w:cs="Arial"/>
          <w:sz w:val="20"/>
          <w:szCs w:val="20"/>
        </w:rPr>
        <w:t>ec-2006 –to-</w:t>
      </w:r>
      <w:r w:rsidR="00665B90">
        <w:rPr>
          <w:rFonts w:ascii="Arial" w:hAnsi="Arial" w:cs="Arial"/>
          <w:sz w:val="20"/>
          <w:szCs w:val="20"/>
        </w:rPr>
        <w:t>O</w:t>
      </w:r>
      <w:r w:rsidRPr="00CE4D68">
        <w:rPr>
          <w:rFonts w:ascii="Arial" w:hAnsi="Arial" w:cs="Arial"/>
          <w:sz w:val="20"/>
          <w:szCs w:val="20"/>
        </w:rPr>
        <w:t>ct-2009</w:t>
      </w:r>
      <w:r w:rsidR="00770728">
        <w:rPr>
          <w:rFonts w:ascii="Arial" w:hAnsi="Arial" w:cs="Arial"/>
          <w:sz w:val="20"/>
          <w:szCs w:val="20"/>
        </w:rPr>
        <w:t xml:space="preserve"> handled 60</w:t>
      </w:r>
      <w:r w:rsidR="00770728" w:rsidRPr="0077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0728" w:rsidRPr="00770728">
        <w:rPr>
          <w:rFonts w:ascii="Arial" w:hAnsi="Arial" w:cs="Arial"/>
          <w:sz w:val="20"/>
          <w:szCs w:val="20"/>
        </w:rPr>
        <w:t>Crs</w:t>
      </w:r>
      <w:proofErr w:type="spellEnd"/>
      <w:r w:rsidR="00770728" w:rsidRPr="00770728">
        <w:rPr>
          <w:rFonts w:ascii="Arial" w:hAnsi="Arial" w:cs="Arial"/>
          <w:sz w:val="20"/>
          <w:szCs w:val="20"/>
        </w:rPr>
        <w:t xml:space="preserve"> of volume of purchase annually.</w:t>
      </w:r>
    </w:p>
    <w:p w:rsidR="002F1120" w:rsidRDefault="002F1120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Reporting to G.M Purchase</w:t>
      </w:r>
    </w:p>
    <w:p w:rsidR="004376FA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Roles: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Purchasing activities from short fall working to material delivery.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Vendor development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Product sourcing &amp; development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Product innovation in coordination with the PDC team.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Us-FDA exports related material working &amp; inventory management.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 xml:space="preserve">Implementing </w:t>
      </w:r>
      <w:r w:rsidRPr="00757825">
        <w:rPr>
          <w:rFonts w:ascii="Arial" w:hAnsi="Arial" w:cs="Arial"/>
          <w:b/>
          <w:sz w:val="20"/>
          <w:szCs w:val="20"/>
        </w:rPr>
        <w:t>Kaizen</w:t>
      </w:r>
      <w:r w:rsidRPr="00757825">
        <w:rPr>
          <w:rFonts w:ascii="Arial" w:hAnsi="Arial" w:cs="Arial"/>
          <w:sz w:val="20"/>
          <w:szCs w:val="20"/>
        </w:rPr>
        <w:t xml:space="preserve"> policy by continuous improvement in working environment.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Value engineering.</w:t>
      </w:r>
    </w:p>
    <w:p w:rsidR="00CE4D68" w:rsidRDefault="00CE4D68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4376FA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lastRenderedPageBreak/>
        <w:t>Responsibilities.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Timely availability of material.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Co-ordination with production team for material requirement and scheduling as per day wise planning.</w:t>
      </w:r>
    </w:p>
    <w:p w:rsidR="004376FA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757825">
        <w:rPr>
          <w:rFonts w:ascii="Arial" w:hAnsi="Arial" w:cs="Arial"/>
          <w:sz w:val="20"/>
          <w:szCs w:val="20"/>
        </w:rPr>
        <w:t>Shopfloor</w:t>
      </w:r>
      <w:proofErr w:type="spellEnd"/>
      <w:r w:rsidRPr="00757825">
        <w:rPr>
          <w:rFonts w:ascii="Arial" w:hAnsi="Arial" w:cs="Arial"/>
          <w:sz w:val="20"/>
          <w:szCs w:val="20"/>
        </w:rPr>
        <w:t xml:space="preserve"> visiting for product related trouble shooting and improvement</w:t>
      </w:r>
    </w:p>
    <w:p w:rsidR="0005333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Costing  &amp;  negotiation.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Vendor evaluation thru teaming up with C.Q.A for timely audits.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Taking up T.Q.M  projects by highlighting the scope and areas of effective working.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Confirming the D.M.F status of vendors and updating regulatory affairs on changes with supporting stability data.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Evaluating the usage pattern of existing materials &amp;  highlighting wastage control measures..</w:t>
      </w:r>
    </w:p>
    <w:p w:rsidR="00320307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Confirming logistics for imported material in the most economical manner..</w:t>
      </w:r>
    </w:p>
    <w:p w:rsidR="000B1E71" w:rsidRDefault="000B1E71" w:rsidP="000B1E71">
      <w:pPr>
        <w:ind w:left="720"/>
        <w:rPr>
          <w:rFonts w:ascii="Arial" w:hAnsi="Arial" w:cs="Arial"/>
          <w:sz w:val="20"/>
          <w:szCs w:val="20"/>
        </w:rPr>
      </w:pPr>
    </w:p>
    <w:p w:rsidR="00F100F0" w:rsidRDefault="00102722" w:rsidP="00CE4D6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E4D68">
        <w:rPr>
          <w:rFonts w:ascii="Arial" w:hAnsi="Arial" w:cs="Arial"/>
          <w:b/>
          <w:sz w:val="20"/>
          <w:szCs w:val="20"/>
          <w:u w:val="single"/>
        </w:rPr>
        <w:t>SUN PHARMACEUTICALS LTD</w:t>
      </w:r>
      <w:r w:rsidRPr="00CE4D68">
        <w:rPr>
          <w:rFonts w:ascii="Arial" w:hAnsi="Arial" w:cs="Arial"/>
          <w:sz w:val="20"/>
          <w:szCs w:val="20"/>
        </w:rPr>
        <w:t xml:space="preserve"> as </w:t>
      </w:r>
      <w:r w:rsidR="00665B90">
        <w:rPr>
          <w:rFonts w:ascii="Arial" w:hAnsi="Arial" w:cs="Arial"/>
          <w:b/>
          <w:sz w:val="20"/>
          <w:szCs w:val="20"/>
          <w:u w:val="single"/>
        </w:rPr>
        <w:t>PURCHASE O</w:t>
      </w:r>
      <w:r w:rsidRPr="00CE4D68">
        <w:rPr>
          <w:rFonts w:ascii="Arial" w:hAnsi="Arial" w:cs="Arial"/>
          <w:b/>
          <w:sz w:val="20"/>
          <w:szCs w:val="20"/>
          <w:u w:val="single"/>
        </w:rPr>
        <w:t>FFICER</w:t>
      </w:r>
      <w:r w:rsidRPr="00CE4D68">
        <w:rPr>
          <w:rFonts w:ascii="Arial" w:hAnsi="Arial" w:cs="Arial"/>
          <w:sz w:val="20"/>
          <w:szCs w:val="20"/>
        </w:rPr>
        <w:t xml:space="preserve"> from </w:t>
      </w:r>
      <w:r w:rsidR="00665B90">
        <w:rPr>
          <w:rFonts w:ascii="Arial" w:hAnsi="Arial" w:cs="Arial"/>
          <w:sz w:val="20"/>
          <w:szCs w:val="20"/>
        </w:rPr>
        <w:t>O</w:t>
      </w:r>
      <w:r w:rsidRPr="00CE4D68">
        <w:rPr>
          <w:rFonts w:ascii="Arial" w:hAnsi="Arial" w:cs="Arial"/>
          <w:sz w:val="20"/>
          <w:szCs w:val="20"/>
        </w:rPr>
        <w:t>ct-2004 –to-</w:t>
      </w:r>
      <w:r w:rsidR="00665B90">
        <w:rPr>
          <w:rFonts w:ascii="Arial" w:hAnsi="Arial" w:cs="Arial"/>
          <w:sz w:val="20"/>
          <w:szCs w:val="20"/>
        </w:rPr>
        <w:t>N</w:t>
      </w:r>
      <w:r w:rsidRPr="00CE4D68">
        <w:rPr>
          <w:rFonts w:ascii="Arial" w:hAnsi="Arial" w:cs="Arial"/>
          <w:sz w:val="20"/>
          <w:szCs w:val="20"/>
        </w:rPr>
        <w:t>ov-2006</w:t>
      </w:r>
      <w:r w:rsidR="00770728">
        <w:rPr>
          <w:rFonts w:ascii="Arial" w:hAnsi="Arial" w:cs="Arial"/>
          <w:sz w:val="20"/>
          <w:szCs w:val="20"/>
        </w:rPr>
        <w:t xml:space="preserve"> handled 4</w:t>
      </w:r>
      <w:r w:rsidR="00770728" w:rsidRPr="00770728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770728" w:rsidRPr="00770728">
        <w:rPr>
          <w:rFonts w:ascii="Arial" w:hAnsi="Arial" w:cs="Arial"/>
          <w:sz w:val="20"/>
          <w:szCs w:val="20"/>
        </w:rPr>
        <w:t>Crs</w:t>
      </w:r>
      <w:proofErr w:type="spellEnd"/>
      <w:r w:rsidR="00770728" w:rsidRPr="00770728">
        <w:rPr>
          <w:rFonts w:ascii="Arial" w:hAnsi="Arial" w:cs="Arial"/>
          <w:sz w:val="20"/>
          <w:szCs w:val="20"/>
        </w:rPr>
        <w:t xml:space="preserve"> of volume of purchase annually.</w:t>
      </w:r>
    </w:p>
    <w:p w:rsidR="002F1120" w:rsidRPr="002F1120" w:rsidRDefault="002F1120" w:rsidP="002F112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to Sr. Manager Purchase</w:t>
      </w:r>
    </w:p>
    <w:p w:rsidR="00F100F0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Roles:</w:t>
      </w:r>
    </w:p>
    <w:p w:rsidR="00F100F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Purchasing activities from short fall working to material delivery.</w:t>
      </w:r>
    </w:p>
    <w:p w:rsidR="00F100F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Vendor development</w:t>
      </w:r>
    </w:p>
    <w:p w:rsidR="00F100F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Product sourcing &amp; development</w:t>
      </w:r>
    </w:p>
    <w:p w:rsidR="00F100F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Us-FDA exports related material working &amp; inventory management.</w:t>
      </w:r>
    </w:p>
    <w:p w:rsidR="00F100F0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Responsibilities.</w:t>
      </w:r>
    </w:p>
    <w:p w:rsidR="00F100F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Timely availability of material.</w:t>
      </w:r>
    </w:p>
    <w:p w:rsidR="00F100F0" w:rsidRPr="00757825" w:rsidRDefault="00102722" w:rsidP="000B1E71">
      <w:pPr>
        <w:tabs>
          <w:tab w:val="left" w:pos="4590"/>
        </w:tabs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Costing  &amp;  negotiation.</w:t>
      </w:r>
    </w:p>
    <w:p w:rsidR="00246B3E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Evaluating the usage pattern of existing materials &amp; highlig</w:t>
      </w:r>
      <w:r w:rsidR="00CC032B">
        <w:rPr>
          <w:rFonts w:ascii="Arial" w:hAnsi="Arial" w:cs="Arial"/>
          <w:sz w:val="20"/>
          <w:szCs w:val="20"/>
        </w:rPr>
        <w:t>hting wastage control measures.</w:t>
      </w:r>
    </w:p>
    <w:p w:rsidR="00F100F0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Confirming the D.M.F status of vendors and updating regulatory affairs on changes with supporting stability data.</w:t>
      </w:r>
    </w:p>
    <w:p w:rsidR="00F100F0" w:rsidRDefault="00F100F0" w:rsidP="000B1E71">
      <w:pPr>
        <w:ind w:left="720"/>
        <w:rPr>
          <w:rFonts w:ascii="Arial" w:hAnsi="Arial" w:cs="Arial"/>
          <w:sz w:val="20"/>
          <w:szCs w:val="20"/>
        </w:rPr>
      </w:pPr>
    </w:p>
    <w:p w:rsidR="00246B3E" w:rsidRDefault="00102722" w:rsidP="00CE4D6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E4D68">
        <w:rPr>
          <w:rFonts w:ascii="Arial" w:hAnsi="Arial" w:cs="Arial"/>
          <w:b/>
          <w:sz w:val="20"/>
          <w:szCs w:val="20"/>
          <w:u w:val="single"/>
        </w:rPr>
        <w:t>J.B.Chemicals</w:t>
      </w:r>
      <w:proofErr w:type="spellEnd"/>
      <w:r w:rsidRPr="00CE4D68">
        <w:rPr>
          <w:rFonts w:ascii="Arial" w:hAnsi="Arial" w:cs="Arial"/>
          <w:b/>
          <w:sz w:val="20"/>
          <w:szCs w:val="20"/>
          <w:u w:val="single"/>
        </w:rPr>
        <w:t xml:space="preserve"> &amp; Pharmaceuticals Ltd</w:t>
      </w:r>
      <w:r w:rsidR="00757825" w:rsidRPr="00CE4D68">
        <w:rPr>
          <w:rFonts w:ascii="Arial" w:hAnsi="Arial" w:cs="Arial"/>
          <w:sz w:val="20"/>
          <w:szCs w:val="20"/>
        </w:rPr>
        <w:t xml:space="preserve">– Mumbai </w:t>
      </w:r>
      <w:r w:rsidRPr="00CE4D68">
        <w:rPr>
          <w:rFonts w:ascii="Arial" w:hAnsi="Arial" w:cs="Arial"/>
          <w:sz w:val="20"/>
          <w:szCs w:val="20"/>
        </w:rPr>
        <w:t xml:space="preserve">as </w:t>
      </w:r>
      <w:r w:rsidRPr="00CE4D68">
        <w:rPr>
          <w:rFonts w:ascii="Arial" w:hAnsi="Arial" w:cs="Arial"/>
          <w:b/>
          <w:sz w:val="20"/>
          <w:szCs w:val="20"/>
          <w:u w:val="single"/>
        </w:rPr>
        <w:t>Purchase Assistant</w:t>
      </w:r>
      <w:r w:rsidRPr="00CE4D68">
        <w:rPr>
          <w:rFonts w:ascii="Arial" w:hAnsi="Arial" w:cs="Arial"/>
          <w:sz w:val="20"/>
          <w:szCs w:val="20"/>
        </w:rPr>
        <w:t xml:space="preserve"> with from June-2001–to-Sept-2004</w:t>
      </w:r>
      <w:r w:rsidR="00770728">
        <w:rPr>
          <w:rFonts w:ascii="Arial" w:hAnsi="Arial" w:cs="Arial"/>
          <w:sz w:val="20"/>
          <w:szCs w:val="20"/>
        </w:rPr>
        <w:t xml:space="preserve"> handling 1</w:t>
      </w:r>
      <w:r w:rsidR="00770728" w:rsidRPr="00770728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770728" w:rsidRPr="00770728">
        <w:rPr>
          <w:rFonts w:ascii="Arial" w:hAnsi="Arial" w:cs="Arial"/>
          <w:sz w:val="20"/>
          <w:szCs w:val="20"/>
        </w:rPr>
        <w:t>Crs</w:t>
      </w:r>
      <w:proofErr w:type="spellEnd"/>
      <w:r w:rsidR="00770728" w:rsidRPr="00770728">
        <w:rPr>
          <w:rFonts w:ascii="Arial" w:hAnsi="Arial" w:cs="Arial"/>
          <w:sz w:val="20"/>
          <w:szCs w:val="20"/>
        </w:rPr>
        <w:t xml:space="preserve"> of volume of purchase annually.</w:t>
      </w:r>
    </w:p>
    <w:p w:rsidR="002F1120" w:rsidRPr="002F1120" w:rsidRDefault="002F1120" w:rsidP="002F112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to Manager Purchase.</w:t>
      </w:r>
    </w:p>
    <w:p w:rsidR="00246B3E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Roles:</w:t>
      </w:r>
    </w:p>
    <w:p w:rsidR="00246B3E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Purchasing activities from short fall working to material delivery.</w:t>
      </w:r>
    </w:p>
    <w:p w:rsidR="00246B3E" w:rsidRPr="00757825" w:rsidRDefault="00102722" w:rsidP="000B1E71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757825">
        <w:rPr>
          <w:rFonts w:ascii="Arial" w:hAnsi="Arial" w:cs="Arial"/>
          <w:b/>
          <w:sz w:val="20"/>
          <w:szCs w:val="20"/>
          <w:u w:val="single"/>
        </w:rPr>
        <w:t>Responsibilities.</w:t>
      </w:r>
    </w:p>
    <w:p w:rsidR="00246B3E" w:rsidRPr="00757825" w:rsidRDefault="00102722" w:rsidP="000B1E71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t>Timely availability of material.</w:t>
      </w:r>
    </w:p>
    <w:p w:rsidR="00C24114" w:rsidRDefault="00102722" w:rsidP="009A108C">
      <w:pPr>
        <w:ind w:left="720"/>
        <w:rPr>
          <w:rFonts w:ascii="Arial" w:hAnsi="Arial" w:cs="Arial"/>
          <w:sz w:val="20"/>
          <w:szCs w:val="20"/>
        </w:rPr>
      </w:pPr>
      <w:r w:rsidRPr="00757825">
        <w:rPr>
          <w:rFonts w:ascii="Arial" w:hAnsi="Arial" w:cs="Arial"/>
          <w:sz w:val="20"/>
          <w:szCs w:val="20"/>
        </w:rPr>
        <w:lastRenderedPageBreak/>
        <w:t>Costing  &amp;  negotiation.</w:t>
      </w:r>
    </w:p>
    <w:p w:rsidR="005E1305" w:rsidRPr="005E1305" w:rsidRDefault="005E1305" w:rsidP="005E1305">
      <w:pPr>
        <w:rPr>
          <w:rFonts w:ascii="Arial" w:hAnsi="Arial" w:cs="Arial"/>
          <w:b/>
          <w:sz w:val="20"/>
          <w:szCs w:val="20"/>
          <w:u w:val="single"/>
        </w:rPr>
      </w:pPr>
    </w:p>
    <w:sectPr w:rsidR="005E1305" w:rsidRPr="005E1305" w:rsidSect="000B1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BB2319"/>
    <w:multiLevelType w:val="hybridMultilevel"/>
    <w:tmpl w:val="1D86E4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7ABC"/>
    <w:multiLevelType w:val="hybridMultilevel"/>
    <w:tmpl w:val="AA587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527C20"/>
    <w:multiLevelType w:val="multilevel"/>
    <w:tmpl w:val="312E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770152"/>
    <w:multiLevelType w:val="hybridMultilevel"/>
    <w:tmpl w:val="88C8CD92"/>
    <w:lvl w:ilvl="0" w:tplc="AA4E0CC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AE"/>
    <w:rsid w:val="00001BAC"/>
    <w:rsid w:val="00010706"/>
    <w:rsid w:val="00053330"/>
    <w:rsid w:val="000B1E71"/>
    <w:rsid w:val="000B2EFF"/>
    <w:rsid w:val="000B35A0"/>
    <w:rsid w:val="000B3A86"/>
    <w:rsid w:val="00102722"/>
    <w:rsid w:val="0011774F"/>
    <w:rsid w:val="00122199"/>
    <w:rsid w:val="00142CA8"/>
    <w:rsid w:val="0017313A"/>
    <w:rsid w:val="00187D9F"/>
    <w:rsid w:val="001B6A50"/>
    <w:rsid w:val="001C4DC1"/>
    <w:rsid w:val="001D7AF2"/>
    <w:rsid w:val="001E246C"/>
    <w:rsid w:val="00246B3E"/>
    <w:rsid w:val="002B646C"/>
    <w:rsid w:val="002E4497"/>
    <w:rsid w:val="002F1120"/>
    <w:rsid w:val="002F4B3E"/>
    <w:rsid w:val="00320307"/>
    <w:rsid w:val="003B7268"/>
    <w:rsid w:val="003D438F"/>
    <w:rsid w:val="003E283D"/>
    <w:rsid w:val="003F17A5"/>
    <w:rsid w:val="0040483A"/>
    <w:rsid w:val="004105F4"/>
    <w:rsid w:val="00410BB7"/>
    <w:rsid w:val="0041751E"/>
    <w:rsid w:val="004376FA"/>
    <w:rsid w:val="00476AFF"/>
    <w:rsid w:val="004A2448"/>
    <w:rsid w:val="004C68E8"/>
    <w:rsid w:val="004F2A19"/>
    <w:rsid w:val="004F300A"/>
    <w:rsid w:val="00527B58"/>
    <w:rsid w:val="005475CC"/>
    <w:rsid w:val="00557537"/>
    <w:rsid w:val="005E1305"/>
    <w:rsid w:val="00605F0F"/>
    <w:rsid w:val="00616DC2"/>
    <w:rsid w:val="00624272"/>
    <w:rsid w:val="00665B90"/>
    <w:rsid w:val="0067774E"/>
    <w:rsid w:val="006B4B56"/>
    <w:rsid w:val="006E3430"/>
    <w:rsid w:val="007105AC"/>
    <w:rsid w:val="00737D1C"/>
    <w:rsid w:val="00756759"/>
    <w:rsid w:val="00757825"/>
    <w:rsid w:val="00770728"/>
    <w:rsid w:val="00784E28"/>
    <w:rsid w:val="00786CF7"/>
    <w:rsid w:val="007D2A30"/>
    <w:rsid w:val="007E41F2"/>
    <w:rsid w:val="0080103E"/>
    <w:rsid w:val="0082374B"/>
    <w:rsid w:val="00831C20"/>
    <w:rsid w:val="008520D1"/>
    <w:rsid w:val="00856D79"/>
    <w:rsid w:val="0087637C"/>
    <w:rsid w:val="008E6EF6"/>
    <w:rsid w:val="00924112"/>
    <w:rsid w:val="00942B89"/>
    <w:rsid w:val="009608D0"/>
    <w:rsid w:val="009A108C"/>
    <w:rsid w:val="009B6C4F"/>
    <w:rsid w:val="009C010D"/>
    <w:rsid w:val="009D3456"/>
    <w:rsid w:val="00A20FFD"/>
    <w:rsid w:val="00A24680"/>
    <w:rsid w:val="00A31157"/>
    <w:rsid w:val="00A45769"/>
    <w:rsid w:val="00A460C6"/>
    <w:rsid w:val="00A53F88"/>
    <w:rsid w:val="00A6563E"/>
    <w:rsid w:val="00A76616"/>
    <w:rsid w:val="00A9472B"/>
    <w:rsid w:val="00AA52B4"/>
    <w:rsid w:val="00AC4097"/>
    <w:rsid w:val="00AC713C"/>
    <w:rsid w:val="00B1162E"/>
    <w:rsid w:val="00B12E3F"/>
    <w:rsid w:val="00B27F1C"/>
    <w:rsid w:val="00B64EC7"/>
    <w:rsid w:val="00B71E11"/>
    <w:rsid w:val="00BA1EA9"/>
    <w:rsid w:val="00C12CB7"/>
    <w:rsid w:val="00C2402D"/>
    <w:rsid w:val="00C24114"/>
    <w:rsid w:val="00C35E37"/>
    <w:rsid w:val="00C47772"/>
    <w:rsid w:val="00CB0A1E"/>
    <w:rsid w:val="00CC032B"/>
    <w:rsid w:val="00CE4D68"/>
    <w:rsid w:val="00D073F3"/>
    <w:rsid w:val="00D24151"/>
    <w:rsid w:val="00D54DC6"/>
    <w:rsid w:val="00D54E48"/>
    <w:rsid w:val="00D6281B"/>
    <w:rsid w:val="00D71E63"/>
    <w:rsid w:val="00DA4B30"/>
    <w:rsid w:val="00DC6271"/>
    <w:rsid w:val="00DD658F"/>
    <w:rsid w:val="00EB6933"/>
    <w:rsid w:val="00EB7ABD"/>
    <w:rsid w:val="00EC6DA8"/>
    <w:rsid w:val="00EF3B6B"/>
    <w:rsid w:val="00EF6B54"/>
    <w:rsid w:val="00EF6DAE"/>
    <w:rsid w:val="00F03283"/>
    <w:rsid w:val="00F100F0"/>
    <w:rsid w:val="00F172D6"/>
    <w:rsid w:val="00F23EBF"/>
    <w:rsid w:val="00F34103"/>
    <w:rsid w:val="00F35CD7"/>
    <w:rsid w:val="00F92DE1"/>
    <w:rsid w:val="00F93524"/>
    <w:rsid w:val="00F94BA9"/>
    <w:rsid w:val="00FA5BA7"/>
    <w:rsid w:val="00FD4DE0"/>
    <w:rsid w:val="00FE5F04"/>
    <w:rsid w:val="00FE7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6397"/>
  <w15:docId w15:val="{F7BD1FBA-9072-604A-83B6-FD4100AD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42CA8"/>
    <w:pPr>
      <w:keepNext/>
      <w:tabs>
        <w:tab w:val="num" w:pos="720"/>
      </w:tabs>
      <w:suppressAutoHyphens/>
      <w:spacing w:after="0" w:line="240" w:lineRule="auto"/>
      <w:ind w:left="720" w:hanging="720"/>
      <w:outlineLvl w:val="0"/>
    </w:pPr>
    <w:rPr>
      <w:rFonts w:ascii="Times New Roman" w:hAnsi="Times New Roman"/>
      <w:b/>
      <w:w w:val="108"/>
      <w:sz w:val="24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142CA8"/>
    <w:rPr>
      <w:rFonts w:ascii="Times New Roman" w:eastAsia="Times New Roman" w:hAnsi="Times New Roman" w:cs="Times New Roman"/>
      <w:b/>
      <w:w w:val="108"/>
      <w:sz w:val="24"/>
      <w:szCs w:val="20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32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athakdarshan738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UME%20Darshan.S.Pathak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4DF6-2FAD-C04D-B292-151BF24299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RESUME%20Darshan.S.Pathak.dot</Template>
  <TotalTime>10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</vt:lpstr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</dc:title>
  <dc:creator>user</dc:creator>
  <cp:lastModifiedBy>DARSHAN PATHAK</cp:lastModifiedBy>
  <cp:revision>15</cp:revision>
  <dcterms:created xsi:type="dcterms:W3CDTF">2021-01-04T06:31:00Z</dcterms:created>
  <dcterms:modified xsi:type="dcterms:W3CDTF">2021-06-30T06:33:00Z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Id_FS">
    <vt:lpwstr>3</vt:lpwstr>
  </property>
  <property fmtid="{D5CDD505-2E9C-101B-9397-08002B2CF9AE}" pid="3" name="Classification_FS">
    <vt:lpwstr>Confidential</vt:lpwstr>
  </property>
  <property fmtid="{D5CDD505-2E9C-101B-9397-08002B2CF9AE}" pid="4" name="PolicyServerId_FS">
    <vt:lpwstr>Jubilant Production PolicyServer</vt:lpwstr>
  </property>
</Properties>
</file>