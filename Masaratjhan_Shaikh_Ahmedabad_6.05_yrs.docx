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05C" w:rsidRDefault="007F320F" w:rsidP="00BA319A">
      <w:pPr>
        <w:pStyle w:val="ContactInfo"/>
      </w:pPr>
      <w:r>
        <w:t xml:space="preserve">3, Crystal Apartments, </w:t>
      </w:r>
      <w:proofErr w:type="spellStart"/>
      <w:r>
        <w:t>Saritakunj</w:t>
      </w:r>
      <w:proofErr w:type="spellEnd"/>
      <w:r>
        <w:t xml:space="preserve"> Society, </w:t>
      </w:r>
      <w:proofErr w:type="spellStart"/>
      <w:r>
        <w:t>Paldi</w:t>
      </w:r>
      <w:proofErr w:type="spellEnd"/>
      <w:r>
        <w:t xml:space="preserve">, </w:t>
      </w:r>
      <w:proofErr w:type="spellStart"/>
      <w:r>
        <w:t>Ahmedabad</w:t>
      </w:r>
      <w:proofErr w:type="spellEnd"/>
    </w:p>
    <w:p w:rsidR="00F15207" w:rsidRDefault="007F320F" w:rsidP="00BA319A">
      <w:pPr>
        <w:pStyle w:val="ContactInfo"/>
      </w:pPr>
      <w:r>
        <w:t>+91 9909510138</w:t>
      </w:r>
    </w:p>
    <w:p w:rsidR="00DC205C" w:rsidRDefault="007F320F" w:rsidP="00BA319A">
      <w:pPr>
        <w:pStyle w:val="ContactInfo"/>
      </w:pPr>
      <w:r>
        <w:t>masarratonnet@gmail.com</w:t>
      </w:r>
    </w:p>
    <w:p w:rsidR="00DC205C" w:rsidRDefault="007F320F" w:rsidP="00DC205C">
      <w:pPr>
        <w:pStyle w:val="Name"/>
      </w:pPr>
      <w:r>
        <w:t>Masaratj</w:t>
      </w:r>
      <w:r w:rsidR="00D53E7D">
        <w:t>han M. Shaikh</w:t>
      </w:r>
    </w:p>
    <w:p w:rsidR="00DC205C" w:rsidRPr="0048519E" w:rsidRDefault="00DC205C" w:rsidP="00DC205C">
      <w:pPr>
        <w:pStyle w:val="SectionTitle"/>
        <w:rPr>
          <w:b/>
        </w:rPr>
      </w:pPr>
      <w:r w:rsidRPr="0048519E">
        <w:rPr>
          <w:b/>
        </w:rPr>
        <w:t>Objective</w:t>
      </w:r>
    </w:p>
    <w:p w:rsidR="00DC205C" w:rsidRDefault="00D53E7D" w:rsidP="00674156">
      <w:r>
        <w:t xml:space="preserve">Seeking an opportunity in an organization that allows me to contribute with my organization skills and productivity. </w:t>
      </w:r>
    </w:p>
    <w:p w:rsidR="00D53E7D" w:rsidRDefault="00D53E7D" w:rsidP="00674156"/>
    <w:p w:rsidR="00D53E7D" w:rsidRPr="0048519E" w:rsidRDefault="00D53E7D" w:rsidP="00D53E7D">
      <w:pPr>
        <w:pStyle w:val="SectionTitle"/>
        <w:rPr>
          <w:b/>
        </w:rPr>
      </w:pPr>
      <w:r w:rsidRPr="0048519E">
        <w:rPr>
          <w:b/>
        </w:rPr>
        <w:t>Summary</w:t>
      </w:r>
    </w:p>
    <w:p w:rsidR="00D53E7D" w:rsidRDefault="00D53E7D" w:rsidP="00D53E7D">
      <w:pPr>
        <w:pStyle w:val="ListParagraph"/>
        <w:numPr>
          <w:ilvl w:val="0"/>
          <w:numId w:val="5"/>
        </w:numPr>
      </w:pPr>
      <w:r>
        <w:t>Over 6 years of experience in office administration and accounts handling</w:t>
      </w:r>
    </w:p>
    <w:p w:rsidR="00C417CE" w:rsidRDefault="00C417CE" w:rsidP="00D53E7D">
      <w:pPr>
        <w:pStyle w:val="ListParagraph"/>
        <w:numPr>
          <w:ilvl w:val="0"/>
          <w:numId w:val="5"/>
        </w:numPr>
      </w:pPr>
      <w:r>
        <w:t>Specialize in administrative support in fast paced environments</w:t>
      </w:r>
    </w:p>
    <w:p w:rsidR="00D53E7D" w:rsidRDefault="00D53E7D" w:rsidP="00D53E7D">
      <w:pPr>
        <w:pStyle w:val="ListParagraph"/>
        <w:numPr>
          <w:ilvl w:val="0"/>
          <w:numId w:val="5"/>
        </w:numPr>
      </w:pPr>
      <w:r>
        <w:t>Excellent presentation and communication skills</w:t>
      </w:r>
    </w:p>
    <w:p w:rsidR="00D53E7D" w:rsidRDefault="00D53E7D" w:rsidP="00D53E7D">
      <w:pPr>
        <w:pStyle w:val="ListParagraph"/>
        <w:numPr>
          <w:ilvl w:val="0"/>
          <w:numId w:val="5"/>
        </w:numPr>
      </w:pPr>
      <w:r>
        <w:t>Organized</w:t>
      </w:r>
      <w:r w:rsidR="00C417CE">
        <w:t>, hardworking</w:t>
      </w:r>
      <w:r>
        <w:t xml:space="preserve"> and meticulous; fast learner and excellent team player</w:t>
      </w:r>
    </w:p>
    <w:p w:rsidR="00C417CE" w:rsidRDefault="00C417CE" w:rsidP="00C417CE">
      <w:pPr>
        <w:pStyle w:val="ListParagraph"/>
        <w:ind w:left="2880"/>
      </w:pPr>
    </w:p>
    <w:p w:rsidR="00DC205C" w:rsidRPr="0048519E" w:rsidRDefault="00DC205C" w:rsidP="00DC205C">
      <w:pPr>
        <w:pStyle w:val="SectionTitle"/>
        <w:rPr>
          <w:b/>
        </w:rPr>
      </w:pPr>
      <w:r w:rsidRPr="0048519E">
        <w:rPr>
          <w:b/>
        </w:rPr>
        <w:t>Experience</w:t>
      </w:r>
    </w:p>
    <w:p w:rsidR="00DC205C" w:rsidRPr="00DC6890" w:rsidRDefault="00C417CE" w:rsidP="00DC6890">
      <w:pPr>
        <w:pStyle w:val="DateandLocation"/>
      </w:pPr>
      <w:r>
        <w:t>2012-2014</w:t>
      </w:r>
      <w:r w:rsidR="00DC205C" w:rsidRPr="00DC6890">
        <w:tab/>
      </w:r>
      <w:proofErr w:type="spellStart"/>
      <w:r>
        <w:t>Arya</w:t>
      </w:r>
      <w:proofErr w:type="spellEnd"/>
      <w:r>
        <w:t xml:space="preserve"> Architects</w:t>
      </w:r>
      <w:r w:rsidR="0057153D" w:rsidRPr="00DC6890">
        <w:tab/>
      </w:r>
      <w:proofErr w:type="spellStart"/>
      <w:r>
        <w:t>Ahmedabad</w:t>
      </w:r>
      <w:proofErr w:type="spellEnd"/>
      <w:r>
        <w:t>, Gujarat</w:t>
      </w:r>
    </w:p>
    <w:p w:rsidR="005F5EE7" w:rsidRDefault="00C417CE" w:rsidP="005F5EE7">
      <w:pPr>
        <w:pStyle w:val="JobTitle"/>
      </w:pPr>
      <w:r>
        <w:t>Operations and Account</w:t>
      </w:r>
      <w:r w:rsidR="00053CC5">
        <w:t>s</w:t>
      </w:r>
      <w:r>
        <w:t xml:space="preserve"> Administrator </w:t>
      </w:r>
    </w:p>
    <w:p w:rsidR="00DC205C" w:rsidRDefault="00C417CE" w:rsidP="00060912">
      <w:pPr>
        <w:pStyle w:val="Achievements"/>
      </w:pPr>
      <w:r>
        <w:t>Performed responsibilitie</w:t>
      </w:r>
      <w:r w:rsidR="0014107D">
        <w:t>s of handling the Accounts Rec</w:t>
      </w:r>
      <w:r>
        <w:t>e</w:t>
      </w:r>
      <w:r w:rsidR="0014107D">
        <w:t>i</w:t>
      </w:r>
      <w:r>
        <w:t xml:space="preserve">vable </w:t>
      </w:r>
      <w:r w:rsidR="0014107D">
        <w:t>and Billing functions for the organization</w:t>
      </w:r>
    </w:p>
    <w:p w:rsidR="00053CC5" w:rsidRDefault="00053CC5" w:rsidP="00060912">
      <w:pPr>
        <w:pStyle w:val="Achievements"/>
      </w:pPr>
      <w:r>
        <w:t>Responsible for resolving collection issues by coordinating with collection department</w:t>
      </w:r>
    </w:p>
    <w:p w:rsidR="00DD2D89" w:rsidRDefault="00DD2D89" w:rsidP="00053CC5">
      <w:pPr>
        <w:pStyle w:val="Achievements"/>
      </w:pPr>
      <w:r>
        <w:t>Handled front desk area and related operations</w:t>
      </w:r>
    </w:p>
    <w:p w:rsidR="00053CC5" w:rsidRDefault="00053CC5" w:rsidP="00053CC5">
      <w:pPr>
        <w:pStyle w:val="Achievements"/>
      </w:pPr>
      <w:r>
        <w:t>Handled preparation and review of Statement of Work</w:t>
      </w:r>
    </w:p>
    <w:p w:rsidR="00DC205C" w:rsidRDefault="0014107D" w:rsidP="00BA319A">
      <w:pPr>
        <w:pStyle w:val="Achievements"/>
      </w:pPr>
      <w:r>
        <w:t>Responsible for calculating monthly invoices and reconciling invoices to the unbilled analysis report</w:t>
      </w:r>
    </w:p>
    <w:p w:rsidR="007F320F" w:rsidRDefault="007F320F" w:rsidP="00BA319A">
      <w:pPr>
        <w:pStyle w:val="Achievements"/>
      </w:pPr>
      <w:r>
        <w:t>Responsible for calculation and distribution of employee salaries</w:t>
      </w:r>
    </w:p>
    <w:p w:rsidR="00DC205C" w:rsidRDefault="0014107D" w:rsidP="00BA319A">
      <w:pPr>
        <w:pStyle w:val="Achievements"/>
      </w:pPr>
      <w:r>
        <w:t>Ensure timely receipt of payment and follow up as well as resolve any discrepancies in areas of accounting</w:t>
      </w:r>
    </w:p>
    <w:p w:rsidR="00E43375" w:rsidRDefault="00E43375" w:rsidP="00BA319A">
      <w:pPr>
        <w:pStyle w:val="Achievements"/>
      </w:pPr>
      <w:r>
        <w:t xml:space="preserve">Handled all travel and tourism bookings for the organizations, including booking of tickets, hotels, taxis. </w:t>
      </w:r>
    </w:p>
    <w:p w:rsidR="001777E7" w:rsidRDefault="001777E7" w:rsidP="001777E7">
      <w:pPr>
        <w:pStyle w:val="Achievements"/>
      </w:pPr>
      <w:r>
        <w:t>Answered any incoming customer inquiries</w:t>
      </w:r>
    </w:p>
    <w:p w:rsidR="007F320F" w:rsidRDefault="007F320F" w:rsidP="001777E7">
      <w:pPr>
        <w:pStyle w:val="Achievements"/>
      </w:pPr>
      <w:r>
        <w:t>General bookkeeping activities</w:t>
      </w:r>
    </w:p>
    <w:p w:rsidR="001777E7" w:rsidRDefault="001777E7" w:rsidP="001777E7">
      <w:pPr>
        <w:pStyle w:val="Achievements"/>
        <w:numPr>
          <w:ilvl w:val="0"/>
          <w:numId w:val="0"/>
        </w:numPr>
        <w:ind w:left="2520"/>
      </w:pPr>
    </w:p>
    <w:p w:rsidR="004506BF" w:rsidRDefault="00E43375" w:rsidP="00DC6890">
      <w:pPr>
        <w:pStyle w:val="DateandLocation"/>
      </w:pPr>
      <w:r>
        <w:t>2008-2012</w:t>
      </w:r>
      <w:r w:rsidR="004506BF">
        <w:tab/>
      </w:r>
      <w:proofErr w:type="spellStart"/>
      <w:r w:rsidR="00DD2D89">
        <w:t>Arya</w:t>
      </w:r>
      <w:proofErr w:type="spellEnd"/>
      <w:r w:rsidR="00DD2D89">
        <w:t xml:space="preserve"> Architects</w:t>
      </w:r>
      <w:r w:rsidR="00DC6890">
        <w:tab/>
      </w:r>
      <w:proofErr w:type="spellStart"/>
      <w:r w:rsidR="00DD2D89">
        <w:t>Ahmedabad</w:t>
      </w:r>
      <w:proofErr w:type="spellEnd"/>
      <w:r w:rsidR="00DD2D89">
        <w:t>, Gujarat</w:t>
      </w:r>
    </w:p>
    <w:p w:rsidR="004506BF" w:rsidRDefault="00DD2D89" w:rsidP="002D0446">
      <w:pPr>
        <w:pStyle w:val="JobTitle"/>
      </w:pPr>
      <w:r>
        <w:t>Office Administrator</w:t>
      </w:r>
    </w:p>
    <w:p w:rsidR="007F320F" w:rsidRDefault="007F320F" w:rsidP="00BA319A">
      <w:pPr>
        <w:pStyle w:val="Achievements"/>
      </w:pPr>
      <w:r>
        <w:t>Performed all office organization and administration tasks for the organization</w:t>
      </w:r>
    </w:p>
    <w:p w:rsidR="004506BF" w:rsidRDefault="00DD2D89" w:rsidP="00BA319A">
      <w:pPr>
        <w:pStyle w:val="Achievements"/>
      </w:pPr>
      <w:r>
        <w:t>Maintained supply and invoice of office related merchandize</w:t>
      </w:r>
    </w:p>
    <w:p w:rsidR="004506BF" w:rsidRDefault="00DD2D89" w:rsidP="00BA319A">
      <w:pPr>
        <w:pStyle w:val="Achievements"/>
      </w:pPr>
      <w:r>
        <w:t>Handled documents and correspondence for the organization</w:t>
      </w:r>
    </w:p>
    <w:p w:rsidR="004506BF" w:rsidRDefault="001777E7" w:rsidP="00BA319A">
      <w:pPr>
        <w:pStyle w:val="Achievements"/>
      </w:pPr>
      <w:r>
        <w:t>Performed coordination of ad-hoc maintenance tasks related to office equipment</w:t>
      </w:r>
    </w:p>
    <w:p w:rsidR="001777E7" w:rsidRDefault="001777E7" w:rsidP="001777E7">
      <w:pPr>
        <w:pStyle w:val="Achievements"/>
      </w:pPr>
      <w:r>
        <w:t>Handled all travel and tourism bookings for the organizations, including booking of tickets</w:t>
      </w:r>
      <w:r w:rsidR="007F320F">
        <w:t>, hotels, taxis</w:t>
      </w:r>
    </w:p>
    <w:p w:rsidR="001777E7" w:rsidRDefault="001777E7" w:rsidP="001777E7">
      <w:pPr>
        <w:pStyle w:val="Achievements"/>
      </w:pPr>
      <w:r>
        <w:t>Handled front desk area and related operations</w:t>
      </w:r>
    </w:p>
    <w:p w:rsidR="001777E7" w:rsidRDefault="001777E7" w:rsidP="00BA319A">
      <w:pPr>
        <w:pStyle w:val="Achievements"/>
      </w:pPr>
      <w:r>
        <w:t>Answered any incoming customer inquiries</w:t>
      </w:r>
    </w:p>
    <w:p w:rsidR="00305722" w:rsidRDefault="007F320F" w:rsidP="00305722">
      <w:pPr>
        <w:pStyle w:val="Achievements"/>
      </w:pPr>
      <w:r>
        <w:t>Performed general bookkeeping activities</w:t>
      </w:r>
    </w:p>
    <w:p w:rsidR="00305722" w:rsidRDefault="00305722" w:rsidP="00305722">
      <w:pPr>
        <w:pStyle w:val="Achievements"/>
        <w:numPr>
          <w:ilvl w:val="0"/>
          <w:numId w:val="0"/>
        </w:numPr>
        <w:ind w:left="2520" w:hanging="360"/>
      </w:pPr>
    </w:p>
    <w:p w:rsidR="007F320F" w:rsidRDefault="007F320F" w:rsidP="007F320F">
      <w:pPr>
        <w:pStyle w:val="Achievements"/>
        <w:numPr>
          <w:ilvl w:val="0"/>
          <w:numId w:val="0"/>
        </w:numPr>
        <w:ind w:left="2520" w:hanging="360"/>
      </w:pPr>
    </w:p>
    <w:p w:rsidR="007F320F" w:rsidRDefault="007F320F" w:rsidP="007F320F">
      <w:pPr>
        <w:pStyle w:val="Achievements"/>
        <w:numPr>
          <w:ilvl w:val="0"/>
          <w:numId w:val="0"/>
        </w:numPr>
        <w:ind w:left="2520" w:hanging="360"/>
      </w:pPr>
    </w:p>
    <w:p w:rsidR="007F320F" w:rsidRDefault="007F320F" w:rsidP="007F320F">
      <w:pPr>
        <w:pStyle w:val="Achievements"/>
        <w:numPr>
          <w:ilvl w:val="0"/>
          <w:numId w:val="0"/>
        </w:numPr>
        <w:ind w:left="2520" w:hanging="360"/>
      </w:pPr>
    </w:p>
    <w:p w:rsidR="007F320F" w:rsidRDefault="007F320F" w:rsidP="007F320F">
      <w:pPr>
        <w:pStyle w:val="Achievements"/>
        <w:numPr>
          <w:ilvl w:val="0"/>
          <w:numId w:val="0"/>
        </w:numPr>
        <w:ind w:left="2520" w:hanging="360"/>
      </w:pPr>
    </w:p>
    <w:p w:rsidR="007F320F" w:rsidRDefault="007F320F" w:rsidP="007F320F">
      <w:pPr>
        <w:pStyle w:val="Achievements"/>
        <w:numPr>
          <w:ilvl w:val="0"/>
          <w:numId w:val="0"/>
        </w:numPr>
        <w:ind w:left="2520" w:hanging="360"/>
      </w:pPr>
    </w:p>
    <w:p w:rsidR="004506BF" w:rsidRDefault="004506BF" w:rsidP="007F320F">
      <w:pPr>
        <w:pStyle w:val="DateandLocation"/>
      </w:pPr>
    </w:p>
    <w:p w:rsidR="0057153D" w:rsidRPr="0048519E" w:rsidRDefault="00305722" w:rsidP="0057153D">
      <w:pPr>
        <w:pStyle w:val="SectionTitle"/>
        <w:rPr>
          <w:b/>
        </w:rPr>
      </w:pPr>
      <w:r w:rsidRPr="0048519E">
        <w:rPr>
          <w:b/>
        </w:rPr>
        <w:t>Tools and Technologies</w:t>
      </w:r>
    </w:p>
    <w:p w:rsidR="0057153D" w:rsidRDefault="00305722" w:rsidP="00BA319A">
      <w:pPr>
        <w:pStyle w:val="Achievements"/>
      </w:pPr>
      <w:r>
        <w:t>Windows 7</w:t>
      </w:r>
    </w:p>
    <w:p w:rsidR="00305722" w:rsidRDefault="00305722" w:rsidP="00BA319A">
      <w:pPr>
        <w:pStyle w:val="Achievements"/>
      </w:pPr>
      <w:r>
        <w:t>Microsoft Excel 2007</w:t>
      </w:r>
    </w:p>
    <w:p w:rsidR="00305722" w:rsidRDefault="00305722" w:rsidP="00BA319A">
      <w:pPr>
        <w:pStyle w:val="Achievements"/>
      </w:pPr>
      <w:r>
        <w:t xml:space="preserve">Microsoft </w:t>
      </w:r>
      <w:proofErr w:type="spellStart"/>
      <w:r>
        <w:t>Powerpoint</w:t>
      </w:r>
      <w:proofErr w:type="spellEnd"/>
      <w:r>
        <w:t xml:space="preserve"> 2007</w:t>
      </w:r>
    </w:p>
    <w:p w:rsidR="00305722" w:rsidRDefault="00305722" w:rsidP="00BA319A">
      <w:pPr>
        <w:pStyle w:val="Achievements"/>
      </w:pPr>
      <w:r>
        <w:t>Microsoft Word 2007</w:t>
      </w:r>
    </w:p>
    <w:p w:rsidR="00305722" w:rsidRPr="0048519E" w:rsidRDefault="00305722" w:rsidP="00305722">
      <w:pPr>
        <w:pStyle w:val="SectionTitle"/>
        <w:rPr>
          <w:b/>
        </w:rPr>
      </w:pPr>
      <w:r w:rsidRPr="0048519E">
        <w:rPr>
          <w:b/>
        </w:rPr>
        <w:t>Education</w:t>
      </w:r>
    </w:p>
    <w:p w:rsidR="00305722" w:rsidRDefault="00305722" w:rsidP="00305722">
      <w:pPr>
        <w:pStyle w:val="DateandLocation"/>
      </w:pPr>
      <w:r>
        <w:t>1995-1998</w:t>
      </w:r>
      <w:r>
        <w:tab/>
        <w:t>H.A College of Commerce</w:t>
      </w:r>
      <w:r>
        <w:tab/>
      </w:r>
      <w:proofErr w:type="spellStart"/>
      <w:r>
        <w:t>Ahmedabad</w:t>
      </w:r>
      <w:proofErr w:type="spellEnd"/>
      <w:r>
        <w:t>, Gujarat</w:t>
      </w:r>
    </w:p>
    <w:p w:rsidR="00305722" w:rsidRDefault="00305722" w:rsidP="00305722">
      <w:pPr>
        <w:pStyle w:val="Achievements"/>
      </w:pPr>
      <w:r>
        <w:t>Bachelor of Commerce</w:t>
      </w:r>
    </w:p>
    <w:p w:rsidR="00305722" w:rsidRDefault="00305722" w:rsidP="00305722">
      <w:pPr>
        <w:pStyle w:val="DateandLocation"/>
      </w:pPr>
      <w:r>
        <w:t>1998-2000</w:t>
      </w:r>
      <w:r>
        <w:tab/>
        <w:t>H.A College of Commerce</w:t>
      </w:r>
      <w:r>
        <w:tab/>
      </w:r>
      <w:proofErr w:type="spellStart"/>
      <w:r>
        <w:t>Ahmedabad</w:t>
      </w:r>
      <w:proofErr w:type="spellEnd"/>
      <w:r>
        <w:t>, Gujarat</w:t>
      </w:r>
    </w:p>
    <w:p w:rsidR="00305722" w:rsidRDefault="00305722" w:rsidP="00305722">
      <w:pPr>
        <w:pStyle w:val="Achievements"/>
      </w:pPr>
      <w:r>
        <w:t>Master of Commerce</w:t>
      </w:r>
    </w:p>
    <w:p w:rsidR="0048519E" w:rsidRDefault="0048519E" w:rsidP="0048519E">
      <w:pPr>
        <w:pStyle w:val="DateandLocation"/>
      </w:pPr>
      <w:r>
        <w:t>2006-2007</w:t>
      </w:r>
      <w:r>
        <w:tab/>
      </w:r>
      <w:proofErr w:type="spellStart"/>
      <w:r>
        <w:t>FTec</w:t>
      </w:r>
      <w:proofErr w:type="spellEnd"/>
      <w:r>
        <w:t xml:space="preserve"> Computers</w:t>
      </w:r>
      <w:r>
        <w:tab/>
      </w:r>
      <w:proofErr w:type="spellStart"/>
      <w:r>
        <w:t>Ahmedabad</w:t>
      </w:r>
      <w:proofErr w:type="spellEnd"/>
      <w:r>
        <w:t>, Gujarat</w:t>
      </w:r>
    </w:p>
    <w:p w:rsidR="0048519E" w:rsidRDefault="0048519E" w:rsidP="0048519E">
      <w:pPr>
        <w:pStyle w:val="Achievements"/>
      </w:pPr>
      <w:r>
        <w:t>Diploma in Computer Application</w:t>
      </w:r>
    </w:p>
    <w:p w:rsidR="0048519E" w:rsidRDefault="0048519E" w:rsidP="0048519E">
      <w:pPr>
        <w:pStyle w:val="Achievements"/>
        <w:numPr>
          <w:ilvl w:val="0"/>
          <w:numId w:val="0"/>
        </w:numPr>
        <w:ind w:left="2520" w:hanging="360"/>
      </w:pPr>
    </w:p>
    <w:p w:rsidR="0057153D" w:rsidRPr="0048519E" w:rsidRDefault="0057153D" w:rsidP="0057153D">
      <w:pPr>
        <w:pStyle w:val="SectionTitle"/>
        <w:rPr>
          <w:b/>
        </w:rPr>
      </w:pPr>
      <w:r w:rsidRPr="0048519E">
        <w:rPr>
          <w:b/>
        </w:rPr>
        <w:t>Interests</w:t>
      </w:r>
    </w:p>
    <w:p w:rsidR="0057153D" w:rsidRDefault="007F320F" w:rsidP="004506BF">
      <w:r>
        <w:t xml:space="preserve">Computers, interior decoration, </w:t>
      </w:r>
      <w:r w:rsidR="00305722">
        <w:t>traveling, building relationships</w:t>
      </w:r>
    </w:p>
    <w:sectPr w:rsidR="0057153D" w:rsidSect="00674156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C89"/>
    <w:multiLevelType w:val="multilevel"/>
    <w:tmpl w:val="3BC8EABA"/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3A360D"/>
    <w:multiLevelType w:val="multilevel"/>
    <w:tmpl w:val="37B6B180"/>
    <w:lvl w:ilvl="0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DF483C"/>
    <w:multiLevelType w:val="multilevel"/>
    <w:tmpl w:val="370C2762"/>
    <w:lvl w:ilvl="0">
      <w:start w:val="1"/>
      <w:numFmt w:val="bullet"/>
      <w:lvlText w:val="o"/>
      <w:lvlJc w:val="left"/>
      <w:pPr>
        <w:tabs>
          <w:tab w:val="num" w:pos="-360"/>
        </w:tabs>
        <w:ind w:left="2520" w:hanging="360"/>
      </w:pPr>
      <w:rPr>
        <w:rFonts w:ascii="Courier New" w:hAnsi="Courier New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307738"/>
    <w:multiLevelType w:val="hybridMultilevel"/>
    <w:tmpl w:val="CDD891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F04"/>
  <w:defaultTabStop w:val="720"/>
  <w:noPunctuationKerning/>
  <w:characterSpacingControl w:val="doNotCompress"/>
  <w:compat/>
  <w:rsids>
    <w:rsidRoot w:val="00D53E7D"/>
    <w:rsid w:val="00035680"/>
    <w:rsid w:val="00053CC5"/>
    <w:rsid w:val="00060912"/>
    <w:rsid w:val="00107916"/>
    <w:rsid w:val="0014107D"/>
    <w:rsid w:val="001777E7"/>
    <w:rsid w:val="002D0446"/>
    <w:rsid w:val="00305722"/>
    <w:rsid w:val="00344CD2"/>
    <w:rsid w:val="003B32DC"/>
    <w:rsid w:val="003B6096"/>
    <w:rsid w:val="003F2E50"/>
    <w:rsid w:val="004506BF"/>
    <w:rsid w:val="0048519E"/>
    <w:rsid w:val="004E685B"/>
    <w:rsid w:val="0057153D"/>
    <w:rsid w:val="005F5EE7"/>
    <w:rsid w:val="00674156"/>
    <w:rsid w:val="007541B9"/>
    <w:rsid w:val="007F320F"/>
    <w:rsid w:val="00845A3E"/>
    <w:rsid w:val="00B137C3"/>
    <w:rsid w:val="00B82951"/>
    <w:rsid w:val="00BA319A"/>
    <w:rsid w:val="00BE0394"/>
    <w:rsid w:val="00C417CE"/>
    <w:rsid w:val="00CF6C49"/>
    <w:rsid w:val="00D009B1"/>
    <w:rsid w:val="00D53E7D"/>
    <w:rsid w:val="00DB5E11"/>
    <w:rsid w:val="00DC205C"/>
    <w:rsid w:val="00DC6890"/>
    <w:rsid w:val="00DD168A"/>
    <w:rsid w:val="00DD2D89"/>
    <w:rsid w:val="00DE3438"/>
    <w:rsid w:val="00E43375"/>
    <w:rsid w:val="00E545EF"/>
    <w:rsid w:val="00F15207"/>
    <w:rsid w:val="00F60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4156"/>
    <w:pPr>
      <w:spacing w:before="60" w:after="60"/>
      <w:ind w:left="2160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rsid w:val="005F5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autoRedefine/>
    <w:qFormat/>
    <w:rsid w:val="005F5EE7"/>
    <w:pPr>
      <w:spacing w:before="360" w:after="440" w:line="240" w:lineRule="atLeast"/>
      <w:ind w:left="0"/>
    </w:pPr>
    <w:rPr>
      <w:noProof/>
      <w:color w:val="7F7F7F" w:themeColor="text1" w:themeTint="80"/>
      <w:sz w:val="48"/>
      <w:szCs w:val="48"/>
    </w:rPr>
  </w:style>
  <w:style w:type="paragraph" w:styleId="BalloonText">
    <w:name w:val="Balloon Text"/>
    <w:basedOn w:val="Normal"/>
    <w:semiHidden/>
    <w:unhideWhenUsed/>
    <w:rsid w:val="00DC205C"/>
    <w:rPr>
      <w:rFonts w:cs="Tahoma"/>
    </w:rPr>
  </w:style>
  <w:style w:type="paragraph" w:customStyle="1" w:styleId="SectionTitle">
    <w:name w:val="Section Title"/>
    <w:basedOn w:val="Normal"/>
    <w:unhideWhenUsed/>
    <w:qFormat/>
    <w:rsid w:val="00674156"/>
    <w:pPr>
      <w:pBdr>
        <w:bottom w:val="single" w:sz="4" w:space="1" w:color="A6A6A6" w:themeColor="background1" w:themeShade="A6"/>
      </w:pBdr>
      <w:spacing w:before="200"/>
      <w:ind w:left="0"/>
    </w:pPr>
    <w:rPr>
      <w:rFonts w:asciiTheme="majorHAnsi" w:hAnsiTheme="majorHAnsi"/>
    </w:rPr>
  </w:style>
  <w:style w:type="paragraph" w:customStyle="1" w:styleId="ContactInfo">
    <w:name w:val="Contact Info"/>
    <w:basedOn w:val="Normal"/>
    <w:qFormat/>
    <w:rsid w:val="005F5EE7"/>
    <w:pPr>
      <w:ind w:left="0"/>
    </w:pPr>
  </w:style>
  <w:style w:type="paragraph" w:customStyle="1" w:styleId="JobTitle">
    <w:name w:val="Job Title"/>
    <w:basedOn w:val="Normal"/>
    <w:qFormat/>
    <w:rsid w:val="005F5EE7"/>
    <w:pPr>
      <w:spacing w:before="0"/>
    </w:pPr>
    <w:rPr>
      <w:color w:val="7F7F7F" w:themeColor="text1" w:themeTint="80"/>
    </w:rPr>
  </w:style>
  <w:style w:type="paragraph" w:customStyle="1" w:styleId="Achievements">
    <w:name w:val="Achievements"/>
    <w:basedOn w:val="Normal"/>
    <w:unhideWhenUsed/>
    <w:qFormat/>
    <w:rsid w:val="005F5EE7"/>
    <w:pPr>
      <w:numPr>
        <w:numId w:val="1"/>
      </w:numPr>
    </w:pPr>
  </w:style>
  <w:style w:type="paragraph" w:customStyle="1" w:styleId="DateandLocation">
    <w:name w:val="Date and Location"/>
    <w:basedOn w:val="Normal"/>
    <w:qFormat/>
    <w:rsid w:val="005F5EE7"/>
    <w:pPr>
      <w:tabs>
        <w:tab w:val="left" w:pos="3600"/>
        <w:tab w:val="right" w:pos="8640"/>
      </w:tabs>
      <w:spacing w:before="160"/>
    </w:pPr>
  </w:style>
  <w:style w:type="character" w:customStyle="1" w:styleId="Heading1Char">
    <w:name w:val="Heading 1 Char"/>
    <w:basedOn w:val="DefaultParagraphFont"/>
    <w:link w:val="Heading1"/>
    <w:rsid w:val="005F5EE7"/>
    <w:rPr>
      <w:rFonts w:asciiTheme="majorHAnsi" w:eastAsiaTheme="majorEastAsia" w:hAnsiTheme="majorHAnsi" w:cstheme="majorBidi"/>
      <w:b/>
      <w:bCs/>
      <w:color w:val="262626" w:themeColor="text1" w:themeTint="D9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F5EE7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53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S_Contemp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278CA8-1AC1-48C8-8E7A-4AFE5BD33B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MS_ContempResume</Template>
  <TotalTime>760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(Contemporary design)</vt:lpstr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(Contemporary design)</dc:title>
  <dc:creator>admin</dc:creator>
  <cp:lastModifiedBy>admin</cp:lastModifiedBy>
  <cp:revision>11</cp:revision>
  <cp:lastPrinted>2003-09-24T17:51:00Z</cp:lastPrinted>
  <dcterms:created xsi:type="dcterms:W3CDTF">2015-01-03T09:33:00Z</dcterms:created>
  <dcterms:modified xsi:type="dcterms:W3CDTF">2015-01-04T02:03:00Z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TC063694991033</vt:lpwstr>
  </property>
</Properties>
</file>