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F8EA5" w14:textId="1D7D55F8" w:rsidR="008115E5" w:rsidRDefault="00483F32">
      <w:pPr>
        <w:pStyle w:val="Name"/>
      </w:pPr>
      <w:r>
        <w:t xml:space="preserve">CHANDResh PATEL </w:t>
      </w:r>
    </w:p>
    <w:p w14:paraId="161052D8" w14:textId="31A907F9" w:rsidR="008115E5" w:rsidRDefault="00483F32">
      <w:pPr>
        <w:pStyle w:val="ContactInfo"/>
      </w:pPr>
      <w:proofErr w:type="spellStart"/>
      <w:r>
        <w:t>Limbali</w:t>
      </w:r>
      <w:proofErr w:type="spellEnd"/>
      <w:r>
        <w:t xml:space="preserve">, </w:t>
      </w:r>
      <w:proofErr w:type="spellStart"/>
      <w:r>
        <w:t>Anand</w:t>
      </w:r>
      <w:proofErr w:type="spellEnd"/>
      <w:r>
        <w:t xml:space="preserve">, Gujarat- </w:t>
      </w:r>
      <w:proofErr w:type="spellStart"/>
      <w:r>
        <w:t>Indis</w:t>
      </w:r>
      <w:proofErr w:type="spellEnd"/>
    </w:p>
    <w:p w14:paraId="03D3918E" w14:textId="03514ECD" w:rsidR="005240B6" w:rsidRDefault="005240B6">
      <w:pPr>
        <w:pStyle w:val="ContactInfo"/>
      </w:pPr>
      <w:hyperlink r:id="rId8" w:history="1">
        <w:r w:rsidRPr="006C7726">
          <w:rPr>
            <w:rStyle w:val="Hyperlink"/>
          </w:rPr>
          <w:t>patelcg860@gmail.com</w:t>
        </w:r>
      </w:hyperlink>
    </w:p>
    <w:p w14:paraId="6C1FA00E" w14:textId="5E566F27" w:rsidR="005240B6" w:rsidRDefault="005240B6">
      <w:pPr>
        <w:pStyle w:val="ContactInfo"/>
      </w:pPr>
      <w:r>
        <w:t>+918140345433</w:t>
      </w:r>
    </w:p>
    <w:sdt>
      <w:sdtPr>
        <w:id w:val="-1179423465"/>
        <w:placeholder>
          <w:docPart w:val="849DF743531C4D478FC59AB4EF47FDFA"/>
        </w:placeholder>
        <w:temporary/>
        <w:showingPlcHdr/>
        <w15:appearance w15:val="hidden"/>
      </w:sdtPr>
      <w:sdtEndPr/>
      <w:sdtContent>
        <w:p w14:paraId="0B46E889" w14:textId="77777777" w:rsidR="008115E5" w:rsidRDefault="00691927">
          <w:pPr>
            <w:pStyle w:val="Heading1"/>
          </w:pPr>
          <w:r>
            <w:t>Objective</w:t>
          </w:r>
        </w:p>
      </w:sdtContent>
    </w:sdt>
    <w:p w14:paraId="3A538EDC" w14:textId="59D94D63" w:rsidR="008115E5" w:rsidRDefault="001F53B3">
      <w:r>
        <w:t xml:space="preserve">My main objective is to do job with </w:t>
      </w:r>
      <w:r w:rsidR="007351D2">
        <w:t xml:space="preserve">politeness, integrate, and </w:t>
      </w:r>
      <w:r w:rsidR="006D47E0">
        <w:t xml:space="preserve">with my experience. </w:t>
      </w:r>
    </w:p>
    <w:sdt>
      <w:sdtPr>
        <w:id w:val="1728489637"/>
        <w:placeholder>
          <w:docPart w:val="3E9E36C443ABA1418091843031E1E73F"/>
        </w:placeholder>
        <w:temporary/>
        <w:showingPlcHdr/>
        <w15:appearance w15:val="hidden"/>
      </w:sdtPr>
      <w:sdtEndPr/>
      <w:sdtContent>
        <w:p w14:paraId="329C6584" w14:textId="50DC2E3C" w:rsidR="008115E5" w:rsidRDefault="00691927">
          <w:pPr>
            <w:pStyle w:val="Heading1"/>
          </w:pPr>
          <w:r>
            <w:t>Experience</w:t>
          </w:r>
        </w:p>
      </w:sdtContent>
    </w:sdt>
    <w:p w14:paraId="34EF3964" w14:textId="6450E8D7" w:rsidR="008115E5" w:rsidRDefault="006B23C5">
      <w:proofErr w:type="spellStart"/>
      <w:r>
        <w:t>Chandresh</w:t>
      </w:r>
      <w:proofErr w:type="spellEnd"/>
      <w:r>
        <w:t xml:space="preserve"> Patel </w:t>
      </w:r>
    </w:p>
    <w:p w14:paraId="58799342" w14:textId="22F8B7A0" w:rsidR="008115E5" w:rsidRDefault="009C06F1">
      <w:r>
        <w:t xml:space="preserve">Farming (till </w:t>
      </w:r>
      <w:r w:rsidR="001E4C86">
        <w:t>now)</w:t>
      </w:r>
    </w:p>
    <w:p w14:paraId="3ACB3CD4" w14:textId="1F619267" w:rsidR="008115E5" w:rsidRDefault="00E420E9" w:rsidP="001E4C86">
      <w:pPr>
        <w:pStyle w:val="ListBullet"/>
      </w:pPr>
      <w:r>
        <w:t xml:space="preserve">In farming, I do </w:t>
      </w:r>
      <w:r w:rsidR="00A00071">
        <w:t xml:space="preserve">everything including </w:t>
      </w:r>
      <w:r w:rsidR="002A0D77">
        <w:t xml:space="preserve">ploughing, tractor operating, cattle </w:t>
      </w:r>
      <w:r w:rsidR="00E762CC">
        <w:t>care.</w:t>
      </w:r>
    </w:p>
    <w:p w14:paraId="00823CC2" w14:textId="77777777" w:rsidR="00E762CC" w:rsidRDefault="00E762CC" w:rsidP="00DB6219">
      <w:pPr>
        <w:pStyle w:val="ListBullet"/>
        <w:numPr>
          <w:ilvl w:val="0"/>
          <w:numId w:val="0"/>
        </w:numPr>
        <w:ind w:left="216"/>
      </w:pPr>
    </w:p>
    <w:sdt>
      <w:sdtPr>
        <w:id w:val="720946933"/>
        <w:placeholder>
          <w:docPart w:val="D3AE6CCBE5DDE64496CAD5B669C16684"/>
        </w:placeholder>
        <w:temporary/>
        <w:showingPlcHdr/>
        <w15:appearance w15:val="hidden"/>
      </w:sdtPr>
      <w:sdtEndPr/>
      <w:sdtContent>
        <w:p w14:paraId="21E96157" w14:textId="77777777" w:rsidR="008115E5" w:rsidRDefault="00691927">
          <w:pPr>
            <w:pStyle w:val="Heading1"/>
          </w:pPr>
          <w:r>
            <w:t>Education</w:t>
          </w:r>
        </w:p>
      </w:sdtContent>
    </w:sdt>
    <w:p w14:paraId="40F7D0A1" w14:textId="589BF450" w:rsidR="008115E5" w:rsidRDefault="00E052E4" w:rsidP="00AA479A">
      <w:r>
        <w:t xml:space="preserve">ITI </w:t>
      </w:r>
      <w:r w:rsidR="00420F87">
        <w:t xml:space="preserve">(electrical engineering)  from 2000 to </w:t>
      </w:r>
      <w:r w:rsidR="00B32371">
        <w:t>2002  result 62%</w:t>
      </w:r>
      <w:r w:rsidR="00AA479A">
        <w:t xml:space="preserve"> </w:t>
      </w:r>
      <w:bookmarkStart w:id="0" w:name="_GoBack"/>
      <w:bookmarkEnd w:id="0"/>
    </w:p>
    <w:sectPr w:rsidR="008115E5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4C542" w14:textId="77777777" w:rsidR="00D44760" w:rsidRDefault="00D44760">
      <w:r>
        <w:separator/>
      </w:r>
    </w:p>
  </w:endnote>
  <w:endnote w:type="continuationSeparator" w:id="0">
    <w:p w14:paraId="423CDF6C" w14:textId="77777777" w:rsidR="00D44760" w:rsidRDefault="00D44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25BFE" w14:textId="77777777" w:rsidR="008115E5" w:rsidRDefault="0069192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F1E4A" w14:textId="77777777" w:rsidR="00D44760" w:rsidRDefault="00D44760">
      <w:r>
        <w:separator/>
      </w:r>
    </w:p>
  </w:footnote>
  <w:footnote w:type="continuationSeparator" w:id="0">
    <w:p w14:paraId="26E1DC35" w14:textId="77777777" w:rsidR="00D44760" w:rsidRDefault="00D44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9EB37" w14:textId="77777777" w:rsidR="008115E5" w:rsidRDefault="00691927"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D5BE07C" wp14:editId="68BFA992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B06A88B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D3ED2" w14:textId="77777777" w:rsidR="008115E5" w:rsidRDefault="00691927"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BD92C8B" wp14:editId="758E96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32990E" w14:textId="77777777" w:rsidR="008115E5" w:rsidRDefault="008115E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BD92C8B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LRJw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A32990E" w14:textId="77777777" w:rsidR="008115E5" w:rsidRDefault="008115E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23"/>
    <w:rsid w:val="001D4CA1"/>
    <w:rsid w:val="001E4C86"/>
    <w:rsid w:val="001F53B3"/>
    <w:rsid w:val="00222423"/>
    <w:rsid w:val="002A0D77"/>
    <w:rsid w:val="002C79D4"/>
    <w:rsid w:val="003A62C3"/>
    <w:rsid w:val="00420F87"/>
    <w:rsid w:val="00483F32"/>
    <w:rsid w:val="004E5339"/>
    <w:rsid w:val="005240B6"/>
    <w:rsid w:val="00691927"/>
    <w:rsid w:val="006B23C5"/>
    <w:rsid w:val="006D47E0"/>
    <w:rsid w:val="007351D2"/>
    <w:rsid w:val="00764383"/>
    <w:rsid w:val="008115E5"/>
    <w:rsid w:val="009C06F1"/>
    <w:rsid w:val="00A00071"/>
    <w:rsid w:val="00AA479A"/>
    <w:rsid w:val="00B32371"/>
    <w:rsid w:val="00D44760"/>
    <w:rsid w:val="00DB6219"/>
    <w:rsid w:val="00E052E4"/>
    <w:rsid w:val="00E420E9"/>
    <w:rsid w:val="00E7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4F09E"/>
  <w15:chartTrackingRefBased/>
  <w15:docId w15:val="{B8609728-27F8-3441-A83C-A4C496D7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62C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5240B6"/>
    <w:rPr>
      <w:color w:val="53C3C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cg860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35FDBD1-54C3-CA4E-B9C0-B2011B267030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9DF743531C4D478FC59AB4EF47F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A8191-1EBB-C549-8AE6-48C43DB5F34B}"/>
      </w:docPartPr>
      <w:docPartBody>
        <w:p w:rsidR="00000000" w:rsidRDefault="00D23E6E">
          <w:pPr>
            <w:pStyle w:val="849DF743531C4D478FC59AB4EF47FDFA"/>
          </w:pPr>
          <w:r>
            <w:t>Objective</w:t>
          </w:r>
        </w:p>
      </w:docPartBody>
    </w:docPart>
    <w:docPart>
      <w:docPartPr>
        <w:name w:val="3E9E36C443ABA1418091843031E1E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28BBA-6179-A44C-A016-B1F3F98E3EC4}"/>
      </w:docPartPr>
      <w:docPartBody>
        <w:p w:rsidR="00000000" w:rsidRDefault="00D23E6E">
          <w:pPr>
            <w:pStyle w:val="3E9E36C443ABA1418091843031E1E73F"/>
          </w:pPr>
          <w:r>
            <w:t>Experience</w:t>
          </w:r>
        </w:p>
      </w:docPartBody>
    </w:docPart>
    <w:docPart>
      <w:docPartPr>
        <w:name w:val="D3AE6CCBE5DDE64496CAD5B669C16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1E01D-5C85-C448-B138-6D93D30C3EE7}"/>
      </w:docPartPr>
      <w:docPartBody>
        <w:p w:rsidR="00000000" w:rsidRDefault="00D23E6E">
          <w:pPr>
            <w:pStyle w:val="D3AE6CCBE5DDE64496CAD5B669C1668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6E"/>
    <w:rsid w:val="00D2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051289153243498CE9A55C4DF73F7E">
    <w:name w:val="48051289153243498CE9A55C4DF73F7E"/>
  </w:style>
  <w:style w:type="paragraph" w:customStyle="1" w:styleId="C1964322D4AB024A8218D7D296D462D8">
    <w:name w:val="C1964322D4AB024A8218D7D296D462D8"/>
  </w:style>
  <w:style w:type="paragraph" w:customStyle="1" w:styleId="849DF743531C4D478FC59AB4EF47FDFA">
    <w:name w:val="849DF743531C4D478FC59AB4EF47FDFA"/>
  </w:style>
  <w:style w:type="paragraph" w:customStyle="1" w:styleId="540B827C3537F04596F41285466C58F3">
    <w:name w:val="540B827C3537F04596F41285466C58F3"/>
  </w:style>
  <w:style w:type="paragraph" w:customStyle="1" w:styleId="3E9E36C443ABA1418091843031E1E73F">
    <w:name w:val="3E9E36C443ABA1418091843031E1E73F"/>
  </w:style>
  <w:style w:type="paragraph" w:customStyle="1" w:styleId="78461022D8E41747A84217A3B4442543">
    <w:name w:val="78461022D8E41747A84217A3B4442543"/>
  </w:style>
  <w:style w:type="paragraph" w:customStyle="1" w:styleId="8C17270D3318A14B82C28811A7332476">
    <w:name w:val="8C17270D3318A14B82C28811A733247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53461A50C205D6478C10103D802CC264">
    <w:name w:val="53461A50C205D6478C10103D802CC264"/>
  </w:style>
  <w:style w:type="paragraph" w:customStyle="1" w:styleId="D3AE6CCBE5DDE64496CAD5B669C16684">
    <w:name w:val="D3AE6CCBE5DDE64496CAD5B669C16684"/>
  </w:style>
  <w:style w:type="paragraph" w:customStyle="1" w:styleId="E62FDAD837D99F4FA6F0B1F4109C3690">
    <w:name w:val="E62FDAD837D99F4FA6F0B1F4109C3690"/>
  </w:style>
  <w:style w:type="paragraph" w:customStyle="1" w:styleId="C4CFBA582292114689913E761130E63B">
    <w:name w:val="C4CFBA582292114689913E761130E63B"/>
  </w:style>
  <w:style w:type="paragraph" w:customStyle="1" w:styleId="C2E1BAF1D6739242A0E8288386E0EBCA">
    <w:name w:val="C2E1BAF1D6739242A0E8288386E0EB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07076-AD1F-F94C-BDC9-7271653E1B1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{C35FDBD1-54C3-CA4E-B9C0-B2011B267030}tf50002018.dotx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chandresh999@hotmail.com</dc:creator>
  <cp:keywords/>
  <dc:description/>
  <cp:lastModifiedBy>chandresh999@hotmail.com</cp:lastModifiedBy>
  <cp:revision>2</cp:revision>
  <dcterms:created xsi:type="dcterms:W3CDTF">2017-01-12T14:48:00Z</dcterms:created>
  <dcterms:modified xsi:type="dcterms:W3CDTF">2017-01-12T14:48:00Z</dcterms:modified>
</cp:coreProperties>
</file>