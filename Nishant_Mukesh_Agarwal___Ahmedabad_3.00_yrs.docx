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23F" w:rsidRPr="00B6723F" w:rsidRDefault="00D51605" w:rsidP="00B6723F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                           </w:t>
      </w:r>
      <w:r w:rsidR="00B6723F" w:rsidRPr="00B6723F">
        <w:rPr>
          <w:rFonts w:ascii="Bookman Old Style" w:hAnsi="Bookman Old Style"/>
          <w:b/>
          <w:sz w:val="28"/>
          <w:szCs w:val="28"/>
        </w:rPr>
        <w:t>NISHANT M AGARWAL</w:t>
      </w:r>
      <w:r w:rsidR="00FE09BE">
        <w:rPr>
          <w:rFonts w:ascii="Bookman Old Style" w:hAnsi="Bookman Old Style"/>
          <w:b/>
          <w:sz w:val="28"/>
          <w:szCs w:val="28"/>
        </w:rPr>
        <w:t xml:space="preserve">              </w:t>
      </w:r>
      <w:r>
        <w:rPr>
          <w:rFonts w:ascii="Bookman Old Style" w:hAnsi="Bookman Old Style"/>
          <w:b/>
          <w:sz w:val="28"/>
          <w:szCs w:val="28"/>
        </w:rPr>
        <w:t xml:space="preserve">              </w:t>
      </w:r>
      <w:r w:rsidR="006B2118">
        <w:rPr>
          <w:rFonts w:ascii="Bookman Old Style" w:hAnsi="Bookman Old Style"/>
          <w:sz w:val="24"/>
          <w:szCs w:val="24"/>
        </w:rPr>
        <w:t>22/2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/18</w:t>
      </w:r>
      <w:r>
        <w:rPr>
          <w:rFonts w:ascii="Bookman Old Style" w:hAnsi="Bookman Old Style"/>
          <w:b/>
          <w:sz w:val="28"/>
          <w:szCs w:val="28"/>
        </w:rPr>
        <w:t xml:space="preserve">    </w:t>
      </w:r>
      <w:r w:rsidR="00FE09BE">
        <w:rPr>
          <w:rFonts w:ascii="Bookman Old Style" w:hAnsi="Bookman Old Style"/>
          <w:b/>
          <w:sz w:val="28"/>
          <w:szCs w:val="28"/>
        </w:rPr>
        <w:t xml:space="preserve">                                                  </w:t>
      </w:r>
    </w:p>
    <w:p w:rsidR="00B6723F" w:rsidRDefault="00B6723F" w:rsidP="00B6723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A-13 Mansi Apt. Nr Canal Parswanath Township Road</w:t>
      </w:r>
      <w:r w:rsidR="00D51605">
        <w:rPr>
          <w:rFonts w:ascii="Bookman Old Style" w:hAnsi="Bookman Old Style"/>
        </w:rPr>
        <w:t xml:space="preserve"> </w:t>
      </w:r>
    </w:p>
    <w:p w:rsidR="00B6723F" w:rsidRDefault="00B6723F" w:rsidP="00B6723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Krishnanagar Naroda Ahmedabad(382345)</w:t>
      </w:r>
    </w:p>
    <w:p w:rsidR="00B6723F" w:rsidRDefault="00B6723F" w:rsidP="00B6723F">
      <w:p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b/>
          <w:i/>
          <w:u w:val="single"/>
        </w:rPr>
        <w:t>Objectives;</w:t>
      </w:r>
    </w:p>
    <w:p w:rsidR="00B6723F" w:rsidRDefault="00B6723F" w:rsidP="00B6723F">
      <w:pPr>
        <w:rPr>
          <w:sz w:val="16"/>
          <w:szCs w:val="24"/>
        </w:rPr>
      </w:pPr>
      <w:r>
        <w:rPr>
          <w:szCs w:val="20"/>
        </w:rPr>
        <w:t>To work in a competitive that is both challenging and inspiring environment where my abilities accept to its outmost and to be the assets to the organization. I do have confidence to achieving goal.</w:t>
      </w:r>
    </w:p>
    <w:p w:rsidR="00B6723F" w:rsidRDefault="00B6723F" w:rsidP="00B6723F">
      <w:pPr>
        <w:rPr>
          <w:b/>
          <w:bCs/>
          <w:i/>
          <w:iCs/>
          <w:sz w:val="14"/>
          <w:szCs w:val="16"/>
          <w:u w:val="single"/>
        </w:rPr>
      </w:pPr>
      <w:r>
        <w:rPr>
          <w:b/>
          <w:bCs/>
          <w:i/>
          <w:iCs/>
          <w:u w:val="single"/>
        </w:rPr>
        <w:t>Academic Qualification</w:t>
      </w:r>
    </w:p>
    <w:p w:rsidR="00B6723F" w:rsidRDefault="00774829" w:rsidP="00774829">
      <w:pPr>
        <w:numPr>
          <w:ilvl w:val="1"/>
          <w:numId w:val="5"/>
        </w:numPr>
        <w:spacing w:after="0" w:line="240" w:lineRule="auto"/>
        <w:ind w:hanging="1080"/>
        <w:jc w:val="both"/>
      </w:pPr>
      <w:r>
        <w:t>Completed HSC from School For Excellence with 74%.</w:t>
      </w:r>
    </w:p>
    <w:p w:rsidR="00B6723F" w:rsidRDefault="00774829" w:rsidP="00B6723F">
      <w:pPr>
        <w:numPr>
          <w:ilvl w:val="1"/>
          <w:numId w:val="5"/>
        </w:numPr>
        <w:spacing w:after="0" w:line="240" w:lineRule="auto"/>
        <w:ind w:hanging="1080"/>
        <w:jc w:val="both"/>
      </w:pPr>
      <w:r>
        <w:t>I Couldn’t  pursue my B.E. after 3</w:t>
      </w:r>
      <w:r w:rsidRPr="00774829">
        <w:rPr>
          <w:vertAlign w:val="superscript"/>
        </w:rPr>
        <w:t>rd</w:t>
      </w:r>
      <w:r>
        <w:t xml:space="preserve"> Semester.</w:t>
      </w:r>
    </w:p>
    <w:p w:rsidR="00FE09BE" w:rsidRDefault="00FE09BE" w:rsidP="00B6723F">
      <w:pPr>
        <w:rPr>
          <w:b/>
          <w:bCs/>
          <w:i/>
          <w:iCs/>
          <w:u w:val="single"/>
        </w:rPr>
      </w:pPr>
    </w:p>
    <w:p w:rsidR="00B6723F" w:rsidRPr="00FE09BE" w:rsidRDefault="00B6723F" w:rsidP="00B6723F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u w:val="single"/>
        </w:rPr>
        <w:t>Work and Experiences</w:t>
      </w:r>
      <w:r w:rsidR="00FE09BE">
        <w:rPr>
          <w:b/>
          <w:bCs/>
          <w:i/>
          <w:iCs/>
          <w:sz w:val="24"/>
          <w:u w:val="single"/>
        </w:rPr>
        <w:t xml:space="preserve"> :</w:t>
      </w:r>
    </w:p>
    <w:p w:rsidR="00B6723F" w:rsidRDefault="00864E6B" w:rsidP="00B6723F">
      <w:pPr>
        <w:numPr>
          <w:ilvl w:val="0"/>
          <w:numId w:val="6"/>
        </w:numPr>
        <w:spacing w:after="0" w:line="240" w:lineRule="auto"/>
        <w:rPr>
          <w:rFonts w:ascii="Comic Sans MS" w:hAnsi="Comic Sans MS"/>
        </w:rPr>
      </w:pPr>
      <w:r>
        <w:rPr>
          <w:b/>
          <w:bCs/>
        </w:rPr>
        <w:t xml:space="preserve">Telecaller Department on Reliance Life Insurance Company , </w:t>
      </w:r>
      <w:r w:rsidRPr="00963C43">
        <w:rPr>
          <w:bCs/>
        </w:rPr>
        <w:t>Ahmedabad</w:t>
      </w:r>
      <w:r>
        <w:rPr>
          <w:b/>
          <w:bCs/>
        </w:rPr>
        <w:t>.</w:t>
      </w:r>
    </w:p>
    <w:p w:rsidR="00B6723F" w:rsidRDefault="00864E6B" w:rsidP="00B6723F">
      <w:pPr>
        <w:ind w:left="2880"/>
        <w:rPr>
          <w:rFonts w:ascii="Times New Roman" w:hAnsi="Times New Roman"/>
        </w:rPr>
      </w:pPr>
      <w:r>
        <w:t>[2012 to 2013</w:t>
      </w:r>
      <w:r w:rsidR="00B6723F">
        <w:t>]</w:t>
      </w:r>
    </w:p>
    <w:p w:rsidR="00B6723F" w:rsidRDefault="00864E6B" w:rsidP="00B6723F">
      <w:pPr>
        <w:numPr>
          <w:ilvl w:val="0"/>
          <w:numId w:val="6"/>
        </w:numPr>
        <w:spacing w:after="0" w:line="240" w:lineRule="auto"/>
        <w:rPr>
          <w:rFonts w:ascii="Comic Sans MS" w:hAnsi="Comic Sans MS"/>
        </w:rPr>
      </w:pPr>
      <w:r>
        <w:rPr>
          <w:b/>
          <w:bCs/>
        </w:rPr>
        <w:t>Front Office Department</w:t>
      </w:r>
      <w:r w:rsidR="00B6723F">
        <w:t xml:space="preserve"> </w:t>
      </w:r>
      <w:r w:rsidR="00B6723F">
        <w:rPr>
          <w:rFonts w:ascii="Comic Sans MS" w:hAnsi="Comic Sans MS"/>
        </w:rPr>
        <w:t xml:space="preserve">on Hotel </w:t>
      </w:r>
      <w:r>
        <w:rPr>
          <w:rFonts w:ascii="Comic Sans MS" w:hAnsi="Comic Sans MS"/>
        </w:rPr>
        <w:t>Manek Manohar , Mount Abu (Rajasthan).</w:t>
      </w:r>
    </w:p>
    <w:p w:rsidR="00B6723F" w:rsidRPr="00864E6B" w:rsidRDefault="00864E6B" w:rsidP="00864E6B">
      <w:pPr>
        <w:ind w:left="2880"/>
        <w:rPr>
          <w:rFonts w:ascii="Times New Roman" w:hAnsi="Times New Roman"/>
        </w:rPr>
      </w:pPr>
      <w:r>
        <w:t>[May 2016 to Oct 2016</w:t>
      </w:r>
      <w:r w:rsidR="00B6723F">
        <w:t>]</w:t>
      </w:r>
    </w:p>
    <w:p w:rsidR="00B6723F" w:rsidRDefault="00864E6B" w:rsidP="00B6723F">
      <w:pPr>
        <w:numPr>
          <w:ilvl w:val="0"/>
          <w:numId w:val="6"/>
        </w:numPr>
        <w:spacing w:after="0" w:line="240" w:lineRule="auto"/>
        <w:rPr>
          <w:rFonts w:ascii="Comic Sans MS" w:hAnsi="Comic Sans MS"/>
        </w:rPr>
      </w:pPr>
      <w:r>
        <w:rPr>
          <w:b/>
        </w:rPr>
        <w:t xml:space="preserve">Data Entry Operator cum Sales Supervisor in Canteen Stores Department </w:t>
      </w:r>
      <w:r w:rsidR="00963C43">
        <w:rPr>
          <w:b/>
        </w:rPr>
        <w:t>Abad Cantt Board.</w:t>
      </w:r>
    </w:p>
    <w:p w:rsidR="00B6723F" w:rsidRDefault="00B6723F" w:rsidP="00B6723F">
      <w:pPr>
        <w:ind w:left="2880"/>
        <w:rPr>
          <w:rFonts w:ascii="Comic Sans MS" w:hAnsi="Comic Sans MS"/>
        </w:rPr>
      </w:pPr>
      <w:r>
        <w:t>[</w:t>
      </w:r>
      <w:r w:rsidR="00963C43">
        <w:t>June 2017 to Nov</w:t>
      </w:r>
      <w:r>
        <w:t xml:space="preserve"> 2</w:t>
      </w:r>
      <w:r w:rsidR="00963C43">
        <w:t>017</w:t>
      </w:r>
      <w:r>
        <w:t>]</w:t>
      </w:r>
    </w:p>
    <w:p w:rsidR="00B6723F" w:rsidRDefault="00963C43" w:rsidP="00B6723F">
      <w:pPr>
        <w:numPr>
          <w:ilvl w:val="0"/>
          <w:numId w:val="6"/>
        </w:numPr>
        <w:tabs>
          <w:tab w:val="left" w:pos="360"/>
        </w:tabs>
        <w:spacing w:after="0" w:line="240" w:lineRule="auto"/>
        <w:rPr>
          <w:rFonts w:ascii="Comic Sans MS" w:hAnsi="Comic Sans MS"/>
        </w:rPr>
      </w:pPr>
      <w:r>
        <w:rPr>
          <w:b/>
        </w:rPr>
        <w:t>Data entry Operator cum Supervisor</w:t>
      </w:r>
      <w:r w:rsidR="00B6723F">
        <w:t xml:space="preserve"> </w:t>
      </w:r>
      <w:r>
        <w:rPr>
          <w:rFonts w:ascii="Comic Sans MS" w:hAnsi="Comic Sans MS"/>
        </w:rPr>
        <w:t>on</w:t>
      </w:r>
      <w:r w:rsidR="00B6723F"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</w:rPr>
        <w:t xml:space="preserve">Gayatri Rubtech , </w:t>
      </w:r>
      <w:r w:rsidRPr="00963C43">
        <w:rPr>
          <w:rFonts w:ascii="Comic Sans MS" w:hAnsi="Comic Sans MS"/>
        </w:rPr>
        <w:t>Vatva Gidc</w:t>
      </w:r>
      <w:r>
        <w:rPr>
          <w:rFonts w:ascii="Comic Sans MS" w:hAnsi="Comic Sans MS"/>
          <w:b/>
        </w:rPr>
        <w:t xml:space="preserve"> Ahmedabad.</w:t>
      </w:r>
    </w:p>
    <w:p w:rsidR="00B6723F" w:rsidRPr="00FE09BE" w:rsidRDefault="00B6723F" w:rsidP="00FE09BE">
      <w:pPr>
        <w:tabs>
          <w:tab w:val="left" w:pos="360"/>
        </w:tabs>
        <w:ind w:left="360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 w:rsidR="00963C43">
        <w:t>[Dec 2017</w:t>
      </w:r>
      <w:r>
        <w:t xml:space="preserve"> to present]</w:t>
      </w:r>
    </w:p>
    <w:p w:rsidR="00B6723F" w:rsidRDefault="00B6723F" w:rsidP="00B6723F">
      <w:pPr>
        <w:rPr>
          <w:b/>
          <w:i/>
          <w:sz w:val="14"/>
          <w:u w:val="single"/>
        </w:rPr>
      </w:pPr>
      <w:r>
        <w:rPr>
          <w:b/>
          <w:i/>
          <w:u w:val="single"/>
        </w:rPr>
        <w:t>Job Summary</w:t>
      </w:r>
    </w:p>
    <w:p w:rsidR="00B6723F" w:rsidRDefault="00B6723F" w:rsidP="00FE09BE">
      <w:pPr>
        <w:numPr>
          <w:ilvl w:val="0"/>
          <w:numId w:val="7"/>
        </w:numPr>
        <w:spacing w:after="0" w:line="240" w:lineRule="auto"/>
      </w:pPr>
      <w:r>
        <w:t>Operatin</w:t>
      </w:r>
      <w:r w:rsidR="008756F2">
        <w:t>g calls as per the given data sheet and convincing them to have an insurance</w:t>
      </w:r>
      <w:r>
        <w:t>.</w:t>
      </w:r>
    </w:p>
    <w:p w:rsidR="00B6723F" w:rsidRDefault="008756F2" w:rsidP="00FE09BE">
      <w:pPr>
        <w:numPr>
          <w:ilvl w:val="0"/>
          <w:numId w:val="7"/>
        </w:numPr>
        <w:spacing w:after="0" w:line="240" w:lineRule="auto"/>
      </w:pPr>
      <w:r>
        <w:t xml:space="preserve">Operating calls with professional performance mention daily attendance sheet, guest occupation, arrival -departure and program record, </w:t>
      </w:r>
      <w:r w:rsidR="00F83DEE">
        <w:t xml:space="preserve">and handover to related </w:t>
      </w:r>
      <w:r>
        <w:t>and house keeping department for report to manager.</w:t>
      </w:r>
    </w:p>
    <w:p w:rsidR="00B6723F" w:rsidRDefault="008756F2" w:rsidP="00FE09BE">
      <w:pPr>
        <w:numPr>
          <w:ilvl w:val="0"/>
          <w:numId w:val="7"/>
        </w:numPr>
        <w:spacing w:after="0" w:line="240" w:lineRule="auto"/>
      </w:pPr>
      <w:r>
        <w:t>Insert the goods sales status</w:t>
      </w:r>
      <w:r w:rsidR="00F83DEE">
        <w:t xml:space="preserve"> , the personal information and problems of the Ex servicemen persons</w:t>
      </w:r>
      <w:r>
        <w:t xml:space="preserve"> , verify and submit the report to the main head office.</w:t>
      </w:r>
    </w:p>
    <w:p w:rsidR="00FE09BE" w:rsidRPr="00FE09BE" w:rsidRDefault="00F83DEE" w:rsidP="00FE09BE">
      <w:pPr>
        <w:numPr>
          <w:ilvl w:val="0"/>
          <w:numId w:val="7"/>
        </w:numPr>
        <w:spacing w:after="0" w:line="240" w:lineRule="auto"/>
      </w:pPr>
      <w:r>
        <w:t>Insert the sales of the Rubber Roller in Ms Excel , Handle the Dispatch department and to check the current status of rubber roller and give it to the respective Customers.</w:t>
      </w:r>
    </w:p>
    <w:p w:rsidR="00B6723F" w:rsidRPr="00F83DEE" w:rsidRDefault="00B6723F" w:rsidP="00B6723F">
      <w:pPr>
        <w:rPr>
          <w:b/>
          <w:bCs/>
          <w:i/>
          <w:iCs/>
          <w:sz w:val="24"/>
          <w:u w:val="single"/>
        </w:rPr>
      </w:pPr>
      <w:r>
        <w:rPr>
          <w:b/>
          <w:bCs/>
          <w:i/>
          <w:iCs/>
          <w:u w:val="single"/>
        </w:rPr>
        <w:t>Extra Activities</w:t>
      </w:r>
    </w:p>
    <w:p w:rsidR="00B6723F" w:rsidRDefault="00B6723F" w:rsidP="00B6723F">
      <w:pPr>
        <w:numPr>
          <w:ilvl w:val="0"/>
          <w:numId w:val="8"/>
        </w:numPr>
        <w:spacing w:after="0" w:line="240" w:lineRule="auto"/>
      </w:pPr>
      <w:r>
        <w:t>Computer Knowledge on Office package &amp; Internet- E-mails.</w:t>
      </w:r>
    </w:p>
    <w:p w:rsidR="00FE09BE" w:rsidRPr="00FE09BE" w:rsidRDefault="00FE09BE" w:rsidP="00B6723F">
      <w:pPr>
        <w:numPr>
          <w:ilvl w:val="0"/>
          <w:numId w:val="8"/>
        </w:numPr>
        <w:spacing w:after="0" w:line="240" w:lineRule="auto"/>
      </w:pPr>
      <w:r>
        <w:t>Dancing , Writing .</w:t>
      </w:r>
    </w:p>
    <w:p w:rsidR="00FE09BE" w:rsidRPr="00FE09BE" w:rsidRDefault="00FE09BE" w:rsidP="00FE09BE">
      <w:pPr>
        <w:rPr>
          <w:b/>
          <w:i/>
          <w:sz w:val="24"/>
          <w:szCs w:val="24"/>
          <w:u w:val="single"/>
        </w:rPr>
      </w:pPr>
      <w:r w:rsidRPr="00FE09BE">
        <w:rPr>
          <w:b/>
          <w:i/>
          <w:sz w:val="24"/>
          <w:szCs w:val="24"/>
          <w:u w:val="single"/>
        </w:rPr>
        <w:t xml:space="preserve">Personal Detail </w:t>
      </w:r>
    </w:p>
    <w:p w:rsidR="00FE09BE" w:rsidRDefault="00FE09BE" w:rsidP="00FE09BE">
      <w:pPr>
        <w:rPr>
          <w:szCs w:val="20"/>
        </w:rPr>
      </w:pPr>
      <w:r>
        <w:t xml:space="preserve">          Name</w:t>
      </w:r>
      <w:r w:rsidR="008756F2">
        <w:rPr>
          <w:szCs w:val="20"/>
        </w:rPr>
        <w:t>: Mr. Nishant Mukesh Agarwal</w:t>
      </w:r>
    </w:p>
    <w:p w:rsidR="00B6723F" w:rsidRDefault="00FE09BE" w:rsidP="00FE09BE">
      <w:pPr>
        <w:rPr>
          <w:szCs w:val="20"/>
        </w:rPr>
      </w:pPr>
      <w:r>
        <w:rPr>
          <w:szCs w:val="20"/>
        </w:rPr>
        <w:t xml:space="preserve">          </w:t>
      </w:r>
      <w:r w:rsidR="00B6723F">
        <w:rPr>
          <w:szCs w:val="20"/>
        </w:rPr>
        <w:t>Date of birth</w:t>
      </w:r>
      <w:r w:rsidR="00B6723F">
        <w:tab/>
      </w:r>
      <w:r w:rsidR="00B6723F">
        <w:tab/>
      </w:r>
      <w:r w:rsidR="008756F2">
        <w:rPr>
          <w:szCs w:val="20"/>
        </w:rPr>
        <w:t>: 08/01/1994</w:t>
      </w:r>
    </w:p>
    <w:p w:rsidR="00B6723F" w:rsidRDefault="00FE09BE" w:rsidP="00FE09BE">
      <w:pPr>
        <w:ind w:firstLine="540"/>
        <w:rPr>
          <w:szCs w:val="20"/>
        </w:rPr>
      </w:pPr>
      <w:r>
        <w:rPr>
          <w:szCs w:val="20"/>
        </w:rPr>
        <w:t xml:space="preserve"> </w:t>
      </w:r>
      <w:r w:rsidR="00B6723F">
        <w:rPr>
          <w:szCs w:val="20"/>
        </w:rPr>
        <w:t>Nationality</w:t>
      </w:r>
      <w:r w:rsidR="00B6723F">
        <w:tab/>
      </w:r>
      <w:r w:rsidR="00B6723F">
        <w:tab/>
      </w:r>
      <w:r w:rsidR="008756F2">
        <w:rPr>
          <w:szCs w:val="20"/>
        </w:rPr>
        <w:t>: Indian</w:t>
      </w:r>
      <w:r w:rsidR="00B6723F">
        <w:rPr>
          <w:szCs w:val="20"/>
        </w:rPr>
        <w:t xml:space="preserve"> </w:t>
      </w:r>
    </w:p>
    <w:p w:rsidR="00FE09BE" w:rsidRDefault="00FE09BE" w:rsidP="00FE09BE">
      <w:pPr>
        <w:rPr>
          <w:szCs w:val="20"/>
        </w:rPr>
      </w:pPr>
      <w:r>
        <w:rPr>
          <w:szCs w:val="20"/>
        </w:rPr>
        <w:t xml:space="preserve">         Email Id &amp; Contact no    : </w:t>
      </w:r>
      <w:hyperlink r:id="rId10" w:history="1">
        <w:r w:rsidRPr="00D74B7C">
          <w:rPr>
            <w:rStyle w:val="Hyperlink"/>
            <w:szCs w:val="20"/>
          </w:rPr>
          <w:t>Nishanta03@gmail.com</w:t>
        </w:r>
      </w:hyperlink>
      <w:r>
        <w:rPr>
          <w:szCs w:val="20"/>
        </w:rPr>
        <w:t xml:space="preserve">     +91,9662466310</w:t>
      </w:r>
    </w:p>
    <w:p w:rsidR="00B6723F" w:rsidRDefault="00B6723F" w:rsidP="00B6723F">
      <w:pPr>
        <w:ind w:firstLine="540"/>
        <w:rPr>
          <w:szCs w:val="20"/>
        </w:rPr>
      </w:pPr>
      <w:r>
        <w:lastRenderedPageBreak/>
        <w:tab/>
      </w:r>
      <w:r>
        <w:tab/>
      </w:r>
      <w:r>
        <w:tab/>
      </w:r>
      <w:r>
        <w:tab/>
      </w:r>
      <w:r w:rsidR="00F83DEE">
        <w:rPr>
          <w:szCs w:val="20"/>
        </w:rPr>
        <w:t>:</w:t>
      </w:r>
    </w:p>
    <w:p w:rsidR="00B6723F" w:rsidRDefault="00B6723F" w:rsidP="00B6723F">
      <w:pPr>
        <w:rPr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3844C40AF0B64208958B510E9CD00DD2"/>
        </w:placeholder>
        <w:docPartList>
          <w:docPartGallery w:val="Quick Parts"/>
          <w:docPartCategory w:val=" Resume Name"/>
        </w:docPartList>
      </w:sdtPr>
      <w:sdtEndPr/>
      <w:sdtContent>
        <w:p w:rsidR="00A907A8" w:rsidRDefault="00A907A8" w:rsidP="00B6723F">
          <w:pPr>
            <w:pStyle w:val="Title"/>
          </w:pPr>
        </w:p>
        <w:p w:rsidR="00A907A8" w:rsidRDefault="00D879FC" w:rsidP="00B6723F">
          <w:pPr>
            <w:pStyle w:val="NoSpacing"/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</w:pPr>
          <w:sdt>
            <w:sdtPr>
              <w:alias w:val="E-mail Address"/>
              <w:tag w:val=""/>
              <w:id w:val="527535243"/>
              <w:placeholder>
                <w:docPart w:val="69530B7948754986B147C9E8C97F15C2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B6723F">
                <w:rPr>
                  <w:rStyle w:val="PlaceholderText"/>
                  <w:color w:val="000000"/>
                </w:rPr>
                <w:t>[Type your e-mail]</w:t>
              </w:r>
            </w:sdtContent>
          </w:sdt>
        </w:p>
      </w:sdtContent>
    </w:sdt>
    <w:p w:rsidR="00A907A8" w:rsidRPr="00B6723F" w:rsidRDefault="00A907A8" w:rsidP="00B6723F">
      <w:pPr>
        <w:rPr>
          <w:i/>
          <w:iCs/>
        </w:rPr>
      </w:pPr>
    </w:p>
    <w:sectPr w:rsidR="00A907A8" w:rsidRPr="00B6723F" w:rsidSect="00FE09BE">
      <w:footerReference w:type="default" r:id="rId11"/>
      <w:headerReference w:type="first" r:id="rId12"/>
      <w:pgSz w:w="12240" w:h="15840" w:code="1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9FC" w:rsidRDefault="00D879FC">
      <w:pPr>
        <w:spacing w:after="0" w:line="240" w:lineRule="auto"/>
      </w:pPr>
      <w:r>
        <w:separator/>
      </w:r>
    </w:p>
  </w:endnote>
  <w:endnote w:type="continuationSeparator" w:id="0">
    <w:p w:rsidR="00D879FC" w:rsidRDefault="00D8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A8" w:rsidRDefault="004B61A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1F8FADE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228600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1EA4281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089B40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A907A8" w:rsidRDefault="004B61A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7109460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07A8" w:rsidRDefault="004B61A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A907A8" w:rsidRDefault="004B61A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9FC" w:rsidRDefault="00D879FC">
      <w:pPr>
        <w:spacing w:after="0" w:line="240" w:lineRule="auto"/>
      </w:pPr>
      <w:r>
        <w:separator/>
      </w:r>
    </w:p>
  </w:footnote>
  <w:footnote w:type="continuationSeparator" w:id="0">
    <w:p w:rsidR="00D879FC" w:rsidRDefault="00D8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A8" w:rsidRDefault="004B61A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6ED77D6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228600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20806E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7418070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6858000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A3B363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A907A8" w:rsidRDefault="00A907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2E42"/>
    <w:multiLevelType w:val="hybridMultilevel"/>
    <w:tmpl w:val="A3DA9448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17C69B4"/>
    <w:multiLevelType w:val="hybridMultilevel"/>
    <w:tmpl w:val="E99EF6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6A6276"/>
    <w:multiLevelType w:val="hybridMultilevel"/>
    <w:tmpl w:val="71FC2F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BC36894"/>
    <w:multiLevelType w:val="hybridMultilevel"/>
    <w:tmpl w:val="44D27A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3F"/>
    <w:rsid w:val="004B61A9"/>
    <w:rsid w:val="006B2118"/>
    <w:rsid w:val="00774829"/>
    <w:rsid w:val="00864E6B"/>
    <w:rsid w:val="008756F2"/>
    <w:rsid w:val="00963C43"/>
    <w:rsid w:val="00A907A8"/>
    <w:rsid w:val="00B6723F"/>
    <w:rsid w:val="00C84862"/>
    <w:rsid w:val="00D51605"/>
    <w:rsid w:val="00D879FC"/>
    <w:rsid w:val="00E025A2"/>
    <w:rsid w:val="00F83DEE"/>
    <w:rsid w:val="00F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B3AEF2-DE4A-41CE-A022-F2124E78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B6723F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ishanta0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844C40AF0B64208958B510E9CD00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79403-8552-4AC6-A2F8-0746A4FEBC2D}"/>
      </w:docPartPr>
      <w:docPartBody>
        <w:p w:rsidR="0041506D" w:rsidRDefault="00727D2E">
          <w:pPr>
            <w:pStyle w:val="3844C40AF0B64208958B510E9CD00DD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9530B7948754986B147C9E8C97F1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81334-F81B-401F-AEC7-53CB58881153}"/>
      </w:docPartPr>
      <w:docPartBody>
        <w:p w:rsidR="0041506D" w:rsidRDefault="00727D2E">
          <w:pPr>
            <w:pStyle w:val="69530B7948754986B147C9E8C97F15C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2E"/>
    <w:rsid w:val="001E41B2"/>
    <w:rsid w:val="0041506D"/>
    <w:rsid w:val="0072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3844C40AF0B64208958B510E9CD00DD2">
    <w:name w:val="3844C40AF0B64208958B510E9CD00DD2"/>
  </w:style>
  <w:style w:type="paragraph" w:customStyle="1" w:styleId="50A1CC07A4DE495F87825E7B486783EF">
    <w:name w:val="50A1CC07A4DE495F87825E7B486783EF"/>
  </w:style>
  <w:style w:type="paragraph" w:customStyle="1" w:styleId="69530B7948754986B147C9E8C97F15C2">
    <w:name w:val="69530B7948754986B147C9E8C97F15C2"/>
  </w:style>
  <w:style w:type="paragraph" w:customStyle="1" w:styleId="CB33C1A6A8B944EEAB41EBAF88072247">
    <w:name w:val="CB33C1A6A8B944EEAB41EBAF88072247"/>
  </w:style>
  <w:style w:type="paragraph" w:customStyle="1" w:styleId="DE99DD7413D34A10B6BABFD9371718E6">
    <w:name w:val="DE99DD7413D34A10B6BABFD9371718E6"/>
  </w:style>
  <w:style w:type="paragraph" w:customStyle="1" w:styleId="ED9F0C5C5C574624A3B478CF4D0D8407">
    <w:name w:val="ED9F0C5C5C574624A3B478CF4D0D8407"/>
  </w:style>
  <w:style w:type="paragraph" w:customStyle="1" w:styleId="63BFB54ED6FB43419AEAC2E4D0208435">
    <w:name w:val="63BFB54ED6FB43419AEAC2E4D0208435"/>
  </w:style>
  <w:style w:type="paragraph" w:customStyle="1" w:styleId="4FF88DE29BD349DD93336BAC0E3F71C3">
    <w:name w:val="4FF88DE29BD349DD93336BAC0E3F71C3"/>
  </w:style>
  <w:style w:type="paragraph" w:customStyle="1" w:styleId="2EA64889B5BD48738DBA125E9D2EBAAA">
    <w:name w:val="2EA64889B5BD48738DBA125E9D2EBAAA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5F9FC410463F41609533F5E0A07A4ED2">
    <w:name w:val="5F9FC410463F41609533F5E0A07A4ED2"/>
  </w:style>
  <w:style w:type="paragraph" w:customStyle="1" w:styleId="A7C53DCBEE60499083D8BA66559F0BA1">
    <w:name w:val="A7C53DCBEE60499083D8BA66559F0BA1"/>
  </w:style>
  <w:style w:type="paragraph" w:customStyle="1" w:styleId="BC59AC38E95544449C46E4A5C6B1A724">
    <w:name w:val="BC59AC38E95544449C46E4A5C6B1A724"/>
  </w:style>
  <w:style w:type="paragraph" w:customStyle="1" w:styleId="D0D96265C8474F1B9BAE11DB75C3BFA4">
    <w:name w:val="D0D96265C8474F1B9BAE11DB75C3BFA4"/>
  </w:style>
  <w:style w:type="paragraph" w:customStyle="1" w:styleId="772E84BA3AF24054A8C788C6A76FAB4C">
    <w:name w:val="772E84BA3AF24054A8C788C6A76FAB4C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94E4832D980640D5BB80024D9AC40B50">
    <w:name w:val="94E4832D980640D5BB80024D9AC40B50"/>
  </w:style>
  <w:style w:type="paragraph" w:customStyle="1" w:styleId="5AD400E70E7343099B76AE47022CF617">
    <w:name w:val="5AD400E70E7343099B76AE47022CF617"/>
  </w:style>
  <w:style w:type="paragraph" w:customStyle="1" w:styleId="1EAD44619D7E4F3AA3FD531D11B86FA3">
    <w:name w:val="1EAD44619D7E4F3AA3FD531D11B86FA3"/>
  </w:style>
  <w:style w:type="paragraph" w:customStyle="1" w:styleId="D99E83BBFE134C0F826B5F58EC567BE7">
    <w:name w:val="D99E83BBFE134C0F826B5F58EC567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C66824D-99E5-4B42-92BE-D9699208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86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Agarwal</dc:creator>
  <cp:lastModifiedBy>Nishant Agarwal</cp:lastModifiedBy>
  <cp:revision>7</cp:revision>
  <dcterms:created xsi:type="dcterms:W3CDTF">2018-01-25T01:10:00Z</dcterms:created>
  <dcterms:modified xsi:type="dcterms:W3CDTF">2018-02-22T02:47:00Z</dcterms:modified>
</cp:coreProperties>
</file>