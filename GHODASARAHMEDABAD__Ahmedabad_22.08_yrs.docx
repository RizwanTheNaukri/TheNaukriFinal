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BD37" w14:textId="4D3C9811" w:rsidR="00AC727E" w:rsidRDefault="00000000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204126D08E8E45DDA7D89AE16CA793C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E41474">
            <w:t>GHODASAR</w:t>
          </w:r>
        </w:sdtContent>
      </w:sdt>
    </w:p>
    <w:sdt>
      <w:sdtPr>
        <w:alias w:val="Category"/>
        <w:tag w:val=""/>
        <w:id w:val="1543715586"/>
        <w:placeholder>
          <w:docPart w:val="45C6EC9491F742DE9B4EFCB887F698F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636AD31" w14:textId="61308948" w:rsidR="00AC727E" w:rsidRDefault="00E41474">
          <w:pPr>
            <w:pStyle w:val="ContactInfo"/>
          </w:pPr>
          <w:r>
            <w:t>AHMEDABAD</w:t>
          </w:r>
        </w:p>
      </w:sdtContent>
    </w:sdt>
    <w:p w14:paraId="1A9EEBD9" w14:textId="17DC8372" w:rsidR="00AC727E" w:rsidRDefault="00000000">
      <w:pPr>
        <w:pStyle w:val="ContactInfo"/>
      </w:pPr>
      <w:sdt>
        <w:sdtPr>
          <w:alias w:val="Telephone"/>
          <w:tag w:val="Telephone"/>
          <w:id w:val="599758962"/>
          <w:placeholder>
            <w:docPart w:val="1D2867A5DB7B41A595420662231EAE4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E41474">
            <w:t>6354358704</w:t>
          </w:r>
        </w:sdtContent>
      </w:sdt>
    </w:p>
    <w:sdt>
      <w:sdtPr>
        <w:alias w:val="Website"/>
        <w:tag w:val="Website"/>
        <w:id w:val="48967594"/>
        <w:placeholder>
          <w:docPart w:val="F1C548C6DD3A4FB39F7516CFBA904E9C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5DCA9C67" w14:textId="41754E00" w:rsidR="00AC727E" w:rsidRDefault="00E35E7F">
          <w:pPr>
            <w:pStyle w:val="ContactInfo"/>
          </w:pPr>
          <w:r>
            <w:t>[Website]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33A7803CC3704709850FF7106CFE477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40DEFA94" w14:textId="2CD2E4C4" w:rsidR="00AC727E" w:rsidRDefault="00E41474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Prisha19vp@gmail.com</w:t>
          </w:r>
        </w:p>
      </w:sdtContent>
    </w:sdt>
    <w:p w14:paraId="453FCD77" w14:textId="01FC1737" w:rsidR="00AC727E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3F093B883F384252A663EEB7A9DAFF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E68EA">
            <w:t>prisha pat</w:t>
          </w:r>
          <w:r w:rsidR="00E41474">
            <w:t>el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AC727E" w14:paraId="311A099D" w14:textId="77777777">
        <w:tc>
          <w:tcPr>
            <w:tcW w:w="1778" w:type="dxa"/>
          </w:tcPr>
          <w:p w14:paraId="3BBA35EF" w14:textId="77777777" w:rsidR="00AC727E" w:rsidRDefault="00000000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71B3D448" w14:textId="77777777" w:rsidR="00AC727E" w:rsidRDefault="00AC727E"/>
        </w:tc>
        <w:tc>
          <w:tcPr>
            <w:tcW w:w="7830" w:type="dxa"/>
          </w:tcPr>
          <w:p w14:paraId="1AE3D2C8" w14:textId="7EB4AB32" w:rsidR="00AC727E" w:rsidRDefault="00E41474">
            <w:pPr>
              <w:pStyle w:val="ResumeText"/>
            </w:pPr>
            <w:r>
              <w:t>To work with a company which gives chance to prove my passion, to fulfill my hunger for knowledge and to utilize my skills and abilities to expand.</w:t>
            </w:r>
          </w:p>
        </w:tc>
      </w:tr>
      <w:tr w:rsidR="00AC727E" w14:paraId="0814D9BA" w14:textId="77777777">
        <w:tc>
          <w:tcPr>
            <w:tcW w:w="1778" w:type="dxa"/>
          </w:tcPr>
          <w:p w14:paraId="4EEFA666" w14:textId="77777777" w:rsidR="00AC727E" w:rsidRDefault="00000000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5ACF7324" w14:textId="77777777" w:rsidR="00AC727E" w:rsidRDefault="00AC727E"/>
        </w:tc>
        <w:tc>
          <w:tcPr>
            <w:tcW w:w="7830" w:type="dxa"/>
          </w:tcPr>
          <w:p w14:paraId="435225FA" w14:textId="77777777" w:rsidR="00AC727E" w:rsidRDefault="00E41474" w:rsidP="00E41474">
            <w:pPr>
              <w:pStyle w:val="ResumeText"/>
              <w:numPr>
                <w:ilvl w:val="0"/>
                <w:numId w:val="1"/>
              </w:numPr>
            </w:pPr>
            <w:r>
              <w:t>Strength to handle pressure.</w:t>
            </w:r>
          </w:p>
          <w:p w14:paraId="7541F986" w14:textId="7FB594B8" w:rsidR="00E41474" w:rsidRDefault="00E41474" w:rsidP="00E41474">
            <w:pPr>
              <w:pStyle w:val="ResumeText"/>
              <w:numPr>
                <w:ilvl w:val="0"/>
                <w:numId w:val="1"/>
              </w:numPr>
            </w:pPr>
            <w:r>
              <w:t>Communication Skills.</w:t>
            </w:r>
          </w:p>
          <w:p w14:paraId="369EA891" w14:textId="74175312" w:rsidR="00E41474" w:rsidRDefault="00E41474" w:rsidP="00E41474">
            <w:pPr>
              <w:pStyle w:val="ResumeText"/>
              <w:numPr>
                <w:ilvl w:val="0"/>
                <w:numId w:val="1"/>
              </w:numPr>
            </w:pPr>
            <w:r>
              <w:t>Fluency in English.</w:t>
            </w:r>
          </w:p>
          <w:p w14:paraId="31D4A267" w14:textId="77777777" w:rsidR="00E41474" w:rsidRDefault="00E41474" w:rsidP="00E41474">
            <w:pPr>
              <w:pStyle w:val="ResumeText"/>
              <w:numPr>
                <w:ilvl w:val="0"/>
                <w:numId w:val="1"/>
              </w:numPr>
            </w:pPr>
            <w:r>
              <w:t>Confident and Determinant.</w:t>
            </w:r>
          </w:p>
          <w:p w14:paraId="4A97E123" w14:textId="77777777" w:rsidR="00E41474" w:rsidRDefault="00E41474" w:rsidP="00E41474">
            <w:pPr>
              <w:pStyle w:val="ResumeText"/>
              <w:numPr>
                <w:ilvl w:val="0"/>
                <w:numId w:val="1"/>
              </w:numPr>
            </w:pPr>
            <w:r>
              <w:t>Patience and Decision making.</w:t>
            </w:r>
          </w:p>
          <w:p w14:paraId="151FAF27" w14:textId="77777777" w:rsidR="00E41474" w:rsidRDefault="00E41474" w:rsidP="00E41474">
            <w:pPr>
              <w:pStyle w:val="ResumeText"/>
              <w:numPr>
                <w:ilvl w:val="0"/>
                <w:numId w:val="1"/>
              </w:numPr>
            </w:pPr>
            <w:r>
              <w:t>Adapt new opportunities and challenges.</w:t>
            </w:r>
          </w:p>
          <w:p w14:paraId="431F0769" w14:textId="77777777" w:rsidR="00E41474" w:rsidRDefault="00E41474" w:rsidP="00E41474">
            <w:pPr>
              <w:pStyle w:val="ResumeText"/>
              <w:numPr>
                <w:ilvl w:val="0"/>
                <w:numId w:val="1"/>
              </w:numPr>
            </w:pPr>
            <w:r>
              <w:t>Determination, Dedication and Discipline.</w:t>
            </w:r>
          </w:p>
          <w:p w14:paraId="581DBE28" w14:textId="56086C92" w:rsidR="00E41474" w:rsidRDefault="00E41474" w:rsidP="00E41474">
            <w:pPr>
              <w:pStyle w:val="ResumeText"/>
              <w:numPr>
                <w:ilvl w:val="0"/>
                <w:numId w:val="1"/>
              </w:numPr>
            </w:pPr>
            <w:r>
              <w:t>Multi-Tasking.</w:t>
            </w:r>
          </w:p>
        </w:tc>
      </w:tr>
      <w:tr w:rsidR="00AC727E" w14:paraId="5170CB96" w14:textId="77777777">
        <w:tc>
          <w:tcPr>
            <w:tcW w:w="1778" w:type="dxa"/>
          </w:tcPr>
          <w:p w14:paraId="22F17C34" w14:textId="77777777" w:rsidR="00AC727E" w:rsidRDefault="00000000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14:paraId="2536A33F" w14:textId="77777777" w:rsidR="00AC727E" w:rsidRDefault="00AC727E"/>
        </w:tc>
        <w:tc>
          <w:tcPr>
            <w:tcW w:w="7830" w:type="dxa"/>
          </w:tcPr>
          <w:p w14:paraId="08521EB5" w14:textId="354AF92C" w:rsidR="00AC727E" w:rsidRDefault="00E41474" w:rsidP="00E41474">
            <w:pPr>
              <w:pStyle w:val="Heading2"/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t>Fresher</w:t>
            </w:r>
          </w:p>
        </w:tc>
      </w:tr>
      <w:tr w:rsidR="00AC727E" w14:paraId="1243A07D" w14:textId="77777777">
        <w:tc>
          <w:tcPr>
            <w:tcW w:w="1778" w:type="dxa"/>
          </w:tcPr>
          <w:p w14:paraId="6F3F1E6B" w14:textId="77777777" w:rsidR="00AC727E" w:rsidRDefault="00000000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637EE269" w14:textId="77777777" w:rsidR="00AC727E" w:rsidRDefault="00AC727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759666EECED46E49350BF166AEC4B52"/>
                  </w:placeholder>
                  <w15:repeatingSectionItem/>
                </w:sdtPr>
                <w:sdtContent>
                  <w:p w14:paraId="15C0B395" w14:textId="4F0DF996" w:rsidR="00E41474" w:rsidRDefault="00E41474" w:rsidP="00E41474">
                    <w:pPr>
                      <w:pStyle w:val="Heading2"/>
                      <w:numPr>
                        <w:ilvl w:val="0"/>
                        <w:numId w:val="2"/>
                      </w:numP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S.S.C. (2016) – Seventh Day Adventist Higher Secondary School Ahmedabad (I.C.S.E.) </w:t>
                    </w:r>
                    <w:r w:rsidR="002E68EA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–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2E68EA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65%</w:t>
                    </w:r>
                  </w:p>
                  <w:p w14:paraId="3A41A692" w14:textId="4C2FEF2E" w:rsidR="00E41474" w:rsidRDefault="00E41474" w:rsidP="00E41474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H.S.C. (2018) – Divine Buds English School Ahmedabad (G.S.E.B.)</w:t>
                    </w:r>
                    <w:r w:rsidR="002E68EA">
                      <w:t xml:space="preserve"> – 70%</w:t>
                    </w:r>
                  </w:p>
                  <w:p w14:paraId="30B2B568" w14:textId="15D81DBA" w:rsidR="00021FE4" w:rsidRDefault="00793780" w:rsidP="00E41474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B. Com</w:t>
                    </w:r>
                    <w:r w:rsidR="002E68EA">
                      <w:t xml:space="preserve"> (Hons)</w:t>
                    </w:r>
                    <w:r w:rsidR="000858F8">
                      <w:t xml:space="preserve"> (Accounts)</w:t>
                    </w:r>
                    <w:r w:rsidR="002E68EA">
                      <w:t xml:space="preserve"> (</w:t>
                    </w:r>
                    <w:r>
                      <w:t>2019-</w:t>
                    </w:r>
                    <w:r w:rsidR="002E68EA">
                      <w:t>2021) – SMPIC GLS University – 74%</w:t>
                    </w:r>
                  </w:p>
                  <w:p w14:paraId="6871BF0B" w14:textId="52DCF9CD" w:rsidR="002E68EA" w:rsidRPr="00E41474" w:rsidRDefault="00021FE4" w:rsidP="00E41474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 xml:space="preserve">M.A. (Economics) (2021-Present) – Maharaja Sayajirao University  </w:t>
                    </w:r>
                    <w:r w:rsidR="002E68EA">
                      <w:t xml:space="preserve"> </w:t>
                    </w:r>
                  </w:p>
                  <w:p w14:paraId="1CB62203" w14:textId="1845E7CD" w:rsidR="00AC727E" w:rsidRDefault="00000000"/>
                </w:sdtContent>
              </w:sdt>
            </w:sdtContent>
          </w:sdt>
        </w:tc>
      </w:tr>
      <w:tr w:rsidR="00AC727E" w14:paraId="2AF85DA4" w14:textId="77777777">
        <w:tc>
          <w:tcPr>
            <w:tcW w:w="1778" w:type="dxa"/>
          </w:tcPr>
          <w:p w14:paraId="05FDCD64" w14:textId="0D51ABED" w:rsidR="00AC727E" w:rsidRDefault="002E68EA">
            <w:pPr>
              <w:pStyle w:val="Heading1"/>
            </w:pPr>
            <w:r>
              <w:t>COMUPTER EXPOSURE</w:t>
            </w:r>
          </w:p>
        </w:tc>
        <w:tc>
          <w:tcPr>
            <w:tcW w:w="472" w:type="dxa"/>
          </w:tcPr>
          <w:p w14:paraId="74BD2834" w14:textId="77777777" w:rsidR="00AC727E" w:rsidRDefault="00AC727E"/>
        </w:tc>
        <w:tc>
          <w:tcPr>
            <w:tcW w:w="7830" w:type="dxa"/>
          </w:tcPr>
          <w:p w14:paraId="2360CB10" w14:textId="77777777" w:rsidR="00AC727E" w:rsidRDefault="002E68EA" w:rsidP="002E68EA">
            <w:pPr>
              <w:pStyle w:val="ResumeText"/>
              <w:numPr>
                <w:ilvl w:val="0"/>
                <w:numId w:val="3"/>
              </w:numPr>
            </w:pPr>
            <w:r>
              <w:t>Microsoft Office</w:t>
            </w:r>
          </w:p>
          <w:p w14:paraId="390E4213" w14:textId="77777777" w:rsidR="002E68EA" w:rsidRDefault="002E68EA" w:rsidP="002E68EA">
            <w:pPr>
              <w:pStyle w:val="ResumeText"/>
              <w:numPr>
                <w:ilvl w:val="0"/>
                <w:numId w:val="3"/>
              </w:numPr>
            </w:pPr>
            <w:r>
              <w:t>Windows XP, VISTA</w:t>
            </w:r>
          </w:p>
          <w:p w14:paraId="17BC398C" w14:textId="35212032" w:rsidR="002E68EA" w:rsidRDefault="002E68EA" w:rsidP="002E68EA">
            <w:pPr>
              <w:pStyle w:val="ResumeText"/>
              <w:numPr>
                <w:ilvl w:val="0"/>
                <w:numId w:val="3"/>
              </w:numPr>
            </w:pPr>
            <w:r>
              <w:t>Tally ERP9</w:t>
            </w:r>
            <w:r w:rsidR="00793780">
              <w:t xml:space="preserve"> (Certified)</w:t>
            </w:r>
          </w:p>
        </w:tc>
      </w:tr>
      <w:tr w:rsidR="00AC727E" w14:paraId="4BC20834" w14:textId="77777777">
        <w:tc>
          <w:tcPr>
            <w:tcW w:w="1778" w:type="dxa"/>
          </w:tcPr>
          <w:p w14:paraId="152D35BF" w14:textId="1759A209" w:rsidR="00AC727E" w:rsidRDefault="002E68EA">
            <w:pPr>
              <w:pStyle w:val="Heading1"/>
            </w:pPr>
            <w:r>
              <w:t>PeRSONAL PROFILE</w:t>
            </w:r>
          </w:p>
        </w:tc>
        <w:tc>
          <w:tcPr>
            <w:tcW w:w="472" w:type="dxa"/>
          </w:tcPr>
          <w:p w14:paraId="027399B6" w14:textId="77777777" w:rsidR="00AC727E" w:rsidRDefault="00AC727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9759666EECED46E49350BF166AEC4B52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27DC8CDF" w14:textId="068B8AF1" w:rsidR="00AC727E" w:rsidRDefault="00AC727E">
                    <w:pPr>
                      <w:pStyle w:val="Heading2"/>
                    </w:pPr>
                  </w:p>
                  <w:p w14:paraId="1DBC0A44" w14:textId="7A5F2316" w:rsidR="002E68EA" w:rsidRDefault="002E68EA" w:rsidP="002E68E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Nationality – Indian</w:t>
                    </w:r>
                  </w:p>
                  <w:p w14:paraId="6B619814" w14:textId="14F9E469" w:rsidR="002E68EA" w:rsidRDefault="002E68EA" w:rsidP="002E68E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Marital Status – Single</w:t>
                    </w:r>
                  </w:p>
                  <w:p w14:paraId="74280754" w14:textId="77777777" w:rsidR="002E68EA" w:rsidRDefault="002E68EA" w:rsidP="002E68E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Date of Birth – 19/12/2000</w:t>
                    </w:r>
                  </w:p>
                  <w:p w14:paraId="42EBBD4B" w14:textId="017501DF" w:rsidR="002E68EA" w:rsidRDefault="002E68EA" w:rsidP="002E68E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Languages Known – Hindi, English, Gujarati</w:t>
                    </w:r>
                  </w:p>
                  <w:p w14:paraId="1B33E1F6" w14:textId="331E7B18" w:rsidR="002E68EA" w:rsidRDefault="002E68EA" w:rsidP="002E68EA">
                    <w:pPr>
                      <w:pStyle w:val="ListParagraph"/>
                      <w:numPr>
                        <w:ilvl w:val="0"/>
                        <w:numId w:val="4"/>
                      </w:numPr>
                    </w:pPr>
                    <w:r>
                      <w:t>Address – A-401 Avalon Courtyard Near Cadila Bridge Ghodasar Ahmedabad</w:t>
                    </w:r>
                    <w:r w:rsidR="00962F5F">
                      <w:t>-50</w:t>
                    </w:r>
                  </w:p>
                  <w:p w14:paraId="6A5B4DBC" w14:textId="4FEFF08A" w:rsidR="00AC727E" w:rsidRDefault="00000000" w:rsidP="002E68EA">
                    <w:pPr>
                      <w:pStyle w:val="ListParagraph"/>
                    </w:pPr>
                  </w:p>
                </w:sdtContent>
              </w:sdt>
            </w:sdtContent>
          </w:sdt>
        </w:tc>
      </w:tr>
    </w:tbl>
    <w:p w14:paraId="6DC183BC" w14:textId="77777777" w:rsidR="00AC727E" w:rsidRDefault="00AC727E"/>
    <w:sectPr w:rsidR="00AC727E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A137" w14:textId="77777777" w:rsidR="00EE3E0F" w:rsidRDefault="00EE3E0F">
      <w:pPr>
        <w:spacing w:before="0" w:after="0" w:line="240" w:lineRule="auto"/>
      </w:pPr>
      <w:r>
        <w:separator/>
      </w:r>
    </w:p>
  </w:endnote>
  <w:endnote w:type="continuationSeparator" w:id="0">
    <w:p w14:paraId="167FC668" w14:textId="77777777" w:rsidR="00EE3E0F" w:rsidRDefault="00EE3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B9765" w14:textId="77777777" w:rsidR="00AC727E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97B2" w14:textId="77777777" w:rsidR="00EE3E0F" w:rsidRDefault="00EE3E0F">
      <w:pPr>
        <w:spacing w:before="0" w:after="0" w:line="240" w:lineRule="auto"/>
      </w:pPr>
      <w:r>
        <w:separator/>
      </w:r>
    </w:p>
  </w:footnote>
  <w:footnote w:type="continuationSeparator" w:id="0">
    <w:p w14:paraId="09F7076C" w14:textId="77777777" w:rsidR="00EE3E0F" w:rsidRDefault="00EE3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0199"/>
    <w:multiLevelType w:val="hybridMultilevel"/>
    <w:tmpl w:val="1390B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7BB2"/>
    <w:multiLevelType w:val="hybridMultilevel"/>
    <w:tmpl w:val="4504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C0483"/>
    <w:multiLevelType w:val="hybridMultilevel"/>
    <w:tmpl w:val="9B6E5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3C76"/>
    <w:multiLevelType w:val="hybridMultilevel"/>
    <w:tmpl w:val="8B469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49284">
    <w:abstractNumId w:val="2"/>
  </w:num>
  <w:num w:numId="2" w16cid:durableId="1328747557">
    <w:abstractNumId w:val="3"/>
  </w:num>
  <w:num w:numId="3" w16cid:durableId="418604145">
    <w:abstractNumId w:val="0"/>
  </w:num>
  <w:num w:numId="4" w16cid:durableId="16832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74"/>
    <w:rsid w:val="00021FE4"/>
    <w:rsid w:val="000858F8"/>
    <w:rsid w:val="002E68EA"/>
    <w:rsid w:val="00783A5D"/>
    <w:rsid w:val="00793780"/>
    <w:rsid w:val="00962F5F"/>
    <w:rsid w:val="00A6383D"/>
    <w:rsid w:val="00AC727E"/>
    <w:rsid w:val="00CC11F0"/>
    <w:rsid w:val="00E35E7F"/>
    <w:rsid w:val="00E41474"/>
    <w:rsid w:val="00EE3E0F"/>
    <w:rsid w:val="00FB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15DD0"/>
  <w15:chartTrackingRefBased/>
  <w15:docId w15:val="{DE156CA8-9036-4FF6-85F5-8FBD9464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E4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126D08E8E45DDA7D89AE16CA79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FE40B-3052-45F1-B517-60AEB4875882}"/>
      </w:docPartPr>
      <w:docPartBody>
        <w:p w:rsidR="00060113" w:rsidRDefault="00000000">
          <w:pPr>
            <w:pStyle w:val="204126D08E8E45DDA7D89AE16CA793C9"/>
          </w:pPr>
          <w:r>
            <w:t>[Street Address]</w:t>
          </w:r>
        </w:p>
      </w:docPartBody>
    </w:docPart>
    <w:docPart>
      <w:docPartPr>
        <w:name w:val="45C6EC9491F742DE9B4EFCB887F6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B40AE-C270-466C-B671-122E1AAF0CA7}"/>
      </w:docPartPr>
      <w:docPartBody>
        <w:p w:rsidR="00060113" w:rsidRDefault="00000000">
          <w:pPr>
            <w:pStyle w:val="45C6EC9491F742DE9B4EFCB887F698FC"/>
          </w:pPr>
          <w:r>
            <w:t>[City, ST ZIP Code]</w:t>
          </w:r>
        </w:p>
      </w:docPartBody>
    </w:docPart>
    <w:docPart>
      <w:docPartPr>
        <w:name w:val="1D2867A5DB7B41A595420662231EA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6EC97-C2FC-477D-AD65-383189903034}"/>
      </w:docPartPr>
      <w:docPartBody>
        <w:p w:rsidR="00060113" w:rsidRDefault="00000000">
          <w:pPr>
            <w:pStyle w:val="1D2867A5DB7B41A595420662231EAE40"/>
          </w:pPr>
          <w:r>
            <w:t>[Telephone]</w:t>
          </w:r>
        </w:p>
      </w:docPartBody>
    </w:docPart>
    <w:docPart>
      <w:docPartPr>
        <w:name w:val="F1C548C6DD3A4FB39F7516CFBA904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6553-9BE6-49E1-AB04-2A701D1F7A22}"/>
      </w:docPartPr>
      <w:docPartBody>
        <w:p w:rsidR="00060113" w:rsidRDefault="00000000">
          <w:pPr>
            <w:pStyle w:val="F1C548C6DD3A4FB39F7516CFBA904E9C"/>
          </w:pPr>
          <w:r>
            <w:t>[Website]</w:t>
          </w:r>
        </w:p>
      </w:docPartBody>
    </w:docPart>
    <w:docPart>
      <w:docPartPr>
        <w:name w:val="33A7803CC3704709850FF7106CFE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1967D-8DCA-4844-AF89-61C95930AAC4}"/>
      </w:docPartPr>
      <w:docPartBody>
        <w:p w:rsidR="00060113" w:rsidRDefault="00000000">
          <w:pPr>
            <w:pStyle w:val="33A7803CC3704709850FF7106CFE4772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3F093B883F384252A663EEB7A9DAF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6AB13-AE4F-4C7A-8B6B-347DE4D136FF}"/>
      </w:docPartPr>
      <w:docPartBody>
        <w:p w:rsidR="00060113" w:rsidRDefault="00000000">
          <w:pPr>
            <w:pStyle w:val="3F093B883F384252A663EEB7A9DAFF23"/>
          </w:pPr>
          <w:r>
            <w:t>[Your Name]</w:t>
          </w:r>
        </w:p>
      </w:docPartBody>
    </w:docPart>
    <w:docPart>
      <w:docPartPr>
        <w:name w:val="9759666EECED46E49350BF166AEC4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BD974-0B0F-440A-A338-7143C160C290}"/>
      </w:docPartPr>
      <w:docPartBody>
        <w:p w:rsidR="00060113" w:rsidRDefault="00000000">
          <w:pPr>
            <w:pStyle w:val="9759666EECED46E49350BF166AEC4B5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C6"/>
    <w:rsid w:val="000254CA"/>
    <w:rsid w:val="00060113"/>
    <w:rsid w:val="00307AC6"/>
    <w:rsid w:val="004A4C73"/>
    <w:rsid w:val="00EA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126D08E8E45DDA7D89AE16CA793C9">
    <w:name w:val="204126D08E8E45DDA7D89AE16CA793C9"/>
  </w:style>
  <w:style w:type="paragraph" w:customStyle="1" w:styleId="45C6EC9491F742DE9B4EFCB887F698FC">
    <w:name w:val="45C6EC9491F742DE9B4EFCB887F698FC"/>
  </w:style>
  <w:style w:type="paragraph" w:customStyle="1" w:styleId="1D2867A5DB7B41A595420662231EAE40">
    <w:name w:val="1D2867A5DB7B41A595420662231EAE40"/>
  </w:style>
  <w:style w:type="paragraph" w:customStyle="1" w:styleId="F1C548C6DD3A4FB39F7516CFBA904E9C">
    <w:name w:val="F1C548C6DD3A4FB39F7516CFBA904E9C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3A7803CC3704709850FF7106CFE4772">
    <w:name w:val="33A7803CC3704709850FF7106CFE4772"/>
  </w:style>
  <w:style w:type="paragraph" w:customStyle="1" w:styleId="3F093B883F384252A663EEB7A9DAFF23">
    <w:name w:val="3F093B883F384252A663EEB7A9DAFF2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59666EECED46E49350BF166AEC4B52">
    <w:name w:val="9759666EECED46E49350BF166AEC4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GHODASAR</CompanyAddress>
  <CompanyPhone>6354358704</CompanyPhone>
  <CompanyFax/>
  <CompanyEmail>Prisha19vp@gmail.com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prisha patel</dc:creator>
  <cp:keywords/>
  <cp:lastModifiedBy>Prisha Patel</cp:lastModifiedBy>
  <cp:revision>6</cp:revision>
  <dcterms:created xsi:type="dcterms:W3CDTF">2023-04-05T13:32:00Z</dcterms:created>
  <dcterms:modified xsi:type="dcterms:W3CDTF">2023-08-08T14:08:00Z</dcterms:modified>
  <cp:category>AHMEDABAD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