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2EA636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C35A047" w14:textId="649990EB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6052B53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FFF98EF" w14:textId="3BAF4330" w:rsidR="001B2ABD" w:rsidRDefault="00B83BCD" w:rsidP="001B2ABD">
            <w:pPr>
              <w:pStyle w:val="Title"/>
            </w:pPr>
            <w:r>
              <w:t>Vishnudas Menon</w:t>
            </w:r>
          </w:p>
          <w:p w14:paraId="6B9AF65E" w14:textId="06B452AB" w:rsidR="001B2ABD" w:rsidRDefault="00B83BCD" w:rsidP="001B2ABD">
            <w:pPr>
              <w:pStyle w:val="Subtitle"/>
            </w:pPr>
            <w:r w:rsidRPr="00950174">
              <w:rPr>
                <w:spacing w:val="0"/>
                <w:w w:val="42"/>
              </w:rPr>
              <w:t>Customer Service Representativ</w:t>
            </w:r>
            <w:r w:rsidRPr="00950174">
              <w:rPr>
                <w:spacing w:val="8"/>
                <w:w w:val="42"/>
              </w:rPr>
              <w:t>e</w:t>
            </w:r>
          </w:p>
        </w:tc>
      </w:tr>
      <w:tr w:rsidR="001B2ABD" w14:paraId="5A2EBC14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1FB56C308821447499503BBE0741052A"/>
              </w:placeholder>
              <w:temporary/>
              <w:showingPlcHdr/>
              <w15:appearance w15:val="hidden"/>
            </w:sdtPr>
            <w:sdtEndPr/>
            <w:sdtContent>
              <w:p w14:paraId="64F4CFAB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81CA31B" w14:textId="00A7FF2F" w:rsidR="00CA0704" w:rsidRDefault="00CA0704" w:rsidP="00CA0704">
            <w:r>
              <w:t>Hardworking and passionate job seeker with strong organizational skills. Ready to help team achieve company goals.</w:t>
            </w:r>
          </w:p>
          <w:p w14:paraId="39618AD7" w14:textId="77777777" w:rsidR="00036450" w:rsidRDefault="00036450" w:rsidP="00036450"/>
          <w:sdt>
            <w:sdtPr>
              <w:id w:val="-1954003311"/>
              <w:placeholder>
                <w:docPart w:val="44D791FC58894302B8967E02BED54B57"/>
              </w:placeholder>
              <w:temporary/>
              <w:showingPlcHdr/>
              <w15:appearance w15:val="hidden"/>
            </w:sdtPr>
            <w:sdtEndPr/>
            <w:sdtContent>
              <w:p w14:paraId="6E18250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4164919C0964EF299313155A30ECA32"/>
              </w:placeholder>
              <w:temporary/>
              <w:showingPlcHdr/>
              <w15:appearance w15:val="hidden"/>
            </w:sdtPr>
            <w:sdtEndPr/>
            <w:sdtContent>
              <w:p w14:paraId="2F519653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C3411F1" w14:textId="44550F01" w:rsidR="004D3011" w:rsidRDefault="00B83BCD" w:rsidP="004D3011">
            <w:r>
              <w:t>8154003150</w:t>
            </w:r>
          </w:p>
          <w:p w14:paraId="44A11362" w14:textId="77777777" w:rsidR="004D3011" w:rsidRDefault="004D3011" w:rsidP="004D3011"/>
          <w:sdt>
            <w:sdtPr>
              <w:id w:val="-240260293"/>
              <w:placeholder>
                <w:docPart w:val="3647409CF4E54970A6EFCE87C3454250"/>
              </w:placeholder>
              <w:temporary/>
              <w:showingPlcHdr/>
              <w15:appearance w15:val="hidden"/>
            </w:sdtPr>
            <w:sdtEndPr/>
            <w:sdtContent>
              <w:p w14:paraId="72715F5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2640E37" w14:textId="27E201DB" w:rsidR="00036450" w:rsidRPr="00E4381A" w:rsidRDefault="00950174" w:rsidP="004D3011">
            <w:pPr>
              <w:rPr>
                <w:rStyle w:val="Hyperlink"/>
              </w:rPr>
            </w:pPr>
            <w:r>
              <w:t>Vishnudas.menon315@gmail.com</w:t>
            </w:r>
          </w:p>
          <w:sdt>
            <w:sdtPr>
              <w:id w:val="-1444214663"/>
              <w:placeholder>
                <w:docPart w:val="22B0CEA5EB1541B781612BF748219357"/>
              </w:placeholder>
              <w:temporary/>
              <w:showingPlcHdr/>
              <w15:appearance w15:val="hidden"/>
            </w:sdtPr>
            <w:sdtEndPr/>
            <w:sdtContent>
              <w:p w14:paraId="5381F3AD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488F03A" w14:textId="3474B2E5" w:rsidR="00B83BCD" w:rsidRDefault="00B83BCD" w:rsidP="004D3011">
            <w:r>
              <w:t>Trance Music</w:t>
            </w:r>
          </w:p>
          <w:p w14:paraId="071BAC9C" w14:textId="2EA1712C" w:rsidR="004D3011" w:rsidRDefault="00B83BCD" w:rsidP="004D3011">
            <w:r>
              <w:t>Motor Sports</w:t>
            </w:r>
          </w:p>
          <w:p w14:paraId="7A27DEB9" w14:textId="77777777" w:rsidR="004D3011" w:rsidRDefault="00B83BCD" w:rsidP="004D3011">
            <w:r>
              <w:t>Cooking</w:t>
            </w:r>
          </w:p>
          <w:p w14:paraId="282F5B3D" w14:textId="604177AF" w:rsidR="00B83BCD" w:rsidRPr="004D3011" w:rsidRDefault="00B83BCD" w:rsidP="004D3011"/>
        </w:tc>
        <w:tc>
          <w:tcPr>
            <w:tcW w:w="720" w:type="dxa"/>
          </w:tcPr>
          <w:p w14:paraId="3BCBF74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71431E8E8054A448531F5A1FF5129AC"/>
              </w:placeholder>
              <w:temporary/>
              <w:showingPlcHdr/>
              <w15:appearance w15:val="hidden"/>
            </w:sdtPr>
            <w:sdtEndPr/>
            <w:sdtContent>
              <w:p w14:paraId="1AD9F02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5DEA1CC" w14:textId="06B481FB" w:rsidR="00036450" w:rsidRDefault="00036450" w:rsidP="00B83BCD">
            <w:pPr>
              <w:pStyle w:val="Heading4"/>
            </w:pPr>
            <w:r w:rsidRPr="00036450">
              <w:t>[</w:t>
            </w:r>
            <w:r w:rsidR="00B83BCD">
              <w:t>Mewar University Chittorgarh</w:t>
            </w:r>
            <w:r w:rsidRPr="00036450">
              <w:t>]</w:t>
            </w:r>
          </w:p>
          <w:p w14:paraId="3D31BC50" w14:textId="19592F6F" w:rsidR="00B83BCD" w:rsidRPr="00B83BCD" w:rsidRDefault="00B83BCD" w:rsidP="00B83BCD">
            <w:r>
              <w:t>2009-2013</w:t>
            </w:r>
          </w:p>
          <w:p w14:paraId="201AA00E" w14:textId="29DF35B4" w:rsidR="00036450" w:rsidRDefault="00B83BCD" w:rsidP="00B83BCD">
            <w:r>
              <w:t>B.Tech Mechanical</w:t>
            </w:r>
          </w:p>
          <w:sdt>
            <w:sdtPr>
              <w:id w:val="1001553383"/>
              <w:placeholder>
                <w:docPart w:val="4452CEA40DF345FAB7A8E7CE8CF00C7A"/>
              </w:placeholder>
              <w:temporary/>
              <w:showingPlcHdr/>
              <w15:appearance w15:val="hidden"/>
            </w:sdtPr>
            <w:sdtEndPr/>
            <w:sdtContent>
              <w:p w14:paraId="387B0BCF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F211657" w14:textId="594E4810" w:rsidR="00036450" w:rsidRDefault="00B83BCD" w:rsidP="00B83BCD">
            <w:pPr>
              <w:pStyle w:val="Heading4"/>
            </w:pPr>
            <w:r>
              <w:t>MOTIF INC</w:t>
            </w:r>
          </w:p>
          <w:p w14:paraId="77A680CF" w14:textId="69166A34" w:rsidR="00B83BCD" w:rsidRPr="00B83BCD" w:rsidRDefault="00B83BCD" w:rsidP="00B83BCD">
            <w:r>
              <w:t>Jan-June 2014</w:t>
            </w:r>
          </w:p>
          <w:p w14:paraId="1362FEF8" w14:textId="3A7039C8" w:rsidR="00036450" w:rsidRDefault="00B83BCD" w:rsidP="00036450">
            <w:r>
              <w:t>Worked as a CSR</w:t>
            </w:r>
            <w:r w:rsidR="00CA0704">
              <w:t xml:space="preserve"> (chat process)</w:t>
            </w:r>
            <w:r>
              <w:t>.</w:t>
            </w:r>
            <w:r w:rsidR="00036450" w:rsidRPr="00036450">
              <w:t xml:space="preserve"> </w:t>
            </w:r>
          </w:p>
          <w:p w14:paraId="57DC3121" w14:textId="77777777" w:rsidR="004D3011" w:rsidRDefault="004D3011" w:rsidP="00036450"/>
          <w:p w14:paraId="33A622B8" w14:textId="7B73276C" w:rsidR="004D3011" w:rsidRDefault="00B83BCD" w:rsidP="00B83BCD">
            <w:pPr>
              <w:pStyle w:val="Heading4"/>
            </w:pPr>
            <w:r>
              <w:t>DENTAWEB SERVICES</w:t>
            </w:r>
          </w:p>
          <w:p w14:paraId="5054358F" w14:textId="7B402BC4" w:rsidR="00B83BCD" w:rsidRPr="00B83BCD" w:rsidRDefault="00B83BCD" w:rsidP="00B83BCD">
            <w:r>
              <w:t>Dec 2021-May 2022</w:t>
            </w:r>
          </w:p>
          <w:p w14:paraId="078EB228" w14:textId="351E08E9" w:rsidR="004D3011" w:rsidRPr="004D3011" w:rsidRDefault="00B83BCD" w:rsidP="004D3011">
            <w:r>
              <w:t>Worked as a CSR</w:t>
            </w:r>
            <w:r w:rsidR="00CA0704">
              <w:t xml:space="preserve"> (voice process)</w:t>
            </w:r>
            <w:r>
              <w:t>.</w:t>
            </w:r>
            <w:r w:rsidR="00036450" w:rsidRPr="004D3011">
              <w:t xml:space="preserve"> </w:t>
            </w:r>
          </w:p>
          <w:p w14:paraId="08555CAF" w14:textId="77777777" w:rsidR="004D3011" w:rsidRDefault="004D3011" w:rsidP="00036450"/>
          <w:p w14:paraId="311E9381" w14:textId="5C48957B" w:rsidR="00B83BCD" w:rsidRPr="00B83BCD" w:rsidRDefault="00B83BCD" w:rsidP="00CA0704">
            <w:pPr>
              <w:pStyle w:val="Heading4"/>
            </w:pPr>
            <w:r>
              <w:t>CEMACH Pvt. Ltd.</w:t>
            </w:r>
          </w:p>
          <w:p w14:paraId="3B0E6977" w14:textId="21C7A7E6" w:rsidR="004D3011" w:rsidRPr="004D3011" w:rsidRDefault="00B83BCD" w:rsidP="004D3011">
            <w:r>
              <w:t>Worked as an intern trainee for 6 months.</w:t>
            </w:r>
            <w:r w:rsidR="00036450" w:rsidRPr="004D3011">
              <w:t xml:space="preserve"> </w:t>
            </w:r>
          </w:p>
          <w:p w14:paraId="32F0CCBA" w14:textId="77777777" w:rsidR="004D3011" w:rsidRDefault="004D3011" w:rsidP="00036450"/>
          <w:sdt>
            <w:sdtPr>
              <w:id w:val="1669594239"/>
              <w:placeholder>
                <w:docPart w:val="D351BDE442264B70AE738D3C726C3764"/>
              </w:placeholder>
              <w:temporary/>
              <w:showingPlcHdr/>
              <w15:appearance w15:val="hidden"/>
            </w:sdtPr>
            <w:sdtEndPr/>
            <w:sdtContent>
              <w:p w14:paraId="5AEAD4E2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DF5CFB8" w14:textId="07968DB9" w:rsidR="00CA0704" w:rsidRPr="00CA0704" w:rsidRDefault="00B83BCD" w:rsidP="00CA0704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Excellent Communication skills.</w:t>
            </w:r>
          </w:p>
        </w:tc>
      </w:tr>
      <w:tr w:rsidR="00B83BCD" w14:paraId="6FB5C83E" w14:textId="77777777" w:rsidTr="001B2ABD">
        <w:tc>
          <w:tcPr>
            <w:tcW w:w="3600" w:type="dxa"/>
          </w:tcPr>
          <w:p w14:paraId="4E3F095A" w14:textId="77777777" w:rsidR="00B83BCD" w:rsidRDefault="00B83BCD" w:rsidP="00036450">
            <w:pPr>
              <w:pStyle w:val="Heading3"/>
            </w:pPr>
          </w:p>
        </w:tc>
        <w:tc>
          <w:tcPr>
            <w:tcW w:w="720" w:type="dxa"/>
          </w:tcPr>
          <w:p w14:paraId="6356AABE" w14:textId="77777777" w:rsidR="00B83BCD" w:rsidRDefault="00B83BC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EE12E31" w14:textId="77777777" w:rsidR="00B83BCD" w:rsidRDefault="00B83BCD" w:rsidP="00036450">
            <w:pPr>
              <w:pStyle w:val="Heading2"/>
            </w:pPr>
          </w:p>
        </w:tc>
      </w:tr>
    </w:tbl>
    <w:p w14:paraId="4DF23D62" w14:textId="77777777" w:rsidR="0043117B" w:rsidRDefault="00950174" w:rsidP="000C45FF">
      <w:pPr>
        <w:tabs>
          <w:tab w:val="left" w:pos="990"/>
        </w:tabs>
      </w:pPr>
    </w:p>
    <w:sectPr w:rsidR="0043117B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A44E4" w14:textId="77777777" w:rsidR="00B83BCD" w:rsidRDefault="00B83BCD" w:rsidP="000C45FF">
      <w:r>
        <w:separator/>
      </w:r>
    </w:p>
  </w:endnote>
  <w:endnote w:type="continuationSeparator" w:id="0">
    <w:p w14:paraId="311B6C0D" w14:textId="77777777" w:rsidR="00B83BCD" w:rsidRDefault="00B83BC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D0B1" w14:textId="77777777" w:rsidR="00B83BCD" w:rsidRDefault="00B83BCD" w:rsidP="000C45FF">
      <w:r>
        <w:separator/>
      </w:r>
    </w:p>
  </w:footnote>
  <w:footnote w:type="continuationSeparator" w:id="0">
    <w:p w14:paraId="589768B4" w14:textId="77777777" w:rsidR="00B83BCD" w:rsidRDefault="00B83BC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7D9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378458" wp14:editId="6CDCDEA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CD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0174"/>
    <w:rsid w:val="00952C25"/>
    <w:rsid w:val="00A2118D"/>
    <w:rsid w:val="00AC74FB"/>
    <w:rsid w:val="00AD0A50"/>
    <w:rsid w:val="00AD76E2"/>
    <w:rsid w:val="00B20152"/>
    <w:rsid w:val="00B359E4"/>
    <w:rsid w:val="00B57D98"/>
    <w:rsid w:val="00B70850"/>
    <w:rsid w:val="00B83BCD"/>
    <w:rsid w:val="00C066B6"/>
    <w:rsid w:val="00C37BA1"/>
    <w:rsid w:val="00C4674C"/>
    <w:rsid w:val="00C506CF"/>
    <w:rsid w:val="00C72BED"/>
    <w:rsid w:val="00C9578B"/>
    <w:rsid w:val="00CA0704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EA34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 /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n\AppData\Local\Microsoft\Office\16.0\DTS\en-IN%7bDEA87B1E-684A-407D-81DC-93E02EC53661%7d\%7bE140C02E-913A-4FD6-A727-C1A21E4507CE%7dtf00546271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56C308821447499503BBE07410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EB0F4-2908-4620-9E95-5072B71E8940}"/>
      </w:docPartPr>
      <w:docPartBody>
        <w:p w:rsidR="000909F1" w:rsidRDefault="000909F1">
          <w:pPr>
            <w:pStyle w:val="1FB56C308821447499503BBE0741052A"/>
          </w:pPr>
          <w:r w:rsidRPr="00D5459D">
            <w:t>Profile</w:t>
          </w:r>
        </w:p>
      </w:docPartBody>
    </w:docPart>
    <w:docPart>
      <w:docPartPr>
        <w:name w:val="44D791FC58894302B8967E02BED54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ACAF4-B712-4EDC-BAF5-347AB92AB878}"/>
      </w:docPartPr>
      <w:docPartBody>
        <w:p w:rsidR="000909F1" w:rsidRDefault="000909F1">
          <w:pPr>
            <w:pStyle w:val="44D791FC58894302B8967E02BED54B57"/>
          </w:pPr>
          <w:r w:rsidRPr="00CB0055">
            <w:t>Contact</w:t>
          </w:r>
        </w:p>
      </w:docPartBody>
    </w:docPart>
    <w:docPart>
      <w:docPartPr>
        <w:name w:val="74164919C0964EF299313155A30EC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76B56-F8D1-411C-AD5C-16BE0A70F7CD}"/>
      </w:docPartPr>
      <w:docPartBody>
        <w:p w:rsidR="000909F1" w:rsidRDefault="000909F1">
          <w:pPr>
            <w:pStyle w:val="74164919C0964EF299313155A30ECA32"/>
          </w:pPr>
          <w:r w:rsidRPr="004D3011">
            <w:t>PHONE:</w:t>
          </w:r>
        </w:p>
      </w:docPartBody>
    </w:docPart>
    <w:docPart>
      <w:docPartPr>
        <w:name w:val="3647409CF4E54970A6EFCE87C3454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4C44F-7DB0-4C28-A249-FE1206672D6A}"/>
      </w:docPartPr>
      <w:docPartBody>
        <w:p w:rsidR="000909F1" w:rsidRDefault="000909F1">
          <w:pPr>
            <w:pStyle w:val="3647409CF4E54970A6EFCE87C3454250"/>
          </w:pPr>
          <w:r w:rsidRPr="004D3011">
            <w:t>EMAIL:</w:t>
          </w:r>
        </w:p>
      </w:docPartBody>
    </w:docPart>
    <w:docPart>
      <w:docPartPr>
        <w:name w:val="22B0CEA5EB1541B781612BF748219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A07DC-52FB-4CB0-9D02-E20BF0A06740}"/>
      </w:docPartPr>
      <w:docPartBody>
        <w:p w:rsidR="000909F1" w:rsidRDefault="000909F1">
          <w:pPr>
            <w:pStyle w:val="22B0CEA5EB1541B781612BF748219357"/>
          </w:pPr>
          <w:r w:rsidRPr="00CB0055">
            <w:t>Hobbies</w:t>
          </w:r>
        </w:p>
      </w:docPartBody>
    </w:docPart>
    <w:docPart>
      <w:docPartPr>
        <w:name w:val="271431E8E8054A448531F5A1FF512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CA330-3D9B-4810-B630-541DCA2A1E9A}"/>
      </w:docPartPr>
      <w:docPartBody>
        <w:p w:rsidR="000909F1" w:rsidRDefault="000909F1">
          <w:pPr>
            <w:pStyle w:val="271431E8E8054A448531F5A1FF5129AC"/>
          </w:pPr>
          <w:r w:rsidRPr="00036450">
            <w:t>EDUCATION</w:t>
          </w:r>
        </w:p>
      </w:docPartBody>
    </w:docPart>
    <w:docPart>
      <w:docPartPr>
        <w:name w:val="4452CEA40DF345FAB7A8E7CE8CF00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F0267-790E-47CE-96F2-2FF6A5229AA0}"/>
      </w:docPartPr>
      <w:docPartBody>
        <w:p w:rsidR="000909F1" w:rsidRDefault="000909F1">
          <w:pPr>
            <w:pStyle w:val="4452CEA40DF345FAB7A8E7CE8CF00C7A"/>
          </w:pPr>
          <w:r w:rsidRPr="00036450">
            <w:t>WORK EXPERIENCE</w:t>
          </w:r>
        </w:p>
      </w:docPartBody>
    </w:docPart>
    <w:docPart>
      <w:docPartPr>
        <w:name w:val="D351BDE442264B70AE738D3C726C3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6407D-F39F-4A53-8FDA-D1E697A7B9E7}"/>
      </w:docPartPr>
      <w:docPartBody>
        <w:p w:rsidR="000909F1" w:rsidRDefault="000909F1">
          <w:pPr>
            <w:pStyle w:val="D351BDE442264B70AE738D3C726C376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F1"/>
    <w:rsid w:val="0009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B56C308821447499503BBE0741052A">
    <w:name w:val="1FB56C308821447499503BBE0741052A"/>
  </w:style>
  <w:style w:type="paragraph" w:customStyle="1" w:styleId="44D791FC58894302B8967E02BED54B57">
    <w:name w:val="44D791FC58894302B8967E02BED54B57"/>
  </w:style>
  <w:style w:type="paragraph" w:customStyle="1" w:styleId="74164919C0964EF299313155A30ECA32">
    <w:name w:val="74164919C0964EF299313155A30ECA32"/>
  </w:style>
  <w:style w:type="paragraph" w:customStyle="1" w:styleId="3647409CF4E54970A6EFCE87C3454250">
    <w:name w:val="3647409CF4E54970A6EFCE87C345425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2B0CEA5EB1541B781612BF748219357">
    <w:name w:val="22B0CEA5EB1541B781612BF748219357"/>
  </w:style>
  <w:style w:type="paragraph" w:customStyle="1" w:styleId="271431E8E8054A448531F5A1FF5129AC">
    <w:name w:val="271431E8E8054A448531F5A1FF5129AC"/>
  </w:style>
  <w:style w:type="paragraph" w:customStyle="1" w:styleId="4452CEA40DF345FAB7A8E7CE8CF00C7A">
    <w:name w:val="4452CEA40DF345FAB7A8E7CE8CF00C7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D351BDE442264B70AE738D3C726C3764">
    <w:name w:val="D351BDE442264B70AE738D3C726C37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%7bE140C02E-913A-4FD6-A727-C1A21E4507CE%7dtf00546271_win32.dotx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2023-06-28T05:25:00Z</dcterms:created>
  <dcterms:modified xsi:type="dcterms:W3CDTF">2023-06-28T05:25:00Z</dcterms:modified>
</cp:coreProperties>
</file>