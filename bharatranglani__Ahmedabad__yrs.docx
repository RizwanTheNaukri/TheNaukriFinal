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14:paraId="18BF9ECE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523A82D9" w14:textId="208992D3"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3DC277EB" wp14:editId="687F501B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46604F0B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DD2572">
              <w:t>BR</w:t>
            </w:r>
          </w:p>
          <w:p w14:paraId="29BA966D" w14:textId="77777777" w:rsidR="00A50939" w:rsidRPr="00906BEE" w:rsidRDefault="00D22447" w:rsidP="007569C1">
            <w:pPr>
              <w:pStyle w:val="Heading3"/>
            </w:pPr>
            <w:r>
              <w:t>summary</w:t>
            </w:r>
          </w:p>
          <w:p w14:paraId="76299408" w14:textId="4B5C6C2E" w:rsidR="002C2CDD" w:rsidRPr="00906BEE" w:rsidRDefault="00D22447" w:rsidP="00D22447">
            <w:r>
              <w:t>I am looking forward to establishing a career in corporate and learn while growing.</w:t>
            </w:r>
            <w:r w:rsidR="00130ACA">
              <w:t xml:space="preserve"> Having good command over English language would help me establish a great career moving forward.</w:t>
            </w:r>
          </w:p>
          <w:p w14:paraId="3420FF34" w14:textId="77777777" w:rsidR="002C2CDD" w:rsidRPr="00906BEE" w:rsidRDefault="003F6B04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63B02C7452BC4239A36DA95BEB17314D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14:paraId="70EB30F3" w14:textId="540CBAEF" w:rsidR="00741125" w:rsidRDefault="00DD2572" w:rsidP="00741125">
            <w:r>
              <w:t>Accountancy &amp; Blog and Content writing in English language.</w:t>
            </w:r>
          </w:p>
          <w:p w14:paraId="09C1C9ED" w14:textId="77777777" w:rsidR="008B239F" w:rsidRDefault="008B239F" w:rsidP="00741125"/>
          <w:p w14:paraId="6A6C2F16" w14:textId="77777777" w:rsidR="008B239F" w:rsidRPr="00906BEE" w:rsidRDefault="008B239F" w:rsidP="008B239F">
            <w:pPr>
              <w:pStyle w:val="Heading3"/>
            </w:pPr>
            <w:r>
              <w:t>Contact details</w:t>
            </w:r>
          </w:p>
          <w:p w14:paraId="53573C5A" w14:textId="0C8AA185" w:rsidR="008B239F" w:rsidRDefault="008B239F" w:rsidP="008B239F">
            <w:r>
              <w:t>Address:</w:t>
            </w:r>
            <w:r w:rsidR="00DD2572">
              <w:t xml:space="preserve">197/B Baba </w:t>
            </w:r>
            <w:proofErr w:type="spellStart"/>
            <w:r w:rsidR="00DD2572">
              <w:t>Ayaram</w:t>
            </w:r>
            <w:proofErr w:type="spellEnd"/>
            <w:r w:rsidR="00DD2572">
              <w:t xml:space="preserve"> Darbar </w:t>
            </w:r>
            <w:proofErr w:type="spellStart"/>
            <w:r w:rsidR="00DD2572">
              <w:t>Gali</w:t>
            </w:r>
            <w:proofErr w:type="spellEnd"/>
            <w:r w:rsidR="00DD2572">
              <w:t xml:space="preserve">, </w:t>
            </w:r>
            <w:proofErr w:type="spellStart"/>
            <w:r w:rsidR="00DD2572">
              <w:t>Sardarnagar</w:t>
            </w:r>
            <w:proofErr w:type="spellEnd"/>
            <w:r w:rsidR="00DD2572">
              <w:t xml:space="preserve"> Ahmedabad. 382475</w:t>
            </w:r>
            <w:r w:rsidR="00130ACA">
              <w:t>.</w:t>
            </w:r>
          </w:p>
          <w:p w14:paraId="54B32EF9" w14:textId="5243EB91" w:rsidR="008B239F" w:rsidRDefault="008B239F" w:rsidP="008B239F">
            <w:r>
              <w:t>Mail Id</w:t>
            </w:r>
            <w:r w:rsidR="00DD2572">
              <w:t xml:space="preserve">: </w:t>
            </w:r>
            <w:hyperlink r:id="rId10" w:history="1">
              <w:r w:rsidR="00DD2572" w:rsidRPr="00AE3EA7">
                <w:rPr>
                  <w:rStyle w:val="Hyperlink"/>
                </w:rPr>
                <w:t>bharatranglani9@gmail.com</w:t>
              </w:r>
            </w:hyperlink>
          </w:p>
          <w:p w14:paraId="791DDDF8" w14:textId="59C83BED" w:rsidR="008B239F" w:rsidRPr="00906BEE" w:rsidRDefault="008B239F" w:rsidP="008B239F">
            <w:r>
              <w:t xml:space="preserve">Cell No: +91 </w:t>
            </w:r>
            <w:r w:rsidR="00DD2572">
              <w:t>9725718310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14:paraId="136726AC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09D9794B" w14:textId="695386AC" w:rsidR="00C612DA" w:rsidRPr="00906BEE" w:rsidRDefault="003F6B04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1C0762150C74484D97CFD2048E4A7474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DD2572">
                        <w:t>Bharat Ranglani</w:t>
                      </w:r>
                    </w:sdtContent>
                  </w:sdt>
                </w:p>
                <w:p w14:paraId="770EF202" w14:textId="7394686C" w:rsidR="00906BEE" w:rsidRPr="00906BEE" w:rsidRDefault="003F6B04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223601802"/>
                      <w:placeholder>
                        <w:docPart w:val="E02EFEAB21A346EF81B58BD23F12C1A2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D2572">
                        <w:t>Bloging</w:t>
                      </w:r>
                    </w:sdtContent>
                  </w:sdt>
                  <w:r w:rsidR="007D6458" w:rsidRPr="007D6458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-760060136"/>
                      <w:placeholder>
                        <w:docPart w:val="FC4D0A5A8642451592496D8FB71B1D05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DD2572">
                        <w:t>Content writing</w:t>
                      </w:r>
                    </w:sdtContent>
                  </w:sdt>
                </w:p>
              </w:tc>
            </w:tr>
          </w:tbl>
          <w:p w14:paraId="77435658" w14:textId="77777777" w:rsidR="002C2CDD" w:rsidRPr="00906BEE" w:rsidRDefault="003F6B04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82340128144D48B284B9A9CAE04C60E2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14:paraId="6F274308" w14:textId="690B79E3" w:rsidR="002C2CDD" w:rsidRPr="00906BEE" w:rsidRDefault="00D22447" w:rsidP="007569C1">
            <w:pPr>
              <w:pStyle w:val="Heading4"/>
            </w:pPr>
            <w:r>
              <w:t>HSC</w:t>
            </w:r>
            <w:r w:rsidR="002C2CDD" w:rsidRPr="00906BEE">
              <w:t xml:space="preserve"> • </w:t>
            </w:r>
            <w:r>
              <w:t>20</w:t>
            </w:r>
            <w:r w:rsidR="00DD2572">
              <w:t>20</w:t>
            </w:r>
            <w:r w:rsidR="002C2CDD" w:rsidRPr="00906BEE">
              <w:t xml:space="preserve"> • </w:t>
            </w:r>
            <w:r w:rsidR="00DD2572">
              <w:t>Xavier high school</w:t>
            </w:r>
          </w:p>
          <w:p w14:paraId="50437414" w14:textId="72176267" w:rsidR="002C2CDD" w:rsidRDefault="00DD2572" w:rsidP="007569C1">
            <w:r>
              <w:t>M</w:t>
            </w:r>
            <w:r w:rsidR="008B239F">
              <w:t>ajor subjects Accounts, Economics &amp; Organization studies.</w:t>
            </w:r>
          </w:p>
          <w:p w14:paraId="46C90BF1" w14:textId="6C9FB4F9" w:rsidR="008B239F" w:rsidRPr="00906BEE" w:rsidRDefault="008B239F" w:rsidP="008B239F">
            <w:pPr>
              <w:pStyle w:val="Heading4"/>
            </w:pPr>
            <w:r>
              <w:t>SSC</w:t>
            </w:r>
            <w:r w:rsidRPr="00906BEE">
              <w:t xml:space="preserve"> • </w:t>
            </w:r>
            <w:r>
              <w:t>201</w:t>
            </w:r>
            <w:r w:rsidR="00DD2572">
              <w:t>8</w:t>
            </w:r>
            <w:r w:rsidRPr="00906BEE">
              <w:t xml:space="preserve"> • </w:t>
            </w:r>
            <w:r w:rsidR="00DD2572">
              <w:t>Xavier high school</w:t>
            </w:r>
          </w:p>
          <w:p w14:paraId="29DBECE0" w14:textId="685D7D9A" w:rsidR="008B239F" w:rsidRDefault="008B239F" w:rsidP="007569C1">
            <w:r>
              <w:t xml:space="preserve">Scored </w:t>
            </w:r>
            <w:r w:rsidR="00DD2572">
              <w:t>73</w:t>
            </w:r>
            <w:r>
              <w:t>%.</w:t>
            </w:r>
          </w:p>
          <w:p w14:paraId="751B1C6C" w14:textId="77777777" w:rsidR="008B239F" w:rsidRDefault="008B239F" w:rsidP="007569C1"/>
          <w:p w14:paraId="2C1E4D47" w14:textId="0172B8D1" w:rsidR="008B239F" w:rsidRPr="00906BEE" w:rsidRDefault="008B239F" w:rsidP="007569C1">
            <w:r>
              <w:t xml:space="preserve">I </w:t>
            </w:r>
            <w:r w:rsidR="00DD2572">
              <w:t>write Blogs on official Blogspot website</w:t>
            </w:r>
            <w:r>
              <w:t>.</w:t>
            </w:r>
          </w:p>
          <w:p w14:paraId="218761F4" w14:textId="77777777" w:rsidR="002C2CDD" w:rsidRPr="00906BEE" w:rsidRDefault="008B239F" w:rsidP="007569C1">
            <w:pPr>
              <w:pStyle w:val="Heading3"/>
            </w:pPr>
            <w:r>
              <w:t>Other Details</w:t>
            </w:r>
          </w:p>
          <w:p w14:paraId="61C59A37" w14:textId="48C714B6" w:rsidR="00741125" w:rsidRDefault="008B239F" w:rsidP="00741125">
            <w:r>
              <w:t xml:space="preserve">Hobbies: </w:t>
            </w:r>
            <w:r w:rsidR="00DD2572">
              <w:t>All type of Sports &amp; Blog Writing</w:t>
            </w:r>
            <w:r>
              <w:t>.</w:t>
            </w:r>
          </w:p>
          <w:p w14:paraId="74BA223E" w14:textId="59E62FEC" w:rsidR="008B239F" w:rsidRDefault="008B239F" w:rsidP="00741125">
            <w:r>
              <w:t xml:space="preserve">Achievements: </w:t>
            </w:r>
            <w:r w:rsidR="00DD2572">
              <w:t xml:space="preserve">Blogger of the Year by Blogspot site. Won Spot Medals in </w:t>
            </w:r>
            <w:proofErr w:type="spellStart"/>
            <w:r w:rsidR="00DD2572">
              <w:t>Kabbadi</w:t>
            </w:r>
            <w:proofErr w:type="spellEnd"/>
            <w:r w:rsidR="00DD2572">
              <w:t xml:space="preserve"> and Football.</w:t>
            </w:r>
          </w:p>
          <w:p w14:paraId="23C0A4CD" w14:textId="624D6D9C" w:rsidR="008B239F" w:rsidRDefault="008B239F" w:rsidP="00741125">
            <w:r>
              <w:t xml:space="preserve">Father: </w:t>
            </w:r>
            <w:r w:rsidR="00DD2572">
              <w:t xml:space="preserve">Kamal </w:t>
            </w:r>
            <w:proofErr w:type="spellStart"/>
            <w:r w:rsidR="00DD2572">
              <w:t>Ranglani</w:t>
            </w:r>
            <w:proofErr w:type="spellEnd"/>
            <w:r>
              <w:t xml:space="preserve"> (</w:t>
            </w:r>
            <w:r w:rsidR="00DD2572">
              <w:t>Businessman</w:t>
            </w:r>
            <w:r>
              <w:t>)</w:t>
            </w:r>
          </w:p>
          <w:p w14:paraId="307F251D" w14:textId="3B360CB3" w:rsidR="008B239F" w:rsidRPr="00906BEE" w:rsidRDefault="008B239F" w:rsidP="00741125">
            <w:r>
              <w:t xml:space="preserve">Mother: </w:t>
            </w:r>
            <w:r w:rsidR="00DD2572">
              <w:t xml:space="preserve">Sushma </w:t>
            </w:r>
            <w:proofErr w:type="spellStart"/>
            <w:r w:rsidR="00DD2572">
              <w:t>Ranglani</w:t>
            </w:r>
            <w:proofErr w:type="spellEnd"/>
            <w:r>
              <w:t xml:space="preserve"> (Home Maker)</w:t>
            </w:r>
          </w:p>
        </w:tc>
      </w:tr>
    </w:tbl>
    <w:p w14:paraId="0A3C1370" w14:textId="77777777" w:rsidR="00C62C50" w:rsidRDefault="00C62C50" w:rsidP="00E22E87">
      <w:pPr>
        <w:pStyle w:val="NoSpacing"/>
      </w:pPr>
    </w:p>
    <w:sectPr w:rsidR="00C62C50" w:rsidSect="00EF7CC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7B19C" w14:textId="77777777" w:rsidR="003F6B04" w:rsidRDefault="003F6B04" w:rsidP="00713050">
      <w:pPr>
        <w:spacing w:line="240" w:lineRule="auto"/>
      </w:pPr>
      <w:r>
        <w:separator/>
      </w:r>
    </w:p>
  </w:endnote>
  <w:endnote w:type="continuationSeparator" w:id="0">
    <w:p w14:paraId="7416A9B6" w14:textId="77777777" w:rsidR="003F6B04" w:rsidRDefault="003F6B0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2FD5D" w14:textId="77777777" w:rsidR="008B239F" w:rsidRDefault="008B23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64B285C3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4784F59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85401E0" wp14:editId="79D8E775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2C1CEEE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688DB27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13461BA" wp14:editId="2195D78B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CDD6B30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B4C4E7E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C7AA11A" wp14:editId="57831F5C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33D9305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96C241F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C57001C" wp14:editId="10AC1D66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6FC869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7946B6CD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FC27523" w14:textId="77777777" w:rsidR="00684488" w:rsidRPr="00CA3DF1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2149DC0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BF4A703" w14:textId="77777777" w:rsidR="00684488" w:rsidRPr="00C2098A" w:rsidRDefault="00684488" w:rsidP="00811117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73B81D3E" w14:textId="77777777" w:rsidR="00684488" w:rsidRPr="00C2098A" w:rsidRDefault="00684488" w:rsidP="0081111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DFCA3D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14:paraId="13EA752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992D5E3" w14:textId="77777777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1243412" w14:textId="77777777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4EE3868" w14:textId="77777777" w:rsidR="00217980" w:rsidRDefault="00217980" w:rsidP="00217980">
          <w:pPr>
            <w:pStyle w:val="Footer"/>
          </w:pP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1F6CB85" w14:textId="77777777" w:rsidR="00217980" w:rsidRDefault="00217980" w:rsidP="00217980">
          <w:pPr>
            <w:pStyle w:val="Footer"/>
          </w:pPr>
        </w:p>
      </w:tc>
    </w:tr>
    <w:tr w:rsidR="00217980" w14:paraId="2E0DBB7E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49DFA3E" w14:textId="77777777" w:rsidR="00811117" w:rsidRPr="00CA3DF1" w:rsidRDefault="00811117" w:rsidP="003C5528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5B95ED85" w14:textId="77777777"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1C5EEB8" w14:textId="77777777" w:rsidR="00811117" w:rsidRPr="00C2098A" w:rsidRDefault="00811117" w:rsidP="00217980">
          <w:pPr>
            <w:pStyle w:val="Footer"/>
          </w:pP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163D5CC" w14:textId="77777777" w:rsidR="00811117" w:rsidRPr="00C2098A" w:rsidRDefault="00811117" w:rsidP="00217980">
          <w:pPr>
            <w:pStyle w:val="Footer"/>
          </w:pPr>
        </w:p>
      </w:tc>
    </w:tr>
  </w:tbl>
  <w:p w14:paraId="5FDE9615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F29D6" w14:textId="77777777" w:rsidR="003F6B04" w:rsidRDefault="003F6B04" w:rsidP="00713050">
      <w:pPr>
        <w:spacing w:line="240" w:lineRule="auto"/>
      </w:pPr>
      <w:r>
        <w:separator/>
      </w:r>
    </w:p>
  </w:footnote>
  <w:footnote w:type="continuationSeparator" w:id="0">
    <w:p w14:paraId="21378D57" w14:textId="77777777" w:rsidR="003F6B04" w:rsidRDefault="003F6B0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5C3CB" w14:textId="77777777" w:rsidR="008B239F" w:rsidRDefault="008B23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14:paraId="571971DE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11FC33A9" w14:textId="77777777"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1E8A6130" wp14:editId="3DBF20A4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242A85EB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14:paraId="0E2EFDDC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3568DF3" w14:textId="77777777" w:rsidR="001A5CA9" w:rsidRPr="009B3C40" w:rsidRDefault="003F6B04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>
                      <w:docPart w:val="8CB735EB210249CC827653468215CCC6"/>
                    </w:placeholder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14:paraId="7A90558D" w14:textId="77777777" w:rsidR="001A5CA9" w:rsidRDefault="00E12C60" w:rsidP="001A5CA9">
                <w:pPr>
                  <w:pStyle w:val="Heading2"/>
                  <w:outlineLvl w:val="1"/>
                </w:pPr>
                <w:r>
                  <w:t xml:space="preserve"> | </w:t>
                </w:r>
              </w:p>
            </w:tc>
          </w:tr>
        </w:tbl>
        <w:p w14:paraId="3BCD894F" w14:textId="77777777" w:rsidR="001A5CA9" w:rsidRPr="00F207C0" w:rsidRDefault="001A5CA9" w:rsidP="001A5CA9"/>
      </w:tc>
    </w:tr>
  </w:tbl>
  <w:p w14:paraId="06322725" w14:textId="77777777"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F09BA" w14:textId="77777777" w:rsidR="008B239F" w:rsidRDefault="008B23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47"/>
    <w:rsid w:val="00091382"/>
    <w:rsid w:val="000A07DA"/>
    <w:rsid w:val="000A2BFA"/>
    <w:rsid w:val="000B0619"/>
    <w:rsid w:val="000B61CA"/>
    <w:rsid w:val="000F7610"/>
    <w:rsid w:val="00114ED7"/>
    <w:rsid w:val="001300CA"/>
    <w:rsid w:val="00130ACA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C5528"/>
    <w:rsid w:val="003D03E5"/>
    <w:rsid w:val="003F6B04"/>
    <w:rsid w:val="004077FB"/>
    <w:rsid w:val="004244FF"/>
    <w:rsid w:val="00424DD9"/>
    <w:rsid w:val="004305E4"/>
    <w:rsid w:val="0046104A"/>
    <w:rsid w:val="004717C5"/>
    <w:rsid w:val="004A24CC"/>
    <w:rsid w:val="00523479"/>
    <w:rsid w:val="00542A1C"/>
    <w:rsid w:val="00543DB7"/>
    <w:rsid w:val="00552342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A5974"/>
    <w:rsid w:val="007D2696"/>
    <w:rsid w:val="007D2FD2"/>
    <w:rsid w:val="007D406E"/>
    <w:rsid w:val="007D6458"/>
    <w:rsid w:val="00811117"/>
    <w:rsid w:val="00823C54"/>
    <w:rsid w:val="00841146"/>
    <w:rsid w:val="00883BF1"/>
    <w:rsid w:val="0088504C"/>
    <w:rsid w:val="0089382B"/>
    <w:rsid w:val="008A1907"/>
    <w:rsid w:val="008B239F"/>
    <w:rsid w:val="008C6BCA"/>
    <w:rsid w:val="008C7B50"/>
    <w:rsid w:val="008E4B30"/>
    <w:rsid w:val="00906BEE"/>
    <w:rsid w:val="009243E7"/>
    <w:rsid w:val="00985D58"/>
    <w:rsid w:val="009B3C40"/>
    <w:rsid w:val="009F7AD9"/>
    <w:rsid w:val="00A42540"/>
    <w:rsid w:val="00A50939"/>
    <w:rsid w:val="00A83413"/>
    <w:rsid w:val="00AA6A40"/>
    <w:rsid w:val="00AA75F6"/>
    <w:rsid w:val="00AD00FD"/>
    <w:rsid w:val="00AF0A8E"/>
    <w:rsid w:val="00B27019"/>
    <w:rsid w:val="00B5664D"/>
    <w:rsid w:val="00B76A83"/>
    <w:rsid w:val="00BA5B40"/>
    <w:rsid w:val="00BD0206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CF7524"/>
    <w:rsid w:val="00D04109"/>
    <w:rsid w:val="00D22447"/>
    <w:rsid w:val="00D97A41"/>
    <w:rsid w:val="00DD2572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528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B23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bharatranglani9@gmail.co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charya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B02C7452BC4239A36DA95BEB173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C1F29-BB6F-445A-AFB9-353D028EF2D1}"/>
      </w:docPartPr>
      <w:docPartBody>
        <w:p w:rsidR="00F5251B" w:rsidRDefault="00F5251B">
          <w:pPr>
            <w:pStyle w:val="63B02C7452BC4239A36DA95BEB17314D"/>
          </w:pPr>
          <w:r w:rsidRPr="00906BEE">
            <w:t>Skills</w:t>
          </w:r>
        </w:p>
      </w:docPartBody>
    </w:docPart>
    <w:docPart>
      <w:docPartPr>
        <w:name w:val="1C0762150C74484D97CFD2048E4A7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848709-AD45-48B1-B841-1914027C4007}"/>
      </w:docPartPr>
      <w:docPartBody>
        <w:p w:rsidR="00F5251B" w:rsidRDefault="00F5251B">
          <w:pPr>
            <w:pStyle w:val="1C0762150C74484D97CFD2048E4A7474"/>
          </w:pPr>
          <w:r>
            <w:t>Your name</w:t>
          </w:r>
        </w:p>
      </w:docPartBody>
    </w:docPart>
    <w:docPart>
      <w:docPartPr>
        <w:name w:val="E02EFEAB21A346EF81B58BD23F12C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4B1B7-3774-49EE-B941-D4748B8A37AD}"/>
      </w:docPartPr>
      <w:docPartBody>
        <w:p w:rsidR="00F5251B" w:rsidRDefault="00F5251B">
          <w:pPr>
            <w:pStyle w:val="E02EFEAB21A346EF81B58BD23F12C1A2"/>
          </w:pPr>
          <w:r w:rsidRPr="007D6458">
            <w:t>Profession or Industry</w:t>
          </w:r>
        </w:p>
      </w:docPartBody>
    </w:docPart>
    <w:docPart>
      <w:docPartPr>
        <w:name w:val="FC4D0A5A8642451592496D8FB71B1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DD5CC-29C2-4260-A2C4-BBB99C912E27}"/>
      </w:docPartPr>
      <w:docPartBody>
        <w:p w:rsidR="00F5251B" w:rsidRDefault="00F5251B">
          <w:pPr>
            <w:pStyle w:val="FC4D0A5A8642451592496D8FB71B1D05"/>
          </w:pPr>
          <w:r w:rsidRPr="007D6458">
            <w:t>Link to other online properties: Portfolio/Website/Blog</w:t>
          </w:r>
        </w:p>
      </w:docPartBody>
    </w:docPart>
    <w:docPart>
      <w:docPartPr>
        <w:name w:val="82340128144D48B284B9A9CAE04C6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43B90-0509-47B2-AB6B-B29D8C3BFC05}"/>
      </w:docPartPr>
      <w:docPartBody>
        <w:p w:rsidR="00F5251B" w:rsidRDefault="00F5251B">
          <w:pPr>
            <w:pStyle w:val="82340128144D48B284B9A9CAE04C60E2"/>
          </w:pPr>
          <w:r w:rsidRPr="00906BEE">
            <w:t>Education</w:t>
          </w:r>
        </w:p>
      </w:docPartBody>
    </w:docPart>
    <w:docPart>
      <w:docPartPr>
        <w:name w:val="8CB735EB210249CC827653468215C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A1EE5-0BA2-424D-9683-3F759C16BAA9}"/>
      </w:docPartPr>
      <w:docPartBody>
        <w:p w:rsidR="00F5251B" w:rsidRDefault="00F5251B">
          <w:pPr>
            <w:pStyle w:val="8CB735EB210249CC827653468215CCC6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1B"/>
    <w:rsid w:val="00796B26"/>
    <w:rsid w:val="00F5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E96D63C8574FFF85EB082689D9F691">
    <w:name w:val="08E96D63C8574FFF85EB082689D9F691"/>
  </w:style>
  <w:style w:type="paragraph" w:customStyle="1" w:styleId="D32B6B3393C747B6847936014806ED4B">
    <w:name w:val="D32B6B3393C747B6847936014806ED4B"/>
  </w:style>
  <w:style w:type="paragraph" w:customStyle="1" w:styleId="923D0201DED84A6CB7770A5ACA343B48">
    <w:name w:val="923D0201DED84A6CB7770A5ACA343B48"/>
  </w:style>
  <w:style w:type="paragraph" w:customStyle="1" w:styleId="63B02C7452BC4239A36DA95BEB17314D">
    <w:name w:val="63B02C7452BC4239A36DA95BEB17314D"/>
  </w:style>
  <w:style w:type="paragraph" w:customStyle="1" w:styleId="5DCF37EB537F467492D8618E7398FFEC">
    <w:name w:val="5DCF37EB537F467492D8618E7398FFEC"/>
  </w:style>
  <w:style w:type="paragraph" w:customStyle="1" w:styleId="1C0762150C74484D97CFD2048E4A7474">
    <w:name w:val="1C0762150C74484D97CFD2048E4A7474"/>
  </w:style>
  <w:style w:type="paragraph" w:customStyle="1" w:styleId="E02EFEAB21A346EF81B58BD23F12C1A2">
    <w:name w:val="E02EFEAB21A346EF81B58BD23F12C1A2"/>
  </w:style>
  <w:style w:type="paragraph" w:customStyle="1" w:styleId="FC4D0A5A8642451592496D8FB71B1D05">
    <w:name w:val="FC4D0A5A8642451592496D8FB71B1D05"/>
  </w:style>
  <w:style w:type="paragraph" w:customStyle="1" w:styleId="09D06AD7F927453082F738B875C1F365">
    <w:name w:val="09D06AD7F927453082F738B875C1F365"/>
  </w:style>
  <w:style w:type="paragraph" w:customStyle="1" w:styleId="EAB2DB5C9F5C412480A8A88B42567482">
    <w:name w:val="EAB2DB5C9F5C412480A8A88B42567482"/>
  </w:style>
  <w:style w:type="paragraph" w:customStyle="1" w:styleId="4D4D4700908D40C59415A9B44BDAEC9E">
    <w:name w:val="4D4D4700908D40C59415A9B44BDAEC9E"/>
  </w:style>
  <w:style w:type="paragraph" w:customStyle="1" w:styleId="436CE49F7DCE430DA04B4A8925888A8A">
    <w:name w:val="436CE49F7DCE430DA04B4A8925888A8A"/>
  </w:style>
  <w:style w:type="paragraph" w:customStyle="1" w:styleId="14505BD0A1394B13AFB78A540DDB3A41">
    <w:name w:val="14505BD0A1394B13AFB78A540DDB3A41"/>
  </w:style>
  <w:style w:type="paragraph" w:customStyle="1" w:styleId="F145FF8364324F44A352BC4EB3368090">
    <w:name w:val="F145FF8364324F44A352BC4EB3368090"/>
  </w:style>
  <w:style w:type="paragraph" w:customStyle="1" w:styleId="B16A4EF75BFA4F178F5FD893F39E460B">
    <w:name w:val="B16A4EF75BFA4F178F5FD893F39E460B"/>
  </w:style>
  <w:style w:type="paragraph" w:customStyle="1" w:styleId="59BF6F6BFDC44D90911C5C68F1D59889">
    <w:name w:val="59BF6F6BFDC44D90911C5C68F1D59889"/>
  </w:style>
  <w:style w:type="paragraph" w:customStyle="1" w:styleId="E4AA8B4B571B423384505D3B3D74D973">
    <w:name w:val="E4AA8B4B571B423384505D3B3D74D973"/>
  </w:style>
  <w:style w:type="paragraph" w:customStyle="1" w:styleId="C0F46F8151D14613AA9CDD7FD1972B5A">
    <w:name w:val="C0F46F8151D14613AA9CDD7FD1972B5A"/>
  </w:style>
  <w:style w:type="paragraph" w:customStyle="1" w:styleId="4C36B5343356413AA837F7DF5475406A">
    <w:name w:val="4C36B5343356413AA837F7DF5475406A"/>
  </w:style>
  <w:style w:type="paragraph" w:customStyle="1" w:styleId="82340128144D48B284B9A9CAE04C60E2">
    <w:name w:val="82340128144D48B284B9A9CAE04C60E2"/>
  </w:style>
  <w:style w:type="paragraph" w:customStyle="1" w:styleId="7E18F7D283584021A677DFD8792F68B5">
    <w:name w:val="7E18F7D283584021A677DFD8792F68B5"/>
  </w:style>
  <w:style w:type="paragraph" w:customStyle="1" w:styleId="475DB31EC39D45158164BDDABFA8CCC9">
    <w:name w:val="475DB31EC39D45158164BDDABFA8CCC9"/>
  </w:style>
  <w:style w:type="paragraph" w:customStyle="1" w:styleId="03E36C39600F4345AAE96DBB52F977FF">
    <w:name w:val="03E36C39600F4345AAE96DBB52F977FF"/>
  </w:style>
  <w:style w:type="paragraph" w:customStyle="1" w:styleId="7E48CE54A8BB49E399B6CA154D31D1A8">
    <w:name w:val="7E48CE54A8BB49E399B6CA154D31D1A8"/>
  </w:style>
  <w:style w:type="paragraph" w:customStyle="1" w:styleId="4081450E5F49481D904E2015B9A07F71">
    <w:name w:val="4081450E5F49481D904E2015B9A07F71"/>
  </w:style>
  <w:style w:type="paragraph" w:customStyle="1" w:styleId="825411E6F56743A78C530757A51E74D9">
    <w:name w:val="825411E6F56743A78C530757A51E74D9"/>
  </w:style>
  <w:style w:type="paragraph" w:customStyle="1" w:styleId="8CB735EB210249CC827653468215CCC6">
    <w:name w:val="8CB735EB210249CC827653468215CCC6"/>
  </w:style>
  <w:style w:type="paragraph" w:customStyle="1" w:styleId="150ECCE056EA4F53813C963F1F3FBC76">
    <w:name w:val="150ECCE056EA4F53813C963F1F3FBC76"/>
  </w:style>
  <w:style w:type="paragraph" w:customStyle="1" w:styleId="C24775DECEEC405EB2DE6F1E0F1BD211">
    <w:name w:val="C24775DECEEC405EB2DE6F1E0F1BD211"/>
  </w:style>
  <w:style w:type="paragraph" w:customStyle="1" w:styleId="EFDD3DF876194DA8826EF0BB3513EC2C">
    <w:name w:val="EFDD3DF876194DA8826EF0BB3513EC2C"/>
  </w:style>
  <w:style w:type="paragraph" w:customStyle="1" w:styleId="E89A66D86F48447F8191513F59520D5E">
    <w:name w:val="E89A66D86F48447F8191513F59520D5E"/>
    <w:rsid w:val="00F525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Bloging</dc:subject>
  <dc:creator/>
  <cp:keywords/>
  <dc:description>Content writing</dc:description>
  <cp:lastModifiedBy/>
  <cp:revision>1</cp:revision>
  <dcterms:created xsi:type="dcterms:W3CDTF">2020-03-08T08:22:00Z</dcterms:created>
  <dcterms:modified xsi:type="dcterms:W3CDTF">2020-03-08T08:32:00Z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