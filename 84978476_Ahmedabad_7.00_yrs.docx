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6F46DC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2CD749" w14:textId="77777777" w:rsidR="00692703" w:rsidRPr="00B91BF4" w:rsidRDefault="000965DD" w:rsidP="00B91BF4">
            <w:pPr>
              <w:pStyle w:val="Title"/>
              <w:jc w:val="left"/>
              <w:rPr>
                <w:color w:val="auto"/>
                <w:sz w:val="28"/>
                <w:szCs w:val="28"/>
              </w:rPr>
            </w:pPr>
            <w:r w:rsidRPr="00B91BF4">
              <w:rPr>
                <w:b/>
                <w:color w:val="auto"/>
                <w:sz w:val="28"/>
                <w:szCs w:val="28"/>
              </w:rPr>
              <w:t>yasmin</w:t>
            </w:r>
            <w:r w:rsidR="00692703" w:rsidRPr="00B91BF4">
              <w:rPr>
                <w:color w:val="auto"/>
                <w:sz w:val="28"/>
                <w:szCs w:val="28"/>
              </w:rPr>
              <w:t xml:space="preserve"> </w:t>
            </w:r>
            <w:r w:rsidRPr="00B91BF4">
              <w:rPr>
                <w:rStyle w:val="IntenseEmphasis"/>
                <w:color w:val="auto"/>
                <w:sz w:val="28"/>
                <w:szCs w:val="28"/>
              </w:rPr>
              <w:t>sayyad</w:t>
            </w:r>
          </w:p>
          <w:p w14:paraId="4E4BCA89" w14:textId="77777777" w:rsidR="00692703" w:rsidRPr="00B91BF4" w:rsidRDefault="000965DD" w:rsidP="00B91BF4">
            <w:pPr>
              <w:pStyle w:val="ContactInfo"/>
              <w:contextualSpacing w:val="0"/>
              <w:jc w:val="left"/>
              <w:rPr>
                <w:b/>
                <w:color w:val="auto"/>
              </w:rPr>
            </w:pPr>
            <w:r w:rsidRPr="00B91BF4">
              <w:rPr>
                <w:b/>
                <w:color w:val="auto"/>
              </w:rPr>
              <w:t>+91-9157080578</w:t>
            </w:r>
          </w:p>
          <w:p w14:paraId="4CA5BA64" w14:textId="77777777" w:rsidR="00B91BF4" w:rsidRPr="00B91BF4" w:rsidRDefault="00502A5F" w:rsidP="00B91BF4">
            <w:pPr>
              <w:pStyle w:val="ContactInfo"/>
              <w:contextualSpacing w:val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Ahmedabad-Gujarat</w:t>
            </w:r>
          </w:p>
          <w:p w14:paraId="0CEC7941" w14:textId="77777777" w:rsidR="00692703" w:rsidRPr="00CF1A49" w:rsidRDefault="000965DD" w:rsidP="00B91BF4">
            <w:pPr>
              <w:pStyle w:val="ContactInfoEmphasis"/>
              <w:contextualSpacing w:val="0"/>
              <w:jc w:val="left"/>
            </w:pPr>
            <w:r>
              <w:t>Yas.sayyad@gmail.com</w:t>
            </w:r>
            <w:r w:rsidR="00692703" w:rsidRPr="00CF1A49">
              <w:t xml:space="preserve"> </w:t>
            </w:r>
          </w:p>
        </w:tc>
      </w:tr>
      <w:tr w:rsidR="009571D8" w:rsidRPr="00CF1A49" w14:paraId="24058F7C" w14:textId="77777777" w:rsidTr="00692703">
        <w:tc>
          <w:tcPr>
            <w:tcW w:w="9360" w:type="dxa"/>
            <w:tcMar>
              <w:top w:w="432" w:type="dxa"/>
            </w:tcMar>
          </w:tcPr>
          <w:p w14:paraId="4A2564B5" w14:textId="77777777" w:rsidR="001755A8" w:rsidRPr="00B91BF4" w:rsidRDefault="000965DD" w:rsidP="000965DD">
            <w:pPr>
              <w:contextualSpacing w:val="0"/>
              <w:rPr>
                <w:rFonts w:asciiTheme="majorHAnsi" w:hAnsiTheme="majorHAnsi"/>
                <w:b/>
                <w:color w:val="auto"/>
                <w:sz w:val="28"/>
                <w:szCs w:val="28"/>
                <w:u w:val="single"/>
              </w:rPr>
            </w:pPr>
            <w:r w:rsidRPr="00B91BF4">
              <w:rPr>
                <w:rFonts w:asciiTheme="majorHAnsi" w:hAnsiTheme="majorHAnsi"/>
                <w:b/>
                <w:color w:val="auto"/>
                <w:sz w:val="28"/>
                <w:szCs w:val="28"/>
                <w:u w:val="single"/>
              </w:rPr>
              <w:t>PROFILE</w:t>
            </w:r>
          </w:p>
          <w:p w14:paraId="17954AAC" w14:textId="77777777" w:rsidR="000965DD" w:rsidRPr="00B91BF4" w:rsidRDefault="000965DD" w:rsidP="000965DD">
            <w:pPr>
              <w:contextualSpacing w:val="0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</w:t>
            </w:r>
            <w:r w:rsidRPr="000965DD">
              <w:rPr>
                <w:rFonts w:cstheme="minorHAnsi"/>
                <w:color w:val="auto"/>
              </w:rPr>
              <w:t>Quality focused management professional with combined experience of Sales, Operation Management, Banking and Financial services.</w:t>
            </w:r>
          </w:p>
          <w:p w14:paraId="555E76EF" w14:textId="77777777" w:rsidR="000965DD" w:rsidRPr="000965DD" w:rsidRDefault="000965DD" w:rsidP="000965DD">
            <w:pPr>
              <w:contextualSpacing w:val="0"/>
              <w:rPr>
                <w:rFonts w:cstheme="minorHAnsi"/>
              </w:rPr>
            </w:pPr>
            <w:r w:rsidRPr="000965DD">
              <w:rPr>
                <w:rFonts w:cstheme="minorHAnsi"/>
                <w:color w:val="auto"/>
              </w:rPr>
              <w:t>Committed to driving business success by implementing improved technology, increasing customer service standards, and utilization of effectively training teams.</w:t>
            </w:r>
          </w:p>
        </w:tc>
      </w:tr>
    </w:tbl>
    <w:p w14:paraId="045E47AA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5A14924B98B4062AC2E7093FD033BE8"/>
          </w:placeholder>
          <w:temporary/>
          <w:showingPlcHdr/>
          <w15:appearance w15:val="hidden"/>
        </w:sdtPr>
        <w:sdtContent>
          <w:r w:rsidR="004E01EB" w:rsidRPr="00B91BF4">
            <w:rPr>
              <w:u w:val="single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2636D2A" w14:textId="77777777" w:rsidTr="00D66A52">
        <w:tc>
          <w:tcPr>
            <w:tcW w:w="9355" w:type="dxa"/>
          </w:tcPr>
          <w:p w14:paraId="2FF00067" w14:textId="77777777" w:rsidR="0005528C" w:rsidRDefault="00DB5F68" w:rsidP="001D0BF1">
            <w:pPr>
              <w:pStyle w:val="Heading3"/>
              <w:contextualSpacing w:val="0"/>
              <w:rPr>
                <w:color w:val="auto"/>
              </w:rPr>
            </w:pPr>
            <w:r>
              <w:rPr>
                <w:color w:val="auto"/>
              </w:rPr>
              <w:t>February 2023 – present</w:t>
            </w:r>
          </w:p>
          <w:p w14:paraId="254C3960" w14:textId="395A3B6E" w:rsidR="00DB5F68" w:rsidRPr="008D29D1" w:rsidRDefault="00841878" w:rsidP="00CD68CA">
            <w:pPr>
              <w:pStyle w:val="Heading3"/>
              <w:contextualSpacing w:val="0"/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>Deputy</w:t>
            </w:r>
            <w:r w:rsidR="001558B9">
              <w:rPr>
                <w:color w:val="0070C0"/>
                <w:u w:val="single"/>
              </w:rPr>
              <w:t xml:space="preserve"> Manager</w:t>
            </w:r>
            <w:r w:rsidR="00CD68CA" w:rsidRPr="008D29D1">
              <w:rPr>
                <w:color w:val="0070C0"/>
                <w:u w:val="single"/>
              </w:rPr>
              <w:t xml:space="preserve"> grade 2, </w:t>
            </w:r>
            <w:r w:rsidR="00502A5F" w:rsidRPr="008D29D1">
              <w:rPr>
                <w:color w:val="0070C0"/>
                <w:u w:val="single"/>
              </w:rPr>
              <w:t>icici bank ltd, ahmedabad</w:t>
            </w:r>
          </w:p>
          <w:p w14:paraId="7841D610" w14:textId="1B2C0114" w:rsidR="00502A5F" w:rsidRDefault="00293B01" w:rsidP="00502A5F">
            <w:pPr>
              <w:pStyle w:val="Heading3"/>
              <w:numPr>
                <w:ilvl w:val="0"/>
                <w:numId w:val="2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 xml:space="preserve">Manages  </w:t>
            </w:r>
            <w:r w:rsidR="000617D3">
              <w:rPr>
                <w:color w:val="auto"/>
              </w:rPr>
              <w:t xml:space="preserve">branch’s </w:t>
            </w:r>
            <w:r w:rsidR="00232869">
              <w:rPr>
                <w:color w:val="auto"/>
              </w:rPr>
              <w:t xml:space="preserve">day to </w:t>
            </w:r>
            <w:r w:rsidR="000617D3">
              <w:rPr>
                <w:color w:val="auto"/>
              </w:rPr>
              <w:t xml:space="preserve">day work </w:t>
            </w:r>
            <w:r w:rsidR="001558B9">
              <w:rPr>
                <w:color w:val="auto"/>
              </w:rPr>
              <w:t>of icici bank</w:t>
            </w:r>
          </w:p>
          <w:p w14:paraId="10BE1AE0" w14:textId="430E6191" w:rsidR="00073433" w:rsidRDefault="00440801" w:rsidP="002E5CF9">
            <w:pPr>
              <w:pStyle w:val="Heading3"/>
              <w:ind w:left="720"/>
              <w:contextualSpacing w:val="0"/>
              <w:rPr>
                <w:color w:val="auto"/>
              </w:rPr>
            </w:pPr>
            <w:r>
              <w:rPr>
                <w:color w:val="auto"/>
              </w:rPr>
              <w:t>maintaining good relationship</w:t>
            </w:r>
            <w:r w:rsidR="00BF3D8A">
              <w:rPr>
                <w:color w:val="auto"/>
              </w:rPr>
              <w:t xml:space="preserve"> </w:t>
            </w:r>
            <w:r>
              <w:rPr>
                <w:color w:val="auto"/>
              </w:rPr>
              <w:t>with clients to meet the objectives of the bank.</w:t>
            </w:r>
          </w:p>
          <w:p w14:paraId="6819CEFA" w14:textId="77777777" w:rsidR="00440801" w:rsidRDefault="00974BBA" w:rsidP="00502A5F">
            <w:pPr>
              <w:pStyle w:val="Heading3"/>
              <w:numPr>
                <w:ilvl w:val="0"/>
                <w:numId w:val="2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 xml:space="preserve">Target achievement with 100% </w:t>
            </w:r>
            <w:r w:rsidR="00975630">
              <w:rPr>
                <w:color w:val="auto"/>
              </w:rPr>
              <w:t>accurate quality.</w:t>
            </w:r>
          </w:p>
          <w:p w14:paraId="41263139" w14:textId="0C472946" w:rsidR="00975630" w:rsidRDefault="00975630" w:rsidP="00502A5F">
            <w:pPr>
              <w:pStyle w:val="Heading3"/>
              <w:numPr>
                <w:ilvl w:val="0"/>
                <w:numId w:val="2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 xml:space="preserve">Maintaining </w:t>
            </w:r>
            <w:r w:rsidR="000B14BD">
              <w:rPr>
                <w:color w:val="auto"/>
              </w:rPr>
              <w:t>smooth functioning of</w:t>
            </w:r>
            <w:r w:rsidR="002E5CF9">
              <w:rPr>
                <w:color w:val="auto"/>
              </w:rPr>
              <w:t xml:space="preserve"> branch</w:t>
            </w:r>
            <w:r w:rsidR="007705D4">
              <w:rPr>
                <w:color w:val="auto"/>
              </w:rPr>
              <w:t xml:space="preserve"> banking</w:t>
            </w:r>
            <w:r w:rsidR="002E5CF9">
              <w:rPr>
                <w:color w:val="auto"/>
              </w:rPr>
              <w:t xml:space="preserve"> and handling </w:t>
            </w:r>
            <w:r w:rsidR="007705D4">
              <w:rPr>
                <w:color w:val="auto"/>
              </w:rPr>
              <w:t>team</w:t>
            </w:r>
          </w:p>
          <w:p w14:paraId="713B40D4" w14:textId="77777777" w:rsidR="0005528C" w:rsidRDefault="0005528C" w:rsidP="001D0BF1">
            <w:pPr>
              <w:pStyle w:val="Heading3"/>
              <w:contextualSpacing w:val="0"/>
              <w:rPr>
                <w:color w:val="auto"/>
              </w:rPr>
            </w:pPr>
          </w:p>
          <w:p w14:paraId="0932FF27" w14:textId="77777777" w:rsidR="001D0BF1" w:rsidRPr="00B91BF4" w:rsidRDefault="000965DD" w:rsidP="001D0BF1">
            <w:pPr>
              <w:pStyle w:val="Heading3"/>
              <w:contextualSpacing w:val="0"/>
              <w:rPr>
                <w:color w:val="auto"/>
              </w:rPr>
            </w:pPr>
            <w:r w:rsidRPr="00B91BF4">
              <w:rPr>
                <w:color w:val="auto"/>
              </w:rPr>
              <w:t>dec</w:t>
            </w:r>
            <w:r w:rsidR="00DB5F68">
              <w:rPr>
                <w:color w:val="auto"/>
              </w:rPr>
              <w:t>ember</w:t>
            </w:r>
            <w:r w:rsidRPr="00B91BF4">
              <w:rPr>
                <w:color w:val="auto"/>
              </w:rPr>
              <w:t xml:space="preserve"> 2018</w:t>
            </w:r>
            <w:r w:rsidR="001D0BF1" w:rsidRPr="00B91BF4">
              <w:rPr>
                <w:color w:val="auto"/>
              </w:rPr>
              <w:t xml:space="preserve"> – </w:t>
            </w:r>
            <w:r w:rsidR="0005528C">
              <w:rPr>
                <w:color w:val="auto"/>
              </w:rPr>
              <w:t>Feb</w:t>
            </w:r>
            <w:r w:rsidR="00DB5F68">
              <w:rPr>
                <w:color w:val="auto"/>
              </w:rPr>
              <w:t>ruary</w:t>
            </w:r>
            <w:r w:rsidR="00571950">
              <w:rPr>
                <w:color w:val="auto"/>
              </w:rPr>
              <w:t xml:space="preserve"> 2023</w:t>
            </w:r>
          </w:p>
          <w:p w14:paraId="047331A5" w14:textId="77777777" w:rsidR="001D0BF1" w:rsidRPr="00B91BF4" w:rsidRDefault="000965DD" w:rsidP="001D0BF1">
            <w:pPr>
              <w:pStyle w:val="Heading2"/>
              <w:contextualSpacing w:val="0"/>
              <w:rPr>
                <w:u w:val="single"/>
              </w:rPr>
            </w:pPr>
            <w:r w:rsidRPr="00B91BF4">
              <w:rPr>
                <w:color w:val="0070C0"/>
                <w:u w:val="single"/>
              </w:rPr>
              <w:t>senior process associate</w:t>
            </w:r>
            <w:r w:rsidR="001D0BF1" w:rsidRPr="00B91BF4">
              <w:rPr>
                <w:color w:val="0070C0"/>
                <w:u w:val="single"/>
              </w:rPr>
              <w:t xml:space="preserve">, </w:t>
            </w:r>
            <w:r w:rsidRPr="00B91BF4">
              <w:rPr>
                <w:rStyle w:val="SubtleReference"/>
                <w:b/>
                <w:color w:val="0070C0"/>
                <w:u w:val="single"/>
              </w:rPr>
              <w:t>tata consultancy services</w:t>
            </w:r>
            <w:r w:rsidR="00484920" w:rsidRPr="00B91BF4">
              <w:rPr>
                <w:rStyle w:val="SubtleReference"/>
                <w:b/>
                <w:color w:val="0070C0"/>
                <w:u w:val="single"/>
              </w:rPr>
              <w:t>, gandhinagar</w:t>
            </w:r>
          </w:p>
          <w:p w14:paraId="52443C70" w14:textId="77777777" w:rsidR="00B91BF4" w:rsidRPr="008A0C42" w:rsidRDefault="000965DD" w:rsidP="00B91BF4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8A0C42">
              <w:rPr>
                <w:color w:val="auto"/>
              </w:rPr>
              <w:t>Manages and leads a team of employees.</w:t>
            </w:r>
          </w:p>
          <w:p w14:paraId="1ECF890E" w14:textId="77777777" w:rsidR="000965DD" w:rsidRPr="008A0C42" w:rsidRDefault="000965DD" w:rsidP="008A0C42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8A0C42">
              <w:rPr>
                <w:color w:val="auto"/>
              </w:rPr>
              <w:t>Communicates company goals and deadlines and to achieve it</w:t>
            </w:r>
            <w:r w:rsidR="004209CE" w:rsidRPr="008A0C42">
              <w:rPr>
                <w:color w:val="auto"/>
              </w:rPr>
              <w:t>s objectives with 100% quality.</w:t>
            </w:r>
          </w:p>
          <w:p w14:paraId="1AC994F0" w14:textId="77777777" w:rsidR="00484920" w:rsidRPr="00CF1A49" w:rsidRDefault="00484920" w:rsidP="008A0C42">
            <w:pPr>
              <w:pStyle w:val="ListParagraph"/>
              <w:numPr>
                <w:ilvl w:val="0"/>
                <w:numId w:val="16"/>
              </w:numPr>
            </w:pPr>
            <w:r w:rsidRPr="008A0C42">
              <w:rPr>
                <w:color w:val="auto"/>
              </w:rPr>
              <w:t>Providing training to employees regarding process.</w:t>
            </w:r>
          </w:p>
        </w:tc>
      </w:tr>
      <w:tr w:rsidR="00F61DF9" w:rsidRPr="00CF1A49" w14:paraId="594CD3D4" w14:textId="77777777" w:rsidTr="00F61DF9">
        <w:tc>
          <w:tcPr>
            <w:tcW w:w="9355" w:type="dxa"/>
            <w:tcMar>
              <w:top w:w="216" w:type="dxa"/>
            </w:tcMar>
          </w:tcPr>
          <w:p w14:paraId="7B5FC403" w14:textId="77777777" w:rsidR="00F61DF9" w:rsidRPr="008A0C42" w:rsidRDefault="004209CE" w:rsidP="00F61DF9">
            <w:pPr>
              <w:pStyle w:val="Heading3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Feb</w:t>
            </w:r>
            <w:r w:rsidR="00DB5F68">
              <w:rPr>
                <w:color w:val="auto"/>
              </w:rPr>
              <w:t>ruary</w:t>
            </w:r>
            <w:r w:rsidRPr="008A0C42">
              <w:rPr>
                <w:color w:val="auto"/>
              </w:rPr>
              <w:t xml:space="preserve"> 2017</w:t>
            </w:r>
            <w:r w:rsidR="00F61DF9" w:rsidRPr="008A0C42">
              <w:rPr>
                <w:color w:val="auto"/>
              </w:rPr>
              <w:t xml:space="preserve"> – </w:t>
            </w:r>
            <w:r w:rsidRPr="008A0C42">
              <w:rPr>
                <w:color w:val="auto"/>
              </w:rPr>
              <w:t>Nov</w:t>
            </w:r>
            <w:r w:rsidR="00DB5F68">
              <w:rPr>
                <w:color w:val="auto"/>
              </w:rPr>
              <w:t xml:space="preserve">ember </w:t>
            </w:r>
            <w:r w:rsidRPr="008A0C42">
              <w:rPr>
                <w:color w:val="auto"/>
              </w:rPr>
              <w:t>2018</w:t>
            </w:r>
          </w:p>
          <w:p w14:paraId="23EFAC8A" w14:textId="77777777" w:rsidR="00F61DF9" w:rsidRPr="008A0C42" w:rsidRDefault="002A26CE" w:rsidP="00F61DF9">
            <w:pPr>
              <w:pStyle w:val="Heading2"/>
              <w:contextualSpacing w:val="0"/>
              <w:rPr>
                <w:color w:val="0070C0"/>
                <w:u w:val="single"/>
              </w:rPr>
            </w:pPr>
            <w:r w:rsidRPr="008A0C42">
              <w:rPr>
                <w:color w:val="0070C0"/>
                <w:u w:val="single"/>
              </w:rPr>
              <w:t>Operation Lead</w:t>
            </w:r>
            <w:r w:rsidR="00F61DF9" w:rsidRPr="008A0C42">
              <w:rPr>
                <w:color w:val="0070C0"/>
                <w:u w:val="single"/>
              </w:rPr>
              <w:t xml:space="preserve">, </w:t>
            </w:r>
            <w:r w:rsidR="004209CE" w:rsidRPr="008A0C42">
              <w:rPr>
                <w:rStyle w:val="SubtleReference"/>
                <w:b/>
                <w:color w:val="0070C0"/>
                <w:u w:val="single"/>
              </w:rPr>
              <w:t>daikin air conditioning pvt ltd</w:t>
            </w:r>
            <w:r w:rsidR="00484920" w:rsidRPr="008A0C42">
              <w:rPr>
                <w:rStyle w:val="SubtleReference"/>
                <w:b/>
                <w:color w:val="0070C0"/>
                <w:u w:val="single"/>
              </w:rPr>
              <w:t>, bhuj</w:t>
            </w:r>
          </w:p>
          <w:p w14:paraId="3CBAF0F1" w14:textId="77777777" w:rsidR="00F61DF9" w:rsidRPr="008A0C42" w:rsidRDefault="004209CE" w:rsidP="008A0C42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8A0C42">
              <w:rPr>
                <w:color w:val="auto"/>
              </w:rPr>
              <w:t xml:space="preserve">To Handle all the operation work </w:t>
            </w:r>
            <w:r w:rsidR="002A26CE" w:rsidRPr="008A0C42">
              <w:rPr>
                <w:color w:val="auto"/>
              </w:rPr>
              <w:t>and the team.</w:t>
            </w:r>
          </w:p>
          <w:p w14:paraId="6ABA19FA" w14:textId="77777777" w:rsidR="002A26CE" w:rsidRPr="008A0C42" w:rsidRDefault="00484920" w:rsidP="008A0C42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8A0C42">
              <w:rPr>
                <w:color w:val="auto"/>
              </w:rPr>
              <w:t>To oversee unloading, storage, and distribution of goods moving through warehouse.</w:t>
            </w:r>
          </w:p>
          <w:p w14:paraId="00837027" w14:textId="77777777" w:rsidR="002A26CE" w:rsidRPr="008A0C42" w:rsidRDefault="002A26CE" w:rsidP="008A0C42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8A0C42">
              <w:rPr>
                <w:color w:val="auto"/>
              </w:rPr>
              <w:t>Supervising the activities of the team and the operation work on time.</w:t>
            </w:r>
          </w:p>
          <w:p w14:paraId="4D7243F6" w14:textId="77777777" w:rsidR="00484920" w:rsidRPr="008A0C42" w:rsidRDefault="00484920" w:rsidP="008A0C42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8A0C42">
              <w:rPr>
                <w:color w:val="auto"/>
              </w:rPr>
              <w:t>Accurately track performance, attendance and other metrics.</w:t>
            </w:r>
          </w:p>
          <w:p w14:paraId="33A60C43" w14:textId="77777777" w:rsidR="002A26CE" w:rsidRPr="008A0C42" w:rsidRDefault="002A26CE" w:rsidP="004209CE">
            <w:pPr>
              <w:rPr>
                <w:color w:val="auto"/>
              </w:rPr>
            </w:pPr>
          </w:p>
          <w:p w14:paraId="043127C2" w14:textId="77777777" w:rsidR="002A26CE" w:rsidRPr="008A0C42" w:rsidRDefault="002A26CE" w:rsidP="002A26CE">
            <w:pPr>
              <w:pStyle w:val="Heading3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June 2016 – jan</w:t>
            </w:r>
            <w:r w:rsidR="00571950">
              <w:rPr>
                <w:color w:val="auto"/>
              </w:rPr>
              <w:t xml:space="preserve">Uary </w:t>
            </w:r>
            <w:r w:rsidRPr="008A0C42">
              <w:rPr>
                <w:color w:val="auto"/>
              </w:rPr>
              <w:t>2017</w:t>
            </w:r>
          </w:p>
          <w:p w14:paraId="6CCEE08A" w14:textId="77777777" w:rsidR="002A26CE" w:rsidRPr="008A0C42" w:rsidRDefault="002A26CE" w:rsidP="002A26CE">
            <w:pPr>
              <w:pStyle w:val="Heading3"/>
              <w:rPr>
                <w:color w:val="0070C0"/>
                <w:sz w:val="24"/>
                <w:u w:val="single"/>
              </w:rPr>
            </w:pPr>
            <w:r w:rsidRPr="008A0C42">
              <w:rPr>
                <w:color w:val="0070C0"/>
                <w:sz w:val="24"/>
                <w:u w:val="single"/>
              </w:rPr>
              <w:t>financial service consultant, icici prudential life insurance</w:t>
            </w:r>
            <w:r w:rsidR="00484920" w:rsidRPr="008A0C42">
              <w:rPr>
                <w:color w:val="0070C0"/>
                <w:sz w:val="24"/>
                <w:u w:val="single"/>
              </w:rPr>
              <w:t>, bhuj</w:t>
            </w:r>
          </w:p>
          <w:p w14:paraId="57890EA2" w14:textId="77777777" w:rsidR="002A26CE" w:rsidRPr="008A0C42" w:rsidRDefault="002A26CE" w:rsidP="008A0C42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 w:rsidRPr="008A0C42">
              <w:rPr>
                <w:color w:val="auto"/>
              </w:rPr>
              <w:t xml:space="preserve">Having an experience of dealing with customer in </w:t>
            </w:r>
            <w:proofErr w:type="spellStart"/>
            <w:r w:rsidRPr="008A0C42">
              <w:rPr>
                <w:color w:val="auto"/>
              </w:rPr>
              <w:t>Bancassurance</w:t>
            </w:r>
            <w:proofErr w:type="spellEnd"/>
            <w:r w:rsidRPr="008A0C42">
              <w:rPr>
                <w:color w:val="auto"/>
              </w:rPr>
              <w:t xml:space="preserve"> Channel.</w:t>
            </w:r>
          </w:p>
          <w:p w14:paraId="40034A79" w14:textId="77777777" w:rsidR="002A26CE" w:rsidRDefault="002A26CE" w:rsidP="008A0C42">
            <w:pPr>
              <w:pStyle w:val="ListParagraph"/>
              <w:numPr>
                <w:ilvl w:val="0"/>
                <w:numId w:val="18"/>
              </w:numPr>
            </w:pPr>
            <w:r w:rsidRPr="008A0C42">
              <w:rPr>
                <w:color w:val="auto"/>
              </w:rPr>
              <w:t xml:space="preserve">Understanding customer </w:t>
            </w:r>
            <w:r w:rsidR="00484920" w:rsidRPr="008A0C42">
              <w:rPr>
                <w:color w:val="auto"/>
              </w:rPr>
              <w:t>needs</w:t>
            </w:r>
            <w:r w:rsidRPr="008A0C42">
              <w:rPr>
                <w:color w:val="auto"/>
              </w:rPr>
              <w:t xml:space="preserve"> and providing investment</w:t>
            </w:r>
            <w:r w:rsidR="00484920" w:rsidRPr="008A0C42">
              <w:rPr>
                <w:color w:val="auto"/>
              </w:rPr>
              <w:t xml:space="preserve"> plans</w:t>
            </w:r>
            <w:r w:rsidRPr="008A0C42">
              <w:rPr>
                <w:color w:val="auto"/>
              </w:rPr>
              <w:t xml:space="preserve"> according to it</w:t>
            </w:r>
            <w:r w:rsidR="00484920" w:rsidRPr="008A0C42">
              <w:rPr>
                <w:color w:val="auto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1CF3696F0B1A4FB9BB724D28BF741FF5"/>
        </w:placeholder>
        <w:temporary/>
        <w:showingPlcHdr/>
        <w15:appearance w15:val="hidden"/>
      </w:sdtPr>
      <w:sdtContent>
        <w:p w14:paraId="73675DFB" w14:textId="77777777" w:rsidR="00DA59AA" w:rsidRPr="00CF1A49" w:rsidRDefault="00DA59AA" w:rsidP="0097790C">
          <w:pPr>
            <w:pStyle w:val="Heading1"/>
          </w:pPr>
          <w:r w:rsidRPr="008A0C42">
            <w:rPr>
              <w:u w:val="single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342922B" w14:textId="77777777" w:rsidTr="00D66A52">
        <w:tc>
          <w:tcPr>
            <w:tcW w:w="9355" w:type="dxa"/>
          </w:tcPr>
          <w:p w14:paraId="5F8D4A96" w14:textId="77777777" w:rsidR="001D0BF1" w:rsidRPr="00CF1A49" w:rsidRDefault="00484920" w:rsidP="001D0BF1">
            <w:pPr>
              <w:pStyle w:val="Heading3"/>
              <w:contextualSpacing w:val="0"/>
            </w:pPr>
            <w:r w:rsidRPr="008A0C42">
              <w:rPr>
                <w:color w:val="auto"/>
              </w:rPr>
              <w:t>may 2016</w:t>
            </w:r>
            <w:r w:rsidR="001D0BF1" w:rsidRPr="008A0C42">
              <w:rPr>
                <w:color w:val="auto"/>
              </w:rPr>
              <w:t xml:space="preserve"> </w:t>
            </w:r>
          </w:p>
          <w:p w14:paraId="4A73459E" w14:textId="77777777" w:rsidR="007538DC" w:rsidRPr="008A0C42" w:rsidRDefault="00484920" w:rsidP="00484920">
            <w:pPr>
              <w:pStyle w:val="Heading2"/>
              <w:contextualSpacing w:val="0"/>
            </w:pPr>
            <w:r w:rsidRPr="008A0C42">
              <w:rPr>
                <w:color w:val="auto"/>
              </w:rPr>
              <w:t>bachelors of business administration</w:t>
            </w:r>
            <w:r w:rsidR="001D0BF1" w:rsidRPr="008A0C42">
              <w:rPr>
                <w:color w:val="auto"/>
              </w:rPr>
              <w:t xml:space="preserve">, </w:t>
            </w:r>
            <w:r w:rsidRPr="008A0C42">
              <w:rPr>
                <w:rStyle w:val="SubtleReference"/>
                <w:b/>
                <w:color w:val="auto"/>
              </w:rPr>
              <w:t>Kachchh university</w:t>
            </w:r>
          </w:p>
        </w:tc>
      </w:tr>
      <w:tr w:rsidR="00F61DF9" w:rsidRPr="00CF1A49" w14:paraId="6B789A6B" w14:textId="77777777" w:rsidTr="00F61DF9">
        <w:tc>
          <w:tcPr>
            <w:tcW w:w="9355" w:type="dxa"/>
            <w:tcMar>
              <w:top w:w="216" w:type="dxa"/>
            </w:tcMar>
          </w:tcPr>
          <w:p w14:paraId="6BEE584E" w14:textId="77777777" w:rsidR="00F61DF9" w:rsidRPr="008A0C42" w:rsidRDefault="00484920" w:rsidP="00F61DF9">
            <w:pPr>
              <w:pStyle w:val="Heading3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lastRenderedPageBreak/>
              <w:t>march 2013</w:t>
            </w:r>
            <w:r w:rsidR="00F61DF9" w:rsidRPr="008A0C42">
              <w:rPr>
                <w:color w:val="auto"/>
              </w:rPr>
              <w:t xml:space="preserve"> </w:t>
            </w:r>
          </w:p>
          <w:p w14:paraId="31BE9CA0" w14:textId="77777777" w:rsidR="00F61DF9" w:rsidRPr="008A0C42" w:rsidRDefault="00484920" w:rsidP="00F61DF9">
            <w:pPr>
              <w:pStyle w:val="Heading2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higher secondary</w:t>
            </w:r>
            <w:r w:rsidR="00F61DF9" w:rsidRPr="008A0C42">
              <w:rPr>
                <w:color w:val="auto"/>
              </w:rPr>
              <w:t xml:space="preserve">, </w:t>
            </w:r>
            <w:r w:rsidRPr="008A0C42">
              <w:rPr>
                <w:rStyle w:val="SubtleReference"/>
                <w:b/>
                <w:color w:val="auto"/>
              </w:rPr>
              <w:t>bhuj english school</w:t>
            </w:r>
          </w:p>
          <w:p w14:paraId="788B7C5D" w14:textId="77777777" w:rsidR="00F61DF9" w:rsidRPr="008A0C42" w:rsidRDefault="00F61DF9" w:rsidP="00484920">
            <w:pPr>
              <w:rPr>
                <w:color w:val="auto"/>
              </w:rPr>
            </w:pPr>
          </w:p>
          <w:p w14:paraId="1A2EFE9D" w14:textId="77777777" w:rsidR="00484920" w:rsidRPr="008A0C42" w:rsidRDefault="00484920" w:rsidP="00484920">
            <w:pPr>
              <w:pStyle w:val="Heading3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march 2011</w:t>
            </w:r>
          </w:p>
          <w:p w14:paraId="17EA8635" w14:textId="77777777" w:rsidR="00484920" w:rsidRPr="008A0C42" w:rsidRDefault="00484920" w:rsidP="00484920">
            <w:pPr>
              <w:pStyle w:val="Heading3"/>
              <w:contextualSpacing w:val="0"/>
              <w:rPr>
                <w:color w:val="auto"/>
                <w:sz w:val="24"/>
              </w:rPr>
            </w:pPr>
            <w:r w:rsidRPr="008A0C42">
              <w:rPr>
                <w:color w:val="auto"/>
                <w:sz w:val="24"/>
              </w:rPr>
              <w:t>senior secondary, dr. rizvi springfield school</w:t>
            </w:r>
          </w:p>
          <w:p w14:paraId="1B2B696F" w14:textId="77777777" w:rsidR="00484920" w:rsidRDefault="00484920" w:rsidP="00484920">
            <w:pPr>
              <w:pStyle w:val="Heading3"/>
              <w:contextualSpacing w:val="0"/>
            </w:pPr>
          </w:p>
        </w:tc>
      </w:tr>
    </w:tbl>
    <w:sdt>
      <w:sdtPr>
        <w:rPr>
          <w:u w:val="single"/>
        </w:rPr>
        <w:alias w:val="Skills:"/>
        <w:tag w:val="Skills:"/>
        <w:id w:val="-1392877668"/>
        <w:placeholder>
          <w:docPart w:val="D13A2A44602242BA99C920C4286A977A"/>
        </w:placeholder>
        <w:temporary/>
        <w:showingPlcHdr/>
        <w15:appearance w15:val="hidden"/>
      </w:sdtPr>
      <w:sdtContent>
        <w:p w14:paraId="0CC8E593" w14:textId="77777777" w:rsidR="00486277" w:rsidRPr="008A0C42" w:rsidRDefault="00486277" w:rsidP="00486277">
          <w:pPr>
            <w:pStyle w:val="Heading1"/>
            <w:rPr>
              <w:u w:val="single"/>
            </w:rPr>
          </w:pPr>
          <w:r w:rsidRPr="008A0C42">
            <w:rPr>
              <w:u w:val="single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A0C42" w:rsidRPr="008A0C42" w14:paraId="59D4C608" w14:textId="77777777" w:rsidTr="00CF1A49">
        <w:tc>
          <w:tcPr>
            <w:tcW w:w="4675" w:type="dxa"/>
          </w:tcPr>
          <w:p w14:paraId="121BDEB2" w14:textId="77777777" w:rsidR="001E3120" w:rsidRPr="008A0C42" w:rsidRDefault="00484920" w:rsidP="006E1507">
            <w:pPr>
              <w:pStyle w:val="ListBullet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 xml:space="preserve">Team </w:t>
            </w:r>
            <w:r w:rsidR="00B91BF4" w:rsidRPr="008A0C42">
              <w:rPr>
                <w:color w:val="auto"/>
              </w:rPr>
              <w:t>M</w:t>
            </w:r>
            <w:r w:rsidRPr="008A0C42">
              <w:rPr>
                <w:color w:val="auto"/>
              </w:rPr>
              <w:t>anagement</w:t>
            </w:r>
          </w:p>
          <w:p w14:paraId="523AFF2C" w14:textId="77777777" w:rsidR="00484920" w:rsidRPr="008A0C42" w:rsidRDefault="00484920" w:rsidP="006E1507">
            <w:pPr>
              <w:pStyle w:val="ListBullet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Distribution O</w:t>
            </w:r>
            <w:r w:rsidR="00B91BF4" w:rsidRPr="008A0C42">
              <w:rPr>
                <w:color w:val="auto"/>
              </w:rPr>
              <w:t>rganiz</w:t>
            </w:r>
            <w:r w:rsidRPr="008A0C42">
              <w:rPr>
                <w:color w:val="auto"/>
              </w:rPr>
              <w:t>ation</w:t>
            </w:r>
          </w:p>
          <w:p w14:paraId="3C5C10C7" w14:textId="77777777" w:rsidR="001F4E6D" w:rsidRPr="008A0C42" w:rsidRDefault="00484920" w:rsidP="00484920">
            <w:pPr>
              <w:pStyle w:val="ListBullet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Quality Assurance</w:t>
            </w:r>
          </w:p>
        </w:tc>
        <w:tc>
          <w:tcPr>
            <w:tcW w:w="4675" w:type="dxa"/>
            <w:tcMar>
              <w:left w:w="360" w:type="dxa"/>
            </w:tcMar>
          </w:tcPr>
          <w:p w14:paraId="32FC7B4F" w14:textId="77777777" w:rsidR="003A0632" w:rsidRPr="008A0C42" w:rsidRDefault="00B91BF4" w:rsidP="006E1507">
            <w:pPr>
              <w:pStyle w:val="ListBullet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Result Oriented</w:t>
            </w:r>
          </w:p>
          <w:p w14:paraId="1B135773" w14:textId="77777777" w:rsidR="001E3120" w:rsidRPr="008A0C42" w:rsidRDefault="00B91BF4" w:rsidP="006E1507">
            <w:pPr>
              <w:pStyle w:val="ListBullet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Continuous Improvement</w:t>
            </w:r>
          </w:p>
          <w:p w14:paraId="500E90C5" w14:textId="77777777" w:rsidR="001E3120" w:rsidRPr="008A0C42" w:rsidRDefault="00B91BF4" w:rsidP="00B91BF4">
            <w:pPr>
              <w:pStyle w:val="ListBullet"/>
              <w:contextualSpacing w:val="0"/>
              <w:rPr>
                <w:color w:val="auto"/>
              </w:rPr>
            </w:pPr>
            <w:r w:rsidRPr="008A0C42">
              <w:rPr>
                <w:color w:val="auto"/>
              </w:rPr>
              <w:t>Quick Learner</w:t>
            </w:r>
          </w:p>
        </w:tc>
      </w:tr>
    </w:tbl>
    <w:p w14:paraId="52BE1365" w14:textId="77777777" w:rsidR="00AD782D" w:rsidRPr="008A0C42" w:rsidRDefault="00B91BF4" w:rsidP="0062312F">
      <w:pPr>
        <w:pStyle w:val="Heading1"/>
        <w:rPr>
          <w:color w:val="auto"/>
          <w:u w:val="single"/>
        </w:rPr>
      </w:pPr>
      <w:r w:rsidRPr="008A0C42">
        <w:rPr>
          <w:color w:val="auto"/>
          <w:u w:val="single"/>
        </w:rPr>
        <w:t>Achievements</w:t>
      </w:r>
    </w:p>
    <w:p w14:paraId="60FAF882" w14:textId="77777777" w:rsidR="00B91BF4" w:rsidRPr="008A0C42" w:rsidRDefault="00B91BF4" w:rsidP="00B91BF4">
      <w:pPr>
        <w:pStyle w:val="ListParagraph"/>
        <w:numPr>
          <w:ilvl w:val="0"/>
          <w:numId w:val="15"/>
        </w:numPr>
        <w:rPr>
          <w:color w:val="auto"/>
        </w:rPr>
      </w:pPr>
      <w:r w:rsidRPr="008A0C42">
        <w:rPr>
          <w:color w:val="auto"/>
        </w:rPr>
        <w:t>Certificate of Quality Achiever.</w:t>
      </w:r>
    </w:p>
    <w:p w14:paraId="171C85DF" w14:textId="77777777" w:rsidR="00B91BF4" w:rsidRPr="008A0C42" w:rsidRDefault="00B91BF4" w:rsidP="009467AA">
      <w:pPr>
        <w:pStyle w:val="ListParagraph"/>
        <w:numPr>
          <w:ilvl w:val="0"/>
          <w:numId w:val="15"/>
        </w:numPr>
        <w:rPr>
          <w:color w:val="auto"/>
        </w:rPr>
      </w:pPr>
      <w:r w:rsidRPr="008A0C42">
        <w:rPr>
          <w:color w:val="auto"/>
        </w:rPr>
        <w:t>Certificate of Best Performer.</w:t>
      </w:r>
    </w:p>
    <w:p w14:paraId="3C486C0B" w14:textId="77777777" w:rsidR="00B91BF4" w:rsidRDefault="00B91BF4" w:rsidP="00B91BF4"/>
    <w:p w14:paraId="4165A608" w14:textId="77777777" w:rsidR="008A0C42" w:rsidRDefault="008A0C42" w:rsidP="008A0C42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career objective</w:t>
      </w:r>
    </w:p>
    <w:p w14:paraId="739F580C" w14:textId="77777777" w:rsidR="008A0C42" w:rsidRPr="00AD0869" w:rsidRDefault="008A0C42" w:rsidP="00AD0869">
      <w:pPr>
        <w:pStyle w:val="ListParagraph"/>
        <w:numPr>
          <w:ilvl w:val="0"/>
          <w:numId w:val="19"/>
        </w:numPr>
        <w:jc w:val="both"/>
        <w:rPr>
          <w:color w:val="auto"/>
        </w:rPr>
      </w:pPr>
      <w:r w:rsidRPr="008A0C42">
        <w:rPr>
          <w:color w:val="auto"/>
        </w:rPr>
        <w:t>To work with the Organization which can boost my knowledge. I will do my best in the field</w:t>
      </w:r>
      <w:r>
        <w:rPr>
          <w:color w:val="auto"/>
        </w:rPr>
        <w:t xml:space="preserve"> of human relation and operation</w:t>
      </w:r>
      <w:r w:rsidRPr="008A0C42">
        <w:rPr>
          <w:color w:val="auto"/>
        </w:rPr>
        <w:t>, experience by the way of contributing in the interest &amp; benefit of the organization and give the better result in favor of organization to work with other.</w:t>
      </w:r>
    </w:p>
    <w:p w14:paraId="4301A7B7" w14:textId="77777777" w:rsidR="008A0C42" w:rsidRDefault="008A0C42" w:rsidP="008A0C42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references</w:t>
      </w:r>
    </w:p>
    <w:p w14:paraId="318BEBED" w14:textId="77777777" w:rsidR="008A0C42" w:rsidRPr="008A0C42" w:rsidRDefault="008A0C42" w:rsidP="008A0C42">
      <w:pPr>
        <w:pStyle w:val="ListParagraph"/>
        <w:numPr>
          <w:ilvl w:val="0"/>
          <w:numId w:val="21"/>
        </w:numPr>
        <w:suppressAutoHyphens/>
        <w:jc w:val="both"/>
        <w:rPr>
          <w:b/>
          <w:color w:val="auto"/>
        </w:rPr>
      </w:pPr>
      <w:r w:rsidRPr="008A0C42">
        <w:rPr>
          <w:b/>
          <w:color w:val="auto"/>
        </w:rPr>
        <w:t xml:space="preserve">Mr. </w:t>
      </w:r>
      <w:proofErr w:type="spellStart"/>
      <w:r w:rsidRPr="008A0C42">
        <w:rPr>
          <w:b/>
          <w:color w:val="auto"/>
        </w:rPr>
        <w:t>Darshan</w:t>
      </w:r>
      <w:proofErr w:type="spellEnd"/>
      <w:r w:rsidRPr="008A0C42">
        <w:rPr>
          <w:b/>
          <w:color w:val="auto"/>
        </w:rPr>
        <w:t xml:space="preserve"> </w:t>
      </w:r>
      <w:proofErr w:type="spellStart"/>
      <w:r w:rsidRPr="008A0C42">
        <w:rPr>
          <w:b/>
          <w:color w:val="auto"/>
        </w:rPr>
        <w:t>Ganatra</w:t>
      </w:r>
      <w:proofErr w:type="spellEnd"/>
    </w:p>
    <w:p w14:paraId="5FE6B1C5" w14:textId="77777777" w:rsidR="008A0C42" w:rsidRPr="008A0C42" w:rsidRDefault="008A0C42" w:rsidP="008A0C42">
      <w:pPr>
        <w:jc w:val="both"/>
        <w:rPr>
          <w:b/>
          <w:color w:val="auto"/>
        </w:rPr>
      </w:pPr>
      <w:r>
        <w:rPr>
          <w:b/>
          <w:color w:val="auto"/>
        </w:rPr>
        <w:t xml:space="preserve">              </w:t>
      </w:r>
      <w:r w:rsidRPr="008A0C42">
        <w:rPr>
          <w:b/>
          <w:color w:val="auto"/>
        </w:rPr>
        <w:t>ICICI Prudential Life Insurance</w:t>
      </w:r>
    </w:p>
    <w:p w14:paraId="303EC821" w14:textId="77777777" w:rsidR="008A0C42" w:rsidRPr="008A0C42" w:rsidRDefault="008A0C42" w:rsidP="008A0C42">
      <w:pPr>
        <w:jc w:val="both"/>
        <w:rPr>
          <w:color w:val="auto"/>
        </w:rPr>
      </w:pPr>
      <w:r>
        <w:rPr>
          <w:b/>
          <w:color w:val="auto"/>
        </w:rPr>
        <w:t xml:space="preserve">              </w:t>
      </w:r>
      <w:proofErr w:type="spellStart"/>
      <w:r w:rsidRPr="008A0C42">
        <w:rPr>
          <w:b/>
          <w:color w:val="auto"/>
        </w:rPr>
        <w:t>Bhuj</w:t>
      </w:r>
      <w:proofErr w:type="spellEnd"/>
    </w:p>
    <w:p w14:paraId="7390739A" w14:textId="77777777" w:rsidR="008A0C42" w:rsidRDefault="008A0C42" w:rsidP="008A0C42">
      <w:pPr>
        <w:jc w:val="both"/>
        <w:rPr>
          <w:b/>
          <w:color w:val="auto"/>
        </w:rPr>
      </w:pPr>
      <w:r>
        <w:rPr>
          <w:b/>
          <w:color w:val="auto"/>
        </w:rPr>
        <w:t xml:space="preserve">              </w:t>
      </w:r>
      <w:r w:rsidRPr="008A0C42">
        <w:rPr>
          <w:b/>
          <w:color w:val="auto"/>
        </w:rPr>
        <w:t>+91-8511892119</w:t>
      </w:r>
    </w:p>
    <w:p w14:paraId="07AFBE14" w14:textId="77777777" w:rsidR="008A0C42" w:rsidRDefault="008A0C42" w:rsidP="008A0C42">
      <w:pPr>
        <w:jc w:val="both"/>
        <w:rPr>
          <w:b/>
          <w:color w:val="auto"/>
        </w:rPr>
      </w:pPr>
    </w:p>
    <w:p w14:paraId="7C1BC4BA" w14:textId="77777777" w:rsidR="00AD0869" w:rsidRPr="00AD0869" w:rsidRDefault="00AD0869" w:rsidP="00FD5112">
      <w:pPr>
        <w:pStyle w:val="ListParagraph"/>
        <w:numPr>
          <w:ilvl w:val="0"/>
          <w:numId w:val="21"/>
        </w:numPr>
        <w:jc w:val="both"/>
        <w:rPr>
          <w:b/>
          <w:color w:val="auto"/>
        </w:rPr>
      </w:pPr>
      <w:r w:rsidRPr="00AD0869">
        <w:rPr>
          <w:b/>
          <w:color w:val="auto"/>
        </w:rPr>
        <w:t xml:space="preserve">Miss </w:t>
      </w:r>
      <w:proofErr w:type="spellStart"/>
      <w:r w:rsidRPr="00AD0869">
        <w:rPr>
          <w:b/>
          <w:color w:val="auto"/>
        </w:rPr>
        <w:t>Aarti</w:t>
      </w:r>
      <w:proofErr w:type="spellEnd"/>
      <w:r w:rsidRPr="00AD0869">
        <w:rPr>
          <w:b/>
          <w:color w:val="auto"/>
        </w:rPr>
        <w:t xml:space="preserve"> Singh</w:t>
      </w:r>
    </w:p>
    <w:p w14:paraId="50570E01" w14:textId="77777777" w:rsidR="00AD0869" w:rsidRPr="00AD0869" w:rsidRDefault="00AD0869" w:rsidP="00AD0869">
      <w:pPr>
        <w:pStyle w:val="ListParagraph"/>
        <w:ind w:left="785"/>
        <w:jc w:val="both"/>
        <w:rPr>
          <w:b/>
          <w:color w:val="auto"/>
        </w:rPr>
      </w:pPr>
      <w:r w:rsidRPr="00AD0869">
        <w:rPr>
          <w:b/>
          <w:color w:val="auto"/>
        </w:rPr>
        <w:t>Tata Consultancy Services</w:t>
      </w:r>
    </w:p>
    <w:p w14:paraId="36C10EB6" w14:textId="77777777" w:rsidR="00AD0869" w:rsidRPr="00AD0869" w:rsidRDefault="00AD0869" w:rsidP="00AD0869">
      <w:pPr>
        <w:pStyle w:val="ListParagraph"/>
        <w:ind w:left="785"/>
        <w:jc w:val="both"/>
        <w:rPr>
          <w:b/>
          <w:color w:val="auto"/>
        </w:rPr>
      </w:pPr>
      <w:r w:rsidRPr="00AD0869">
        <w:rPr>
          <w:b/>
          <w:color w:val="auto"/>
        </w:rPr>
        <w:t xml:space="preserve">Gandhinagar </w:t>
      </w:r>
    </w:p>
    <w:p w14:paraId="275E277F" w14:textId="77777777" w:rsidR="00AD0869" w:rsidRPr="00AD0869" w:rsidRDefault="00AD0869" w:rsidP="00AD0869">
      <w:pPr>
        <w:pStyle w:val="ListParagraph"/>
        <w:ind w:left="785"/>
        <w:jc w:val="both"/>
        <w:rPr>
          <w:color w:val="auto"/>
        </w:rPr>
      </w:pPr>
      <w:r w:rsidRPr="00AD0869">
        <w:rPr>
          <w:b/>
          <w:color w:val="auto"/>
        </w:rPr>
        <w:t>+91-</w:t>
      </w:r>
      <w:r w:rsidR="00180BFE">
        <w:rPr>
          <w:b/>
          <w:color w:val="auto"/>
        </w:rPr>
        <w:t>8657763963</w:t>
      </w:r>
    </w:p>
    <w:p w14:paraId="621E02A2" w14:textId="77777777" w:rsidR="008A0C42" w:rsidRPr="008A0C42" w:rsidRDefault="008A0C42" w:rsidP="008A0C42">
      <w:pPr>
        <w:pStyle w:val="Heading1"/>
        <w:rPr>
          <w:color w:val="auto"/>
          <w:u w:val="single"/>
        </w:rPr>
      </w:pPr>
    </w:p>
    <w:p w14:paraId="3457F657" w14:textId="77777777" w:rsidR="00B91BF4" w:rsidRPr="00CF1A49" w:rsidRDefault="00B91BF4" w:rsidP="008A0C42"/>
    <w:p w14:paraId="2D923A41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CFA2" w14:textId="77777777" w:rsidR="0009087B" w:rsidRDefault="0009087B" w:rsidP="0068194B">
      <w:r>
        <w:separator/>
      </w:r>
    </w:p>
    <w:p w14:paraId="48194B99" w14:textId="77777777" w:rsidR="0009087B" w:rsidRDefault="0009087B"/>
    <w:p w14:paraId="0D760CF1" w14:textId="77777777" w:rsidR="0009087B" w:rsidRDefault="0009087B"/>
  </w:endnote>
  <w:endnote w:type="continuationSeparator" w:id="0">
    <w:p w14:paraId="6ABF5028" w14:textId="77777777" w:rsidR="0009087B" w:rsidRDefault="0009087B" w:rsidP="0068194B">
      <w:r>
        <w:continuationSeparator/>
      </w:r>
    </w:p>
    <w:p w14:paraId="4872FD5A" w14:textId="77777777" w:rsidR="0009087B" w:rsidRDefault="0009087B"/>
    <w:p w14:paraId="7E6E31F8" w14:textId="77777777" w:rsidR="0009087B" w:rsidRDefault="00090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9762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8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DD55" w14:textId="77777777" w:rsidR="0009087B" w:rsidRDefault="0009087B" w:rsidP="0068194B">
      <w:r>
        <w:separator/>
      </w:r>
    </w:p>
    <w:p w14:paraId="6662F9CA" w14:textId="77777777" w:rsidR="0009087B" w:rsidRDefault="0009087B"/>
    <w:p w14:paraId="7E15BA95" w14:textId="77777777" w:rsidR="0009087B" w:rsidRDefault="0009087B"/>
  </w:footnote>
  <w:footnote w:type="continuationSeparator" w:id="0">
    <w:p w14:paraId="038ECACD" w14:textId="77777777" w:rsidR="0009087B" w:rsidRDefault="0009087B" w:rsidP="0068194B">
      <w:r>
        <w:continuationSeparator/>
      </w:r>
    </w:p>
    <w:p w14:paraId="1806D046" w14:textId="77777777" w:rsidR="0009087B" w:rsidRDefault="0009087B"/>
    <w:p w14:paraId="5870D0F0" w14:textId="77777777" w:rsidR="0009087B" w:rsidRDefault="00090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B518" w14:textId="77777777"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15CE74" wp14:editId="749DE52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0D11760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89581D"/>
    <w:multiLevelType w:val="hybridMultilevel"/>
    <w:tmpl w:val="2B44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B4CD1"/>
    <w:multiLevelType w:val="hybridMultilevel"/>
    <w:tmpl w:val="B4466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5462F6C"/>
    <w:multiLevelType w:val="hybridMultilevel"/>
    <w:tmpl w:val="0A00204C"/>
    <w:lvl w:ilvl="0" w:tplc="75EEAB3E">
      <w:start w:val="1"/>
      <w:numFmt w:val="decimal"/>
      <w:lvlText w:val="%1)"/>
      <w:lvlJc w:val="left"/>
      <w:pPr>
        <w:ind w:left="78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D4662"/>
    <w:multiLevelType w:val="hybridMultilevel"/>
    <w:tmpl w:val="CFF4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DE93670"/>
    <w:multiLevelType w:val="hybridMultilevel"/>
    <w:tmpl w:val="2A28BCCA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" w15:restartNumberingAfterBreak="0">
    <w:nsid w:val="4EF67D74"/>
    <w:multiLevelType w:val="hybridMultilevel"/>
    <w:tmpl w:val="EAEC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04379"/>
    <w:multiLevelType w:val="hybridMultilevel"/>
    <w:tmpl w:val="855EC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12C7C"/>
    <w:multiLevelType w:val="hybridMultilevel"/>
    <w:tmpl w:val="AE50A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A4AE6"/>
    <w:multiLevelType w:val="hybridMultilevel"/>
    <w:tmpl w:val="352C2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C41D9"/>
    <w:multiLevelType w:val="hybridMultilevel"/>
    <w:tmpl w:val="A4B6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B716D"/>
    <w:multiLevelType w:val="hybridMultilevel"/>
    <w:tmpl w:val="870A284E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79B15AD8"/>
    <w:multiLevelType w:val="hybridMultilevel"/>
    <w:tmpl w:val="7EC859F0"/>
    <w:lvl w:ilvl="0" w:tplc="F94A1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023181">
    <w:abstractNumId w:val="9"/>
  </w:num>
  <w:num w:numId="2" w16cid:durableId="973220552">
    <w:abstractNumId w:val="8"/>
  </w:num>
  <w:num w:numId="3" w16cid:durableId="1483085916">
    <w:abstractNumId w:val="7"/>
  </w:num>
  <w:num w:numId="4" w16cid:durableId="2020693242">
    <w:abstractNumId w:val="6"/>
  </w:num>
  <w:num w:numId="5" w16cid:durableId="1671641701">
    <w:abstractNumId w:val="12"/>
  </w:num>
  <w:num w:numId="6" w16cid:durableId="653946090">
    <w:abstractNumId w:val="3"/>
  </w:num>
  <w:num w:numId="7" w16cid:durableId="2062287119">
    <w:abstractNumId w:val="15"/>
  </w:num>
  <w:num w:numId="8" w16cid:durableId="1866480952">
    <w:abstractNumId w:val="2"/>
  </w:num>
  <w:num w:numId="9" w16cid:durableId="750858139">
    <w:abstractNumId w:val="16"/>
  </w:num>
  <w:num w:numId="10" w16cid:durableId="1750535255">
    <w:abstractNumId w:val="5"/>
  </w:num>
  <w:num w:numId="11" w16cid:durableId="157115175">
    <w:abstractNumId w:val="4"/>
  </w:num>
  <w:num w:numId="12" w16cid:durableId="1370911279">
    <w:abstractNumId w:val="1"/>
  </w:num>
  <w:num w:numId="13" w16cid:durableId="915624257">
    <w:abstractNumId w:val="0"/>
  </w:num>
  <w:num w:numId="14" w16cid:durableId="105471184">
    <w:abstractNumId w:val="14"/>
  </w:num>
  <w:num w:numId="15" w16cid:durableId="1913274795">
    <w:abstractNumId w:val="22"/>
  </w:num>
  <w:num w:numId="16" w16cid:durableId="1007486646">
    <w:abstractNumId w:val="21"/>
  </w:num>
  <w:num w:numId="17" w16cid:durableId="588081145">
    <w:abstractNumId w:val="11"/>
  </w:num>
  <w:num w:numId="18" w16cid:durableId="670371806">
    <w:abstractNumId w:val="18"/>
  </w:num>
  <w:num w:numId="19" w16cid:durableId="462695986">
    <w:abstractNumId w:val="20"/>
  </w:num>
  <w:num w:numId="20" w16cid:durableId="2071687414">
    <w:abstractNumId w:val="24"/>
  </w:num>
  <w:num w:numId="21" w16cid:durableId="1924874615">
    <w:abstractNumId w:val="13"/>
  </w:num>
  <w:num w:numId="22" w16cid:durableId="867253034">
    <w:abstractNumId w:val="23"/>
  </w:num>
  <w:num w:numId="23" w16cid:durableId="1903561286">
    <w:abstractNumId w:val="17"/>
  </w:num>
  <w:num w:numId="24" w16cid:durableId="1767341254">
    <w:abstractNumId w:val="10"/>
  </w:num>
  <w:num w:numId="25" w16cid:durableId="12594895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5DD"/>
    <w:rsid w:val="000001EF"/>
    <w:rsid w:val="00007322"/>
    <w:rsid w:val="00007728"/>
    <w:rsid w:val="00024584"/>
    <w:rsid w:val="00024730"/>
    <w:rsid w:val="0005528C"/>
    <w:rsid w:val="00055E95"/>
    <w:rsid w:val="000617D3"/>
    <w:rsid w:val="0007021F"/>
    <w:rsid w:val="00073433"/>
    <w:rsid w:val="0009087B"/>
    <w:rsid w:val="000965DD"/>
    <w:rsid w:val="000B14BD"/>
    <w:rsid w:val="000B2BA5"/>
    <w:rsid w:val="000C0BCF"/>
    <w:rsid w:val="000D7B28"/>
    <w:rsid w:val="000F2F8C"/>
    <w:rsid w:val="0010006E"/>
    <w:rsid w:val="001045A8"/>
    <w:rsid w:val="00114A91"/>
    <w:rsid w:val="001427E1"/>
    <w:rsid w:val="001558B9"/>
    <w:rsid w:val="00163668"/>
    <w:rsid w:val="00171566"/>
    <w:rsid w:val="00174676"/>
    <w:rsid w:val="001755A8"/>
    <w:rsid w:val="00180BFE"/>
    <w:rsid w:val="00184014"/>
    <w:rsid w:val="00192008"/>
    <w:rsid w:val="001C0E68"/>
    <w:rsid w:val="001C4B6F"/>
    <w:rsid w:val="001D0BF1"/>
    <w:rsid w:val="001E078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869"/>
    <w:rsid w:val="00236D54"/>
    <w:rsid w:val="00241D8C"/>
    <w:rsid w:val="00241FDB"/>
    <w:rsid w:val="0024720C"/>
    <w:rsid w:val="002617AE"/>
    <w:rsid w:val="002638D0"/>
    <w:rsid w:val="002647D3"/>
    <w:rsid w:val="00275EAE"/>
    <w:rsid w:val="00293B01"/>
    <w:rsid w:val="00294998"/>
    <w:rsid w:val="00297F18"/>
    <w:rsid w:val="002A1945"/>
    <w:rsid w:val="002A26CE"/>
    <w:rsid w:val="002B2958"/>
    <w:rsid w:val="002B3FC8"/>
    <w:rsid w:val="002D23C5"/>
    <w:rsid w:val="002D6137"/>
    <w:rsid w:val="002E5CF9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1E5E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09CE"/>
    <w:rsid w:val="004319E0"/>
    <w:rsid w:val="00437E8C"/>
    <w:rsid w:val="00440225"/>
    <w:rsid w:val="00440801"/>
    <w:rsid w:val="004726BC"/>
    <w:rsid w:val="00474105"/>
    <w:rsid w:val="00480E6E"/>
    <w:rsid w:val="00484920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2A5F"/>
    <w:rsid w:val="00502F2A"/>
    <w:rsid w:val="00510392"/>
    <w:rsid w:val="00513E2A"/>
    <w:rsid w:val="00521A5D"/>
    <w:rsid w:val="00566A35"/>
    <w:rsid w:val="0056701E"/>
    <w:rsid w:val="0057195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05D4"/>
    <w:rsid w:val="0079206B"/>
    <w:rsid w:val="00796076"/>
    <w:rsid w:val="007C0566"/>
    <w:rsid w:val="007C606B"/>
    <w:rsid w:val="007E6A61"/>
    <w:rsid w:val="00801140"/>
    <w:rsid w:val="00803404"/>
    <w:rsid w:val="00834955"/>
    <w:rsid w:val="00841878"/>
    <w:rsid w:val="00855B59"/>
    <w:rsid w:val="00860461"/>
    <w:rsid w:val="0086487C"/>
    <w:rsid w:val="00870B20"/>
    <w:rsid w:val="008829F8"/>
    <w:rsid w:val="00885897"/>
    <w:rsid w:val="008A0C42"/>
    <w:rsid w:val="008A6538"/>
    <w:rsid w:val="008C6566"/>
    <w:rsid w:val="008C7056"/>
    <w:rsid w:val="008D29D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BBA"/>
    <w:rsid w:val="00975630"/>
    <w:rsid w:val="0097790C"/>
    <w:rsid w:val="0098506E"/>
    <w:rsid w:val="00995F90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869"/>
    <w:rsid w:val="00AD360E"/>
    <w:rsid w:val="00AD40FB"/>
    <w:rsid w:val="00AD782D"/>
    <w:rsid w:val="00AE7650"/>
    <w:rsid w:val="00B10EBE"/>
    <w:rsid w:val="00B236F1"/>
    <w:rsid w:val="00B3303B"/>
    <w:rsid w:val="00B50F99"/>
    <w:rsid w:val="00B51D1B"/>
    <w:rsid w:val="00B540F4"/>
    <w:rsid w:val="00B60FD0"/>
    <w:rsid w:val="00B622DF"/>
    <w:rsid w:val="00B6332A"/>
    <w:rsid w:val="00B81760"/>
    <w:rsid w:val="00B8494C"/>
    <w:rsid w:val="00B91BF4"/>
    <w:rsid w:val="00BA1546"/>
    <w:rsid w:val="00BB4E51"/>
    <w:rsid w:val="00BD431F"/>
    <w:rsid w:val="00BE423E"/>
    <w:rsid w:val="00BF3D8A"/>
    <w:rsid w:val="00BF61AC"/>
    <w:rsid w:val="00C146C6"/>
    <w:rsid w:val="00C47FA6"/>
    <w:rsid w:val="00C57FC6"/>
    <w:rsid w:val="00C6631E"/>
    <w:rsid w:val="00C66A7D"/>
    <w:rsid w:val="00C779DA"/>
    <w:rsid w:val="00C814F7"/>
    <w:rsid w:val="00CA4B4D"/>
    <w:rsid w:val="00CB35C3"/>
    <w:rsid w:val="00CD323D"/>
    <w:rsid w:val="00CD68CA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5F68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662B"/>
    <w:rsid w:val="00E81CC5"/>
    <w:rsid w:val="00E85A87"/>
    <w:rsid w:val="00E85B4A"/>
    <w:rsid w:val="00E9528E"/>
    <w:rsid w:val="00EA5099"/>
    <w:rsid w:val="00EB510E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36E4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09F55"/>
  <w15:chartTrackingRefBased/>
  <w15:docId w15:val="{DE5276E9-DBD3-4630-81F6-E1DF17FE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A14924B98B4062AC2E7093FD033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6241A-98D1-401A-A6C1-EEACA38ADC38}"/>
      </w:docPartPr>
      <w:docPartBody>
        <w:p w:rsidR="00105F12" w:rsidRDefault="006F2CB3">
          <w:pPr>
            <w:pStyle w:val="C5A14924B98B4062AC2E7093FD033BE8"/>
          </w:pPr>
          <w:r w:rsidRPr="00CF1A49">
            <w:t>Experience</w:t>
          </w:r>
        </w:p>
      </w:docPartBody>
    </w:docPart>
    <w:docPart>
      <w:docPartPr>
        <w:name w:val="1CF3696F0B1A4FB9BB724D28BF741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5892-BAF9-4E45-82C1-0C0937C5A301}"/>
      </w:docPartPr>
      <w:docPartBody>
        <w:p w:rsidR="00105F12" w:rsidRDefault="006F2CB3">
          <w:pPr>
            <w:pStyle w:val="1CF3696F0B1A4FB9BB724D28BF741FF5"/>
          </w:pPr>
          <w:r w:rsidRPr="00CF1A49">
            <w:t>Education</w:t>
          </w:r>
        </w:p>
      </w:docPartBody>
    </w:docPart>
    <w:docPart>
      <w:docPartPr>
        <w:name w:val="D13A2A44602242BA99C920C4286A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24071-4FD7-4AA3-B757-FF6DC00C38EF}"/>
      </w:docPartPr>
      <w:docPartBody>
        <w:p w:rsidR="00105F12" w:rsidRDefault="006F2CB3">
          <w:pPr>
            <w:pStyle w:val="D13A2A44602242BA99C920C4286A977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CB3"/>
    <w:rsid w:val="00105F12"/>
    <w:rsid w:val="00167E5E"/>
    <w:rsid w:val="006F2CB3"/>
    <w:rsid w:val="007F1BBA"/>
    <w:rsid w:val="00E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5A14924B98B4062AC2E7093FD033BE8">
    <w:name w:val="C5A14924B98B4062AC2E7093FD033BE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CF3696F0B1A4FB9BB724D28BF741FF5">
    <w:name w:val="1CF3696F0B1A4FB9BB724D28BF741FF5"/>
  </w:style>
  <w:style w:type="paragraph" w:customStyle="1" w:styleId="D13A2A44602242BA99C920C4286A977A">
    <w:name w:val="D13A2A44602242BA99C920C4286A9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919157080578</cp:lastModifiedBy>
  <cp:revision>14</cp:revision>
  <cp:lastPrinted>2020-11-23T00:12:00Z</cp:lastPrinted>
  <dcterms:created xsi:type="dcterms:W3CDTF">2023-03-12T07:08:00Z</dcterms:created>
  <dcterms:modified xsi:type="dcterms:W3CDTF">2023-06-12T11:41:00Z</dcterms:modified>
  <cp:category/>
</cp:coreProperties>
</file>