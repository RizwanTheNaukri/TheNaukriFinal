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3C0" w:rsidRPr="00711C1B" w:rsidRDefault="00334C87">
      <w:pPr>
        <w:rPr>
          <w:i/>
        </w:rPr>
      </w:pPr>
      <w:r>
        <w:rPr>
          <w:i/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0403C0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0403C0" w:rsidRDefault="000403C0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0403C0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0403C0" w:rsidRDefault="000403C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0403C0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0403C0" w:rsidRDefault="000403C0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0403C0" w:rsidRDefault="000403C0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sdt>
      <w:sdtPr>
        <w:rPr>
          <w:i/>
        </w:rPr>
        <w:alias w:val="Resume Name"/>
        <w:tag w:val="Resume Name"/>
        <w:id w:val="707398252"/>
        <w:placeholder>
          <w:docPart w:val="3A17CAF47A0D424B8933DF2B156A46B9"/>
        </w:placeholder>
        <w:docPartList>
          <w:docPartGallery w:val="Quick Parts"/>
          <w:docPartCategory w:val=" Resume Name"/>
        </w:docPartList>
      </w:sdtPr>
      <w:sdtContent>
        <w:p w:rsidR="00A45AEE" w:rsidRPr="00711C1B" w:rsidRDefault="00A45AEE" w:rsidP="00A45AEE">
          <w:pPr>
            <w:rPr>
              <w:i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680"/>
            <w:gridCol w:w="4680"/>
          </w:tblGrid>
          <w:tr w:rsidR="00A45AEE" w:rsidRPr="00711C1B" w:rsidTr="0042044B">
            <w:tc>
              <w:tcPr>
                <w:tcW w:w="2500" w:type="pct"/>
              </w:tcPr>
              <w:sdt>
                <w:sdtPr>
                  <w:rPr>
                    <w:i/>
                  </w:rPr>
                  <w:id w:val="26081749"/>
                  <w:placeholder>
                    <w:docPart w:val="400BE74265314697BB044D06DF3C53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45AEE" w:rsidRPr="00711C1B" w:rsidRDefault="00A45AEE" w:rsidP="0042044B">
                    <w:pPr>
                      <w:pStyle w:val="PersonalName"/>
                      <w:rPr>
                        <w:i/>
                      </w:rPr>
                    </w:pPr>
                    <w:r w:rsidRPr="00711C1B">
                      <w:rPr>
                        <w:i/>
                      </w:rPr>
                      <w:t>Gidwani Naina H</w:t>
                    </w:r>
                  </w:p>
                </w:sdtContent>
              </w:sdt>
              <w:p w:rsidR="00A45AEE" w:rsidRPr="00711C1B" w:rsidRDefault="00A45AEE" w:rsidP="0042044B">
                <w:pPr>
                  <w:pStyle w:val="NoSpacing"/>
                  <w:rPr>
                    <w:i/>
                  </w:rPr>
                </w:pPr>
                <w:r w:rsidRPr="00711C1B">
                  <w:rPr>
                    <w:i/>
                  </w:rPr>
                  <w:t>9376594351</w:t>
                </w:r>
              </w:p>
              <w:p w:rsidR="00A45AEE" w:rsidRPr="00711C1B" w:rsidRDefault="00A45AEE" w:rsidP="0042044B">
                <w:pPr>
                  <w:pStyle w:val="NoSpacing"/>
                  <w:rPr>
                    <w:b/>
                    <w:i/>
                  </w:rPr>
                </w:pPr>
              </w:p>
              <w:p w:rsidR="00A45AEE" w:rsidRPr="00711C1B" w:rsidRDefault="00A45AEE" w:rsidP="0042044B">
                <w:pPr>
                  <w:pStyle w:val="NoSpacing"/>
                  <w:rPr>
                    <w:i/>
                  </w:rPr>
                </w:pPr>
                <w:r w:rsidRPr="00711C1B">
                  <w:rPr>
                    <w:i/>
                  </w:rPr>
                  <w:t>E-3,Satyanarayan Soc.,</w:t>
                </w:r>
              </w:p>
              <w:p w:rsidR="00A45AEE" w:rsidRPr="00711C1B" w:rsidRDefault="00A45AEE" w:rsidP="0042044B">
                <w:pPr>
                  <w:pStyle w:val="NoSpacing"/>
                  <w:rPr>
                    <w:i/>
                  </w:rPr>
                </w:pPr>
                <w:r w:rsidRPr="00711C1B">
                  <w:rPr>
                    <w:i/>
                  </w:rPr>
                  <w:t>Behind Shivam Hospital,</w:t>
                </w:r>
              </w:p>
              <w:p w:rsidR="00A45AEE" w:rsidRPr="00711C1B" w:rsidRDefault="00A45AEE" w:rsidP="0042044B">
                <w:pPr>
                  <w:pStyle w:val="NoSpacing"/>
                  <w:rPr>
                    <w:i/>
                  </w:rPr>
                </w:pPr>
                <w:r w:rsidRPr="00711C1B">
                  <w:rPr>
                    <w:i/>
                  </w:rPr>
                  <w:t>Jashodachowkdi Rd.,</w:t>
                </w:r>
              </w:p>
              <w:p w:rsidR="00A45AEE" w:rsidRPr="00711C1B" w:rsidRDefault="00A45AEE" w:rsidP="0042044B">
                <w:pPr>
                  <w:pStyle w:val="NoSpacing"/>
                  <w:rPr>
                    <w:i/>
                  </w:rPr>
                </w:pPr>
                <w:r w:rsidRPr="00711C1B">
                  <w:rPr>
                    <w:i/>
                  </w:rPr>
                  <w:t>Maninagar, A’bad.</w:t>
                </w:r>
              </w:p>
              <w:p w:rsidR="00A45AEE" w:rsidRPr="00711C1B" w:rsidRDefault="00A45AEE" w:rsidP="0042044B">
                <w:pPr>
                  <w:pStyle w:val="NoSpacing"/>
                  <w:rPr>
                    <w:i/>
                  </w:rPr>
                </w:pPr>
                <w:r w:rsidRPr="00711C1B">
                  <w:rPr>
                    <w:i/>
                  </w:rPr>
                  <w:t>Naincy.hkg@gmail.com</w:t>
                </w:r>
              </w:p>
              <w:p w:rsidR="00A45AEE" w:rsidRPr="00711C1B" w:rsidRDefault="00A45AEE" w:rsidP="0042044B">
                <w:pPr>
                  <w:pStyle w:val="NoSpacing"/>
                  <w:rPr>
                    <w:i/>
                  </w:rPr>
                </w:pPr>
              </w:p>
            </w:tc>
            <w:tc>
              <w:tcPr>
                <w:tcW w:w="2500" w:type="pct"/>
              </w:tcPr>
              <w:p w:rsidR="00A45AEE" w:rsidRPr="00711C1B" w:rsidRDefault="00A45AEE" w:rsidP="0042044B">
                <w:pPr>
                  <w:pStyle w:val="NoSpacing"/>
                  <w:jc w:val="right"/>
                  <w:rPr>
                    <w:i/>
                  </w:rPr>
                </w:pPr>
              </w:p>
            </w:tc>
          </w:tr>
          <w:tr w:rsidR="00A45AEE" w:rsidRPr="00711C1B" w:rsidTr="0042044B">
            <w:tc>
              <w:tcPr>
                <w:tcW w:w="2500" w:type="pct"/>
              </w:tcPr>
              <w:p w:rsidR="00A45AEE" w:rsidRPr="00711C1B" w:rsidRDefault="00A45AEE" w:rsidP="0042044B">
                <w:pPr>
                  <w:pStyle w:val="PersonalName"/>
                  <w:rPr>
                    <w:i/>
                  </w:rPr>
                </w:pPr>
              </w:p>
            </w:tc>
            <w:tc>
              <w:tcPr>
                <w:tcW w:w="2500" w:type="pct"/>
              </w:tcPr>
              <w:p w:rsidR="00A45AEE" w:rsidRPr="00711C1B" w:rsidRDefault="00A45AEE" w:rsidP="0042044B">
                <w:pPr>
                  <w:pStyle w:val="NoSpacing"/>
                  <w:jc w:val="right"/>
                  <w:rPr>
                    <w:i/>
                  </w:rPr>
                </w:pPr>
              </w:p>
            </w:tc>
          </w:tr>
        </w:tbl>
        <w:p w:rsidR="00A45AEE" w:rsidRPr="00711C1B" w:rsidRDefault="00334C87" w:rsidP="00A45AEE">
          <w:pPr>
            <w:rPr>
              <w:i/>
            </w:rPr>
          </w:pPr>
        </w:p>
      </w:sdtContent>
    </w:sdt>
    <w:p w:rsidR="000403C0" w:rsidRPr="00711C1B" w:rsidRDefault="000403C0">
      <w:pPr>
        <w:rPr>
          <w:i/>
        </w:rPr>
      </w:pPr>
    </w:p>
    <w:p w:rsidR="000403C0" w:rsidRPr="00711C1B" w:rsidRDefault="001D26EC">
      <w:pPr>
        <w:pStyle w:val="Section"/>
        <w:rPr>
          <w:i/>
        </w:rPr>
      </w:pPr>
      <w:r w:rsidRPr="00711C1B">
        <w:rPr>
          <w:i/>
        </w:rPr>
        <w:t>Objectives</w:t>
      </w:r>
    </w:p>
    <w:p w:rsidR="00711C1B" w:rsidRPr="00711C1B" w:rsidRDefault="00711C1B" w:rsidP="00711C1B">
      <w:pPr>
        <w:pStyle w:val="SubsectionText"/>
        <w:rPr>
          <w:i/>
          <w:sz w:val="24"/>
          <w:szCs w:val="24"/>
        </w:rPr>
      </w:pPr>
    </w:p>
    <w:p w:rsidR="000403C0" w:rsidRPr="00711C1B" w:rsidRDefault="00711C1B" w:rsidP="00711C1B">
      <w:pPr>
        <w:pStyle w:val="SubsectionText"/>
        <w:rPr>
          <w:b/>
          <w:i/>
          <w:sz w:val="28"/>
          <w:szCs w:val="28"/>
        </w:rPr>
      </w:pPr>
      <w:r w:rsidRPr="00711C1B">
        <w:rPr>
          <w:b/>
          <w:i/>
          <w:sz w:val="28"/>
          <w:szCs w:val="28"/>
        </w:rPr>
        <w:t>To learn and function effectively in an organization and be able to deliver to the bottom-line. To constantly upgrade my knowledge and skills and make a difference in whatever I do.</w:t>
      </w:r>
    </w:p>
    <w:p w:rsidR="000403C0" w:rsidRPr="00711C1B" w:rsidRDefault="001D26EC">
      <w:pPr>
        <w:pStyle w:val="Section"/>
        <w:rPr>
          <w:i/>
        </w:rPr>
      </w:pPr>
      <w:r w:rsidRPr="00711C1B">
        <w:rPr>
          <w:i/>
        </w:rPr>
        <w:t>Education</w:t>
      </w:r>
    </w:p>
    <w:p w:rsidR="000403C0" w:rsidRPr="00711C1B" w:rsidRDefault="00022722">
      <w:pPr>
        <w:pStyle w:val="Subsection"/>
        <w:rPr>
          <w:rStyle w:val="SubsectionDateChar1"/>
          <w:rFonts w:asciiTheme="minorHAnsi" w:hAnsiTheme="minorHAnsi"/>
          <w:i/>
        </w:rPr>
      </w:pPr>
      <w:r w:rsidRPr="00711C1B">
        <w:rPr>
          <w:rStyle w:val="SubsectionDateChar1"/>
          <w:rFonts w:asciiTheme="minorHAnsi" w:hAnsiTheme="minorHAnsi"/>
          <w:i/>
        </w:rPr>
        <w:t>In the year 2003 cleared Graduation with first class.</w:t>
      </w:r>
    </w:p>
    <w:p w:rsidR="00022722" w:rsidRPr="00711C1B" w:rsidRDefault="00022722" w:rsidP="00022722">
      <w:pPr>
        <w:rPr>
          <w:b/>
          <w:i/>
          <w:sz w:val="28"/>
          <w:szCs w:val="28"/>
        </w:rPr>
      </w:pPr>
      <w:r w:rsidRPr="00711C1B">
        <w:rPr>
          <w:b/>
          <w:i/>
          <w:sz w:val="28"/>
          <w:szCs w:val="28"/>
        </w:rPr>
        <w:t>In the year 2010 cleared M.com with first class.</w:t>
      </w:r>
    </w:p>
    <w:p w:rsidR="00022722" w:rsidRPr="00711C1B" w:rsidRDefault="00022722" w:rsidP="00022722">
      <w:pPr>
        <w:rPr>
          <w:b/>
          <w:i/>
          <w:sz w:val="28"/>
          <w:szCs w:val="28"/>
        </w:rPr>
      </w:pPr>
    </w:p>
    <w:p w:rsidR="000403C0" w:rsidRPr="00711C1B" w:rsidRDefault="00022722">
      <w:pPr>
        <w:pStyle w:val="ListBullet"/>
        <w:numPr>
          <w:ilvl w:val="0"/>
          <w:numId w:val="1"/>
        </w:numPr>
        <w:rPr>
          <w:b/>
          <w:i/>
          <w:sz w:val="28"/>
          <w:szCs w:val="28"/>
        </w:rPr>
      </w:pPr>
      <w:r w:rsidRPr="00711C1B">
        <w:rPr>
          <w:b/>
          <w:i/>
          <w:sz w:val="28"/>
          <w:szCs w:val="28"/>
        </w:rPr>
        <w:t>Basic knowledge of Computers.</w:t>
      </w:r>
    </w:p>
    <w:p w:rsidR="000403C0" w:rsidRPr="00711C1B" w:rsidRDefault="001D26EC">
      <w:pPr>
        <w:pStyle w:val="Section"/>
        <w:rPr>
          <w:i/>
        </w:rPr>
      </w:pPr>
      <w:r w:rsidRPr="00711C1B">
        <w:rPr>
          <w:i/>
        </w:rPr>
        <w:t>Experience</w:t>
      </w:r>
    </w:p>
    <w:p w:rsidR="000403C0" w:rsidRPr="00711C1B" w:rsidRDefault="00022722">
      <w:pPr>
        <w:pStyle w:val="Subsection"/>
        <w:rPr>
          <w:i/>
        </w:rPr>
      </w:pPr>
      <w:r w:rsidRPr="00711C1B">
        <w:rPr>
          <w:rStyle w:val="SubsectionDateChar1"/>
          <w:i/>
        </w:rPr>
        <w:t>2001</w:t>
      </w:r>
      <w:r w:rsidR="001D26EC" w:rsidRPr="00711C1B">
        <w:rPr>
          <w:rStyle w:val="SubsectionDateChar1"/>
          <w:i/>
        </w:rPr>
        <w:t xml:space="preserve"> </w:t>
      </w:r>
      <w:r w:rsidRPr="00711C1B">
        <w:rPr>
          <w:rStyle w:val="SubsectionDateChar1"/>
          <w:i/>
        </w:rPr>
        <w:t>–</w:t>
      </w:r>
      <w:r w:rsidR="001D26EC" w:rsidRPr="00711C1B">
        <w:rPr>
          <w:rStyle w:val="SubsectionDateChar1"/>
          <w:i/>
        </w:rPr>
        <w:t xml:space="preserve"> </w:t>
      </w:r>
      <w:r w:rsidRPr="00711C1B">
        <w:rPr>
          <w:rStyle w:val="SubsectionDateChar1"/>
          <w:i/>
        </w:rPr>
        <w:t>2003,</w:t>
      </w:r>
      <w:r w:rsidR="001D26EC" w:rsidRPr="00711C1B">
        <w:rPr>
          <w:rStyle w:val="SubsectionDateChar1"/>
          <w:i/>
        </w:rPr>
        <w:t xml:space="preserve"> </w:t>
      </w:r>
      <w:r w:rsidRPr="00711C1B">
        <w:rPr>
          <w:i/>
        </w:rPr>
        <w:t>Team leader in a global bank in credit cards section.</w:t>
      </w:r>
    </w:p>
    <w:p w:rsidR="000403C0" w:rsidRPr="00711C1B" w:rsidRDefault="00022722">
      <w:pPr>
        <w:rPr>
          <w:rStyle w:val="SubsectionDateChar1"/>
          <w:b/>
          <w:i/>
          <w:szCs w:val="24"/>
        </w:rPr>
      </w:pPr>
      <w:r w:rsidRPr="00711C1B">
        <w:rPr>
          <w:rStyle w:val="SubsectionDateChar1"/>
          <w:b/>
          <w:i/>
          <w:szCs w:val="24"/>
        </w:rPr>
        <w:t>2006 – 200</w:t>
      </w:r>
      <w:r w:rsidR="006E4F45">
        <w:rPr>
          <w:rStyle w:val="SubsectionDateChar1"/>
          <w:b/>
          <w:i/>
          <w:szCs w:val="24"/>
        </w:rPr>
        <w:t>7,Muktajivan English School as a Primary</w:t>
      </w:r>
      <w:r w:rsidRPr="00711C1B">
        <w:rPr>
          <w:rStyle w:val="SubsectionDateChar1"/>
          <w:b/>
          <w:i/>
          <w:szCs w:val="24"/>
        </w:rPr>
        <w:t xml:space="preserve"> teacher.</w:t>
      </w:r>
    </w:p>
    <w:p w:rsidR="00022722" w:rsidRPr="00711C1B" w:rsidRDefault="00022722">
      <w:pPr>
        <w:rPr>
          <w:rStyle w:val="SubsectionDateChar1"/>
          <w:b/>
          <w:i/>
          <w:szCs w:val="24"/>
        </w:rPr>
      </w:pPr>
      <w:r w:rsidRPr="00711C1B">
        <w:rPr>
          <w:rStyle w:val="SubsectionDateChar1"/>
          <w:b/>
          <w:i/>
          <w:szCs w:val="24"/>
        </w:rPr>
        <w:t>2008-2010, Vedant International School as a</w:t>
      </w:r>
      <w:r w:rsidR="00711C1B" w:rsidRPr="00711C1B">
        <w:rPr>
          <w:rStyle w:val="SubsectionDateChar1"/>
          <w:b/>
          <w:i/>
          <w:szCs w:val="24"/>
        </w:rPr>
        <w:t xml:space="preserve"> </w:t>
      </w:r>
      <w:r w:rsidR="006E4F45">
        <w:rPr>
          <w:rStyle w:val="SubsectionDateChar1"/>
          <w:b/>
          <w:i/>
          <w:szCs w:val="24"/>
        </w:rPr>
        <w:t>P</w:t>
      </w:r>
      <w:r w:rsidR="00711C1B" w:rsidRPr="00711C1B">
        <w:rPr>
          <w:rStyle w:val="SubsectionDateChar1"/>
          <w:b/>
          <w:i/>
          <w:szCs w:val="24"/>
        </w:rPr>
        <w:t>rimary</w:t>
      </w:r>
      <w:r w:rsidRPr="00711C1B">
        <w:rPr>
          <w:rStyle w:val="SubsectionDateChar1"/>
          <w:b/>
          <w:i/>
          <w:szCs w:val="24"/>
        </w:rPr>
        <w:t xml:space="preserve"> teacher.</w:t>
      </w:r>
    </w:p>
    <w:p w:rsidR="00022722" w:rsidRPr="00711C1B" w:rsidRDefault="00022722" w:rsidP="00711C1B">
      <w:pPr>
        <w:rPr>
          <w:rStyle w:val="SubsectionDateChar1"/>
          <w:b/>
          <w:i/>
          <w:szCs w:val="24"/>
        </w:rPr>
      </w:pPr>
      <w:r w:rsidRPr="00711C1B">
        <w:rPr>
          <w:rStyle w:val="SubsectionDateChar1"/>
          <w:b/>
          <w:i/>
          <w:szCs w:val="24"/>
        </w:rPr>
        <w:t>Since 2010, Working with Muktajivan</w:t>
      </w:r>
      <w:r w:rsidR="00711C1B" w:rsidRPr="00711C1B">
        <w:rPr>
          <w:rStyle w:val="SubsectionDateChar1"/>
          <w:b/>
          <w:i/>
          <w:szCs w:val="24"/>
        </w:rPr>
        <w:t xml:space="preserve"> English School as a Supervisor (Co-  ordinator)</w:t>
      </w:r>
    </w:p>
    <w:p w:rsidR="00022722" w:rsidRPr="00711C1B" w:rsidRDefault="00022722">
      <w:pPr>
        <w:rPr>
          <w:i/>
        </w:rPr>
      </w:pPr>
    </w:p>
    <w:p w:rsidR="000403C0" w:rsidRPr="00711C1B" w:rsidRDefault="000403C0">
      <w:pPr>
        <w:pStyle w:val="SubsectionText"/>
        <w:rPr>
          <w:i/>
        </w:rPr>
      </w:pPr>
    </w:p>
    <w:p w:rsidR="00120607" w:rsidRPr="00120607" w:rsidRDefault="00120607" w:rsidP="00120607">
      <w:pPr>
        <w:spacing w:after="200"/>
        <w:rPr>
          <w:rFonts w:asciiTheme="majorHAnsi" w:hAnsiTheme="majorHAnsi"/>
          <w:b/>
          <w:i/>
          <w:color w:val="9B2D1F" w:themeColor="accent2"/>
          <w:sz w:val="28"/>
        </w:rPr>
      </w:pPr>
      <w:r w:rsidRPr="00120607">
        <w:rPr>
          <w:rFonts w:asciiTheme="majorHAnsi" w:hAnsiTheme="majorHAnsi"/>
          <w:b/>
          <w:i/>
          <w:color w:val="9B2D1F" w:themeColor="accent2"/>
          <w:sz w:val="28"/>
        </w:rPr>
        <w:lastRenderedPageBreak/>
        <w:t>ACHEIVEMENTS</w:t>
      </w:r>
    </w:p>
    <w:p w:rsidR="00120607" w:rsidRPr="00120607" w:rsidRDefault="00120607" w:rsidP="00120607">
      <w:pPr>
        <w:spacing w:after="200"/>
        <w:rPr>
          <w:rFonts w:asciiTheme="majorHAnsi" w:hAnsiTheme="majorHAnsi"/>
          <w:b/>
          <w:i/>
          <w:color w:val="9B2D1F" w:themeColor="accent2"/>
          <w:sz w:val="28"/>
        </w:rPr>
      </w:pPr>
    </w:p>
    <w:p w:rsidR="00120607" w:rsidRPr="00120607" w:rsidRDefault="00120607" w:rsidP="00120607">
      <w:pPr>
        <w:spacing w:after="200"/>
        <w:rPr>
          <w:rFonts w:asciiTheme="majorHAnsi" w:hAnsiTheme="majorHAnsi"/>
          <w:b/>
          <w:i/>
          <w:color w:val="9B2D1F" w:themeColor="accent2"/>
          <w:sz w:val="28"/>
        </w:rPr>
      </w:pPr>
      <w:r>
        <w:rPr>
          <w:rFonts w:asciiTheme="majorHAnsi" w:hAnsiTheme="majorHAnsi"/>
          <w:b/>
          <w:i/>
          <w:color w:val="9B2D1F" w:themeColor="accent2"/>
          <w:sz w:val="28"/>
        </w:rPr>
        <w:t>I</w:t>
      </w:r>
      <w:r w:rsidRPr="00120607">
        <w:rPr>
          <w:rFonts w:asciiTheme="majorHAnsi" w:hAnsiTheme="majorHAnsi"/>
          <w:b/>
          <w:i/>
          <w:color w:val="9B2D1F" w:themeColor="accent2"/>
          <w:sz w:val="28"/>
        </w:rPr>
        <w:t xml:space="preserve">Have participated in various sports and </w:t>
      </w:r>
      <w:r>
        <w:rPr>
          <w:rFonts w:asciiTheme="majorHAnsi" w:hAnsiTheme="majorHAnsi"/>
          <w:b/>
          <w:i/>
          <w:color w:val="9B2D1F" w:themeColor="accent2"/>
          <w:sz w:val="28"/>
        </w:rPr>
        <w:t xml:space="preserve">cultural </w:t>
      </w:r>
      <w:r w:rsidRPr="00120607">
        <w:rPr>
          <w:rFonts w:asciiTheme="majorHAnsi" w:hAnsiTheme="majorHAnsi"/>
          <w:b/>
          <w:i/>
          <w:color w:val="9B2D1F" w:themeColor="accent2"/>
          <w:sz w:val="28"/>
        </w:rPr>
        <w:t>events and won prizes in school and college.</w:t>
      </w:r>
    </w:p>
    <w:p w:rsidR="006E4F45" w:rsidRDefault="006E4F45" w:rsidP="00120607">
      <w:pPr>
        <w:spacing w:after="200"/>
        <w:rPr>
          <w:rFonts w:asciiTheme="majorHAnsi" w:hAnsiTheme="majorHAnsi"/>
          <w:b/>
          <w:i/>
          <w:color w:val="9B2D1F" w:themeColor="accent2"/>
          <w:sz w:val="28"/>
        </w:rPr>
      </w:pPr>
      <w:r>
        <w:rPr>
          <w:rFonts w:asciiTheme="majorHAnsi" w:hAnsiTheme="majorHAnsi"/>
          <w:b/>
          <w:i/>
          <w:color w:val="9B2D1F" w:themeColor="accent2"/>
          <w:sz w:val="28"/>
        </w:rPr>
        <w:t>M</w:t>
      </w:r>
      <w:r w:rsidR="003433F5">
        <w:rPr>
          <w:rFonts w:asciiTheme="majorHAnsi" w:hAnsiTheme="majorHAnsi"/>
          <w:b/>
          <w:i/>
          <w:color w:val="9B2D1F" w:themeColor="accent2"/>
          <w:sz w:val="28"/>
        </w:rPr>
        <w:t>any certificates</w:t>
      </w:r>
      <w:r w:rsidR="00B321D4">
        <w:rPr>
          <w:rFonts w:asciiTheme="majorHAnsi" w:hAnsiTheme="majorHAnsi"/>
          <w:b/>
          <w:i/>
          <w:color w:val="9B2D1F" w:themeColor="accent2"/>
          <w:sz w:val="28"/>
        </w:rPr>
        <w:t xml:space="preserve"> as a cadet in NCC.(Navy).</w:t>
      </w:r>
    </w:p>
    <w:p w:rsidR="00B321D4" w:rsidRDefault="00B321D4" w:rsidP="00120607">
      <w:pPr>
        <w:spacing w:after="200"/>
        <w:rPr>
          <w:rFonts w:asciiTheme="majorHAnsi" w:hAnsiTheme="majorHAnsi"/>
          <w:b/>
          <w:i/>
          <w:color w:val="9B2D1F" w:themeColor="accent2"/>
          <w:sz w:val="28"/>
        </w:rPr>
      </w:pPr>
    </w:p>
    <w:p w:rsidR="006E4F45" w:rsidRPr="00711C1B" w:rsidRDefault="006E4F45" w:rsidP="00120607">
      <w:pPr>
        <w:spacing w:after="200"/>
        <w:rPr>
          <w:i/>
        </w:rPr>
      </w:pPr>
    </w:p>
    <w:sectPr w:rsidR="006E4F45" w:rsidRPr="00711C1B" w:rsidSect="000403C0">
      <w:footerReference w:type="even" r:id="rId10"/>
      <w:footerReference w:type="default" r:id="rId11"/>
      <w:footerReference w:type="first" r:id="rId12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8CE" w:rsidRDefault="00ED28CE">
      <w:r>
        <w:separator/>
      </w:r>
    </w:p>
    <w:p w:rsidR="00ED28CE" w:rsidRDefault="00ED28CE"/>
    <w:p w:rsidR="00ED28CE" w:rsidRDefault="00ED28CE"/>
    <w:p w:rsidR="00ED28CE" w:rsidRDefault="00ED28CE"/>
    <w:p w:rsidR="00ED28CE" w:rsidRDefault="00ED28CE"/>
    <w:p w:rsidR="00ED28CE" w:rsidRDefault="00ED28CE"/>
    <w:p w:rsidR="00ED28CE" w:rsidRDefault="00ED28CE"/>
    <w:p w:rsidR="00ED28CE" w:rsidRDefault="00ED28CE"/>
    <w:p w:rsidR="00ED28CE" w:rsidRDefault="00ED28CE"/>
  </w:endnote>
  <w:endnote w:type="continuationSeparator" w:id="1">
    <w:p w:rsidR="00ED28CE" w:rsidRDefault="00ED28CE">
      <w:r>
        <w:continuationSeparator/>
      </w:r>
    </w:p>
    <w:p w:rsidR="00ED28CE" w:rsidRDefault="00ED28CE"/>
    <w:p w:rsidR="00ED28CE" w:rsidRDefault="00ED28CE"/>
    <w:p w:rsidR="00ED28CE" w:rsidRDefault="00ED28CE"/>
    <w:p w:rsidR="00ED28CE" w:rsidRDefault="00ED28CE"/>
    <w:p w:rsidR="00ED28CE" w:rsidRDefault="00ED28CE"/>
    <w:p w:rsidR="00ED28CE" w:rsidRDefault="00ED28CE"/>
    <w:p w:rsidR="00ED28CE" w:rsidRDefault="00ED28CE"/>
    <w:p w:rsidR="00ED28CE" w:rsidRDefault="00ED28C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3C0" w:rsidRDefault="00334C87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BC1CFE10B8A543BDAD4EAC3F51DA9712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0403C0" w:rsidRDefault="00022722">
                    <w:pPr>
                      <w:pStyle w:val="GrayText"/>
                    </w:pPr>
                    <w:r>
                      <w:t>Gidwani Naina H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0403C0" w:rsidRDefault="00334C87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1D26EC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3C0" w:rsidRDefault="00334C87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241.9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placeholder>
                    <w:docPart w:val="37DFF80B0CF24632A339F1915335CCB3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0403C0" w:rsidRDefault="00022722">
                    <w:pPr>
                      <w:pStyle w:val="GrayText"/>
                    </w:pPr>
                    <w:r>
                      <w:t>Gidwani Naina H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59.4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0403C0" w:rsidRDefault="00334C87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B321D4" w:rsidRPr="00B321D4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0403C0" w:rsidRDefault="000403C0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3C0" w:rsidRDefault="00334C87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25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58" inset="0,0,0,0">
            <w:txbxContent>
              <w:p w:rsidR="000403C0" w:rsidRDefault="000403C0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8CE" w:rsidRDefault="00ED28CE">
      <w:r>
        <w:separator/>
      </w:r>
    </w:p>
    <w:p w:rsidR="00ED28CE" w:rsidRDefault="00ED28CE"/>
    <w:p w:rsidR="00ED28CE" w:rsidRDefault="00ED28CE"/>
    <w:p w:rsidR="00ED28CE" w:rsidRDefault="00ED28CE"/>
    <w:p w:rsidR="00ED28CE" w:rsidRDefault="00ED28CE"/>
    <w:p w:rsidR="00ED28CE" w:rsidRDefault="00ED28CE"/>
    <w:p w:rsidR="00ED28CE" w:rsidRDefault="00ED28CE"/>
    <w:p w:rsidR="00ED28CE" w:rsidRDefault="00ED28CE"/>
    <w:p w:rsidR="00ED28CE" w:rsidRDefault="00ED28CE"/>
  </w:footnote>
  <w:footnote w:type="continuationSeparator" w:id="1">
    <w:p w:rsidR="00ED28CE" w:rsidRDefault="00ED28CE">
      <w:r>
        <w:continuationSeparator/>
      </w:r>
    </w:p>
    <w:p w:rsidR="00ED28CE" w:rsidRDefault="00ED28CE"/>
    <w:p w:rsidR="00ED28CE" w:rsidRDefault="00ED28CE"/>
    <w:p w:rsidR="00ED28CE" w:rsidRDefault="00ED28CE"/>
    <w:p w:rsidR="00ED28CE" w:rsidRDefault="00ED28CE"/>
    <w:p w:rsidR="00ED28CE" w:rsidRDefault="00ED28CE"/>
    <w:p w:rsidR="00ED28CE" w:rsidRDefault="00ED28CE"/>
    <w:p w:rsidR="00ED28CE" w:rsidRDefault="00ED28CE"/>
    <w:p w:rsidR="00ED28CE" w:rsidRDefault="00ED28C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8C565D0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7890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A45AEE"/>
    <w:rsid w:val="00022722"/>
    <w:rsid w:val="000403C0"/>
    <w:rsid w:val="00120607"/>
    <w:rsid w:val="001774F3"/>
    <w:rsid w:val="001D26EC"/>
    <w:rsid w:val="00334C87"/>
    <w:rsid w:val="003433F5"/>
    <w:rsid w:val="00404A1F"/>
    <w:rsid w:val="006E4F45"/>
    <w:rsid w:val="00711C1B"/>
    <w:rsid w:val="00927C83"/>
    <w:rsid w:val="00A45AEE"/>
    <w:rsid w:val="00B321D4"/>
    <w:rsid w:val="00B6659F"/>
    <w:rsid w:val="00D63F50"/>
    <w:rsid w:val="00ED28CE"/>
    <w:rsid w:val="00FA47DF"/>
    <w:rsid w:val="00FE3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3C0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0403C0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403C0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3C0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403C0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0403C0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3C0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3C0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3C0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3C0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C0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3C0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3C0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3C0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3C0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3C0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3C0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3C0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3C0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0403C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403C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0403C0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03C0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0403C0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0403C0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0403C0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0403C0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0403C0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0403C0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0403C0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0403C0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0403C0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0403C0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0403C0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0403C0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0403C0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403C0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0403C0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0403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03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3C0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0403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3C0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3C0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0403C0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0403C0"/>
    <w:pPr>
      <w:spacing w:after="0" w:line="240" w:lineRule="auto"/>
    </w:pPr>
  </w:style>
  <w:style w:type="paragraph" w:styleId="BlockText">
    <w:name w:val="Block Text"/>
    <w:aliases w:val="Block Quote"/>
    <w:uiPriority w:val="40"/>
    <w:rsid w:val="000403C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0403C0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0403C0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0403C0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0403C0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0403C0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0403C0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0403C0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0403C0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0403C0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0403C0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0403C0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0403C0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0403C0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0403C0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0403C0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0403C0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0403C0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403C0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0403C0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0403C0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0403C0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0403C0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0403C0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0403C0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0403C0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0403C0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0403C0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0403C0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0403C0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0403C0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0403C0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0403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1CFE10B8A543BDAD4EAC3F51DA9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A69EB-C316-4176-8356-F7D399053C93}"/>
      </w:docPartPr>
      <w:docPartBody>
        <w:p w:rsidR="00EC7A50" w:rsidRDefault="00BB287F">
          <w:pPr>
            <w:pStyle w:val="BC1CFE10B8A543BDAD4EAC3F51DA9712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37DFF80B0CF24632A339F1915335C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93038-A1F1-424D-932D-4480DB063445}"/>
      </w:docPartPr>
      <w:docPartBody>
        <w:p w:rsidR="00EC7A50" w:rsidRDefault="00BB287F">
          <w:pPr>
            <w:pStyle w:val="37DFF80B0CF24632A339F1915335CCB3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3A17CAF47A0D424B8933DF2B156A4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45E83-4993-4B52-82F3-3C2C5D5DFAA8}"/>
      </w:docPartPr>
      <w:docPartBody>
        <w:p w:rsidR="00EC7A50" w:rsidRDefault="006D52E4" w:rsidP="006D52E4">
          <w:pPr>
            <w:pStyle w:val="3A17CAF47A0D424B8933DF2B156A46B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400BE74265314697BB044D06DF3C5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7019B-335B-4949-9E75-6C440E4D4A15}"/>
      </w:docPartPr>
      <w:docPartBody>
        <w:p w:rsidR="00EC7A50" w:rsidRDefault="006D52E4" w:rsidP="006D52E4">
          <w:pPr>
            <w:pStyle w:val="400BE74265314697BB044D06DF3C53A1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D52E4"/>
    <w:rsid w:val="000B59CE"/>
    <w:rsid w:val="000F6E2A"/>
    <w:rsid w:val="003C63DC"/>
    <w:rsid w:val="006D52E4"/>
    <w:rsid w:val="00BB287F"/>
    <w:rsid w:val="00EC7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52E4"/>
    <w:rPr>
      <w:color w:val="808080"/>
    </w:rPr>
  </w:style>
  <w:style w:type="paragraph" w:customStyle="1" w:styleId="5D9B1E08A76F45779CE0EBB264391B8D">
    <w:name w:val="5D9B1E08A76F45779CE0EBB264391B8D"/>
    <w:rsid w:val="00EC7A50"/>
  </w:style>
  <w:style w:type="paragraph" w:customStyle="1" w:styleId="1D11142FA6924C8FAAB682F1F99F772A">
    <w:name w:val="1D11142FA6924C8FAAB682F1F99F772A"/>
    <w:rsid w:val="00EC7A50"/>
  </w:style>
  <w:style w:type="paragraph" w:customStyle="1" w:styleId="2E614C71702F4414BDAFD61EC53E4FBC">
    <w:name w:val="2E614C71702F4414BDAFD61EC53E4FBC"/>
    <w:rsid w:val="00EC7A50"/>
  </w:style>
  <w:style w:type="paragraph" w:customStyle="1" w:styleId="8EFDDD403DE842B497622DF0C4D78CE2">
    <w:name w:val="8EFDDD403DE842B497622DF0C4D78CE2"/>
    <w:rsid w:val="00EC7A50"/>
  </w:style>
  <w:style w:type="paragraph" w:customStyle="1" w:styleId="B33F30CC04E74E6DAA3D9146F51D9283">
    <w:name w:val="B33F30CC04E74E6DAA3D9146F51D9283"/>
    <w:rsid w:val="00EC7A50"/>
  </w:style>
  <w:style w:type="paragraph" w:customStyle="1" w:styleId="621CCD6B401A4908A2A3384463B70B54">
    <w:name w:val="621CCD6B401A4908A2A3384463B70B54"/>
    <w:rsid w:val="00EC7A50"/>
  </w:style>
  <w:style w:type="paragraph" w:customStyle="1" w:styleId="1CADC13052B641729BA2C662BD711672">
    <w:name w:val="1CADC13052B641729BA2C662BD711672"/>
    <w:rsid w:val="00EC7A50"/>
  </w:style>
  <w:style w:type="character" w:customStyle="1" w:styleId="SubsectionDateChar1">
    <w:name w:val="Subsection Date Char1"/>
    <w:basedOn w:val="DefaultParagraphFont"/>
    <w:link w:val="SubsectionDate"/>
    <w:rsid w:val="00EC7A50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EC7A50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9AD3E958977647D89E43B12DB665434B">
    <w:name w:val="9AD3E958977647D89E43B12DB665434B"/>
    <w:rsid w:val="00EC7A50"/>
  </w:style>
  <w:style w:type="paragraph" w:customStyle="1" w:styleId="E65DA9DDCB2A4B519E804BEE2544EA3B">
    <w:name w:val="E65DA9DDCB2A4B519E804BEE2544EA3B"/>
    <w:rsid w:val="00EC7A50"/>
  </w:style>
  <w:style w:type="paragraph" w:customStyle="1" w:styleId="2568CF21C5AC433FB06F7CB333A8956D">
    <w:name w:val="2568CF21C5AC433FB06F7CB333A8956D"/>
    <w:rsid w:val="00EC7A50"/>
  </w:style>
  <w:style w:type="paragraph" w:customStyle="1" w:styleId="D2D6591851014FAE9D56B7A7D12B3C89">
    <w:name w:val="D2D6591851014FAE9D56B7A7D12B3C89"/>
    <w:rsid w:val="00EC7A50"/>
  </w:style>
  <w:style w:type="paragraph" w:customStyle="1" w:styleId="C4F9C54D18524BBEB8AFC884DA6048C6">
    <w:name w:val="C4F9C54D18524BBEB8AFC884DA6048C6"/>
    <w:rsid w:val="00EC7A50"/>
  </w:style>
  <w:style w:type="paragraph" w:customStyle="1" w:styleId="DDDB0900929D46188BC77D4785652DBF">
    <w:name w:val="DDDB0900929D46188BC77D4785652DBF"/>
    <w:rsid w:val="00EC7A50"/>
  </w:style>
  <w:style w:type="character" w:customStyle="1" w:styleId="subsectiondatechar">
    <w:name w:val="subsectiondatechar"/>
    <w:basedOn w:val="DefaultParagraphFont"/>
    <w:rsid w:val="00EC7A50"/>
  </w:style>
  <w:style w:type="paragraph" w:customStyle="1" w:styleId="9A048921ECFD419784C35EF35C2F7A96">
    <w:name w:val="9A048921ECFD419784C35EF35C2F7A96"/>
    <w:rsid w:val="00EC7A50"/>
  </w:style>
  <w:style w:type="paragraph" w:customStyle="1" w:styleId="5B2F41F4D28D4E4DA5FB52BEA8027130">
    <w:name w:val="5B2F41F4D28D4E4DA5FB52BEA8027130"/>
    <w:rsid w:val="00EC7A50"/>
  </w:style>
  <w:style w:type="paragraph" w:customStyle="1" w:styleId="97E2038CA1A54D689EA4432327DD4141">
    <w:name w:val="97E2038CA1A54D689EA4432327DD4141"/>
    <w:rsid w:val="00EC7A50"/>
  </w:style>
  <w:style w:type="paragraph" w:customStyle="1" w:styleId="49726AB639F44C0DBE6C9FCAB94F045E">
    <w:name w:val="49726AB639F44C0DBE6C9FCAB94F045E"/>
    <w:rsid w:val="00EC7A50"/>
  </w:style>
  <w:style w:type="paragraph" w:customStyle="1" w:styleId="BC1CFE10B8A543BDAD4EAC3F51DA9712">
    <w:name w:val="BC1CFE10B8A543BDAD4EAC3F51DA9712"/>
    <w:rsid w:val="00EC7A50"/>
  </w:style>
  <w:style w:type="paragraph" w:customStyle="1" w:styleId="37DFF80B0CF24632A339F1915335CCB3">
    <w:name w:val="37DFF80B0CF24632A339F1915335CCB3"/>
    <w:rsid w:val="00EC7A50"/>
  </w:style>
  <w:style w:type="paragraph" w:customStyle="1" w:styleId="3A17CAF47A0D424B8933DF2B156A46B9">
    <w:name w:val="3A17CAF47A0D424B8933DF2B156A46B9"/>
    <w:rsid w:val="006D52E4"/>
  </w:style>
  <w:style w:type="paragraph" w:customStyle="1" w:styleId="400BE74265314697BB044D06DF3C53A1">
    <w:name w:val="400BE74265314697BB044D06DF3C53A1"/>
    <w:rsid w:val="006D52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4F0C8D30-8B8A-4FA5-8F5E-28477039E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97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 the year 2003 cleared Graduation with first class.</vt:lpstr>
      <vt:lpstr>2001 – 2003, Team leader in a global bank in credit cards section.</vt:lpstr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Gidwani Naina H</dc:creator>
  <cp:keywords/>
  <dc:description/>
  <cp:lastModifiedBy>intel</cp:lastModifiedBy>
  <cp:revision>6</cp:revision>
  <dcterms:created xsi:type="dcterms:W3CDTF">2013-11-20T06:39:00Z</dcterms:created>
  <dcterms:modified xsi:type="dcterms:W3CDTF">2014-10-16T11:36:00Z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