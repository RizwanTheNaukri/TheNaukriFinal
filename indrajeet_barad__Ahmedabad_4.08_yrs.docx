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898"/>
        <w:gridCol w:w="3049"/>
        <w:gridCol w:w="3575"/>
        <w:gridCol w:w="2671"/>
        <w:gridCol w:w="891"/>
      </w:tblGrid>
      <w:tr w:rsidR="00605A5B" w:rsidTr="004331A4">
        <w:trPr>
          <w:trHeight w:val="2285"/>
        </w:trPr>
        <w:tc>
          <w:tcPr>
            <w:tcW w:w="898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9295" w:type="dxa"/>
            <w:gridSpan w:val="3"/>
            <w:tcBorders>
              <w:bottom w:val="single" w:sz="18" w:space="0" w:color="648276" w:themeColor="accent5"/>
            </w:tcBorders>
          </w:tcPr>
          <w:p w:rsidR="00605A5B" w:rsidRPr="00F316AD" w:rsidRDefault="00A258CA" w:rsidP="00605A5B">
            <w:pPr>
              <w:pStyle w:val="Title"/>
            </w:pPr>
            <w:r>
              <w:t>IndrajeetS</w:t>
            </w:r>
            <w:r w:rsidR="00067EA5">
              <w:t xml:space="preserve">. </w:t>
            </w:r>
            <w:r>
              <w:rPr>
                <w:rStyle w:val="Emphasis"/>
                <w:color w:val="auto"/>
                <w:sz w:val="96"/>
                <w:szCs w:val="96"/>
              </w:rPr>
              <w:t>Barad</w:t>
            </w:r>
          </w:p>
          <w:p w:rsidR="00605A5B" w:rsidRDefault="00EB5258" w:rsidP="00EB5258">
            <w:pPr>
              <w:pStyle w:val="Subtitle"/>
            </w:pPr>
            <w:r>
              <w:t>Civil Engineer</w:t>
            </w:r>
            <w:r w:rsidR="006B6EC5">
              <w:t xml:space="preserve"> (B.E)</w:t>
            </w:r>
          </w:p>
        </w:tc>
        <w:tc>
          <w:tcPr>
            <w:tcW w:w="891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4331A4">
        <w:tc>
          <w:tcPr>
            <w:tcW w:w="3947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75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62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4331A4">
        <w:trPr>
          <w:trHeight w:val="2057"/>
        </w:trPr>
        <w:tc>
          <w:tcPr>
            <w:tcW w:w="3947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D5679D" w:rsidP="00605A5B">
            <w:pPr>
              <w:pStyle w:val="Heading1"/>
            </w:pPr>
            <w:sdt>
              <w:sdtPr>
                <w:id w:val="1604447469"/>
                <w:placeholder>
                  <w:docPart w:val="382D1248BFEE4F9DB4C8BBD862BE479B"/>
                </w:placeholder>
                <w:temporary/>
                <w:showingPlcHdr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:rsidR="00785DB3" w:rsidRPr="00785DB3" w:rsidRDefault="00785DB3" w:rsidP="00EB5258">
            <w:pPr>
              <w:pStyle w:val="TextLeft"/>
              <w:rPr>
                <w:b/>
                <w:bCs/>
              </w:rPr>
            </w:pPr>
            <w:r w:rsidRPr="00785DB3">
              <w:rPr>
                <w:b/>
                <w:bCs/>
              </w:rPr>
              <w:t xml:space="preserve">Permanent Address :- </w:t>
            </w:r>
          </w:p>
          <w:p w:rsidR="00A258CA" w:rsidRDefault="00EB5258" w:rsidP="00EB5258">
            <w:pPr>
              <w:pStyle w:val="TextLeft"/>
            </w:pPr>
            <w:r>
              <w:t xml:space="preserve">Vill – </w:t>
            </w:r>
            <w:r w:rsidR="00A258CA">
              <w:t>Prashnavada</w:t>
            </w:r>
            <w:r>
              <w:t xml:space="preserve">, </w:t>
            </w:r>
          </w:p>
          <w:p w:rsidR="00CB68A1" w:rsidRDefault="00CB68A1" w:rsidP="00EB5258">
            <w:pPr>
              <w:pStyle w:val="TextLeft"/>
            </w:pPr>
            <w:r>
              <w:t>S.Dist</w:t>
            </w:r>
            <w:r w:rsidR="00EB5258">
              <w:t xml:space="preserve"> – </w:t>
            </w:r>
            <w:r w:rsidR="00A258CA">
              <w:t>Sutrapada</w:t>
            </w:r>
            <w:r w:rsidR="00EB5258">
              <w:t>,</w:t>
            </w:r>
          </w:p>
          <w:p w:rsidR="00785DB3" w:rsidRPr="00785DB3" w:rsidRDefault="00EB5258" w:rsidP="00785DB3">
            <w:pPr>
              <w:pStyle w:val="TextLeft"/>
            </w:pPr>
            <w:r>
              <w:t xml:space="preserve">Dist- Gir Somnath, </w:t>
            </w:r>
            <w:r w:rsidR="00A258CA">
              <w:t>362275</w:t>
            </w:r>
          </w:p>
          <w:p w:rsidR="00785DB3" w:rsidRDefault="00785DB3" w:rsidP="00C1095A">
            <w:pPr>
              <w:pStyle w:val="TextLeft"/>
            </w:pPr>
          </w:p>
          <w:p w:rsidR="00C1095A" w:rsidRDefault="00EB5258" w:rsidP="00C1095A">
            <w:pPr>
              <w:pStyle w:val="TextLeft"/>
            </w:pPr>
            <w:r>
              <w:t>Mo</w:t>
            </w:r>
            <w:r w:rsidRPr="00A30910">
              <w:rPr>
                <w:b/>
                <w:bCs/>
              </w:rPr>
              <w:t xml:space="preserve">. </w:t>
            </w:r>
            <w:r w:rsidR="00C851FD">
              <w:rPr>
                <w:b/>
                <w:bCs/>
              </w:rPr>
              <w:t>9714976078</w:t>
            </w:r>
          </w:p>
          <w:p w:rsidR="00C1095A" w:rsidRPr="00A30910" w:rsidRDefault="00A258CA" w:rsidP="00C1095A">
            <w:pPr>
              <w:pStyle w:val="TextLeft"/>
              <w:rPr>
                <w:b/>
                <w:bCs/>
              </w:rPr>
            </w:pPr>
            <w:r>
              <w:rPr>
                <w:b/>
                <w:bCs/>
              </w:rPr>
              <w:t>Indrajeetbarad1997</w:t>
            </w:r>
            <w:r w:rsidR="00EB5258" w:rsidRPr="00A30910">
              <w:rPr>
                <w:b/>
                <w:bCs/>
              </w:rPr>
              <w:t>@gmail.com</w:t>
            </w:r>
          </w:p>
          <w:p w:rsidR="00605A5B" w:rsidRDefault="00605A5B" w:rsidP="00605A5B">
            <w:pPr>
              <w:pStyle w:val="TextLeft"/>
            </w:pPr>
          </w:p>
        </w:tc>
        <w:tc>
          <w:tcPr>
            <w:tcW w:w="713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Pr="00003836" w:rsidRDefault="005E7E72" w:rsidP="00605A5B">
            <w:pPr>
              <w:pStyle w:val="Heading2"/>
              <w:rPr>
                <w:szCs w:val="28"/>
              </w:rPr>
            </w:pPr>
            <w:r w:rsidRPr="00003836">
              <w:rPr>
                <w:szCs w:val="28"/>
              </w:rPr>
              <w:t xml:space="preserve">Career </w:t>
            </w:r>
            <w:sdt>
              <w:sdtPr>
                <w:rPr>
                  <w:szCs w:val="28"/>
                </w:rPr>
                <w:id w:val="-651833632"/>
                <w:placeholder>
                  <w:docPart w:val="ECA3CEFDD14547D29B7B8E5AEAF5AEE6"/>
                </w:placeholder>
                <w:temporary/>
                <w:showingPlcHdr/>
                <w:text/>
              </w:sdtPr>
              <w:sdtContent>
                <w:r w:rsidR="00A77921" w:rsidRPr="00003836">
                  <w:rPr>
                    <w:szCs w:val="28"/>
                  </w:rPr>
                  <w:t>Objective</w:t>
                </w:r>
              </w:sdtContent>
            </w:sdt>
          </w:p>
          <w:p w:rsidR="00605A5B" w:rsidRPr="0079218D" w:rsidRDefault="00F76A7D" w:rsidP="0079218D">
            <w:pPr>
              <w:rPr>
                <w:sz w:val="22"/>
                <w:szCs w:val="22"/>
              </w:rPr>
            </w:pPr>
            <w:r w:rsidRPr="0079218D">
              <w:rPr>
                <w:sz w:val="22"/>
                <w:szCs w:val="22"/>
              </w:rPr>
              <w:t>(1) Seeking a career that is challenging and interesting, and lets me work on the leading areas of technology, a job that gives me opportunities to learn, innovate and enhance my skill and strengths in conjunction with company goals and objectives.</w:t>
            </w:r>
          </w:p>
          <w:p w:rsidR="00F76A7D" w:rsidRPr="00F76A7D" w:rsidRDefault="00F76A7D" w:rsidP="00F76A7D">
            <w:pPr>
              <w:rPr>
                <w:sz w:val="22"/>
                <w:szCs w:val="22"/>
              </w:rPr>
            </w:pPr>
          </w:p>
          <w:p w:rsidR="00785DB3" w:rsidRDefault="00F76A7D" w:rsidP="00F76A7D">
            <w:pPr>
              <w:rPr>
                <w:sz w:val="22"/>
                <w:szCs w:val="22"/>
              </w:rPr>
            </w:pPr>
            <w:r w:rsidRPr="00F76A7D">
              <w:rPr>
                <w:sz w:val="22"/>
                <w:szCs w:val="22"/>
              </w:rPr>
              <w:t xml:space="preserve">(2) </w:t>
            </w:r>
            <w:r>
              <w:rPr>
                <w:sz w:val="22"/>
                <w:szCs w:val="22"/>
              </w:rPr>
              <w:t xml:space="preserve">To become an excellent Civil Engineer taking up Challenging works in the Industrial structure, Building, Road, Residential structure, etc., with creative and diversified Projects &amp; to be part of a Constructive and </w:t>
            </w:r>
            <w:r w:rsidR="00B2471D">
              <w:rPr>
                <w:sz w:val="22"/>
                <w:szCs w:val="22"/>
              </w:rPr>
              <w:t>Fast-Growing</w:t>
            </w:r>
            <w:r>
              <w:rPr>
                <w:sz w:val="22"/>
                <w:szCs w:val="22"/>
              </w:rPr>
              <w:t xml:space="preserve"> World.</w:t>
            </w:r>
          </w:p>
          <w:p w:rsidR="00BC2A50" w:rsidRPr="00F76A7D" w:rsidRDefault="00BC2A50" w:rsidP="00F76A7D">
            <w:pPr>
              <w:rPr>
                <w:sz w:val="22"/>
                <w:szCs w:val="22"/>
              </w:rPr>
            </w:pPr>
          </w:p>
        </w:tc>
      </w:tr>
      <w:tr w:rsidR="000E1D44" w:rsidTr="004331A4">
        <w:trPr>
          <w:trHeight w:val="3688"/>
        </w:trPr>
        <w:tc>
          <w:tcPr>
            <w:tcW w:w="3947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D5679D" w:rsidP="000E1D44">
            <w:pPr>
              <w:pStyle w:val="Heading1"/>
            </w:pPr>
            <w:sdt>
              <w:sdtPr>
                <w:id w:val="1723097672"/>
                <w:placeholder>
                  <w:docPart w:val="0834B4BA14AE46E28A2B45CC9E7C7D34"/>
                </w:placeholder>
                <w:temporary/>
                <w:showingPlcHdr/>
                <w:text/>
              </w:sdtPr>
              <w:sdtContent>
                <w:r w:rsidR="00A77921">
                  <w:t>Education</w:t>
                </w:r>
              </w:sdtContent>
            </w:sdt>
          </w:p>
          <w:p w:rsidR="0079218D" w:rsidRPr="00C25213" w:rsidRDefault="00020BFF" w:rsidP="00067EA5">
            <w:pPr>
              <w:rPr>
                <w:sz w:val="20"/>
                <w:szCs w:val="20"/>
              </w:rPr>
            </w:pPr>
            <w:r w:rsidRPr="00C25213">
              <w:rPr>
                <w:sz w:val="20"/>
                <w:szCs w:val="20"/>
              </w:rPr>
              <w:t>(</w:t>
            </w:r>
            <w:r w:rsidR="00B2471D" w:rsidRPr="00C25213">
              <w:rPr>
                <w:sz w:val="20"/>
                <w:szCs w:val="20"/>
              </w:rPr>
              <w:t>1) Standard</w:t>
            </w:r>
            <w:r w:rsidRPr="00C25213">
              <w:rPr>
                <w:sz w:val="20"/>
                <w:szCs w:val="20"/>
              </w:rPr>
              <w:t xml:space="preserve"> 10</w:t>
            </w:r>
            <w:r w:rsidRPr="00C25213">
              <w:rPr>
                <w:sz w:val="20"/>
                <w:szCs w:val="20"/>
                <w:vertAlign w:val="superscript"/>
              </w:rPr>
              <w:t>th</w:t>
            </w:r>
            <w:r w:rsidRPr="00C25213">
              <w:rPr>
                <w:sz w:val="20"/>
                <w:szCs w:val="20"/>
              </w:rPr>
              <w:t xml:space="preserve"> Pass out with</w:t>
            </w:r>
          </w:p>
          <w:p w:rsidR="00020BFF" w:rsidRPr="00C25213" w:rsidRDefault="00A258CA" w:rsidP="00067E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93.97</w:t>
            </w:r>
            <w:r w:rsidR="00020BFF" w:rsidRPr="00C25213">
              <w:rPr>
                <w:sz w:val="20"/>
                <w:szCs w:val="20"/>
              </w:rPr>
              <w:t xml:space="preserve"> % From </w:t>
            </w:r>
            <w:r>
              <w:rPr>
                <w:sz w:val="20"/>
                <w:szCs w:val="20"/>
              </w:rPr>
              <w:t>B.K. Rathod School,</w:t>
            </w:r>
            <w:r w:rsidR="00020BFF" w:rsidRPr="00C25213">
              <w:rPr>
                <w:sz w:val="20"/>
                <w:szCs w:val="20"/>
              </w:rPr>
              <w:t xml:space="preserve"> (GSEB), </w:t>
            </w:r>
            <w:r>
              <w:rPr>
                <w:sz w:val="20"/>
                <w:szCs w:val="20"/>
              </w:rPr>
              <w:t>Prashnavada</w:t>
            </w:r>
            <w:r w:rsidR="00020BFF" w:rsidRPr="00C25213">
              <w:rPr>
                <w:sz w:val="20"/>
                <w:szCs w:val="20"/>
              </w:rPr>
              <w:t>.</w:t>
            </w:r>
          </w:p>
          <w:p w:rsidR="00020BFF" w:rsidRPr="00C25213" w:rsidRDefault="00020BFF" w:rsidP="00067EA5">
            <w:pPr>
              <w:rPr>
                <w:sz w:val="20"/>
                <w:szCs w:val="20"/>
              </w:rPr>
            </w:pPr>
          </w:p>
          <w:p w:rsidR="00020BFF" w:rsidRDefault="00020BFF" w:rsidP="00067EA5">
            <w:pPr>
              <w:rPr>
                <w:sz w:val="20"/>
                <w:szCs w:val="20"/>
              </w:rPr>
            </w:pPr>
            <w:r w:rsidRPr="00C25213">
              <w:rPr>
                <w:sz w:val="20"/>
                <w:szCs w:val="20"/>
              </w:rPr>
              <w:t>2) Standard 12</w:t>
            </w:r>
            <w:r w:rsidRPr="00C25213">
              <w:rPr>
                <w:sz w:val="20"/>
                <w:szCs w:val="20"/>
                <w:vertAlign w:val="superscript"/>
              </w:rPr>
              <w:t>th</w:t>
            </w:r>
            <w:r w:rsidR="00A258CA">
              <w:rPr>
                <w:sz w:val="20"/>
                <w:szCs w:val="20"/>
              </w:rPr>
              <w:t xml:space="preserve"> Science Pass Out with 72.75</w:t>
            </w:r>
            <w:r w:rsidRPr="00C25213">
              <w:rPr>
                <w:sz w:val="20"/>
                <w:szCs w:val="20"/>
              </w:rPr>
              <w:t xml:space="preserve">% From </w:t>
            </w:r>
            <w:r w:rsidR="00A258CA">
              <w:rPr>
                <w:sz w:val="20"/>
                <w:szCs w:val="20"/>
              </w:rPr>
              <w:t>Alpha Vidhya Sankul</w:t>
            </w:r>
            <w:r w:rsidRPr="00C25213">
              <w:rPr>
                <w:sz w:val="20"/>
                <w:szCs w:val="20"/>
              </w:rPr>
              <w:t xml:space="preserve">(GSHEB), </w:t>
            </w:r>
            <w:r w:rsidR="00A258CA">
              <w:rPr>
                <w:sz w:val="20"/>
                <w:szCs w:val="20"/>
              </w:rPr>
              <w:t>Junagadh</w:t>
            </w:r>
            <w:r w:rsidRPr="00C25213">
              <w:rPr>
                <w:sz w:val="20"/>
                <w:szCs w:val="20"/>
              </w:rPr>
              <w:t xml:space="preserve">. </w:t>
            </w:r>
          </w:p>
          <w:p w:rsidR="00785DB3" w:rsidRDefault="00785DB3" w:rsidP="00067EA5">
            <w:pPr>
              <w:rPr>
                <w:sz w:val="20"/>
                <w:szCs w:val="20"/>
              </w:rPr>
            </w:pPr>
          </w:p>
          <w:p w:rsidR="00020BFF" w:rsidRPr="00C25213" w:rsidRDefault="00020BFF" w:rsidP="00067EA5">
            <w:pPr>
              <w:rPr>
                <w:sz w:val="20"/>
                <w:szCs w:val="20"/>
              </w:rPr>
            </w:pPr>
          </w:p>
          <w:p w:rsidR="00C25213" w:rsidRPr="00C25213" w:rsidRDefault="00020BFF" w:rsidP="00067EA5">
            <w:pPr>
              <w:rPr>
                <w:sz w:val="20"/>
                <w:szCs w:val="20"/>
              </w:rPr>
            </w:pPr>
            <w:r w:rsidRPr="00C25213">
              <w:rPr>
                <w:sz w:val="20"/>
                <w:szCs w:val="20"/>
              </w:rPr>
              <w:t xml:space="preserve">(3) Bachelor of Civil Engineering Pass Out with </w:t>
            </w:r>
            <w:r w:rsidR="00A258CA">
              <w:rPr>
                <w:sz w:val="20"/>
                <w:szCs w:val="20"/>
              </w:rPr>
              <w:t>7.58 % (CGPA) From L.E. College</w:t>
            </w:r>
            <w:r w:rsidRPr="00C25213">
              <w:rPr>
                <w:sz w:val="20"/>
                <w:szCs w:val="20"/>
              </w:rPr>
              <w:t xml:space="preserve">, (G.T.U), </w:t>
            </w:r>
            <w:r w:rsidR="00C851FD">
              <w:rPr>
                <w:sz w:val="20"/>
                <w:szCs w:val="20"/>
              </w:rPr>
              <w:t>Morbi</w:t>
            </w:r>
            <w:r w:rsidR="00C851FD" w:rsidRPr="00C25213">
              <w:rPr>
                <w:sz w:val="20"/>
                <w:szCs w:val="20"/>
              </w:rPr>
              <w:t>.</w:t>
            </w:r>
            <w:r w:rsidR="00C851FD">
              <w:rPr>
                <w:sz w:val="20"/>
                <w:szCs w:val="20"/>
              </w:rPr>
              <w:t xml:space="preserve"> (</w:t>
            </w:r>
            <w:r w:rsidR="00A258CA">
              <w:rPr>
                <w:sz w:val="20"/>
                <w:szCs w:val="20"/>
              </w:rPr>
              <w:t>2014-18</w:t>
            </w:r>
            <w:r w:rsidR="00C25213">
              <w:rPr>
                <w:sz w:val="20"/>
                <w:szCs w:val="20"/>
              </w:rPr>
              <w:t>)</w:t>
            </w:r>
          </w:p>
          <w:p w:rsidR="00C25213" w:rsidRPr="00C25213" w:rsidRDefault="00C25213" w:rsidP="00067EA5">
            <w:pPr>
              <w:rPr>
                <w:sz w:val="20"/>
                <w:szCs w:val="20"/>
              </w:rPr>
            </w:pPr>
          </w:p>
          <w:p w:rsidR="000E1D44" w:rsidRDefault="000E1D44" w:rsidP="00067EA5"/>
          <w:p w:rsidR="00785DB3" w:rsidRDefault="00785DB3" w:rsidP="00067EA5"/>
          <w:p w:rsidR="00785DB3" w:rsidRDefault="00785DB3" w:rsidP="00067EA5"/>
          <w:p w:rsidR="00785DB3" w:rsidRDefault="00785DB3" w:rsidP="00067EA5"/>
          <w:p w:rsidR="00785DB3" w:rsidRDefault="00785DB3" w:rsidP="00067EA5"/>
          <w:p w:rsidR="00785DB3" w:rsidRDefault="00785DB3" w:rsidP="00067EA5"/>
          <w:p w:rsidR="00785DB3" w:rsidRDefault="00785DB3" w:rsidP="00067EA5"/>
          <w:p w:rsidR="00785DB3" w:rsidRDefault="00785DB3" w:rsidP="00067EA5"/>
          <w:p w:rsidR="00785DB3" w:rsidRDefault="00785DB3" w:rsidP="00067EA5"/>
          <w:p w:rsidR="00785DB3" w:rsidRDefault="00785DB3" w:rsidP="00067EA5"/>
          <w:p w:rsidR="00785DB3" w:rsidRDefault="00785DB3" w:rsidP="00067EA5"/>
        </w:tc>
        <w:tc>
          <w:tcPr>
            <w:tcW w:w="713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785DB3" w:rsidRPr="00A06C7E" w:rsidRDefault="00A258CA" w:rsidP="00A06C7E">
            <w:pPr>
              <w:pStyle w:val="Heading2"/>
            </w:pPr>
            <w:r>
              <w:t>Project</w:t>
            </w:r>
          </w:p>
          <w:p w:rsidR="000E1D44" w:rsidRDefault="000E1D44" w:rsidP="000E1D44">
            <w:pPr>
              <w:pStyle w:val="TextRight"/>
              <w:rPr>
                <w:sz w:val="21"/>
              </w:rPr>
            </w:pPr>
          </w:p>
          <w:p w:rsidR="00C25213" w:rsidRDefault="00A258CA" w:rsidP="00A258CA">
            <w:pPr>
              <w:pStyle w:val="ListParagraph"/>
              <w:numPr>
                <w:ilvl w:val="0"/>
                <w:numId w:val="3"/>
              </w:numPr>
            </w:pPr>
            <w:r>
              <w:t xml:space="preserve">3BHK Quarter (G+1) </w:t>
            </w:r>
          </w:p>
          <w:p w:rsidR="00A258CA" w:rsidRDefault="00A258CA" w:rsidP="00A258CA">
            <w:pPr>
              <w:pStyle w:val="ListParagraph"/>
              <w:numPr>
                <w:ilvl w:val="0"/>
                <w:numId w:val="3"/>
              </w:numPr>
            </w:pPr>
            <w:r>
              <w:t>Sagar Darshan Hotel Renovation</w:t>
            </w:r>
          </w:p>
          <w:p w:rsidR="00A258CA" w:rsidRDefault="00A258CA" w:rsidP="00A258CA">
            <w:pPr>
              <w:pStyle w:val="ListParagraph"/>
              <w:numPr>
                <w:ilvl w:val="0"/>
                <w:numId w:val="3"/>
              </w:numPr>
            </w:pPr>
            <w:r>
              <w:t>Garbage Processing Unit work (Govt. Of India Project under PRASHAD Scheme).</w:t>
            </w:r>
          </w:p>
          <w:p w:rsidR="00A258CA" w:rsidRDefault="00A258CA" w:rsidP="00A258CA">
            <w:pPr>
              <w:pStyle w:val="ListParagraph"/>
              <w:numPr>
                <w:ilvl w:val="0"/>
                <w:numId w:val="3"/>
              </w:numPr>
            </w:pPr>
            <w:r>
              <w:t>Parking Development Project. (Govt. Of India Project under PRASHAD Scheme).</w:t>
            </w:r>
          </w:p>
          <w:p w:rsidR="00A258CA" w:rsidRDefault="00B2471D" w:rsidP="00A258CA">
            <w:pPr>
              <w:pStyle w:val="ListParagraph"/>
              <w:numPr>
                <w:ilvl w:val="0"/>
                <w:numId w:val="3"/>
              </w:numPr>
            </w:pPr>
            <w:r>
              <w:t>Promenade</w:t>
            </w:r>
            <w:r w:rsidR="00A258CA">
              <w:t xml:space="preserve"> walkway (Govt. Of India Project under PRASHAD Scheme).</w:t>
            </w:r>
          </w:p>
          <w:p w:rsidR="00C851FD" w:rsidRDefault="00C851FD" w:rsidP="00A258CA">
            <w:pPr>
              <w:pStyle w:val="ListParagraph"/>
              <w:numPr>
                <w:ilvl w:val="0"/>
                <w:numId w:val="3"/>
              </w:numPr>
            </w:pPr>
            <w:r>
              <w:t xml:space="preserve">Buddhist Cave Development </w:t>
            </w:r>
          </w:p>
          <w:p w:rsidR="007251BE" w:rsidRDefault="007251BE" w:rsidP="00A258CA">
            <w:pPr>
              <w:pStyle w:val="ListParagraph"/>
              <w:numPr>
                <w:ilvl w:val="0"/>
                <w:numId w:val="3"/>
              </w:numPr>
            </w:pPr>
            <w:r>
              <w:t>Other Maintenance work</w:t>
            </w:r>
          </w:p>
          <w:p w:rsidR="00A258CA" w:rsidRDefault="00A258CA" w:rsidP="00D74B93">
            <w:pPr>
              <w:pStyle w:val="ListParagraph"/>
            </w:pPr>
          </w:p>
          <w:p w:rsidR="00D74B93" w:rsidRDefault="00D74B93" w:rsidP="00D74B93">
            <w:pPr>
              <w:pStyle w:val="ListParagraph"/>
            </w:pPr>
            <w:r>
              <w:t xml:space="preserve">Above all project had handled as a role </w:t>
            </w:r>
            <w:r w:rsidR="00B2471D">
              <w:t xml:space="preserve">of </w:t>
            </w:r>
            <w:r w:rsidR="00B2471D" w:rsidRPr="00C851FD">
              <w:rPr>
                <w:b/>
                <w:bCs/>
              </w:rPr>
              <w:t>PMC</w:t>
            </w:r>
            <w:r w:rsidRPr="00C851FD">
              <w:rPr>
                <w:b/>
                <w:bCs/>
              </w:rPr>
              <w:t xml:space="preserve"> Engineer</w:t>
            </w:r>
            <w:r>
              <w:t xml:space="preserve"> under department of </w:t>
            </w:r>
            <w:r w:rsidRPr="00C851FD">
              <w:rPr>
                <w:b/>
                <w:bCs/>
              </w:rPr>
              <w:t>Shree Somnath Trust</w:t>
            </w:r>
            <w:r>
              <w:t xml:space="preserve"> at Somnath Prabhash Patan.</w:t>
            </w:r>
          </w:p>
          <w:p w:rsidR="00D74B93" w:rsidRDefault="00D74B93" w:rsidP="00D74B93">
            <w:pPr>
              <w:pStyle w:val="ListParagraph"/>
            </w:pPr>
          </w:p>
          <w:p w:rsidR="00D74B93" w:rsidRDefault="00D74B93" w:rsidP="00D74B93">
            <w:pPr>
              <w:pStyle w:val="ListParagraph"/>
              <w:numPr>
                <w:ilvl w:val="0"/>
                <w:numId w:val="3"/>
              </w:numPr>
            </w:pPr>
            <w:r>
              <w:t>Project of ware house, canteen building (G+1) with all finishing item, Building with Structural Steel Work, Recharge well pits.RCC Road Work and other Maintenance work of Plant at ASTRAL POLYTECHNIC LTD, Santej, Gandhinagar</w:t>
            </w:r>
          </w:p>
          <w:p w:rsidR="00C426A9" w:rsidRDefault="00C426A9" w:rsidP="00C426A9">
            <w:pPr>
              <w:pStyle w:val="ListParagraph"/>
            </w:pPr>
          </w:p>
          <w:p w:rsidR="00C426A9" w:rsidRDefault="00C426A9" w:rsidP="00EF573D">
            <w:pPr>
              <w:pStyle w:val="ListParagraph"/>
              <w:numPr>
                <w:ilvl w:val="0"/>
                <w:numId w:val="3"/>
              </w:numPr>
            </w:pPr>
            <w:r>
              <w:t>Project Of Canteen Building, Factory Extension Building, Grinding Building,</w:t>
            </w:r>
            <w:r w:rsidR="00EF573D">
              <w:t>PEB,</w:t>
            </w:r>
            <w:r>
              <w:t>and Other Maintenance work At ASTRAL POLYTECHNIC LTD, Santej Gandhinagar</w:t>
            </w:r>
          </w:p>
          <w:p w:rsidR="004A2CA8" w:rsidRDefault="004A2CA8" w:rsidP="004A2CA8">
            <w:pPr>
              <w:pStyle w:val="ListParagraph"/>
            </w:pPr>
          </w:p>
          <w:p w:rsidR="004A2CA8" w:rsidRDefault="004A2CA8" w:rsidP="004A2CA8"/>
          <w:p w:rsidR="00C426A9" w:rsidRDefault="00C426A9" w:rsidP="00C426A9">
            <w:pPr>
              <w:pStyle w:val="ListParagraph"/>
            </w:pPr>
          </w:p>
          <w:p w:rsidR="00C426A9" w:rsidRDefault="00C426A9" w:rsidP="00C426A9"/>
          <w:p w:rsidR="00C426A9" w:rsidRDefault="00C426A9" w:rsidP="00C426A9"/>
          <w:p w:rsidR="00C426A9" w:rsidRDefault="00C426A9" w:rsidP="00C426A9"/>
          <w:p w:rsidR="00C426A9" w:rsidRDefault="00C426A9" w:rsidP="00C426A9"/>
          <w:p w:rsidR="00D74B93" w:rsidRPr="00C25213" w:rsidRDefault="00D74B93" w:rsidP="00D74B93">
            <w:pPr>
              <w:pStyle w:val="ListParagraph"/>
            </w:pPr>
          </w:p>
          <w:p w:rsidR="000E1D44" w:rsidRDefault="000E1D44" w:rsidP="0057534A">
            <w:pPr>
              <w:pStyle w:val="TextRight"/>
              <w:rPr>
                <w:sz w:val="21"/>
              </w:rPr>
            </w:pPr>
          </w:p>
          <w:p w:rsidR="000E1D44" w:rsidRDefault="000E1D44" w:rsidP="0057534A">
            <w:pPr>
              <w:pStyle w:val="TextRight"/>
              <w:rPr>
                <w:sz w:val="21"/>
              </w:rPr>
            </w:pPr>
          </w:p>
          <w:p w:rsidR="000E1D44" w:rsidRDefault="000E1D44" w:rsidP="00345001">
            <w:pPr>
              <w:pStyle w:val="TextRight"/>
            </w:pPr>
          </w:p>
        </w:tc>
      </w:tr>
      <w:tr w:rsidR="000E1D44" w:rsidTr="004331A4">
        <w:trPr>
          <w:trHeight w:val="2375"/>
        </w:trPr>
        <w:tc>
          <w:tcPr>
            <w:tcW w:w="3947" w:type="dxa"/>
            <w:gridSpan w:val="2"/>
            <w:tcBorders>
              <w:right w:val="single" w:sz="18" w:space="0" w:color="648276" w:themeColor="accent5"/>
            </w:tcBorders>
          </w:tcPr>
          <w:p w:rsidR="00020BFF" w:rsidRDefault="00020BFF" w:rsidP="00A77921">
            <w:pPr>
              <w:pStyle w:val="Heading1"/>
            </w:pPr>
          </w:p>
          <w:p w:rsidR="000E1D44" w:rsidRDefault="00D5679D" w:rsidP="00BC2A50">
            <w:pPr>
              <w:pStyle w:val="Heading1"/>
              <w:jc w:val="center"/>
            </w:pPr>
            <w:sdt>
              <w:sdtPr>
                <w:id w:val="-242716918"/>
                <w:placeholder>
                  <w:docPart w:val="8F34EEF7886047B6B5515AFAF8F50092"/>
                </w:placeholder>
                <w:temporary/>
                <w:showingPlcHdr/>
                <w:text/>
              </w:sdtPr>
              <w:sdtContent>
                <w:r w:rsidR="00A77921" w:rsidRPr="000E1D44">
                  <w:t>Key Skills</w:t>
                </w:r>
              </w:sdtContent>
            </w:sdt>
          </w:p>
          <w:p w:rsidR="00A30910" w:rsidRPr="000D7A5B" w:rsidRDefault="00A30910" w:rsidP="00BC2A50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Good Communication &amp; Presentation</w:t>
            </w:r>
          </w:p>
          <w:p w:rsidR="000D7A5B" w:rsidRPr="000D7A5B" w:rsidRDefault="000D7A5B" w:rsidP="000D7A5B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Team Leader</w:t>
            </w:r>
          </w:p>
          <w:p w:rsidR="00BC2A50" w:rsidRPr="000D7A5B" w:rsidRDefault="00BC2A50" w:rsidP="00BC2A50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Mathematical</w:t>
            </w:r>
          </w:p>
          <w:p w:rsidR="00BC2A50" w:rsidRPr="000D7A5B" w:rsidRDefault="00BC2A50" w:rsidP="00BC2A50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Written Communication</w:t>
            </w:r>
          </w:p>
          <w:p w:rsidR="00BC2A50" w:rsidRPr="000D7A5B" w:rsidRDefault="00BC2A50" w:rsidP="00BC2A50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Oral Communication</w:t>
            </w:r>
          </w:p>
          <w:p w:rsidR="00BC2A50" w:rsidRPr="000D7A5B" w:rsidRDefault="00BC2A50" w:rsidP="00BC2A50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Organizational</w:t>
            </w:r>
          </w:p>
          <w:p w:rsidR="00BC2A50" w:rsidRPr="000D7A5B" w:rsidRDefault="00BC2A50" w:rsidP="00BC2A50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Problem Solving</w:t>
            </w:r>
          </w:p>
          <w:p w:rsidR="00067EA5" w:rsidRPr="000D7A5B" w:rsidRDefault="00BA1DF8" w:rsidP="00BC2A50">
            <w:pPr>
              <w:pStyle w:val="TextLeft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 w:rsidRPr="000D7A5B">
              <w:rPr>
                <w:b/>
                <w:bCs/>
              </w:rPr>
              <w:t>Smart and Hard Working</w:t>
            </w:r>
          </w:p>
          <w:p w:rsidR="00067EA5" w:rsidRDefault="00067EA5" w:rsidP="00067EA5"/>
          <w:p w:rsidR="000E1D44" w:rsidRDefault="000E1D44" w:rsidP="00067EA5">
            <w:pPr>
              <w:jc w:val="center"/>
            </w:pPr>
          </w:p>
          <w:p w:rsidR="000D7A5B" w:rsidRDefault="000D7A5B" w:rsidP="00067EA5">
            <w:pPr>
              <w:jc w:val="center"/>
            </w:pPr>
          </w:p>
          <w:p w:rsidR="00067EA5" w:rsidRPr="000D7A5B" w:rsidRDefault="00067EA5" w:rsidP="000D7A5B">
            <w:pPr>
              <w:jc w:val="center"/>
            </w:pPr>
          </w:p>
        </w:tc>
        <w:tc>
          <w:tcPr>
            <w:tcW w:w="7137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D74B93" w:rsidRDefault="00D74B93" w:rsidP="00A77921">
            <w:pPr>
              <w:pStyle w:val="Heading2"/>
            </w:pPr>
          </w:p>
          <w:p w:rsidR="00D74B93" w:rsidRDefault="00D74B93" w:rsidP="00D74B93">
            <w:pPr>
              <w:pStyle w:val="Heading2"/>
            </w:pPr>
            <w:r>
              <w:t xml:space="preserve">Experience and Employment: </w:t>
            </w:r>
          </w:p>
          <w:p w:rsidR="00D74B93" w:rsidRDefault="00D74B93" w:rsidP="00D74B93"/>
          <w:p w:rsidR="00D74B93" w:rsidRDefault="00D74B93" w:rsidP="007251BE">
            <w:r>
              <w:t xml:space="preserve">(1) Junior </w:t>
            </w:r>
            <w:r w:rsidR="00B2471D">
              <w:t>Engineer:</w:t>
            </w:r>
            <w:r>
              <w:t xml:space="preserve"> June 2018 – June 2019</w:t>
            </w:r>
          </w:p>
          <w:p w:rsidR="00D74B93" w:rsidRDefault="00D74B93" w:rsidP="00D74B93">
            <w:pPr>
              <w:pStyle w:val="ListParagraph"/>
              <w:rPr>
                <w:b/>
                <w:bCs/>
              </w:rPr>
            </w:pPr>
          </w:p>
          <w:p w:rsidR="00D74B93" w:rsidRPr="007251BE" w:rsidRDefault="00D74B93" w:rsidP="007251BE">
            <w:pPr>
              <w:rPr>
                <w:b/>
                <w:bCs/>
              </w:rPr>
            </w:pPr>
            <w:r w:rsidRPr="007251BE">
              <w:rPr>
                <w:b/>
                <w:bCs/>
              </w:rPr>
              <w:t>K.B Mehta Construction Pvt. Ltd, Ahmedabad</w:t>
            </w:r>
          </w:p>
          <w:p w:rsidR="00D74B93" w:rsidRDefault="00D74B93" w:rsidP="00D74B93">
            <w:pPr>
              <w:pStyle w:val="ListParagraph"/>
              <w:rPr>
                <w:b/>
                <w:bCs/>
              </w:rPr>
            </w:pPr>
          </w:p>
          <w:p w:rsidR="001D7562" w:rsidRDefault="00D74B93" w:rsidP="007251BE">
            <w:r>
              <w:t xml:space="preserve">(2) PMC </w:t>
            </w:r>
            <w:r w:rsidR="00B2471D">
              <w:t>Engineer:</w:t>
            </w:r>
            <w:r w:rsidR="001D7562">
              <w:t xml:space="preserve"> June 2019 – </w:t>
            </w:r>
            <w:r w:rsidR="00C426A9">
              <w:t>June 2021</w:t>
            </w:r>
          </w:p>
          <w:p w:rsidR="001D7562" w:rsidRDefault="001D7562" w:rsidP="00D74B93">
            <w:pPr>
              <w:pStyle w:val="ListParagraph"/>
            </w:pPr>
          </w:p>
          <w:p w:rsidR="00D74B93" w:rsidRDefault="00D74B93" w:rsidP="007251BE">
            <w:pPr>
              <w:rPr>
                <w:b/>
                <w:bCs/>
              </w:rPr>
            </w:pPr>
            <w:r w:rsidRPr="007251BE">
              <w:rPr>
                <w:b/>
                <w:bCs/>
              </w:rPr>
              <w:t>TWG Planning and Construction Consultancy Service, Ahmedabad</w:t>
            </w:r>
            <w:r w:rsidR="001D7562" w:rsidRPr="007251BE">
              <w:rPr>
                <w:b/>
                <w:bCs/>
              </w:rPr>
              <w:t>.</w:t>
            </w:r>
          </w:p>
          <w:p w:rsidR="00C426A9" w:rsidRDefault="00C426A9" w:rsidP="007251BE">
            <w:pPr>
              <w:rPr>
                <w:b/>
                <w:bCs/>
              </w:rPr>
            </w:pPr>
          </w:p>
          <w:p w:rsidR="00C426A9" w:rsidRDefault="00C426A9" w:rsidP="00C426A9">
            <w:r>
              <w:t>(3) Senior Site Eng</w:t>
            </w:r>
            <w:r w:rsidR="00454745">
              <w:t>ineer– June 2021 – Feb 2022</w:t>
            </w:r>
          </w:p>
          <w:p w:rsidR="00C426A9" w:rsidRDefault="00C426A9" w:rsidP="00C426A9"/>
          <w:p w:rsidR="00C426A9" w:rsidRDefault="00C426A9" w:rsidP="00C426A9">
            <w:r>
              <w:rPr>
                <w:b/>
                <w:bCs/>
              </w:rPr>
              <w:t>Mayur Construction Company Ahmedabad. At (Astral Polytechnic Limited. Santej, Gandhinagar )</w:t>
            </w:r>
          </w:p>
          <w:p w:rsidR="00C426A9" w:rsidRDefault="00C426A9" w:rsidP="007251BE">
            <w:pPr>
              <w:rPr>
                <w:b/>
                <w:bCs/>
              </w:rPr>
            </w:pPr>
          </w:p>
          <w:p w:rsidR="00454745" w:rsidRDefault="00454745" w:rsidP="00454745">
            <w:r>
              <w:t>(4) Civil Engineer – June 2021 till Present.</w:t>
            </w:r>
          </w:p>
          <w:p w:rsidR="00454745" w:rsidRDefault="00454745" w:rsidP="00454745"/>
          <w:p w:rsidR="00454745" w:rsidRDefault="00454745" w:rsidP="00454745">
            <w:r>
              <w:t>Urmin Product Private Limited . FMCG Group</w:t>
            </w:r>
          </w:p>
          <w:p w:rsidR="00454745" w:rsidRPr="007251BE" w:rsidRDefault="00454745" w:rsidP="007251BE">
            <w:pPr>
              <w:rPr>
                <w:b/>
                <w:bCs/>
              </w:rPr>
            </w:pPr>
          </w:p>
          <w:p w:rsidR="00736D2B" w:rsidRPr="001D7562" w:rsidRDefault="00736D2B" w:rsidP="00736D2B">
            <w:pPr>
              <w:pStyle w:val="ListParagraph"/>
              <w:rPr>
                <w:b/>
                <w:bCs/>
              </w:rPr>
            </w:pPr>
          </w:p>
          <w:p w:rsidR="000E1D44" w:rsidRDefault="00736D2B" w:rsidP="00A77921">
            <w:pPr>
              <w:pStyle w:val="Heading2"/>
            </w:pPr>
            <w:r>
              <w:t xml:space="preserve">Knowledge: </w:t>
            </w:r>
          </w:p>
          <w:p w:rsidR="00736D2B" w:rsidRPr="00736D2B" w:rsidRDefault="00736D2B" w:rsidP="00736D2B">
            <w:pPr>
              <w:pStyle w:val="ListParagraph"/>
              <w:numPr>
                <w:ilvl w:val="0"/>
                <w:numId w:val="1"/>
              </w:numPr>
            </w:pPr>
            <w:r>
              <w:t>BBS, DPR, MB, Estimate and Costing, AutoCAD, BOQ Prepare, Billing.</w:t>
            </w:r>
          </w:p>
          <w:p w:rsidR="00736D2B" w:rsidRDefault="00736D2B" w:rsidP="00736D2B"/>
          <w:p w:rsidR="00736D2B" w:rsidRPr="00736D2B" w:rsidRDefault="00736D2B" w:rsidP="00736D2B"/>
          <w:p w:rsidR="00736D2B" w:rsidRDefault="00D5679D" w:rsidP="00736D2B">
            <w:pPr>
              <w:pStyle w:val="Heading2"/>
            </w:pPr>
            <w:sdt>
              <w:sdtPr>
                <w:id w:val="1108682222"/>
                <w:placeholder>
                  <w:docPart w:val="1F1ADD1B37D54D5489267F0C3EB502C6"/>
                </w:placeholder>
                <w:temporary/>
                <w:showingPlcHdr/>
                <w:text/>
              </w:sdtPr>
              <w:sdtContent>
                <w:r w:rsidR="00736D2B">
                  <w:t>Communication</w:t>
                </w:r>
              </w:sdtContent>
            </w:sdt>
            <w:r w:rsidR="00736D2B">
              <w:t>&amp; Leadership</w:t>
            </w:r>
          </w:p>
          <w:p w:rsidR="00736D2B" w:rsidRPr="00736D2B" w:rsidRDefault="00736D2B" w:rsidP="00736D2B"/>
          <w:p w:rsidR="00BC2A50" w:rsidRDefault="00BC2A50" w:rsidP="00BA1DF8">
            <w:pPr>
              <w:pStyle w:val="TextRight"/>
              <w:numPr>
                <w:ilvl w:val="0"/>
                <w:numId w:val="1"/>
              </w:numPr>
              <w:rPr>
                <w:w w:val="105"/>
                <w:szCs w:val="22"/>
              </w:rPr>
            </w:pPr>
            <w:r w:rsidRPr="00BA1DF8">
              <w:rPr>
                <w:w w:val="105"/>
                <w:szCs w:val="22"/>
              </w:rPr>
              <w:t xml:space="preserve">Through Good Communication and leadership </w:t>
            </w:r>
            <w:r w:rsidR="00C25213" w:rsidRPr="00BA1DF8">
              <w:rPr>
                <w:w w:val="105"/>
                <w:szCs w:val="22"/>
              </w:rPr>
              <w:t>can</w:t>
            </w:r>
            <w:r w:rsidRPr="00BA1DF8">
              <w:rPr>
                <w:w w:val="105"/>
                <w:szCs w:val="22"/>
              </w:rPr>
              <w:t xml:space="preserve"> handle any types of situation and the problem which can make more effect on work and project.</w:t>
            </w:r>
          </w:p>
          <w:p w:rsidR="00BA1DF8" w:rsidRPr="00BA1DF8" w:rsidRDefault="00BA1DF8" w:rsidP="00BA1DF8"/>
          <w:p w:rsidR="00BA1DF8" w:rsidRDefault="00BC2A50" w:rsidP="00BA1DF8">
            <w:pPr>
              <w:pStyle w:val="TextRight"/>
              <w:numPr>
                <w:ilvl w:val="0"/>
                <w:numId w:val="1"/>
              </w:numPr>
              <w:rPr>
                <w:w w:val="105"/>
                <w:szCs w:val="22"/>
              </w:rPr>
            </w:pPr>
            <w:r w:rsidRPr="00BA1DF8">
              <w:rPr>
                <w:w w:val="105"/>
                <w:szCs w:val="22"/>
              </w:rPr>
              <w:lastRenderedPageBreak/>
              <w:t xml:space="preserve">Can </w:t>
            </w:r>
            <w:r w:rsidR="00FC2B2B" w:rsidRPr="00BA1DF8">
              <w:rPr>
                <w:w w:val="105"/>
                <w:szCs w:val="22"/>
              </w:rPr>
              <w:t>handle</w:t>
            </w:r>
            <w:r w:rsidRPr="00BA1DF8">
              <w:rPr>
                <w:w w:val="105"/>
                <w:szCs w:val="22"/>
              </w:rPr>
              <w:t xml:space="preserve"> any </w:t>
            </w:r>
            <w:r w:rsidR="00C25213">
              <w:rPr>
                <w:w w:val="105"/>
                <w:szCs w:val="22"/>
              </w:rPr>
              <w:t xml:space="preserve">types of site issue </w:t>
            </w:r>
            <w:r w:rsidR="009E775A">
              <w:rPr>
                <w:w w:val="105"/>
                <w:szCs w:val="22"/>
              </w:rPr>
              <w:t xml:space="preserve">and also deal with </w:t>
            </w:r>
            <w:r w:rsidR="00F00B9A">
              <w:rPr>
                <w:w w:val="105"/>
                <w:szCs w:val="22"/>
              </w:rPr>
              <w:t>material</w:t>
            </w:r>
            <w:r w:rsidR="00C25213">
              <w:rPr>
                <w:w w:val="105"/>
                <w:szCs w:val="22"/>
              </w:rPr>
              <w:t>.</w:t>
            </w:r>
          </w:p>
          <w:p w:rsidR="00BA1DF8" w:rsidRDefault="00BA1DF8" w:rsidP="00BA1DF8">
            <w:pPr>
              <w:pStyle w:val="TextRight"/>
              <w:ind w:left="720"/>
              <w:rPr>
                <w:w w:val="105"/>
                <w:szCs w:val="22"/>
              </w:rPr>
            </w:pPr>
          </w:p>
          <w:p w:rsidR="0057534A" w:rsidRDefault="00BA1DF8" w:rsidP="00BA1DF8">
            <w:pPr>
              <w:pStyle w:val="TextRight"/>
              <w:numPr>
                <w:ilvl w:val="0"/>
                <w:numId w:val="1"/>
              </w:numPr>
              <w:rPr>
                <w:w w:val="105"/>
                <w:szCs w:val="22"/>
              </w:rPr>
            </w:pPr>
            <w:r>
              <w:rPr>
                <w:w w:val="105"/>
                <w:szCs w:val="22"/>
              </w:rPr>
              <w:t>Can make a Good</w:t>
            </w:r>
            <w:r w:rsidR="0079218D">
              <w:rPr>
                <w:w w:val="105"/>
                <w:szCs w:val="22"/>
              </w:rPr>
              <w:t xml:space="preserve"> and Confident</w:t>
            </w:r>
            <w:r w:rsidR="001D7562">
              <w:rPr>
                <w:w w:val="105"/>
                <w:szCs w:val="22"/>
              </w:rPr>
              <w:t xml:space="preserve"> and </w:t>
            </w:r>
            <w:r w:rsidR="00C851FD">
              <w:rPr>
                <w:w w:val="105"/>
                <w:szCs w:val="22"/>
              </w:rPr>
              <w:t>Risk-Taking</w:t>
            </w:r>
            <w:r>
              <w:rPr>
                <w:w w:val="105"/>
                <w:szCs w:val="22"/>
              </w:rPr>
              <w:t xml:space="preserve"> Decision which helps to </w:t>
            </w:r>
            <w:r w:rsidR="0079218D">
              <w:rPr>
                <w:w w:val="105"/>
                <w:szCs w:val="22"/>
              </w:rPr>
              <w:t>improve the Work and Helpful to</w:t>
            </w:r>
            <w:r>
              <w:rPr>
                <w:w w:val="105"/>
                <w:szCs w:val="22"/>
              </w:rPr>
              <w:t xml:space="preserve"> The Organization.</w:t>
            </w:r>
          </w:p>
          <w:p w:rsidR="000D7A5B" w:rsidRDefault="000D7A5B" w:rsidP="000D7A5B"/>
          <w:p w:rsidR="00BA1DF8" w:rsidRDefault="00BA1DF8" w:rsidP="00681E5F">
            <w:pPr>
              <w:pStyle w:val="TextLeft"/>
              <w:jc w:val="left"/>
            </w:pPr>
          </w:p>
          <w:p w:rsidR="00BA1DF8" w:rsidRPr="00BA1DF8" w:rsidRDefault="00BA1DF8" w:rsidP="00BA1DF8"/>
          <w:p w:rsidR="00BC2A50" w:rsidRPr="00BC2A50" w:rsidRDefault="00BC2A50" w:rsidP="00BC2A50"/>
          <w:p w:rsidR="000E1D44" w:rsidRDefault="000E1D44" w:rsidP="000E1D44">
            <w:pPr>
              <w:pStyle w:val="TextRight"/>
            </w:pPr>
          </w:p>
        </w:tc>
      </w:tr>
    </w:tbl>
    <w:p w:rsidR="001D7562" w:rsidRDefault="001D7562" w:rsidP="00D74B93"/>
    <w:p w:rsidR="00D74B93" w:rsidRDefault="00D74B93" w:rsidP="00D74B93"/>
    <w:p w:rsidR="004331A4" w:rsidRDefault="004331A4" w:rsidP="004331A4">
      <w:pPr>
        <w:pStyle w:val="Heading2"/>
      </w:pPr>
      <w:r>
        <w:t xml:space="preserve">Personal Details </w:t>
      </w:r>
    </w:p>
    <w:p w:rsidR="004331A4" w:rsidRDefault="004331A4" w:rsidP="004331A4"/>
    <w:p w:rsidR="004331A4" w:rsidRDefault="004331A4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331A4">
        <w:rPr>
          <w:sz w:val="22"/>
          <w:szCs w:val="22"/>
        </w:rPr>
        <w:t>Name –</w:t>
      </w:r>
      <w:r w:rsidR="001D7562">
        <w:rPr>
          <w:sz w:val="22"/>
          <w:szCs w:val="22"/>
        </w:rPr>
        <w:t>Indrajeet</w:t>
      </w:r>
      <w:r w:rsidR="00C851FD">
        <w:rPr>
          <w:sz w:val="22"/>
          <w:szCs w:val="22"/>
        </w:rPr>
        <w:t>sinh</w:t>
      </w:r>
      <w:r w:rsidR="001D7562">
        <w:rPr>
          <w:sz w:val="22"/>
          <w:szCs w:val="22"/>
        </w:rPr>
        <w:t xml:space="preserve">Surshinhbhai Barad </w:t>
      </w:r>
    </w:p>
    <w:p w:rsidR="00FC2B2B" w:rsidRPr="004331A4" w:rsidRDefault="00FC2B2B" w:rsidP="00FC2B2B">
      <w:pPr>
        <w:pStyle w:val="ListParagraph"/>
        <w:jc w:val="both"/>
        <w:rPr>
          <w:sz w:val="22"/>
          <w:szCs w:val="22"/>
        </w:rPr>
      </w:pPr>
    </w:p>
    <w:p w:rsidR="00C55D85" w:rsidRDefault="004331A4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331A4">
        <w:rPr>
          <w:sz w:val="22"/>
          <w:szCs w:val="22"/>
        </w:rPr>
        <w:t xml:space="preserve">Father Name – </w:t>
      </w:r>
      <w:r w:rsidR="001D7562">
        <w:rPr>
          <w:sz w:val="22"/>
          <w:szCs w:val="22"/>
        </w:rPr>
        <w:t>SurshinhbhaiBhagvanbhai Barad</w:t>
      </w:r>
    </w:p>
    <w:p w:rsidR="00FC2B2B" w:rsidRPr="00BE24A6" w:rsidRDefault="00FC2B2B" w:rsidP="00BE24A6">
      <w:pPr>
        <w:jc w:val="both"/>
        <w:rPr>
          <w:sz w:val="22"/>
          <w:szCs w:val="22"/>
        </w:rPr>
      </w:pPr>
    </w:p>
    <w:p w:rsidR="004331A4" w:rsidRDefault="004331A4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331A4">
        <w:rPr>
          <w:sz w:val="22"/>
          <w:szCs w:val="22"/>
        </w:rPr>
        <w:t xml:space="preserve">Mother Name – </w:t>
      </w:r>
      <w:r w:rsidR="001D7562">
        <w:rPr>
          <w:sz w:val="22"/>
          <w:szCs w:val="22"/>
        </w:rPr>
        <w:t>ShobhnabenSurshinhbhai Barad</w:t>
      </w:r>
    </w:p>
    <w:p w:rsidR="00FC2B2B" w:rsidRPr="004331A4" w:rsidRDefault="00FC2B2B" w:rsidP="00FC2B2B">
      <w:pPr>
        <w:pStyle w:val="ListParagraph"/>
        <w:jc w:val="both"/>
        <w:rPr>
          <w:sz w:val="22"/>
          <w:szCs w:val="22"/>
        </w:rPr>
      </w:pPr>
    </w:p>
    <w:p w:rsidR="004331A4" w:rsidRDefault="004331A4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331A4">
        <w:rPr>
          <w:sz w:val="22"/>
          <w:szCs w:val="22"/>
        </w:rPr>
        <w:t xml:space="preserve">Nationality </w:t>
      </w:r>
      <w:r w:rsidR="00C851FD" w:rsidRPr="004331A4">
        <w:rPr>
          <w:sz w:val="22"/>
          <w:szCs w:val="22"/>
        </w:rPr>
        <w:t>– Indian</w:t>
      </w:r>
    </w:p>
    <w:p w:rsidR="0079218D" w:rsidRPr="0079218D" w:rsidRDefault="0079218D" w:rsidP="0079218D">
      <w:pPr>
        <w:pStyle w:val="ListParagraph"/>
        <w:rPr>
          <w:sz w:val="22"/>
          <w:szCs w:val="22"/>
        </w:rPr>
      </w:pPr>
    </w:p>
    <w:p w:rsidR="0079218D" w:rsidRDefault="0079218D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Gender – Male </w:t>
      </w:r>
    </w:p>
    <w:p w:rsidR="00FC2B2B" w:rsidRPr="00BE24A6" w:rsidRDefault="00FC2B2B" w:rsidP="00BE24A6">
      <w:pPr>
        <w:jc w:val="both"/>
        <w:rPr>
          <w:sz w:val="22"/>
          <w:szCs w:val="22"/>
        </w:rPr>
      </w:pPr>
    </w:p>
    <w:p w:rsidR="004331A4" w:rsidRDefault="002F434F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D.O.B – </w:t>
      </w:r>
      <w:r w:rsidR="001D7562">
        <w:rPr>
          <w:sz w:val="22"/>
          <w:szCs w:val="22"/>
        </w:rPr>
        <w:t>24/08/1997</w:t>
      </w:r>
    </w:p>
    <w:p w:rsidR="00FC2B2B" w:rsidRPr="004331A4" w:rsidRDefault="00FC2B2B" w:rsidP="00FC2B2B">
      <w:pPr>
        <w:pStyle w:val="ListParagraph"/>
        <w:jc w:val="both"/>
        <w:rPr>
          <w:sz w:val="22"/>
          <w:szCs w:val="22"/>
        </w:rPr>
      </w:pPr>
    </w:p>
    <w:p w:rsidR="004331A4" w:rsidRDefault="001D7562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Age – 2</w:t>
      </w:r>
      <w:r w:rsidR="00931273">
        <w:rPr>
          <w:sz w:val="22"/>
          <w:szCs w:val="22"/>
        </w:rPr>
        <w:t>4</w:t>
      </w:r>
    </w:p>
    <w:p w:rsidR="00FC2B2B" w:rsidRPr="004331A4" w:rsidRDefault="00FC2B2B" w:rsidP="00FC2B2B">
      <w:pPr>
        <w:pStyle w:val="ListParagraph"/>
        <w:jc w:val="both"/>
        <w:rPr>
          <w:sz w:val="22"/>
          <w:szCs w:val="22"/>
        </w:rPr>
      </w:pPr>
    </w:p>
    <w:p w:rsidR="004331A4" w:rsidRDefault="004331A4" w:rsidP="00FC2B2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331A4">
        <w:rPr>
          <w:sz w:val="22"/>
          <w:szCs w:val="22"/>
        </w:rPr>
        <w:t>Language</w:t>
      </w:r>
      <w:r w:rsidR="00E2511E">
        <w:rPr>
          <w:sz w:val="22"/>
          <w:szCs w:val="22"/>
        </w:rPr>
        <w:t>s</w:t>
      </w:r>
      <w:r w:rsidRPr="004331A4">
        <w:rPr>
          <w:sz w:val="22"/>
          <w:szCs w:val="22"/>
        </w:rPr>
        <w:t xml:space="preserve"> Known – </w:t>
      </w:r>
      <w:r w:rsidR="00C851FD" w:rsidRPr="004331A4">
        <w:rPr>
          <w:sz w:val="22"/>
          <w:szCs w:val="22"/>
        </w:rPr>
        <w:t>Gujarati,Hindi,</w:t>
      </w:r>
      <w:r w:rsidRPr="004331A4">
        <w:rPr>
          <w:sz w:val="22"/>
          <w:szCs w:val="22"/>
        </w:rPr>
        <w:t xml:space="preserve"> English</w:t>
      </w:r>
    </w:p>
    <w:p w:rsidR="00681E5F" w:rsidRDefault="00681E5F" w:rsidP="00FC2B2B">
      <w:pPr>
        <w:pStyle w:val="Heading2"/>
        <w:jc w:val="both"/>
      </w:pPr>
    </w:p>
    <w:p w:rsidR="004331A4" w:rsidRDefault="004331A4" w:rsidP="00FC2B2B">
      <w:pPr>
        <w:pStyle w:val="Heading2"/>
        <w:jc w:val="both"/>
      </w:pPr>
      <w:r>
        <w:t>Hobbies</w:t>
      </w:r>
    </w:p>
    <w:p w:rsidR="004331A4" w:rsidRDefault="004331A4" w:rsidP="001D7562">
      <w:pPr>
        <w:jc w:val="both"/>
      </w:pPr>
    </w:p>
    <w:p w:rsidR="004331A4" w:rsidRDefault="00FC2B2B" w:rsidP="00FC2B2B">
      <w:pPr>
        <w:pStyle w:val="ListParagraph"/>
        <w:numPr>
          <w:ilvl w:val="0"/>
          <w:numId w:val="1"/>
        </w:numPr>
        <w:jc w:val="both"/>
      </w:pPr>
      <w:r>
        <w:t>Extreme Adventure Sports</w:t>
      </w:r>
    </w:p>
    <w:p w:rsidR="00FC2B2B" w:rsidRDefault="00FC2B2B" w:rsidP="00FC2B2B">
      <w:pPr>
        <w:pStyle w:val="ListParagraph"/>
        <w:numPr>
          <w:ilvl w:val="0"/>
          <w:numId w:val="1"/>
        </w:numPr>
        <w:jc w:val="both"/>
      </w:pPr>
      <w:r>
        <w:t>Listening Music</w:t>
      </w:r>
    </w:p>
    <w:p w:rsidR="00FC2B2B" w:rsidRDefault="00FC2B2B" w:rsidP="00FC2B2B">
      <w:pPr>
        <w:pStyle w:val="ListParagraph"/>
        <w:numPr>
          <w:ilvl w:val="0"/>
          <w:numId w:val="1"/>
        </w:numPr>
        <w:jc w:val="both"/>
      </w:pPr>
      <w:r>
        <w:t xml:space="preserve">Playing </w:t>
      </w:r>
      <w:r w:rsidR="00007A4B">
        <w:t>C</w:t>
      </w:r>
      <w:r>
        <w:t>ricket</w:t>
      </w:r>
    </w:p>
    <w:p w:rsidR="00A62B63" w:rsidRDefault="00007A4B" w:rsidP="00FC2B2B">
      <w:pPr>
        <w:pStyle w:val="ListParagraph"/>
        <w:numPr>
          <w:ilvl w:val="0"/>
          <w:numId w:val="1"/>
        </w:numPr>
        <w:jc w:val="both"/>
      </w:pPr>
      <w:r>
        <w:t>Gaming</w:t>
      </w:r>
    </w:p>
    <w:p w:rsidR="00FC2B2B" w:rsidRPr="004331A4" w:rsidRDefault="00A62B63" w:rsidP="00FC2B2B">
      <w:pPr>
        <w:pStyle w:val="ListParagraph"/>
        <w:numPr>
          <w:ilvl w:val="0"/>
          <w:numId w:val="1"/>
        </w:numPr>
        <w:jc w:val="both"/>
      </w:pPr>
      <w:r>
        <w:t xml:space="preserve">Reading, </w:t>
      </w:r>
      <w:r w:rsidR="00FC2B2B">
        <w:t>Etc.</w:t>
      </w:r>
    </w:p>
    <w:p w:rsidR="00454745" w:rsidRDefault="00454745" w:rsidP="00FC2B2B">
      <w:pPr>
        <w:pStyle w:val="Heading2"/>
        <w:jc w:val="both"/>
      </w:pPr>
    </w:p>
    <w:p w:rsidR="00FC2B2B" w:rsidRDefault="00FC2B2B" w:rsidP="00FC2B2B">
      <w:pPr>
        <w:pStyle w:val="Heading2"/>
        <w:jc w:val="both"/>
      </w:pPr>
      <w:r>
        <w:t>Declaration</w:t>
      </w:r>
    </w:p>
    <w:p w:rsidR="00FC2B2B" w:rsidRDefault="00FC2B2B" w:rsidP="00FC2B2B"/>
    <w:p w:rsidR="00FC2B2B" w:rsidRPr="00FC2B2B" w:rsidRDefault="00FC2B2B" w:rsidP="00FC2B2B">
      <w:pPr>
        <w:jc w:val="center"/>
      </w:pPr>
      <w:r>
        <w:t>There by confirm all the information which I have provided in these Curriculum Vitae about Me is true as the best of my knowledge. Thank You.</w:t>
      </w:r>
    </w:p>
    <w:p w:rsidR="00FC2B2B" w:rsidRDefault="00FC2B2B" w:rsidP="00FC2B2B">
      <w:pPr>
        <w:pStyle w:val="ListParagraph"/>
        <w:jc w:val="both"/>
        <w:rPr>
          <w:sz w:val="22"/>
          <w:szCs w:val="22"/>
        </w:rPr>
      </w:pPr>
    </w:p>
    <w:p w:rsidR="00FC2B2B" w:rsidRDefault="00FC2B2B" w:rsidP="00FC2B2B">
      <w:pPr>
        <w:pStyle w:val="ListParagraph"/>
        <w:jc w:val="both"/>
        <w:rPr>
          <w:sz w:val="22"/>
          <w:szCs w:val="22"/>
        </w:rPr>
      </w:pPr>
    </w:p>
    <w:p w:rsidR="00FC2B2B" w:rsidRPr="00FC2B2B" w:rsidRDefault="001D7562" w:rsidP="00FC2B2B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Indrajeetsinh S. Barad</w:t>
      </w:r>
    </w:p>
    <w:p w:rsidR="00FC2B2B" w:rsidRPr="00FC2B2B" w:rsidRDefault="00FC2B2B" w:rsidP="00FC2B2B">
      <w:pPr>
        <w:pStyle w:val="ListParagraph"/>
        <w:jc w:val="both"/>
        <w:rPr>
          <w:sz w:val="28"/>
          <w:szCs w:val="28"/>
        </w:rPr>
      </w:pPr>
    </w:p>
    <w:p w:rsidR="00FC2B2B" w:rsidRDefault="00FC2B2B" w:rsidP="00FC2B2B">
      <w:pPr>
        <w:pStyle w:val="ListParagraph"/>
        <w:jc w:val="both"/>
        <w:rPr>
          <w:sz w:val="22"/>
          <w:szCs w:val="22"/>
        </w:rPr>
      </w:pPr>
    </w:p>
    <w:p w:rsidR="00FC2B2B" w:rsidRPr="004331A4" w:rsidRDefault="00FC2B2B" w:rsidP="00FC2B2B">
      <w:pPr>
        <w:pStyle w:val="ListParagraph"/>
        <w:jc w:val="both"/>
        <w:rPr>
          <w:sz w:val="22"/>
          <w:szCs w:val="22"/>
        </w:rPr>
      </w:pPr>
    </w:p>
    <w:sectPr w:rsidR="00FC2B2B" w:rsidRPr="004331A4" w:rsidSect="00F4501B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5F4" w:rsidRDefault="00C315F4" w:rsidP="00F316AD">
      <w:r>
        <w:separator/>
      </w:r>
    </w:p>
  </w:endnote>
  <w:endnote w:type="continuationSeparator" w:id="1">
    <w:p w:rsidR="00C315F4" w:rsidRDefault="00C315F4" w:rsidP="00F31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D44" w:rsidRDefault="00D5679D">
    <w:pPr>
      <w:pStyle w:val="Footer"/>
    </w:pPr>
    <w:r w:rsidRPr="00D5679D">
      <w:rPr>
        <w:noProof/>
        <w:lang w:val="en-AU" w:eastAsia="en-AU"/>
      </w:rPr>
      <w:pict>
        <v:rect id="Rectangle 2" o:spid="_x0000_s2049" style="position:absolute;margin-left:36pt;margin-top:755.4pt;width:539.4pt;height:36.1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" fillcolor="#648276 [3208]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5F4" w:rsidRDefault="00C315F4" w:rsidP="00F316AD">
      <w:r>
        <w:separator/>
      </w:r>
    </w:p>
  </w:footnote>
  <w:footnote w:type="continuationSeparator" w:id="1">
    <w:p w:rsidR="00C315F4" w:rsidRDefault="00C315F4" w:rsidP="00F31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94D31"/>
    <w:multiLevelType w:val="hybridMultilevel"/>
    <w:tmpl w:val="A84A97B2"/>
    <w:lvl w:ilvl="0" w:tplc="9210E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52B43"/>
    <w:multiLevelType w:val="hybridMultilevel"/>
    <w:tmpl w:val="C33445D8"/>
    <w:lvl w:ilvl="0" w:tplc="ECF033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B361D"/>
    <w:multiLevelType w:val="hybridMultilevel"/>
    <w:tmpl w:val="D3CA6AB2"/>
    <w:lvl w:ilvl="0" w:tplc="944CD4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B6EC5"/>
    <w:rsid w:val="00003836"/>
    <w:rsid w:val="00007A4B"/>
    <w:rsid w:val="00020BFF"/>
    <w:rsid w:val="00067EA5"/>
    <w:rsid w:val="000B2F10"/>
    <w:rsid w:val="000D7A5B"/>
    <w:rsid w:val="000E1D44"/>
    <w:rsid w:val="001348CB"/>
    <w:rsid w:val="00164C4B"/>
    <w:rsid w:val="001D7562"/>
    <w:rsid w:val="0020696E"/>
    <w:rsid w:val="002356A2"/>
    <w:rsid w:val="002D12DA"/>
    <w:rsid w:val="002E474A"/>
    <w:rsid w:val="002F434F"/>
    <w:rsid w:val="003019B2"/>
    <w:rsid w:val="0031625D"/>
    <w:rsid w:val="00345001"/>
    <w:rsid w:val="0034688D"/>
    <w:rsid w:val="003A0520"/>
    <w:rsid w:val="003A6158"/>
    <w:rsid w:val="0040233B"/>
    <w:rsid w:val="0040496B"/>
    <w:rsid w:val="004331A4"/>
    <w:rsid w:val="00440E86"/>
    <w:rsid w:val="00454745"/>
    <w:rsid w:val="004A2CA8"/>
    <w:rsid w:val="00511A6E"/>
    <w:rsid w:val="0057534A"/>
    <w:rsid w:val="005754AA"/>
    <w:rsid w:val="005D0990"/>
    <w:rsid w:val="005E7E72"/>
    <w:rsid w:val="00605A5B"/>
    <w:rsid w:val="00613265"/>
    <w:rsid w:val="00681E5F"/>
    <w:rsid w:val="00686186"/>
    <w:rsid w:val="006A033B"/>
    <w:rsid w:val="006B6EC5"/>
    <w:rsid w:val="006C60E6"/>
    <w:rsid w:val="006E70D3"/>
    <w:rsid w:val="007079E5"/>
    <w:rsid w:val="007251BE"/>
    <w:rsid w:val="00736D2B"/>
    <w:rsid w:val="00776773"/>
    <w:rsid w:val="00785DB3"/>
    <w:rsid w:val="0079218D"/>
    <w:rsid w:val="007B0F94"/>
    <w:rsid w:val="007E596D"/>
    <w:rsid w:val="00800E76"/>
    <w:rsid w:val="00802EEA"/>
    <w:rsid w:val="008116E8"/>
    <w:rsid w:val="0084289B"/>
    <w:rsid w:val="008502C9"/>
    <w:rsid w:val="00901B5F"/>
    <w:rsid w:val="00931273"/>
    <w:rsid w:val="009E775A"/>
    <w:rsid w:val="00A06C7E"/>
    <w:rsid w:val="00A258CA"/>
    <w:rsid w:val="00A30910"/>
    <w:rsid w:val="00A62B63"/>
    <w:rsid w:val="00A6794F"/>
    <w:rsid w:val="00A76DE6"/>
    <w:rsid w:val="00A77921"/>
    <w:rsid w:val="00AD5880"/>
    <w:rsid w:val="00B07A9C"/>
    <w:rsid w:val="00B2471D"/>
    <w:rsid w:val="00B35689"/>
    <w:rsid w:val="00B3617B"/>
    <w:rsid w:val="00B47C9A"/>
    <w:rsid w:val="00B5313A"/>
    <w:rsid w:val="00B575FB"/>
    <w:rsid w:val="00BA1DF8"/>
    <w:rsid w:val="00BC2A50"/>
    <w:rsid w:val="00BE24A6"/>
    <w:rsid w:val="00C1095A"/>
    <w:rsid w:val="00C25213"/>
    <w:rsid w:val="00C315F4"/>
    <w:rsid w:val="00C426A9"/>
    <w:rsid w:val="00C55D85"/>
    <w:rsid w:val="00C851FD"/>
    <w:rsid w:val="00CA2273"/>
    <w:rsid w:val="00CB68A1"/>
    <w:rsid w:val="00CD026B"/>
    <w:rsid w:val="00CD1BFE"/>
    <w:rsid w:val="00CD50FD"/>
    <w:rsid w:val="00D47124"/>
    <w:rsid w:val="00D5679D"/>
    <w:rsid w:val="00D74B93"/>
    <w:rsid w:val="00D86C6F"/>
    <w:rsid w:val="00DC5445"/>
    <w:rsid w:val="00DD5D7B"/>
    <w:rsid w:val="00E2511E"/>
    <w:rsid w:val="00EA33E9"/>
    <w:rsid w:val="00EB5258"/>
    <w:rsid w:val="00EF573D"/>
    <w:rsid w:val="00F00B9A"/>
    <w:rsid w:val="00F316AD"/>
    <w:rsid w:val="00F4501B"/>
    <w:rsid w:val="00F76A7D"/>
    <w:rsid w:val="00FC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58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433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nology\Downloads\tf673518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2D1248BFEE4F9DB4C8BBD862BE4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AADB-A7D5-4B99-86AD-8A042DE795C0}"/>
      </w:docPartPr>
      <w:docPartBody>
        <w:p w:rsidR="008A53B7" w:rsidRDefault="008D2933">
          <w:pPr>
            <w:pStyle w:val="382D1248BFEE4F9DB4C8BBD862BE479B"/>
          </w:pPr>
          <w:r w:rsidRPr="00605A5B">
            <w:t>Contact</w:t>
          </w:r>
        </w:p>
      </w:docPartBody>
    </w:docPart>
    <w:docPart>
      <w:docPartPr>
        <w:name w:val="ECA3CEFDD14547D29B7B8E5AEAF5A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552BC-B51E-40E5-9BD7-02EDFC90E832}"/>
      </w:docPartPr>
      <w:docPartBody>
        <w:p w:rsidR="008A53B7" w:rsidRDefault="008D2933">
          <w:pPr>
            <w:pStyle w:val="ECA3CEFDD14547D29B7B8E5AEAF5AEE6"/>
          </w:pPr>
          <w:r w:rsidRPr="00605A5B">
            <w:t>Objective</w:t>
          </w:r>
        </w:p>
      </w:docPartBody>
    </w:docPart>
    <w:docPart>
      <w:docPartPr>
        <w:name w:val="0834B4BA14AE46E28A2B45CC9E7C7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215F0-DA11-4BB0-B07E-9922D32843DE}"/>
      </w:docPartPr>
      <w:docPartBody>
        <w:p w:rsidR="008A53B7" w:rsidRDefault="008D2933">
          <w:pPr>
            <w:pStyle w:val="0834B4BA14AE46E28A2B45CC9E7C7D34"/>
          </w:pPr>
          <w:r>
            <w:t>Education</w:t>
          </w:r>
        </w:p>
      </w:docPartBody>
    </w:docPart>
    <w:docPart>
      <w:docPartPr>
        <w:name w:val="8F34EEF7886047B6B5515AFAF8F5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71D9-75B6-4EC2-94D1-7FC186B7F7D9}"/>
      </w:docPartPr>
      <w:docPartBody>
        <w:p w:rsidR="008A53B7" w:rsidRDefault="008D2933">
          <w:pPr>
            <w:pStyle w:val="8F34EEF7886047B6B5515AFAF8F50092"/>
          </w:pPr>
          <w:r w:rsidRPr="000E1D44">
            <w:t>Key Skills</w:t>
          </w:r>
        </w:p>
      </w:docPartBody>
    </w:docPart>
    <w:docPart>
      <w:docPartPr>
        <w:name w:val="1F1ADD1B37D54D5489267F0C3EB50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094A-38C9-472D-B666-7CAE3EAFDEF3}"/>
      </w:docPartPr>
      <w:docPartBody>
        <w:p w:rsidR="00A52215" w:rsidRDefault="004D0D33" w:rsidP="004D0D33">
          <w:pPr>
            <w:pStyle w:val="1F1ADD1B37D54D5489267F0C3EB502C6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082C"/>
    <w:rsid w:val="002124AB"/>
    <w:rsid w:val="00216BC4"/>
    <w:rsid w:val="002479B7"/>
    <w:rsid w:val="00494799"/>
    <w:rsid w:val="004D0D33"/>
    <w:rsid w:val="00517CD3"/>
    <w:rsid w:val="00524582"/>
    <w:rsid w:val="005334E0"/>
    <w:rsid w:val="0066082C"/>
    <w:rsid w:val="006678FB"/>
    <w:rsid w:val="00780475"/>
    <w:rsid w:val="008A53B7"/>
    <w:rsid w:val="008D2933"/>
    <w:rsid w:val="00A151FD"/>
    <w:rsid w:val="00A52215"/>
    <w:rsid w:val="00B53E0C"/>
    <w:rsid w:val="00D94E36"/>
    <w:rsid w:val="00E47E73"/>
    <w:rsid w:val="00F3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8A53B7"/>
    <w:rPr>
      <w:color w:val="4BACC6" w:themeColor="accent5"/>
    </w:rPr>
  </w:style>
  <w:style w:type="paragraph" w:customStyle="1" w:styleId="382D1248BFEE4F9DB4C8BBD862BE479B">
    <w:name w:val="382D1248BFEE4F9DB4C8BBD862BE479B"/>
    <w:rsid w:val="008A53B7"/>
  </w:style>
  <w:style w:type="paragraph" w:customStyle="1" w:styleId="ECA3CEFDD14547D29B7B8E5AEAF5AEE6">
    <w:name w:val="ECA3CEFDD14547D29B7B8E5AEAF5AEE6"/>
    <w:rsid w:val="008A53B7"/>
  </w:style>
  <w:style w:type="paragraph" w:customStyle="1" w:styleId="0834B4BA14AE46E28A2B45CC9E7C7D34">
    <w:name w:val="0834B4BA14AE46E28A2B45CC9E7C7D34"/>
    <w:rsid w:val="008A53B7"/>
  </w:style>
  <w:style w:type="paragraph" w:customStyle="1" w:styleId="8F34EEF7886047B6B5515AFAF8F50092">
    <w:name w:val="8F34EEF7886047B6B5515AFAF8F50092"/>
    <w:rsid w:val="008A53B7"/>
  </w:style>
  <w:style w:type="paragraph" w:customStyle="1" w:styleId="1F1ADD1B37D54D5489267F0C3EB502C6">
    <w:name w:val="1F1ADD1B37D54D5489267F0C3EB502C6"/>
    <w:rsid w:val="004D0D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1002847-3F06-41A7-B4F9-6858409D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tf67351832.dotx</Template>
  <TotalTime>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2020-10-02T03:45:00Z</dcterms:created>
  <dcterms:modified xsi:type="dcterms:W3CDTF">2022-05-19T03:56:00Z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