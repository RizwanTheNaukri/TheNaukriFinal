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1BF" w:rsidRPr="007653F6" w:rsidRDefault="00B0335F" w:rsidP="002B41BF">
      <w:pPr>
        <w:outlineLvl w:val="0"/>
        <w:rPr>
          <w:b/>
          <w:sz w:val="32"/>
        </w:rPr>
      </w:pPr>
      <w:proofErr w:type="spellStart"/>
      <w:r>
        <w:rPr>
          <w:b/>
          <w:sz w:val="32"/>
        </w:rPr>
        <w:t>Anand</w:t>
      </w:r>
      <w:proofErr w:type="spellEnd"/>
      <w:r>
        <w:rPr>
          <w:b/>
          <w:sz w:val="32"/>
        </w:rPr>
        <w:t xml:space="preserve"> Kumar Patel J</w:t>
      </w:r>
    </w:p>
    <w:p w:rsidR="002B41BF" w:rsidRPr="007653F6" w:rsidRDefault="002B41BF" w:rsidP="002B41BF">
      <w:r w:rsidRPr="007653F6">
        <w:t xml:space="preserve">D.O.B.: </w:t>
      </w:r>
      <w:r w:rsidR="00B0335F">
        <w:t>25-MAR-1991</w:t>
      </w:r>
      <w:r w:rsidR="00C12EF7" w:rsidRPr="007653F6">
        <w:tab/>
      </w:r>
      <w:r w:rsidR="00B0335F">
        <w:tab/>
      </w:r>
      <w:r w:rsidR="00B0335F">
        <w:tab/>
      </w:r>
      <w:r w:rsidR="00B0335F">
        <w:tab/>
      </w:r>
      <w:r w:rsidR="000A1D57">
        <w:t xml:space="preserve">S/O Patel </w:t>
      </w:r>
      <w:proofErr w:type="spellStart"/>
      <w:r w:rsidR="000A1D57">
        <w:t>Jitendra</w:t>
      </w:r>
      <w:proofErr w:type="spellEnd"/>
      <w:r w:rsidR="000A1D57">
        <w:t xml:space="preserve"> Kumar. G</w:t>
      </w:r>
      <w:r w:rsidR="005A1772">
        <w:t>,</w:t>
      </w:r>
    </w:p>
    <w:p w:rsidR="002B41BF" w:rsidRPr="007653F6" w:rsidRDefault="002B41BF" w:rsidP="002B41BF">
      <w:pPr>
        <w:outlineLvl w:val="0"/>
      </w:pPr>
      <w:r w:rsidRPr="007653F6">
        <w:rPr>
          <w:lang w:val="pt-BR"/>
        </w:rPr>
        <w:t>E-mail</w:t>
      </w:r>
      <w:r w:rsidRPr="007653F6">
        <w:rPr>
          <w:lang w:val="pt-BR"/>
        </w:rPr>
        <w:tab/>
        <w:t xml:space="preserve">: </w:t>
      </w:r>
      <w:r w:rsidR="00E75487">
        <w:fldChar w:fldCharType="begin"/>
      </w:r>
      <w:r w:rsidR="009265FF">
        <w:instrText>HYPERLINK "mailto:akp218@gmail.com"</w:instrText>
      </w:r>
      <w:r w:rsidR="00E75487">
        <w:fldChar w:fldCharType="separate"/>
      </w:r>
      <w:r w:rsidR="00B0335F" w:rsidRPr="005A05CC">
        <w:rPr>
          <w:rStyle w:val="Hyperlink"/>
          <w:lang w:val="pt-BR"/>
        </w:rPr>
        <w:t>akp218@gmail.com</w:t>
      </w:r>
      <w:r w:rsidR="00E75487">
        <w:fldChar w:fldCharType="end"/>
      </w:r>
      <w:r w:rsidR="003A3249" w:rsidRPr="007653F6">
        <w:tab/>
      </w:r>
      <w:r w:rsidR="003A3249" w:rsidRPr="007653F6">
        <w:tab/>
      </w:r>
      <w:r w:rsidR="003A3249" w:rsidRPr="007653F6">
        <w:tab/>
      </w:r>
      <w:r w:rsidR="003A3249" w:rsidRPr="007653F6">
        <w:tab/>
      </w:r>
      <w:r w:rsidR="00B4269C">
        <w:t>5/3</w:t>
      </w:r>
      <w:r w:rsidR="00B0335F">
        <w:t xml:space="preserve">Agraharam </w:t>
      </w:r>
      <w:r w:rsidR="00B4269C">
        <w:t>4</w:t>
      </w:r>
      <w:r w:rsidR="00B4269C">
        <w:rPr>
          <w:vertAlign w:val="superscript"/>
        </w:rPr>
        <w:t>th</w:t>
      </w:r>
      <w:r w:rsidR="00B4269C">
        <w:t xml:space="preserve"> </w:t>
      </w:r>
      <w:r w:rsidR="00B0335F">
        <w:t xml:space="preserve">Street, </w:t>
      </w:r>
      <w:proofErr w:type="spellStart"/>
      <w:r w:rsidR="00B0335F">
        <w:t>Keelapavoor</w:t>
      </w:r>
      <w:proofErr w:type="spellEnd"/>
      <w:r w:rsidR="005A1772">
        <w:t>,</w:t>
      </w:r>
    </w:p>
    <w:p w:rsidR="002B41BF" w:rsidRPr="007653F6" w:rsidRDefault="002B41BF" w:rsidP="002B41BF">
      <w:pPr>
        <w:pBdr>
          <w:bottom w:val="single" w:sz="4" w:space="1" w:color="auto"/>
        </w:pBdr>
        <w:outlineLvl w:val="0"/>
        <w:rPr>
          <w:lang w:val="pt-BR"/>
        </w:rPr>
      </w:pPr>
      <w:r w:rsidRPr="007653F6">
        <w:rPr>
          <w:lang w:val="pt-BR"/>
        </w:rPr>
        <w:t>M</w:t>
      </w:r>
      <w:r w:rsidR="00E46060">
        <w:rPr>
          <w:lang w:val="pt-BR"/>
        </w:rPr>
        <w:t>obile</w:t>
      </w:r>
      <w:r w:rsidR="00E46060">
        <w:rPr>
          <w:lang w:val="pt-BR"/>
        </w:rPr>
        <w:tab/>
      </w:r>
      <w:r w:rsidR="00C37660" w:rsidRPr="007653F6">
        <w:rPr>
          <w:lang w:val="pt-BR"/>
        </w:rPr>
        <w:t>: +91</w:t>
      </w:r>
      <w:r w:rsidR="00B0335F">
        <w:rPr>
          <w:lang w:val="pt-BR"/>
        </w:rPr>
        <w:t>-9629111218 &amp; 9600360518</w:t>
      </w:r>
      <w:r w:rsidR="00B0335F">
        <w:rPr>
          <w:lang w:val="pt-BR"/>
        </w:rPr>
        <w:tab/>
      </w:r>
      <w:r w:rsidR="00B0335F">
        <w:rPr>
          <w:lang w:val="pt-BR"/>
        </w:rPr>
        <w:tab/>
        <w:t xml:space="preserve">Alangulam (Tk), Tirunelveli (Dt) </w:t>
      </w:r>
      <w:r w:rsidR="005A1772">
        <w:rPr>
          <w:lang w:val="pt-BR"/>
        </w:rPr>
        <w:t>–</w:t>
      </w:r>
      <w:r w:rsidR="00B0335F">
        <w:rPr>
          <w:lang w:val="pt-BR"/>
        </w:rPr>
        <w:t xml:space="preserve"> 627806</w:t>
      </w:r>
      <w:r w:rsidR="005A1772">
        <w:rPr>
          <w:lang w:val="pt-BR"/>
        </w:rPr>
        <w:t>.</w:t>
      </w:r>
    </w:p>
    <w:p w:rsidR="002B41BF" w:rsidRPr="007653F6" w:rsidRDefault="002B41BF" w:rsidP="002B41BF">
      <w:pPr>
        <w:outlineLvl w:val="0"/>
        <w:rPr>
          <w:lang w:val="pt-BR"/>
        </w:rPr>
      </w:pPr>
    </w:p>
    <w:p w:rsidR="00CE659B" w:rsidRPr="007653F6" w:rsidRDefault="00C12EF7" w:rsidP="00CE659B">
      <w:pPr>
        <w:outlineLvl w:val="0"/>
        <w:rPr>
          <w:lang w:val="pt-BR"/>
        </w:rPr>
      </w:pPr>
      <w:r w:rsidRPr="007653F6">
        <w:rPr>
          <w:b/>
        </w:rPr>
        <w:t>Career Objective:</w:t>
      </w:r>
    </w:p>
    <w:p w:rsidR="00CE659B" w:rsidRPr="007653F6" w:rsidRDefault="00CE659B" w:rsidP="00CE659B">
      <w:pPr>
        <w:outlineLvl w:val="0"/>
        <w:rPr>
          <w:lang w:val="pt-BR"/>
        </w:rPr>
      </w:pPr>
    </w:p>
    <w:p w:rsidR="00CE659B" w:rsidRPr="007653F6" w:rsidRDefault="00CE659B" w:rsidP="00B0335F">
      <w:pPr>
        <w:ind w:firstLine="720"/>
        <w:outlineLvl w:val="0"/>
        <w:rPr>
          <w:lang w:val="pt-BR"/>
        </w:rPr>
      </w:pPr>
      <w:proofErr w:type="gramStart"/>
      <w:r w:rsidRPr="007653F6">
        <w:t>Looking for a challenging career which demands the best of my professional ability in terms of, technical and analytical skills, and helps me in broadening and enhancing my current skill and knowledge.</w:t>
      </w:r>
      <w:proofErr w:type="gramEnd"/>
    </w:p>
    <w:p w:rsidR="00C12EF7" w:rsidRPr="007653F6" w:rsidRDefault="00C12EF7" w:rsidP="00A74433">
      <w:pPr>
        <w:jc w:val="both"/>
      </w:pPr>
    </w:p>
    <w:p w:rsidR="00C12EF7" w:rsidRPr="007653F6" w:rsidRDefault="00C12EF7" w:rsidP="00A74433"/>
    <w:p w:rsidR="00CE659B" w:rsidRPr="007653F6" w:rsidRDefault="00C12EF7" w:rsidP="00CE659B">
      <w:pPr>
        <w:jc w:val="both"/>
        <w:rPr>
          <w:b/>
        </w:rPr>
      </w:pPr>
      <w:r w:rsidRPr="007653F6">
        <w:rPr>
          <w:b/>
        </w:rPr>
        <w:t xml:space="preserve">Educational qualification: </w:t>
      </w:r>
    </w:p>
    <w:p w:rsidR="00CE659B" w:rsidRPr="007653F6" w:rsidRDefault="00B0335F" w:rsidP="007653F6">
      <w:pPr>
        <w:numPr>
          <w:ilvl w:val="0"/>
          <w:numId w:val="10"/>
        </w:numPr>
        <w:jc w:val="both"/>
      </w:pPr>
      <w:r>
        <w:t>B.E (Aeronautical Engineering)</w:t>
      </w:r>
    </w:p>
    <w:p w:rsidR="007653F6" w:rsidRDefault="00B0335F" w:rsidP="00A122B1">
      <w:pPr>
        <w:numPr>
          <w:ilvl w:val="0"/>
          <w:numId w:val="18"/>
        </w:numPr>
        <w:jc w:val="both"/>
        <w:rPr>
          <w:b/>
        </w:rPr>
      </w:pPr>
      <w:r>
        <w:rPr>
          <w:b/>
        </w:rPr>
        <w:t>Semester v    : 7.065 CGPA</w:t>
      </w:r>
    </w:p>
    <w:p w:rsidR="00A122B1" w:rsidRDefault="00B0335F" w:rsidP="00A122B1">
      <w:pPr>
        <w:numPr>
          <w:ilvl w:val="0"/>
          <w:numId w:val="18"/>
        </w:numPr>
        <w:jc w:val="both"/>
        <w:rPr>
          <w:b/>
        </w:rPr>
      </w:pPr>
      <w:r>
        <w:rPr>
          <w:b/>
        </w:rPr>
        <w:t xml:space="preserve">Semester </w:t>
      </w:r>
      <w:proofErr w:type="gramStart"/>
      <w:r>
        <w:rPr>
          <w:b/>
        </w:rPr>
        <w:t>vi</w:t>
      </w:r>
      <w:proofErr w:type="gramEnd"/>
      <w:r>
        <w:rPr>
          <w:b/>
        </w:rPr>
        <w:t xml:space="preserve">   : 6.950 CGPA</w:t>
      </w:r>
      <w:r w:rsidR="005A1772">
        <w:rPr>
          <w:b/>
        </w:rPr>
        <w:t xml:space="preserve"> and Pursuing.</w:t>
      </w:r>
    </w:p>
    <w:p w:rsidR="007653F6" w:rsidRPr="007653F6" w:rsidRDefault="00B0335F" w:rsidP="007653F6">
      <w:pPr>
        <w:numPr>
          <w:ilvl w:val="0"/>
          <w:numId w:val="10"/>
        </w:numPr>
        <w:jc w:val="both"/>
      </w:pPr>
      <w:r>
        <w:t>12th Computer Science</w:t>
      </w:r>
      <w:r w:rsidR="00CE659B" w:rsidRPr="007653F6">
        <w:t xml:space="preserve">  200</w:t>
      </w:r>
      <w:r>
        <w:t>8-09 : 72.66%</w:t>
      </w:r>
    </w:p>
    <w:p w:rsidR="00CE659B" w:rsidRPr="007653F6" w:rsidRDefault="00B0335F" w:rsidP="007653F6">
      <w:pPr>
        <w:numPr>
          <w:ilvl w:val="0"/>
          <w:numId w:val="10"/>
        </w:numPr>
        <w:jc w:val="both"/>
      </w:pPr>
      <w:r>
        <w:t>10th 2006-07 : 75.18</w:t>
      </w:r>
      <w:r w:rsidR="00CE659B" w:rsidRPr="007653F6">
        <w:t>%</w:t>
      </w:r>
    </w:p>
    <w:p w:rsidR="00CE659B" w:rsidRPr="007653F6" w:rsidRDefault="00CE659B" w:rsidP="00C12EF7">
      <w:pPr>
        <w:jc w:val="both"/>
        <w:rPr>
          <w:b/>
        </w:rPr>
      </w:pPr>
    </w:p>
    <w:p w:rsidR="007653F6" w:rsidRPr="007653F6" w:rsidRDefault="007653F6" w:rsidP="00C12EF7">
      <w:pPr>
        <w:jc w:val="both"/>
        <w:rPr>
          <w:b/>
        </w:rPr>
      </w:pPr>
    </w:p>
    <w:p w:rsidR="00424D41" w:rsidRPr="007653F6" w:rsidRDefault="007653F6" w:rsidP="00C12EF7">
      <w:pPr>
        <w:rPr>
          <w:b/>
        </w:rPr>
      </w:pPr>
      <w:r>
        <w:rPr>
          <w:b/>
        </w:rPr>
        <w:t xml:space="preserve">Technical skills: </w:t>
      </w:r>
    </w:p>
    <w:p w:rsidR="00C12EF7" w:rsidRPr="007653F6" w:rsidRDefault="00C12EF7" w:rsidP="00CE3496">
      <w:pPr>
        <w:numPr>
          <w:ilvl w:val="1"/>
          <w:numId w:val="15"/>
        </w:numPr>
        <w:jc w:val="both"/>
      </w:pPr>
      <w:r w:rsidRPr="007653F6">
        <w:t>Programm</w:t>
      </w:r>
      <w:r w:rsidR="00BE7DED" w:rsidRPr="007653F6">
        <w:t>ing language</w:t>
      </w:r>
      <w:r w:rsidR="00CE3496">
        <w:t>s</w:t>
      </w:r>
      <w:r w:rsidR="00CE3496">
        <w:tab/>
      </w:r>
      <w:r w:rsidR="00B0335F">
        <w:t xml:space="preserve">: </w:t>
      </w:r>
      <w:r w:rsidR="00385B02" w:rsidRPr="007653F6">
        <w:t>Basics of</w:t>
      </w:r>
      <w:r w:rsidR="00A63DEC" w:rsidRPr="007653F6">
        <w:t xml:space="preserve"> C</w:t>
      </w:r>
      <w:r w:rsidR="0070370A" w:rsidRPr="007653F6">
        <w:t xml:space="preserve"> and C++</w:t>
      </w:r>
      <w:r w:rsidR="00FD6669" w:rsidRPr="007653F6">
        <w:t>.</w:t>
      </w:r>
    </w:p>
    <w:p w:rsidR="00C12EF7" w:rsidRPr="007653F6" w:rsidRDefault="00E053E5" w:rsidP="00CE3496">
      <w:pPr>
        <w:numPr>
          <w:ilvl w:val="1"/>
          <w:numId w:val="15"/>
        </w:numPr>
      </w:pPr>
      <w:r w:rsidRPr="007653F6">
        <w:t>Software</w:t>
      </w:r>
      <w:r w:rsidR="00CE3496">
        <w:t>&amp; Tools</w:t>
      </w:r>
      <w:r w:rsidR="00CE3496">
        <w:tab/>
      </w:r>
      <w:r w:rsidR="00CE3496">
        <w:tab/>
      </w:r>
      <w:r w:rsidR="00B0335F">
        <w:t xml:space="preserve">: MS-Office, AutoCAD &amp; PRO-E(Basics) </w:t>
      </w:r>
    </w:p>
    <w:p w:rsidR="00CE3496" w:rsidRDefault="00C12EF7" w:rsidP="00CE3496">
      <w:pPr>
        <w:numPr>
          <w:ilvl w:val="1"/>
          <w:numId w:val="15"/>
        </w:numPr>
        <w:jc w:val="both"/>
      </w:pPr>
      <w:r w:rsidRPr="007653F6">
        <w:t>Operating system</w:t>
      </w:r>
      <w:r w:rsidRPr="007653F6">
        <w:tab/>
      </w:r>
      <w:r w:rsidRPr="007653F6">
        <w:tab/>
      </w:r>
      <w:r w:rsidR="004A2696" w:rsidRPr="007653F6">
        <w:t>: Windows</w:t>
      </w:r>
      <w:r w:rsidR="00B0335F">
        <w:t>-</w:t>
      </w:r>
      <w:r w:rsidRPr="007653F6">
        <w:t>XP/Vis</w:t>
      </w:r>
      <w:r w:rsidR="00A63DEC" w:rsidRPr="007653F6">
        <w:t>ta</w:t>
      </w:r>
      <w:r w:rsidR="0070370A" w:rsidRPr="007653F6">
        <w:t>/7</w:t>
      </w:r>
      <w:r w:rsidR="00A63DEC" w:rsidRPr="007653F6">
        <w:t>.</w:t>
      </w:r>
    </w:p>
    <w:p w:rsidR="00424D41" w:rsidRDefault="00424D41" w:rsidP="00424D41">
      <w:pPr>
        <w:ind w:left="1080"/>
        <w:jc w:val="both"/>
      </w:pPr>
    </w:p>
    <w:p w:rsidR="00424D41" w:rsidRDefault="00424D41" w:rsidP="00424D41">
      <w:pPr>
        <w:ind w:left="1080"/>
        <w:jc w:val="both"/>
      </w:pPr>
    </w:p>
    <w:p w:rsidR="00424D41" w:rsidRDefault="00424D41" w:rsidP="00424D41">
      <w:pPr>
        <w:jc w:val="both"/>
        <w:rPr>
          <w:b/>
          <w:bCs/>
        </w:rPr>
      </w:pPr>
      <w:r w:rsidRPr="00424D41">
        <w:rPr>
          <w:b/>
          <w:bCs/>
        </w:rPr>
        <w:t>Hardware Skills:</w:t>
      </w:r>
    </w:p>
    <w:p w:rsidR="007653F6" w:rsidRPr="00424D41" w:rsidRDefault="00424D41" w:rsidP="00424D41">
      <w:pPr>
        <w:numPr>
          <w:ilvl w:val="0"/>
          <w:numId w:val="17"/>
        </w:numPr>
        <w:jc w:val="both"/>
        <w:rPr>
          <w:b/>
          <w:bCs/>
        </w:rPr>
      </w:pPr>
      <w:r>
        <w:t>I</w:t>
      </w:r>
      <w:r w:rsidRPr="007653F6">
        <w:t>nstallation</w:t>
      </w:r>
      <w:r w:rsidR="00B0335F">
        <w:t>,</w:t>
      </w:r>
    </w:p>
    <w:p w:rsidR="007653F6" w:rsidRPr="007653F6" w:rsidRDefault="007653F6" w:rsidP="00424D41">
      <w:pPr>
        <w:numPr>
          <w:ilvl w:val="0"/>
          <w:numId w:val="17"/>
        </w:numPr>
        <w:jc w:val="both"/>
      </w:pPr>
      <w:r w:rsidRPr="007653F6">
        <w:t>Assembling</w:t>
      </w:r>
      <w:r w:rsidR="00B0335F">
        <w:t xml:space="preserve"> and</w:t>
      </w:r>
    </w:p>
    <w:p w:rsidR="007653F6" w:rsidRPr="007653F6" w:rsidRDefault="007653F6" w:rsidP="00424D41">
      <w:pPr>
        <w:numPr>
          <w:ilvl w:val="0"/>
          <w:numId w:val="17"/>
        </w:numPr>
        <w:jc w:val="both"/>
      </w:pPr>
      <w:r w:rsidRPr="007653F6">
        <w:t>Trouble Shooting</w:t>
      </w:r>
      <w:r w:rsidR="00B0335F">
        <w:t xml:space="preserve"> of Computer</w:t>
      </w:r>
    </w:p>
    <w:p w:rsidR="007653F6" w:rsidRPr="007653F6" w:rsidRDefault="007653F6" w:rsidP="00B0335F">
      <w:pPr>
        <w:ind w:left="1080"/>
        <w:jc w:val="both"/>
      </w:pPr>
    </w:p>
    <w:p w:rsidR="007653F6" w:rsidRPr="007653F6" w:rsidRDefault="007653F6" w:rsidP="00744A57">
      <w:pPr>
        <w:jc w:val="both"/>
      </w:pPr>
    </w:p>
    <w:p w:rsidR="007653F6" w:rsidRPr="007653F6" w:rsidRDefault="007653F6" w:rsidP="00744A57">
      <w:pPr>
        <w:jc w:val="both"/>
      </w:pPr>
    </w:p>
    <w:p w:rsidR="002E257E" w:rsidRDefault="002E257E" w:rsidP="00C12EF7">
      <w:pPr>
        <w:jc w:val="both"/>
      </w:pPr>
      <w:r w:rsidRPr="007653F6">
        <w:rPr>
          <w:b/>
        </w:rPr>
        <w:t xml:space="preserve">Professional </w:t>
      </w:r>
      <w:r w:rsidR="0069219C" w:rsidRPr="007653F6">
        <w:rPr>
          <w:b/>
        </w:rPr>
        <w:t>Experience</w:t>
      </w:r>
      <w:r w:rsidR="00D5058D" w:rsidRPr="007653F6">
        <w:rPr>
          <w:b/>
        </w:rPr>
        <w:t>:</w:t>
      </w:r>
      <w:r w:rsidR="00D5058D" w:rsidRPr="007653F6">
        <w:t xml:space="preserve"> FRESHER</w:t>
      </w:r>
    </w:p>
    <w:p w:rsidR="004A1B4B" w:rsidRDefault="004A1B4B" w:rsidP="00C12EF7">
      <w:pPr>
        <w:jc w:val="both"/>
      </w:pPr>
    </w:p>
    <w:p w:rsidR="004A1B4B" w:rsidRDefault="004A1B4B" w:rsidP="00C12EF7">
      <w:pPr>
        <w:jc w:val="both"/>
      </w:pPr>
    </w:p>
    <w:p w:rsidR="004A1B4B" w:rsidRDefault="004A1B4B" w:rsidP="004A1B4B">
      <w:pPr>
        <w:tabs>
          <w:tab w:val="left" w:pos="3600"/>
          <w:tab w:val="left" w:pos="3686"/>
        </w:tabs>
        <w:jc w:val="both"/>
        <w:rPr>
          <w:b/>
          <w:bCs/>
        </w:rPr>
      </w:pPr>
      <w:r w:rsidRPr="007653F6">
        <w:rPr>
          <w:b/>
          <w:bCs/>
        </w:rPr>
        <w:t>Languages known:</w:t>
      </w:r>
    </w:p>
    <w:p w:rsidR="004A1B4B" w:rsidRPr="007653F6" w:rsidRDefault="004A1B4B" w:rsidP="004A1B4B">
      <w:pPr>
        <w:tabs>
          <w:tab w:val="left" w:pos="3600"/>
          <w:tab w:val="left" w:pos="3686"/>
        </w:tabs>
        <w:jc w:val="both"/>
      </w:pPr>
    </w:p>
    <w:p w:rsidR="004A1B4B" w:rsidRPr="00624ABB" w:rsidRDefault="004A1B4B" w:rsidP="004A1B4B">
      <w:pPr>
        <w:tabs>
          <w:tab w:val="left" w:pos="3600"/>
          <w:tab w:val="left" w:pos="3686"/>
        </w:tabs>
        <w:jc w:val="both"/>
        <w:rPr>
          <w:b/>
        </w:rPr>
      </w:pPr>
      <w:r w:rsidRPr="007653F6">
        <w:t xml:space="preserve">Advanced level of fluency and ability to read and write </w:t>
      </w:r>
      <w:r w:rsidR="00B0335F">
        <w:rPr>
          <w:b/>
        </w:rPr>
        <w:t>English and Tamil</w:t>
      </w:r>
      <w:r w:rsidR="00B0335F">
        <w:t xml:space="preserve"> languages</w:t>
      </w:r>
      <w:r w:rsidRPr="007653F6">
        <w:t>, intermediate lev</w:t>
      </w:r>
      <w:r w:rsidR="00624ABB">
        <w:t>el of ability to read and write</w:t>
      </w:r>
      <w:r w:rsidR="00B0335F">
        <w:rPr>
          <w:b/>
        </w:rPr>
        <w:t xml:space="preserve"> Hindi</w:t>
      </w:r>
      <w:r w:rsidR="00624ABB">
        <w:t xml:space="preserve"> language and </w:t>
      </w:r>
      <w:proofErr w:type="spellStart"/>
      <w:r w:rsidR="00624ABB">
        <w:t>andvanced</w:t>
      </w:r>
      <w:proofErr w:type="spellEnd"/>
      <w:r w:rsidR="00624ABB">
        <w:t xml:space="preserve"> fluency in speaking </w:t>
      </w:r>
      <w:r w:rsidR="00624ABB">
        <w:rPr>
          <w:b/>
        </w:rPr>
        <w:t>Gujarati.</w:t>
      </w:r>
    </w:p>
    <w:p w:rsidR="007653F6" w:rsidRDefault="007653F6" w:rsidP="00C12EF7">
      <w:pPr>
        <w:jc w:val="both"/>
        <w:rPr>
          <w:b/>
        </w:rPr>
      </w:pPr>
    </w:p>
    <w:p w:rsidR="008D6604" w:rsidRPr="007653F6" w:rsidRDefault="008D6604" w:rsidP="00C12EF7">
      <w:pPr>
        <w:jc w:val="both"/>
        <w:rPr>
          <w:b/>
        </w:rPr>
      </w:pPr>
    </w:p>
    <w:p w:rsidR="004A1B4B" w:rsidRDefault="004A1B4B" w:rsidP="00C12EF7">
      <w:pPr>
        <w:jc w:val="both"/>
        <w:rPr>
          <w:b/>
        </w:rPr>
      </w:pPr>
    </w:p>
    <w:p w:rsidR="005956EF" w:rsidRDefault="005956EF" w:rsidP="00C12EF7">
      <w:pPr>
        <w:jc w:val="both"/>
        <w:rPr>
          <w:b/>
        </w:rPr>
      </w:pPr>
    </w:p>
    <w:p w:rsidR="005956EF" w:rsidRDefault="005956EF" w:rsidP="00C12EF7">
      <w:pPr>
        <w:jc w:val="both"/>
        <w:rPr>
          <w:b/>
        </w:rPr>
      </w:pPr>
    </w:p>
    <w:p w:rsidR="00C12EF7" w:rsidRDefault="0074354D" w:rsidP="00C12EF7">
      <w:pPr>
        <w:jc w:val="both"/>
        <w:rPr>
          <w:b/>
        </w:rPr>
      </w:pPr>
      <w:bookmarkStart w:id="0" w:name="_GoBack"/>
      <w:bookmarkEnd w:id="0"/>
      <w:r w:rsidRPr="007653F6">
        <w:rPr>
          <w:b/>
        </w:rPr>
        <w:lastRenderedPageBreak/>
        <w:t>Project</w:t>
      </w:r>
      <w:r w:rsidR="00CE3496">
        <w:rPr>
          <w:b/>
        </w:rPr>
        <w:t xml:space="preserve"> Works</w:t>
      </w:r>
      <w:r w:rsidRPr="007653F6">
        <w:rPr>
          <w:b/>
        </w:rPr>
        <w:t xml:space="preserve">: </w:t>
      </w:r>
    </w:p>
    <w:p w:rsidR="00424D41" w:rsidRDefault="00424D41" w:rsidP="00C12EF7">
      <w:pPr>
        <w:jc w:val="both"/>
        <w:rPr>
          <w:b/>
        </w:rPr>
      </w:pPr>
    </w:p>
    <w:p w:rsidR="006C7ACA" w:rsidRDefault="00C25D0D" w:rsidP="00C12EF7">
      <w:pPr>
        <w:jc w:val="both"/>
        <w:rPr>
          <w:b/>
        </w:rPr>
      </w:pPr>
      <w:r>
        <w:rPr>
          <w:b/>
        </w:rPr>
        <w:t>1</w:t>
      </w:r>
      <w:r w:rsidRPr="007653F6">
        <w:rPr>
          <w:b/>
        </w:rPr>
        <w:t>.</w:t>
      </w:r>
      <w:r>
        <w:rPr>
          <w:b/>
        </w:rPr>
        <w:t xml:space="preserve"> Main</w:t>
      </w:r>
      <w:r w:rsidR="006C7ACA">
        <w:rPr>
          <w:b/>
        </w:rPr>
        <w:t xml:space="preserve"> Project</w:t>
      </w:r>
      <w:r w:rsidR="006C7ACA">
        <w:rPr>
          <w:b/>
        </w:rPr>
        <w:tab/>
        <w:t xml:space="preserve">: </w:t>
      </w:r>
      <w:r w:rsidR="00B0335F">
        <w:rPr>
          <w:b/>
        </w:rPr>
        <w:t xml:space="preserve">Design of Utility Helicopter </w:t>
      </w:r>
      <w:proofErr w:type="spellStart"/>
      <w:r w:rsidR="00B0335F">
        <w:rPr>
          <w:b/>
        </w:rPr>
        <w:t>Sikhorsky</w:t>
      </w:r>
      <w:proofErr w:type="spellEnd"/>
      <w:r w:rsidR="00B0335F">
        <w:rPr>
          <w:b/>
        </w:rPr>
        <w:t xml:space="preserve"> Black Hawk.</w:t>
      </w:r>
    </w:p>
    <w:p w:rsidR="006C7ACA" w:rsidRDefault="006C7ACA" w:rsidP="00B0335F">
      <w:pPr>
        <w:ind w:left="2160" w:hanging="2160"/>
        <w:jc w:val="both"/>
      </w:pPr>
      <w:r w:rsidRPr="007653F6">
        <w:t xml:space="preserve">Role </w:t>
      </w:r>
      <w:r w:rsidR="00B0335F">
        <w:tab/>
      </w:r>
      <w:r>
        <w:t xml:space="preserve">: </w:t>
      </w:r>
      <w:r w:rsidR="00B0335F">
        <w:t xml:space="preserve">This is the one of the best </w:t>
      </w:r>
      <w:proofErr w:type="spellStart"/>
      <w:r w:rsidR="00B0335F">
        <w:t>defence</w:t>
      </w:r>
      <w:proofErr w:type="spellEnd"/>
      <w:r w:rsidR="00B0335F">
        <w:t xml:space="preserve"> helicopter in the world in which </w:t>
      </w:r>
      <w:proofErr w:type="gramStart"/>
      <w:r w:rsidR="00B0335F">
        <w:t>we(</w:t>
      </w:r>
      <w:proofErr w:type="gramEnd"/>
      <w:r w:rsidR="00B0335F">
        <w:t>project members) together planned and decided to use of the such materials that can be used to reduce the weight and the noise of the helicopter and found the materials such as titanium and some super alloys</w:t>
      </w:r>
    </w:p>
    <w:p w:rsidR="0006554E" w:rsidRPr="007653F6" w:rsidRDefault="0006554E" w:rsidP="006C7ACA">
      <w:pPr>
        <w:jc w:val="both"/>
      </w:pPr>
    </w:p>
    <w:p w:rsidR="00553083" w:rsidRDefault="006C7ACA" w:rsidP="00C12EF7">
      <w:pPr>
        <w:jc w:val="both"/>
        <w:rPr>
          <w:b/>
        </w:rPr>
      </w:pPr>
      <w:r>
        <w:rPr>
          <w:b/>
        </w:rPr>
        <w:t>2</w:t>
      </w:r>
      <w:r w:rsidRPr="007653F6">
        <w:rPr>
          <w:b/>
        </w:rPr>
        <w:t>.</w:t>
      </w:r>
      <w:r>
        <w:rPr>
          <w:b/>
        </w:rPr>
        <w:t>Mini Project</w:t>
      </w:r>
      <w:r>
        <w:rPr>
          <w:b/>
        </w:rPr>
        <w:tab/>
        <w:t xml:space="preserve">: </w:t>
      </w:r>
      <w:r w:rsidR="00B0335F">
        <w:rPr>
          <w:b/>
        </w:rPr>
        <w:t>Refrigeration Using Waste Heat from Aircraft Engine.</w:t>
      </w:r>
    </w:p>
    <w:p w:rsidR="0074354D" w:rsidRDefault="006C7ACA" w:rsidP="00B0335F">
      <w:pPr>
        <w:ind w:left="2160" w:hanging="2160"/>
        <w:jc w:val="both"/>
        <w:rPr>
          <w:b/>
        </w:rPr>
      </w:pPr>
      <w:r w:rsidRPr="007653F6">
        <w:t>Role</w:t>
      </w:r>
      <w:r w:rsidR="00B0335F">
        <w:tab/>
      </w:r>
      <w:r>
        <w:t>:</w:t>
      </w:r>
      <w:r w:rsidR="00B0335F" w:rsidRPr="00B0335F">
        <w:rPr>
          <w:color w:val="333333"/>
          <w:szCs w:val="22"/>
          <w:bdr w:val="none" w:sz="0" w:space="0" w:color="auto" w:frame="1"/>
        </w:rPr>
        <w:t>We are two in this project and our project is to absorb the waste heat from the aircraft engine and use it for the refrigeration for storing the food and medicines. The chemicals like Lithium Bromide with the water and when heated</w:t>
      </w:r>
      <w:r w:rsidR="005A1772">
        <w:rPr>
          <w:color w:val="333333"/>
          <w:szCs w:val="22"/>
          <w:bdr w:val="none" w:sz="0" w:space="0" w:color="auto" w:frame="1"/>
        </w:rPr>
        <w:t>,</w:t>
      </w:r>
      <w:r w:rsidR="00B0335F" w:rsidRPr="00B0335F">
        <w:rPr>
          <w:color w:val="333333"/>
          <w:szCs w:val="22"/>
          <w:bdr w:val="none" w:sz="0" w:space="0" w:color="auto" w:frame="1"/>
        </w:rPr>
        <w:t xml:space="preserve"> this liberates the </w:t>
      </w:r>
      <w:proofErr w:type="spellStart"/>
      <w:r w:rsidR="00B0335F" w:rsidRPr="00B0335F">
        <w:rPr>
          <w:color w:val="333333"/>
          <w:szCs w:val="22"/>
          <w:bdr w:val="none" w:sz="0" w:space="0" w:color="auto" w:frame="1"/>
        </w:rPr>
        <w:t>vapour</w:t>
      </w:r>
      <w:proofErr w:type="spellEnd"/>
      <w:r w:rsidR="00B0335F" w:rsidRPr="00B0335F">
        <w:rPr>
          <w:color w:val="333333"/>
          <w:szCs w:val="22"/>
          <w:bdr w:val="none" w:sz="0" w:space="0" w:color="auto" w:frame="1"/>
        </w:rPr>
        <w:t xml:space="preserve"> which is cool, and when condensed it gives chilled effect which can be used to chill the food and medicine and also increases the performance of the engine by 2-5%</w:t>
      </w:r>
      <w:r w:rsidR="00B0335F" w:rsidRPr="00B0335F">
        <w:rPr>
          <w:b/>
          <w:sz w:val="26"/>
        </w:rPr>
        <w:t>.</w:t>
      </w:r>
    </w:p>
    <w:p w:rsidR="001802AD" w:rsidRDefault="001802AD" w:rsidP="00C02801">
      <w:pPr>
        <w:jc w:val="both"/>
      </w:pPr>
    </w:p>
    <w:p w:rsidR="00367AD9" w:rsidRPr="007653F6" w:rsidRDefault="00367AD9" w:rsidP="00367AD9">
      <w:pPr>
        <w:tabs>
          <w:tab w:val="left" w:pos="3600"/>
          <w:tab w:val="left" w:pos="3686"/>
        </w:tabs>
        <w:spacing w:after="240"/>
        <w:jc w:val="both"/>
        <w:rPr>
          <w:b/>
        </w:rPr>
      </w:pPr>
      <w:r w:rsidRPr="007653F6">
        <w:rPr>
          <w:b/>
        </w:rPr>
        <w:t>Seminar/Workshop attended:</w:t>
      </w:r>
    </w:p>
    <w:p w:rsidR="00367AD9" w:rsidRPr="007653F6" w:rsidRDefault="00367AD9" w:rsidP="00367AD9">
      <w:pPr>
        <w:tabs>
          <w:tab w:val="left" w:pos="3600"/>
          <w:tab w:val="left" w:pos="3686"/>
        </w:tabs>
        <w:spacing w:after="240"/>
        <w:ind w:left="426"/>
        <w:jc w:val="both"/>
      </w:pPr>
      <w:r w:rsidRPr="007653F6">
        <w:t>1.</w:t>
      </w:r>
      <w:r w:rsidR="00B0335F">
        <w:t xml:space="preserve"> Seminar on “Refrigeration Using Waste Heat from Aircraft Engine”.</w:t>
      </w:r>
    </w:p>
    <w:p w:rsidR="008D6604" w:rsidRDefault="0074354D" w:rsidP="008D6604">
      <w:pPr>
        <w:spacing w:line="360" w:lineRule="auto"/>
        <w:rPr>
          <w:b/>
        </w:rPr>
      </w:pPr>
      <w:r w:rsidRPr="007653F6">
        <w:rPr>
          <w:b/>
        </w:rPr>
        <w:t>Declaration:</w:t>
      </w:r>
    </w:p>
    <w:p w:rsidR="00BA3C84" w:rsidRPr="008D6604" w:rsidRDefault="0074354D" w:rsidP="008D6604">
      <w:pPr>
        <w:spacing w:line="360" w:lineRule="auto"/>
        <w:rPr>
          <w:b/>
        </w:rPr>
      </w:pPr>
      <w:r w:rsidRPr="007653F6">
        <w:t>I hereby declare that all information furnished above is true to the best of my knowledge.</w:t>
      </w:r>
      <w:r w:rsidR="00BA3C84">
        <w:tab/>
      </w:r>
      <w:r w:rsidR="00F63AA0" w:rsidRPr="007653F6">
        <w:tab/>
      </w:r>
    </w:p>
    <w:p w:rsidR="00B0335F" w:rsidRDefault="008D6604" w:rsidP="008245E6">
      <w:r>
        <w:tab/>
      </w:r>
      <w:r>
        <w:tab/>
      </w:r>
      <w:r>
        <w:tab/>
      </w:r>
      <w:r>
        <w:tab/>
      </w:r>
      <w:r>
        <w:tab/>
      </w:r>
      <w:r>
        <w:tab/>
      </w:r>
      <w:r>
        <w:tab/>
      </w:r>
      <w:r>
        <w:tab/>
      </w:r>
      <w:r w:rsidR="0040231F">
        <w:tab/>
      </w:r>
    </w:p>
    <w:p w:rsidR="00B0335F" w:rsidRDefault="00B0335F" w:rsidP="008245E6"/>
    <w:p w:rsidR="00B0335F" w:rsidRDefault="00B0335F" w:rsidP="008245E6"/>
    <w:p w:rsidR="00B0335F" w:rsidRDefault="00B0335F" w:rsidP="008245E6"/>
    <w:p w:rsidR="00B0335F" w:rsidRDefault="00B0335F" w:rsidP="008245E6"/>
    <w:p w:rsidR="00B0335F" w:rsidRDefault="00B0335F" w:rsidP="008245E6"/>
    <w:p w:rsidR="00B0335F" w:rsidRDefault="00B0335F" w:rsidP="008245E6"/>
    <w:p w:rsidR="00B0335F" w:rsidRDefault="00B0335F" w:rsidP="008245E6"/>
    <w:p w:rsidR="00B0335F" w:rsidRDefault="00B0335F" w:rsidP="008245E6"/>
    <w:p w:rsidR="00B0335F" w:rsidRDefault="00B0335F" w:rsidP="008245E6"/>
    <w:p w:rsidR="0074354D" w:rsidRPr="007653F6" w:rsidRDefault="00B0335F" w:rsidP="00B0335F">
      <w:pPr>
        <w:ind w:left="5760" w:firstLine="720"/>
      </w:pPr>
      <w:r>
        <w:tab/>
      </w:r>
      <w:proofErr w:type="spellStart"/>
      <w:r>
        <w:t>Anand</w:t>
      </w:r>
      <w:proofErr w:type="spellEnd"/>
      <w:r>
        <w:t xml:space="preserve"> Kumar Patel J</w:t>
      </w:r>
      <w:r w:rsidR="0040231F">
        <w:tab/>
      </w:r>
    </w:p>
    <w:sectPr w:rsidR="0074354D" w:rsidRPr="007653F6" w:rsidSect="00A744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57D42"/>
    <w:multiLevelType w:val="hybridMultilevel"/>
    <w:tmpl w:val="B1DCE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2676E"/>
    <w:multiLevelType w:val="hybridMultilevel"/>
    <w:tmpl w:val="D96826AC"/>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2">
    <w:nsid w:val="1734676B"/>
    <w:multiLevelType w:val="hybridMultilevel"/>
    <w:tmpl w:val="92C64672"/>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A113645"/>
    <w:multiLevelType w:val="hybridMultilevel"/>
    <w:tmpl w:val="615809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D935285"/>
    <w:multiLevelType w:val="hybridMultilevel"/>
    <w:tmpl w:val="9C1C6E60"/>
    <w:lvl w:ilvl="0" w:tplc="FFFFFFFF">
      <w:start w:val="1"/>
      <w:numFmt w:val="upperLetter"/>
      <w:lvlText w:val="%1."/>
      <w:lvlJc w:val="left"/>
      <w:pPr>
        <w:ind w:left="6317" w:hanging="360"/>
      </w:pPr>
      <w:rPr>
        <w:rFonts w:hint="default"/>
      </w:rPr>
    </w:lvl>
    <w:lvl w:ilvl="1" w:tplc="FFFFFFFF" w:tentative="1">
      <w:start w:val="1"/>
      <w:numFmt w:val="lowerLetter"/>
      <w:lvlText w:val="%2."/>
      <w:lvlJc w:val="left"/>
      <w:pPr>
        <w:ind w:left="7037" w:hanging="360"/>
      </w:pPr>
    </w:lvl>
    <w:lvl w:ilvl="2" w:tplc="FFFFFFFF" w:tentative="1">
      <w:start w:val="1"/>
      <w:numFmt w:val="lowerRoman"/>
      <w:lvlText w:val="%3."/>
      <w:lvlJc w:val="right"/>
      <w:pPr>
        <w:ind w:left="7757" w:hanging="180"/>
      </w:pPr>
    </w:lvl>
    <w:lvl w:ilvl="3" w:tplc="FFFFFFFF" w:tentative="1">
      <w:start w:val="1"/>
      <w:numFmt w:val="decimal"/>
      <w:lvlText w:val="%4."/>
      <w:lvlJc w:val="left"/>
      <w:pPr>
        <w:ind w:left="8477" w:hanging="360"/>
      </w:pPr>
    </w:lvl>
    <w:lvl w:ilvl="4" w:tplc="FFFFFFFF" w:tentative="1">
      <w:start w:val="1"/>
      <w:numFmt w:val="lowerLetter"/>
      <w:lvlText w:val="%5."/>
      <w:lvlJc w:val="left"/>
      <w:pPr>
        <w:ind w:left="9197" w:hanging="360"/>
      </w:pPr>
    </w:lvl>
    <w:lvl w:ilvl="5" w:tplc="FFFFFFFF" w:tentative="1">
      <w:start w:val="1"/>
      <w:numFmt w:val="lowerRoman"/>
      <w:lvlText w:val="%6."/>
      <w:lvlJc w:val="right"/>
      <w:pPr>
        <w:ind w:left="9917" w:hanging="180"/>
      </w:pPr>
    </w:lvl>
    <w:lvl w:ilvl="6" w:tplc="FFFFFFFF" w:tentative="1">
      <w:start w:val="1"/>
      <w:numFmt w:val="decimal"/>
      <w:lvlText w:val="%7."/>
      <w:lvlJc w:val="left"/>
      <w:pPr>
        <w:ind w:left="10637" w:hanging="360"/>
      </w:pPr>
    </w:lvl>
    <w:lvl w:ilvl="7" w:tplc="FFFFFFFF" w:tentative="1">
      <w:start w:val="1"/>
      <w:numFmt w:val="lowerLetter"/>
      <w:lvlText w:val="%8."/>
      <w:lvlJc w:val="left"/>
      <w:pPr>
        <w:ind w:left="11357" w:hanging="360"/>
      </w:pPr>
    </w:lvl>
    <w:lvl w:ilvl="8" w:tplc="FFFFFFFF" w:tentative="1">
      <w:start w:val="1"/>
      <w:numFmt w:val="lowerRoman"/>
      <w:lvlText w:val="%9."/>
      <w:lvlJc w:val="right"/>
      <w:pPr>
        <w:ind w:left="12077" w:hanging="180"/>
      </w:pPr>
    </w:lvl>
  </w:abstractNum>
  <w:abstractNum w:abstractNumId="5">
    <w:nsid w:val="29792EBC"/>
    <w:multiLevelType w:val="hybridMultilevel"/>
    <w:tmpl w:val="0B980A96"/>
    <w:lvl w:ilvl="0" w:tplc="957E9DCA">
      <w:start w:val="1"/>
      <w:numFmt w:val="lowerLetter"/>
      <w:lvlText w:val="%1."/>
      <w:lvlJc w:val="left"/>
      <w:pPr>
        <w:ind w:left="1440" w:hanging="360"/>
      </w:pPr>
      <w:rPr>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2DB53AE3"/>
    <w:multiLevelType w:val="hybridMultilevel"/>
    <w:tmpl w:val="CEB0ADDA"/>
    <w:lvl w:ilvl="0" w:tplc="FFFFFFFF">
      <w:start w:val="1"/>
      <w:numFmt w:val="upperLetter"/>
      <w:lvlText w:val="%1."/>
      <w:lvlJc w:val="left"/>
      <w:pPr>
        <w:ind w:left="5463" w:hanging="360"/>
      </w:pPr>
      <w:rPr>
        <w:rFonts w:hint="default"/>
      </w:rPr>
    </w:lvl>
    <w:lvl w:ilvl="1" w:tplc="FFFFFFFF">
      <w:start w:val="1"/>
      <w:numFmt w:val="lowerLetter"/>
      <w:lvlText w:val="%2."/>
      <w:lvlJc w:val="left"/>
      <w:pPr>
        <w:ind w:left="6183" w:hanging="360"/>
      </w:pPr>
    </w:lvl>
    <w:lvl w:ilvl="2" w:tplc="FFFFFFFF" w:tentative="1">
      <w:start w:val="1"/>
      <w:numFmt w:val="lowerRoman"/>
      <w:lvlText w:val="%3."/>
      <w:lvlJc w:val="right"/>
      <w:pPr>
        <w:ind w:left="6903" w:hanging="180"/>
      </w:pPr>
    </w:lvl>
    <w:lvl w:ilvl="3" w:tplc="FFFFFFFF" w:tentative="1">
      <w:start w:val="1"/>
      <w:numFmt w:val="decimal"/>
      <w:lvlText w:val="%4."/>
      <w:lvlJc w:val="left"/>
      <w:pPr>
        <w:ind w:left="7623" w:hanging="360"/>
      </w:pPr>
    </w:lvl>
    <w:lvl w:ilvl="4" w:tplc="FFFFFFFF" w:tentative="1">
      <w:start w:val="1"/>
      <w:numFmt w:val="lowerLetter"/>
      <w:lvlText w:val="%5."/>
      <w:lvlJc w:val="left"/>
      <w:pPr>
        <w:ind w:left="8343" w:hanging="360"/>
      </w:pPr>
    </w:lvl>
    <w:lvl w:ilvl="5" w:tplc="FFFFFFFF" w:tentative="1">
      <w:start w:val="1"/>
      <w:numFmt w:val="lowerRoman"/>
      <w:lvlText w:val="%6."/>
      <w:lvlJc w:val="right"/>
      <w:pPr>
        <w:ind w:left="9063" w:hanging="180"/>
      </w:pPr>
    </w:lvl>
    <w:lvl w:ilvl="6" w:tplc="FFFFFFFF" w:tentative="1">
      <w:start w:val="1"/>
      <w:numFmt w:val="decimal"/>
      <w:lvlText w:val="%7."/>
      <w:lvlJc w:val="left"/>
      <w:pPr>
        <w:ind w:left="9783" w:hanging="360"/>
      </w:pPr>
    </w:lvl>
    <w:lvl w:ilvl="7" w:tplc="FFFFFFFF" w:tentative="1">
      <w:start w:val="1"/>
      <w:numFmt w:val="lowerLetter"/>
      <w:lvlText w:val="%8."/>
      <w:lvlJc w:val="left"/>
      <w:pPr>
        <w:ind w:left="10503" w:hanging="360"/>
      </w:pPr>
    </w:lvl>
    <w:lvl w:ilvl="8" w:tplc="FFFFFFFF" w:tentative="1">
      <w:start w:val="1"/>
      <w:numFmt w:val="lowerRoman"/>
      <w:lvlText w:val="%9."/>
      <w:lvlJc w:val="right"/>
      <w:pPr>
        <w:ind w:left="11223" w:hanging="180"/>
      </w:pPr>
    </w:lvl>
  </w:abstractNum>
  <w:abstractNum w:abstractNumId="7">
    <w:nsid w:val="35EC63C8"/>
    <w:multiLevelType w:val="hybridMultilevel"/>
    <w:tmpl w:val="7E2C01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AAA4CD9"/>
    <w:multiLevelType w:val="hybridMultilevel"/>
    <w:tmpl w:val="C360BB4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6E319E"/>
    <w:multiLevelType w:val="hybridMultilevel"/>
    <w:tmpl w:val="76BA49B2"/>
    <w:lvl w:ilvl="0" w:tplc="997EF4B6">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02F021D"/>
    <w:multiLevelType w:val="hybridMultilevel"/>
    <w:tmpl w:val="C54807A0"/>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7C930A1"/>
    <w:multiLevelType w:val="hybridMultilevel"/>
    <w:tmpl w:val="88709A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6303C1D"/>
    <w:multiLevelType w:val="hybridMultilevel"/>
    <w:tmpl w:val="D5362BFA"/>
    <w:lvl w:ilvl="0" w:tplc="275EC8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0F6165"/>
    <w:multiLevelType w:val="hybridMultilevel"/>
    <w:tmpl w:val="37504A74"/>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4">
    <w:nsid w:val="654C6A70"/>
    <w:multiLevelType w:val="hybridMultilevel"/>
    <w:tmpl w:val="28B87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684252"/>
    <w:multiLevelType w:val="hybridMultilevel"/>
    <w:tmpl w:val="26DAD6C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7A282AFB"/>
    <w:multiLevelType w:val="hybridMultilevel"/>
    <w:tmpl w:val="10782E2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B3023F8"/>
    <w:multiLevelType w:val="hybridMultilevel"/>
    <w:tmpl w:val="162E4E9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8"/>
  </w:num>
  <w:num w:numId="5">
    <w:abstractNumId w:val="10"/>
  </w:num>
  <w:num w:numId="6">
    <w:abstractNumId w:val="14"/>
  </w:num>
  <w:num w:numId="7">
    <w:abstractNumId w:val="12"/>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3"/>
  </w:num>
  <w:num w:numId="11">
    <w:abstractNumId w:val="4"/>
  </w:num>
  <w:num w:numId="12">
    <w:abstractNumId w:val="11"/>
  </w:num>
  <w:num w:numId="13">
    <w:abstractNumId w:val="2"/>
  </w:num>
  <w:num w:numId="14">
    <w:abstractNumId w:val="16"/>
  </w:num>
  <w:num w:numId="15">
    <w:abstractNumId w:val="7"/>
  </w:num>
  <w:num w:numId="16">
    <w:abstractNumId w:val="9"/>
  </w:num>
  <w:num w:numId="17">
    <w:abstractNumId w:val="5"/>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efaultTabStop w:val="720"/>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0335F"/>
    <w:rsid w:val="00040F4F"/>
    <w:rsid w:val="00046E0E"/>
    <w:rsid w:val="0006554E"/>
    <w:rsid w:val="000733ED"/>
    <w:rsid w:val="00084C1F"/>
    <w:rsid w:val="000A1D57"/>
    <w:rsid w:val="000A5D14"/>
    <w:rsid w:val="000B390C"/>
    <w:rsid w:val="000B6568"/>
    <w:rsid w:val="000F1F10"/>
    <w:rsid w:val="000F56E3"/>
    <w:rsid w:val="00137DB8"/>
    <w:rsid w:val="0015223C"/>
    <w:rsid w:val="00152CC6"/>
    <w:rsid w:val="001730E6"/>
    <w:rsid w:val="00176990"/>
    <w:rsid w:val="001802AD"/>
    <w:rsid w:val="001A1330"/>
    <w:rsid w:val="001F090B"/>
    <w:rsid w:val="001F3C39"/>
    <w:rsid w:val="001F7C78"/>
    <w:rsid w:val="002056D2"/>
    <w:rsid w:val="00213441"/>
    <w:rsid w:val="00244884"/>
    <w:rsid w:val="0024520B"/>
    <w:rsid w:val="002A1C68"/>
    <w:rsid w:val="002A6C55"/>
    <w:rsid w:val="002B41BF"/>
    <w:rsid w:val="002B6728"/>
    <w:rsid w:val="002D463D"/>
    <w:rsid w:val="002D6FFA"/>
    <w:rsid w:val="002D7324"/>
    <w:rsid w:val="002E257E"/>
    <w:rsid w:val="002F1A5E"/>
    <w:rsid w:val="00316FB0"/>
    <w:rsid w:val="00340DBB"/>
    <w:rsid w:val="00350C02"/>
    <w:rsid w:val="00361BCD"/>
    <w:rsid w:val="00367AD9"/>
    <w:rsid w:val="00385B02"/>
    <w:rsid w:val="00396F21"/>
    <w:rsid w:val="003A3249"/>
    <w:rsid w:val="003C17F4"/>
    <w:rsid w:val="003C48A3"/>
    <w:rsid w:val="003C709E"/>
    <w:rsid w:val="003D4F2F"/>
    <w:rsid w:val="003E4058"/>
    <w:rsid w:val="003F2E69"/>
    <w:rsid w:val="003F6F06"/>
    <w:rsid w:val="004018BC"/>
    <w:rsid w:val="0040231F"/>
    <w:rsid w:val="00424D41"/>
    <w:rsid w:val="00462AD0"/>
    <w:rsid w:val="00491E6B"/>
    <w:rsid w:val="004A1B4B"/>
    <w:rsid w:val="004A2696"/>
    <w:rsid w:val="004A7F72"/>
    <w:rsid w:val="004B70D8"/>
    <w:rsid w:val="004C345D"/>
    <w:rsid w:val="004E07AF"/>
    <w:rsid w:val="005214D1"/>
    <w:rsid w:val="00521629"/>
    <w:rsid w:val="00523AF5"/>
    <w:rsid w:val="005243BB"/>
    <w:rsid w:val="00553083"/>
    <w:rsid w:val="005628E7"/>
    <w:rsid w:val="00565FC7"/>
    <w:rsid w:val="005848CE"/>
    <w:rsid w:val="005956EF"/>
    <w:rsid w:val="005A1772"/>
    <w:rsid w:val="005A3D4D"/>
    <w:rsid w:val="005A40CE"/>
    <w:rsid w:val="005A6FAB"/>
    <w:rsid w:val="005C18C4"/>
    <w:rsid w:val="0061130F"/>
    <w:rsid w:val="00624ABB"/>
    <w:rsid w:val="00625B48"/>
    <w:rsid w:val="00641A80"/>
    <w:rsid w:val="00650DD2"/>
    <w:rsid w:val="0067031D"/>
    <w:rsid w:val="00670F7C"/>
    <w:rsid w:val="006833BE"/>
    <w:rsid w:val="0069219C"/>
    <w:rsid w:val="006A4261"/>
    <w:rsid w:val="006A795D"/>
    <w:rsid w:val="006C7ACA"/>
    <w:rsid w:val="006D2C33"/>
    <w:rsid w:val="006D6A1C"/>
    <w:rsid w:val="006F5F68"/>
    <w:rsid w:val="0070370A"/>
    <w:rsid w:val="0071286F"/>
    <w:rsid w:val="007239A6"/>
    <w:rsid w:val="00723E23"/>
    <w:rsid w:val="00725830"/>
    <w:rsid w:val="0074354D"/>
    <w:rsid w:val="00744A57"/>
    <w:rsid w:val="00750C03"/>
    <w:rsid w:val="007653F6"/>
    <w:rsid w:val="0077639A"/>
    <w:rsid w:val="007925D5"/>
    <w:rsid w:val="007C1BA7"/>
    <w:rsid w:val="007C21D4"/>
    <w:rsid w:val="007C4CBB"/>
    <w:rsid w:val="00810A30"/>
    <w:rsid w:val="008245E6"/>
    <w:rsid w:val="00844772"/>
    <w:rsid w:val="00863CC9"/>
    <w:rsid w:val="00874A08"/>
    <w:rsid w:val="0088253F"/>
    <w:rsid w:val="008A56BC"/>
    <w:rsid w:val="008B536E"/>
    <w:rsid w:val="008B679C"/>
    <w:rsid w:val="008D6604"/>
    <w:rsid w:val="008E3757"/>
    <w:rsid w:val="008F3811"/>
    <w:rsid w:val="008F54B2"/>
    <w:rsid w:val="009139AE"/>
    <w:rsid w:val="009265FF"/>
    <w:rsid w:val="009273E0"/>
    <w:rsid w:val="00970C55"/>
    <w:rsid w:val="009768DF"/>
    <w:rsid w:val="009779A9"/>
    <w:rsid w:val="009B054F"/>
    <w:rsid w:val="009C1C89"/>
    <w:rsid w:val="009E0345"/>
    <w:rsid w:val="009F5D66"/>
    <w:rsid w:val="00A122B1"/>
    <w:rsid w:val="00A13525"/>
    <w:rsid w:val="00A46A7C"/>
    <w:rsid w:val="00A54F39"/>
    <w:rsid w:val="00A63DEC"/>
    <w:rsid w:val="00A74433"/>
    <w:rsid w:val="00A7752E"/>
    <w:rsid w:val="00A83218"/>
    <w:rsid w:val="00A83440"/>
    <w:rsid w:val="00AC5833"/>
    <w:rsid w:val="00B0335F"/>
    <w:rsid w:val="00B11EE5"/>
    <w:rsid w:val="00B40488"/>
    <w:rsid w:val="00B4269C"/>
    <w:rsid w:val="00B55BF8"/>
    <w:rsid w:val="00B628F6"/>
    <w:rsid w:val="00B7194B"/>
    <w:rsid w:val="00B73B56"/>
    <w:rsid w:val="00B73C9C"/>
    <w:rsid w:val="00B82802"/>
    <w:rsid w:val="00B90DC7"/>
    <w:rsid w:val="00BA3C84"/>
    <w:rsid w:val="00BB49A7"/>
    <w:rsid w:val="00BE7DED"/>
    <w:rsid w:val="00C02801"/>
    <w:rsid w:val="00C03821"/>
    <w:rsid w:val="00C12EF7"/>
    <w:rsid w:val="00C131F4"/>
    <w:rsid w:val="00C25D0D"/>
    <w:rsid w:val="00C37660"/>
    <w:rsid w:val="00C5248E"/>
    <w:rsid w:val="00C91F97"/>
    <w:rsid w:val="00CB1A32"/>
    <w:rsid w:val="00CC5357"/>
    <w:rsid w:val="00CE3496"/>
    <w:rsid w:val="00CE659B"/>
    <w:rsid w:val="00D2590C"/>
    <w:rsid w:val="00D40847"/>
    <w:rsid w:val="00D5058D"/>
    <w:rsid w:val="00D95890"/>
    <w:rsid w:val="00DB22BE"/>
    <w:rsid w:val="00DB49C1"/>
    <w:rsid w:val="00DD7DD0"/>
    <w:rsid w:val="00DE6AEF"/>
    <w:rsid w:val="00E02E73"/>
    <w:rsid w:val="00E053E5"/>
    <w:rsid w:val="00E06817"/>
    <w:rsid w:val="00E2280B"/>
    <w:rsid w:val="00E321C8"/>
    <w:rsid w:val="00E32AA9"/>
    <w:rsid w:val="00E370D0"/>
    <w:rsid w:val="00E46060"/>
    <w:rsid w:val="00E75487"/>
    <w:rsid w:val="00E827B8"/>
    <w:rsid w:val="00EB5F28"/>
    <w:rsid w:val="00F06F46"/>
    <w:rsid w:val="00F201DF"/>
    <w:rsid w:val="00F22475"/>
    <w:rsid w:val="00F300D3"/>
    <w:rsid w:val="00F406CE"/>
    <w:rsid w:val="00F5087B"/>
    <w:rsid w:val="00F63AA0"/>
    <w:rsid w:val="00F93435"/>
    <w:rsid w:val="00FB0C64"/>
    <w:rsid w:val="00FB28DE"/>
    <w:rsid w:val="00FB38D7"/>
    <w:rsid w:val="00FD180E"/>
    <w:rsid w:val="00FD6669"/>
    <w:rsid w:val="00FE7705"/>
    <w:rsid w:val="00FF773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EF7"/>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4354D"/>
    <w:pPr>
      <w:ind w:left="720"/>
      <w:contextualSpacing/>
    </w:pPr>
  </w:style>
  <w:style w:type="table" w:styleId="TableGrid">
    <w:name w:val="Table Grid"/>
    <w:basedOn w:val="TableNormal"/>
    <w:uiPriority w:val="59"/>
    <w:rsid w:val="00A74433"/>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2B41BF"/>
    <w:rPr>
      <w:color w:val="0000FF"/>
      <w:u w:val="single"/>
    </w:rPr>
  </w:style>
  <w:style w:type="paragraph" w:styleId="NormalWeb">
    <w:name w:val="Normal (Web)"/>
    <w:basedOn w:val="Normal"/>
    <w:uiPriority w:val="99"/>
    <w:unhideWhenUsed/>
    <w:rsid w:val="006D6A1C"/>
    <w:pPr>
      <w:spacing w:before="100" w:beforeAutospacing="1" w:after="100" w:afterAutospacing="1"/>
    </w:pPr>
    <w:rPr>
      <w:lang w:val="en-IN" w:eastAsia="en-IN" w:bidi="hi-IN"/>
    </w:rPr>
  </w:style>
  <w:style w:type="character" w:customStyle="1" w:styleId="apple-converted-space">
    <w:name w:val="apple-converted-space"/>
    <w:basedOn w:val="DefaultParagraphFont"/>
    <w:rsid w:val="006D6A1C"/>
  </w:style>
  <w:style w:type="paragraph" w:customStyle="1" w:styleId="msoaddress">
    <w:name w:val="msoaddress"/>
    <w:rsid w:val="00CE659B"/>
    <w:pPr>
      <w:jc w:val="right"/>
    </w:pPr>
    <w:rPr>
      <w:rFonts w:ascii="Tw Cen MT" w:eastAsia="Times New Roman" w:hAnsi="Tw Cen MT" w:cs="Calibri"/>
      <w:color w:val="000000"/>
      <w:kern w:val="28"/>
      <w:sz w:val="22"/>
      <w:szCs w:val="22"/>
      <w:lang w:val="en-US" w:eastAsia="en-US"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2235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New%20folder%20(3)\bhavesh_c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99F695-212C-4C11-81F9-0968DFD87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bhavesh_cv</Template>
  <TotalTime>69</TotalTime>
  <Pages>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Links>
    <vt:vector size="6" baseType="variant">
      <vt:variant>
        <vt:i4>2293777</vt:i4>
      </vt:variant>
      <vt:variant>
        <vt:i4>0</vt:i4>
      </vt:variant>
      <vt:variant>
        <vt:i4>0</vt:i4>
      </vt:variant>
      <vt:variant>
        <vt:i4>5</vt:i4>
      </vt:variant>
      <vt:variant>
        <vt:lpwstr>mailto:patelilesh32@gmail.com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J PATEL</dc:creator>
  <cp:lastModifiedBy>ANAND J PATEL</cp:lastModifiedBy>
  <cp:revision>11</cp:revision>
  <cp:lastPrinted>2011-02-04T14:44:00Z</cp:lastPrinted>
  <dcterms:created xsi:type="dcterms:W3CDTF">2013-06-20T16:09:00Z</dcterms:created>
  <dcterms:modified xsi:type="dcterms:W3CDTF">2013-09-14T03:04:00Z</dcterms:modified>
</cp:coreProperties>
</file>